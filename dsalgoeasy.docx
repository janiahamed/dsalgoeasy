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337B" w14:textId="77777777" w:rsidR="00F757F2" w:rsidRDefault="00F757F2" w:rsidP="00E76053">
      <w:pPr>
        <w:rPr>
          <w:b/>
          <w:sz w:val="40"/>
          <w:szCs w:val="28"/>
        </w:rPr>
      </w:pPr>
      <w:bookmarkStart w:id="0" w:name="OLE_LINK5"/>
      <w:bookmarkStart w:id="1" w:name="OLE_LINK6"/>
    </w:p>
    <w:p w14:paraId="44A1B60C" w14:textId="77777777" w:rsidR="00F757F2" w:rsidRDefault="00F757F2" w:rsidP="00F757F2">
      <w:pPr>
        <w:jc w:val="center"/>
        <w:rPr>
          <w:b/>
          <w:sz w:val="40"/>
          <w:szCs w:val="28"/>
        </w:rPr>
      </w:pPr>
    </w:p>
    <w:p w14:paraId="0AD1C553" w14:textId="77777777" w:rsidR="00F757F2" w:rsidRDefault="00F757F2" w:rsidP="00F757F2">
      <w:pPr>
        <w:jc w:val="center"/>
        <w:rPr>
          <w:b/>
          <w:sz w:val="40"/>
          <w:szCs w:val="28"/>
        </w:rPr>
      </w:pPr>
    </w:p>
    <w:p w14:paraId="0B9BCA1B" w14:textId="51876A86" w:rsidR="00BD13ED" w:rsidRPr="00E76053" w:rsidRDefault="00BD13ED" w:rsidP="00BD13ED">
      <w:pPr>
        <w:jc w:val="center"/>
        <w:rPr>
          <w:b/>
          <w:sz w:val="72"/>
          <w:szCs w:val="72"/>
        </w:rPr>
      </w:pPr>
      <w:r w:rsidRPr="00E76053">
        <w:rPr>
          <w:b/>
          <w:sz w:val="72"/>
          <w:szCs w:val="72"/>
        </w:rPr>
        <w:fldChar w:fldCharType="begin"/>
      </w:r>
      <w:r w:rsidRPr="00E76053">
        <w:rPr>
          <w:b/>
          <w:sz w:val="72"/>
          <w:szCs w:val="72"/>
        </w:rPr>
        <w:instrText xml:space="preserve"> DOCPROPERTY  Title  \* MERGEFORMAT </w:instrText>
      </w:r>
      <w:r w:rsidRPr="00E76053">
        <w:rPr>
          <w:b/>
          <w:sz w:val="72"/>
          <w:szCs w:val="72"/>
        </w:rPr>
        <w:fldChar w:fldCharType="separate"/>
      </w:r>
      <w:r w:rsidR="00B46B9E" w:rsidRPr="00E76053">
        <w:rPr>
          <w:b/>
          <w:sz w:val="72"/>
          <w:szCs w:val="72"/>
        </w:rPr>
        <w:t>DATA SRUCTURES AND ALGORITHMS EASY</w:t>
      </w:r>
    </w:p>
    <w:p w14:paraId="54989166" w14:textId="77777777" w:rsidR="00772FCE" w:rsidRDefault="00BD13ED" w:rsidP="00B46B9E">
      <w:pPr>
        <w:spacing w:after="240"/>
        <w:jc w:val="center"/>
        <w:rPr>
          <w:b/>
          <w:sz w:val="72"/>
          <w:szCs w:val="72"/>
        </w:rPr>
      </w:pPr>
      <w:r w:rsidRPr="00E76053">
        <w:rPr>
          <w:b/>
          <w:sz w:val="72"/>
          <w:szCs w:val="72"/>
        </w:rPr>
        <w:fldChar w:fldCharType="end"/>
      </w:r>
      <w:r w:rsidR="00772FCE">
        <w:rPr>
          <w:b/>
          <w:sz w:val="72"/>
          <w:szCs w:val="72"/>
        </w:rPr>
        <w:t>PROBLEMS</w:t>
      </w:r>
    </w:p>
    <w:p w14:paraId="0F9EDF45" w14:textId="2FDD59F2" w:rsidR="00BD13ED" w:rsidRPr="00772FCE" w:rsidRDefault="00983106" w:rsidP="00B46B9E">
      <w:pPr>
        <w:spacing w:after="240"/>
        <w:jc w:val="center"/>
        <w:rPr>
          <w:b/>
          <w:sz w:val="40"/>
          <w:szCs w:val="40"/>
        </w:rPr>
      </w:pPr>
      <w:r>
        <w:rPr>
          <w:b/>
          <w:sz w:val="40"/>
          <w:szCs w:val="40"/>
        </w:rPr>
        <w:t xml:space="preserve">By </w:t>
      </w:r>
      <w:r w:rsidR="00772FCE" w:rsidRPr="00772FCE">
        <w:rPr>
          <w:b/>
          <w:sz w:val="40"/>
          <w:szCs w:val="40"/>
        </w:rPr>
        <w:t>Jani Ahamed Habeeb Mohamed</w:t>
      </w:r>
      <w:r w:rsidR="00B46B9E" w:rsidRPr="00772FCE">
        <w:rPr>
          <w:b/>
          <w:sz w:val="40"/>
          <w:szCs w:val="40"/>
        </w:rPr>
        <w:t xml:space="preserve"> </w:t>
      </w:r>
    </w:p>
    <w:p w14:paraId="26D29FDF" w14:textId="77777777" w:rsidR="00F757F2" w:rsidRPr="00C12ACD" w:rsidRDefault="00F757F2" w:rsidP="00F757F2"/>
    <w:p w14:paraId="726EE38A" w14:textId="77777777" w:rsidR="00F757F2" w:rsidRPr="00C12ACD" w:rsidRDefault="00F757F2" w:rsidP="00F757F2"/>
    <w:p w14:paraId="231C2470" w14:textId="77777777" w:rsidR="00F757F2" w:rsidRPr="00772B32" w:rsidRDefault="00F757F2" w:rsidP="00F757F2">
      <w:pPr>
        <w:pStyle w:val="Header"/>
        <w:spacing w:after="0"/>
        <w:rPr>
          <w:i/>
          <w:sz w:val="18"/>
        </w:rPr>
      </w:pPr>
    </w:p>
    <w:p w14:paraId="09AEA78B" w14:textId="77777777" w:rsidR="00F757F2" w:rsidRPr="00772B32" w:rsidRDefault="00F757F2" w:rsidP="00F757F2">
      <w:pPr>
        <w:pStyle w:val="Header"/>
        <w:spacing w:after="0"/>
        <w:rPr>
          <w:i/>
          <w:sz w:val="18"/>
        </w:rPr>
      </w:pPr>
    </w:p>
    <w:p w14:paraId="0C5E4495" w14:textId="77777777" w:rsidR="00F757F2" w:rsidRPr="00772B32" w:rsidRDefault="00F757F2" w:rsidP="00F757F2">
      <w:pPr>
        <w:pStyle w:val="Header"/>
        <w:spacing w:after="0"/>
        <w:rPr>
          <w:i/>
          <w:sz w:val="18"/>
        </w:rPr>
      </w:pPr>
    </w:p>
    <w:p w14:paraId="2D74F94C" w14:textId="77777777" w:rsidR="00F757F2" w:rsidRPr="00772B32" w:rsidRDefault="00F757F2" w:rsidP="00F757F2">
      <w:pPr>
        <w:pStyle w:val="Header"/>
        <w:spacing w:after="0"/>
        <w:rPr>
          <w:i/>
          <w:sz w:val="18"/>
        </w:rPr>
      </w:pPr>
    </w:p>
    <w:p w14:paraId="7B8CAE19" w14:textId="77777777" w:rsidR="00F757F2" w:rsidRPr="00C12ACD" w:rsidRDefault="00F757F2" w:rsidP="00F757F2">
      <w:pPr>
        <w:pStyle w:val="Header"/>
        <w:spacing w:after="0"/>
        <w:rPr>
          <w:i/>
          <w:sz w:val="18"/>
        </w:rPr>
      </w:pPr>
    </w:p>
    <w:p w14:paraId="5EFFFEF3" w14:textId="77777777" w:rsidR="00F757F2" w:rsidRPr="00C12ACD" w:rsidRDefault="00F757F2" w:rsidP="00F757F2">
      <w:pPr>
        <w:pStyle w:val="Header"/>
        <w:spacing w:after="0"/>
        <w:rPr>
          <w:i/>
          <w:sz w:val="18"/>
        </w:rPr>
      </w:pPr>
    </w:p>
    <w:p w14:paraId="1DE49283" w14:textId="77777777" w:rsidR="00F757F2" w:rsidRPr="00C12ACD" w:rsidRDefault="00F757F2" w:rsidP="00F757F2">
      <w:pPr>
        <w:pStyle w:val="Header"/>
        <w:spacing w:after="0"/>
        <w:rPr>
          <w:i/>
          <w:sz w:val="18"/>
        </w:rPr>
      </w:pPr>
    </w:p>
    <w:p w14:paraId="64D56415" w14:textId="77777777" w:rsidR="00F757F2" w:rsidRPr="00C12ACD" w:rsidRDefault="00F757F2" w:rsidP="00F757F2">
      <w:pPr>
        <w:pStyle w:val="Header"/>
        <w:spacing w:after="0"/>
        <w:rPr>
          <w:i/>
          <w:sz w:val="18"/>
        </w:rPr>
      </w:pPr>
    </w:p>
    <w:p w14:paraId="696D782E" w14:textId="77777777" w:rsidR="00F757F2" w:rsidRPr="00C12ACD" w:rsidRDefault="00F757F2" w:rsidP="00F757F2">
      <w:pPr>
        <w:pStyle w:val="Header"/>
        <w:spacing w:after="0"/>
        <w:rPr>
          <w:i/>
          <w:sz w:val="18"/>
        </w:rPr>
      </w:pPr>
    </w:p>
    <w:p w14:paraId="27A874E6" w14:textId="77777777" w:rsidR="00F757F2" w:rsidRPr="00C12ACD" w:rsidRDefault="00F757F2" w:rsidP="00F757F2"/>
    <w:p w14:paraId="04995C85" w14:textId="77777777" w:rsidR="00F757F2" w:rsidRDefault="00F757F2" w:rsidP="00F757F2">
      <w:pPr>
        <w:rPr>
          <w:b/>
          <w:sz w:val="24"/>
          <w:szCs w:val="28"/>
        </w:rPr>
      </w:pPr>
      <w:r>
        <w:rPr>
          <w:szCs w:val="28"/>
        </w:rPr>
        <w:br w:type="page"/>
      </w:r>
    </w:p>
    <w:p w14:paraId="0A7F204E" w14:textId="77777777" w:rsidR="00F757F2" w:rsidRPr="00C12ACD" w:rsidRDefault="00F757F2" w:rsidP="00F757F2">
      <w:pPr>
        <w:pStyle w:val="TOC1"/>
        <w:spacing w:before="240"/>
        <w:jc w:val="center"/>
        <w:rPr>
          <w:szCs w:val="28"/>
        </w:rPr>
      </w:pPr>
      <w:r w:rsidRPr="00C12ACD">
        <w:rPr>
          <w:szCs w:val="28"/>
        </w:rPr>
        <w:lastRenderedPageBreak/>
        <w:t>Table of Contents</w:t>
      </w:r>
    </w:p>
    <w:p w14:paraId="4A06F679" w14:textId="77777777" w:rsidR="00F757F2" w:rsidRPr="00C12ACD" w:rsidRDefault="00F757F2" w:rsidP="00F757F2">
      <w:pPr>
        <w:rPr>
          <w:b/>
          <w:sz w:val="24"/>
        </w:rPr>
      </w:pPr>
    </w:p>
    <w:p w14:paraId="4AA1F121" w14:textId="7E39E0D9" w:rsidR="00830F07" w:rsidRDefault="00F757F2">
      <w:pPr>
        <w:pStyle w:val="TOC1"/>
        <w:tabs>
          <w:tab w:val="left" w:pos="600"/>
        </w:tabs>
        <w:rPr>
          <w:rFonts w:asciiTheme="minorHAnsi" w:hAnsiTheme="minorHAnsi" w:cstheme="minorBidi"/>
          <w:b w:val="0"/>
          <w:noProof/>
          <w:kern w:val="2"/>
          <w:sz w:val="22"/>
          <w:szCs w:val="22"/>
          <w14:ligatures w14:val="standardContextual"/>
        </w:rPr>
      </w:pPr>
      <w:r w:rsidRPr="00C12ACD">
        <w:rPr>
          <w:bCs/>
        </w:rPr>
        <w:fldChar w:fldCharType="begin"/>
      </w:r>
      <w:r w:rsidRPr="00C12ACD">
        <w:rPr>
          <w:bCs/>
        </w:rPr>
        <w:instrText xml:space="preserve"> TOC \o "1-5" \h \z \u  \* MERGEFORMAT </w:instrText>
      </w:r>
      <w:r w:rsidRPr="00C12ACD">
        <w:rPr>
          <w:bCs/>
        </w:rPr>
        <w:fldChar w:fldCharType="separate"/>
      </w:r>
      <w:hyperlink w:anchor="_Toc142029708" w:history="1">
        <w:r w:rsidR="00830F07" w:rsidRPr="000E6B7D">
          <w:rPr>
            <w:rStyle w:val="Hyperlink"/>
            <w:noProof/>
          </w:rPr>
          <w:t>1.</w:t>
        </w:r>
        <w:r w:rsidR="00830F07">
          <w:rPr>
            <w:rFonts w:asciiTheme="minorHAnsi" w:hAnsiTheme="minorHAnsi" w:cstheme="minorBidi"/>
            <w:b w:val="0"/>
            <w:noProof/>
            <w:kern w:val="2"/>
            <w:sz w:val="22"/>
            <w:szCs w:val="22"/>
            <w14:ligatures w14:val="standardContextual"/>
          </w:rPr>
          <w:tab/>
        </w:r>
        <w:r w:rsidR="00830F07" w:rsidRPr="000E6B7D">
          <w:rPr>
            <w:rStyle w:val="Hyperlink"/>
            <w:noProof/>
          </w:rPr>
          <w:t>ARRAYS</w:t>
        </w:r>
        <w:r w:rsidR="00830F07">
          <w:rPr>
            <w:noProof/>
            <w:webHidden/>
          </w:rPr>
          <w:tab/>
        </w:r>
        <w:r w:rsidR="00830F07">
          <w:rPr>
            <w:noProof/>
            <w:webHidden/>
          </w:rPr>
          <w:fldChar w:fldCharType="begin"/>
        </w:r>
        <w:r w:rsidR="00830F07">
          <w:rPr>
            <w:noProof/>
            <w:webHidden/>
          </w:rPr>
          <w:instrText xml:space="preserve"> PAGEREF _Toc142029708 \h </w:instrText>
        </w:r>
        <w:r w:rsidR="00830F07">
          <w:rPr>
            <w:noProof/>
            <w:webHidden/>
          </w:rPr>
        </w:r>
        <w:r w:rsidR="00830F07">
          <w:rPr>
            <w:noProof/>
            <w:webHidden/>
          </w:rPr>
          <w:fldChar w:fldCharType="separate"/>
        </w:r>
        <w:r w:rsidR="00EA606A">
          <w:rPr>
            <w:noProof/>
            <w:webHidden/>
          </w:rPr>
          <w:t>4</w:t>
        </w:r>
        <w:r w:rsidR="00830F07">
          <w:rPr>
            <w:noProof/>
            <w:webHidden/>
          </w:rPr>
          <w:fldChar w:fldCharType="end"/>
        </w:r>
      </w:hyperlink>
    </w:p>
    <w:p w14:paraId="41AC61BE" w14:textId="42650E5F"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09" w:history="1">
        <w:r w:rsidR="00830F07" w:rsidRPr="000E6B7D">
          <w:rPr>
            <w:rStyle w:val="Hyperlink"/>
            <w:rFonts w:ascii="Segoe UI" w:eastAsia="Times New Roman" w:hAnsi="Segoe UI" w:cs="Segoe UI"/>
            <w:bCs/>
            <w:noProof/>
          </w:rPr>
          <w:t>1.1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Remove Duplicates From Sorted Array</w:t>
        </w:r>
        <w:r w:rsidR="00830F07">
          <w:rPr>
            <w:noProof/>
            <w:webHidden/>
          </w:rPr>
          <w:tab/>
        </w:r>
        <w:r w:rsidR="00830F07">
          <w:rPr>
            <w:noProof/>
            <w:webHidden/>
          </w:rPr>
          <w:fldChar w:fldCharType="begin"/>
        </w:r>
        <w:r w:rsidR="00830F07">
          <w:rPr>
            <w:noProof/>
            <w:webHidden/>
          </w:rPr>
          <w:instrText xml:space="preserve"> PAGEREF _Toc142029709 \h </w:instrText>
        </w:r>
        <w:r w:rsidR="00830F07">
          <w:rPr>
            <w:noProof/>
            <w:webHidden/>
          </w:rPr>
        </w:r>
        <w:r w:rsidR="00830F07">
          <w:rPr>
            <w:noProof/>
            <w:webHidden/>
          </w:rPr>
          <w:fldChar w:fldCharType="separate"/>
        </w:r>
        <w:r w:rsidR="00EA606A">
          <w:rPr>
            <w:noProof/>
            <w:webHidden/>
          </w:rPr>
          <w:t>4</w:t>
        </w:r>
        <w:r w:rsidR="00830F07">
          <w:rPr>
            <w:noProof/>
            <w:webHidden/>
          </w:rPr>
          <w:fldChar w:fldCharType="end"/>
        </w:r>
      </w:hyperlink>
    </w:p>
    <w:p w14:paraId="0D2E9F4D" w14:textId="28C66027"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10" w:history="1">
        <w:r w:rsidR="00830F07" w:rsidRPr="000E6B7D">
          <w:rPr>
            <w:rStyle w:val="Hyperlink"/>
            <w:rFonts w:ascii="Segoe UI" w:eastAsia="Times New Roman" w:hAnsi="Segoe UI" w:cs="Segoe UI"/>
            <w:bCs/>
            <w:noProof/>
          </w:rPr>
          <w:t>1.2</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Best Time To Buy And Sell Stocks II</w:t>
        </w:r>
        <w:r w:rsidR="00830F07">
          <w:rPr>
            <w:noProof/>
            <w:webHidden/>
          </w:rPr>
          <w:tab/>
        </w:r>
        <w:r w:rsidR="00830F07">
          <w:rPr>
            <w:noProof/>
            <w:webHidden/>
          </w:rPr>
          <w:fldChar w:fldCharType="begin"/>
        </w:r>
        <w:r w:rsidR="00830F07">
          <w:rPr>
            <w:noProof/>
            <w:webHidden/>
          </w:rPr>
          <w:instrText xml:space="preserve"> PAGEREF _Toc142029710 \h </w:instrText>
        </w:r>
        <w:r w:rsidR="00830F07">
          <w:rPr>
            <w:noProof/>
            <w:webHidden/>
          </w:rPr>
        </w:r>
        <w:r w:rsidR="00830F07">
          <w:rPr>
            <w:noProof/>
            <w:webHidden/>
          </w:rPr>
          <w:fldChar w:fldCharType="separate"/>
        </w:r>
        <w:r w:rsidR="00EA606A">
          <w:rPr>
            <w:noProof/>
            <w:webHidden/>
          </w:rPr>
          <w:t>5</w:t>
        </w:r>
        <w:r w:rsidR="00830F07">
          <w:rPr>
            <w:noProof/>
            <w:webHidden/>
          </w:rPr>
          <w:fldChar w:fldCharType="end"/>
        </w:r>
      </w:hyperlink>
    </w:p>
    <w:p w14:paraId="50A20851" w14:textId="4D082960"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11" w:history="1">
        <w:r w:rsidR="00830F07" w:rsidRPr="000E6B7D">
          <w:rPr>
            <w:rStyle w:val="Hyperlink"/>
            <w:rFonts w:ascii="Segoe UI" w:eastAsia="Times New Roman" w:hAnsi="Segoe UI" w:cs="Segoe UI"/>
            <w:bCs/>
            <w:noProof/>
          </w:rPr>
          <w:t>1.3</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Rotate Array</w:t>
        </w:r>
        <w:r w:rsidR="00830F07">
          <w:rPr>
            <w:noProof/>
            <w:webHidden/>
          </w:rPr>
          <w:tab/>
        </w:r>
        <w:r w:rsidR="00830F07">
          <w:rPr>
            <w:noProof/>
            <w:webHidden/>
          </w:rPr>
          <w:fldChar w:fldCharType="begin"/>
        </w:r>
        <w:r w:rsidR="00830F07">
          <w:rPr>
            <w:noProof/>
            <w:webHidden/>
          </w:rPr>
          <w:instrText xml:space="preserve"> PAGEREF _Toc142029711 \h </w:instrText>
        </w:r>
        <w:r w:rsidR="00830F07">
          <w:rPr>
            <w:noProof/>
            <w:webHidden/>
          </w:rPr>
        </w:r>
        <w:r w:rsidR="00830F07">
          <w:rPr>
            <w:noProof/>
            <w:webHidden/>
          </w:rPr>
          <w:fldChar w:fldCharType="separate"/>
        </w:r>
        <w:r w:rsidR="00EA606A">
          <w:rPr>
            <w:noProof/>
            <w:webHidden/>
          </w:rPr>
          <w:t>7</w:t>
        </w:r>
        <w:r w:rsidR="00830F07">
          <w:rPr>
            <w:noProof/>
            <w:webHidden/>
          </w:rPr>
          <w:fldChar w:fldCharType="end"/>
        </w:r>
      </w:hyperlink>
    </w:p>
    <w:p w14:paraId="7325DFDE" w14:textId="19D2C1F0"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12" w:history="1">
        <w:r w:rsidR="00830F07" w:rsidRPr="000E6B7D">
          <w:rPr>
            <w:rStyle w:val="Hyperlink"/>
            <w:rFonts w:ascii="Segoe UI" w:eastAsia="Times New Roman" w:hAnsi="Segoe UI" w:cs="Segoe UI"/>
            <w:bCs/>
            <w:noProof/>
          </w:rPr>
          <w:t>1.4</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Contains Duplicate</w:t>
        </w:r>
        <w:r w:rsidR="00830F07">
          <w:rPr>
            <w:noProof/>
            <w:webHidden/>
          </w:rPr>
          <w:tab/>
        </w:r>
        <w:r w:rsidR="00830F07">
          <w:rPr>
            <w:noProof/>
            <w:webHidden/>
          </w:rPr>
          <w:fldChar w:fldCharType="begin"/>
        </w:r>
        <w:r w:rsidR="00830F07">
          <w:rPr>
            <w:noProof/>
            <w:webHidden/>
          </w:rPr>
          <w:instrText xml:space="preserve"> PAGEREF _Toc142029712 \h </w:instrText>
        </w:r>
        <w:r w:rsidR="00830F07">
          <w:rPr>
            <w:noProof/>
            <w:webHidden/>
          </w:rPr>
        </w:r>
        <w:r w:rsidR="00830F07">
          <w:rPr>
            <w:noProof/>
            <w:webHidden/>
          </w:rPr>
          <w:fldChar w:fldCharType="separate"/>
        </w:r>
        <w:r w:rsidR="00EA606A">
          <w:rPr>
            <w:noProof/>
            <w:webHidden/>
          </w:rPr>
          <w:t>9</w:t>
        </w:r>
        <w:r w:rsidR="00830F07">
          <w:rPr>
            <w:noProof/>
            <w:webHidden/>
          </w:rPr>
          <w:fldChar w:fldCharType="end"/>
        </w:r>
      </w:hyperlink>
    </w:p>
    <w:p w14:paraId="0F0A3CB1" w14:textId="1342F3B8"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13" w:history="1">
        <w:r w:rsidR="00830F07" w:rsidRPr="000E6B7D">
          <w:rPr>
            <w:rStyle w:val="Hyperlink"/>
            <w:rFonts w:ascii="Segoe UI" w:eastAsia="Times New Roman" w:hAnsi="Segoe UI" w:cs="Segoe UI"/>
            <w:bCs/>
            <w:noProof/>
          </w:rPr>
          <w:t>1.5</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Single Number</w:t>
        </w:r>
        <w:r w:rsidR="00830F07">
          <w:rPr>
            <w:noProof/>
            <w:webHidden/>
          </w:rPr>
          <w:tab/>
        </w:r>
        <w:r w:rsidR="00830F07">
          <w:rPr>
            <w:noProof/>
            <w:webHidden/>
          </w:rPr>
          <w:fldChar w:fldCharType="begin"/>
        </w:r>
        <w:r w:rsidR="00830F07">
          <w:rPr>
            <w:noProof/>
            <w:webHidden/>
          </w:rPr>
          <w:instrText xml:space="preserve"> PAGEREF _Toc142029713 \h </w:instrText>
        </w:r>
        <w:r w:rsidR="00830F07">
          <w:rPr>
            <w:noProof/>
            <w:webHidden/>
          </w:rPr>
        </w:r>
        <w:r w:rsidR="00830F07">
          <w:rPr>
            <w:noProof/>
            <w:webHidden/>
          </w:rPr>
          <w:fldChar w:fldCharType="separate"/>
        </w:r>
        <w:r w:rsidR="00EA606A">
          <w:rPr>
            <w:noProof/>
            <w:webHidden/>
          </w:rPr>
          <w:t>10</w:t>
        </w:r>
        <w:r w:rsidR="00830F07">
          <w:rPr>
            <w:noProof/>
            <w:webHidden/>
          </w:rPr>
          <w:fldChar w:fldCharType="end"/>
        </w:r>
      </w:hyperlink>
    </w:p>
    <w:p w14:paraId="16C6FB4A" w14:textId="4B8C862E"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14" w:history="1">
        <w:r w:rsidR="00830F07" w:rsidRPr="000E6B7D">
          <w:rPr>
            <w:rStyle w:val="Hyperlink"/>
            <w:rFonts w:ascii="Segoe UI" w:eastAsia="Times New Roman" w:hAnsi="Segoe UI" w:cs="Segoe UI"/>
            <w:bCs/>
            <w:noProof/>
          </w:rPr>
          <w:t>1.6</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Intersection Of Two Arrays II</w:t>
        </w:r>
        <w:r w:rsidR="00830F07">
          <w:rPr>
            <w:noProof/>
            <w:webHidden/>
          </w:rPr>
          <w:tab/>
        </w:r>
        <w:r w:rsidR="00830F07">
          <w:rPr>
            <w:noProof/>
            <w:webHidden/>
          </w:rPr>
          <w:fldChar w:fldCharType="begin"/>
        </w:r>
        <w:r w:rsidR="00830F07">
          <w:rPr>
            <w:noProof/>
            <w:webHidden/>
          </w:rPr>
          <w:instrText xml:space="preserve"> PAGEREF _Toc142029714 \h </w:instrText>
        </w:r>
        <w:r w:rsidR="00830F07">
          <w:rPr>
            <w:noProof/>
            <w:webHidden/>
          </w:rPr>
        </w:r>
        <w:r w:rsidR="00830F07">
          <w:rPr>
            <w:noProof/>
            <w:webHidden/>
          </w:rPr>
          <w:fldChar w:fldCharType="separate"/>
        </w:r>
        <w:r w:rsidR="00EA606A">
          <w:rPr>
            <w:noProof/>
            <w:webHidden/>
          </w:rPr>
          <w:t>11</w:t>
        </w:r>
        <w:r w:rsidR="00830F07">
          <w:rPr>
            <w:noProof/>
            <w:webHidden/>
          </w:rPr>
          <w:fldChar w:fldCharType="end"/>
        </w:r>
      </w:hyperlink>
    </w:p>
    <w:p w14:paraId="6AA30711" w14:textId="6813226C"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15" w:history="1">
        <w:r w:rsidR="00830F07" w:rsidRPr="000E6B7D">
          <w:rPr>
            <w:rStyle w:val="Hyperlink"/>
            <w:rFonts w:ascii="Segoe UI" w:eastAsia="Times New Roman" w:hAnsi="Segoe UI" w:cs="Segoe UI"/>
            <w:bCs/>
            <w:noProof/>
          </w:rPr>
          <w:t>1.7</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Plus One</w:t>
        </w:r>
        <w:r w:rsidR="00830F07">
          <w:rPr>
            <w:noProof/>
            <w:webHidden/>
          </w:rPr>
          <w:tab/>
        </w:r>
        <w:r w:rsidR="00830F07">
          <w:rPr>
            <w:noProof/>
            <w:webHidden/>
          </w:rPr>
          <w:fldChar w:fldCharType="begin"/>
        </w:r>
        <w:r w:rsidR="00830F07">
          <w:rPr>
            <w:noProof/>
            <w:webHidden/>
          </w:rPr>
          <w:instrText xml:space="preserve"> PAGEREF _Toc142029715 \h </w:instrText>
        </w:r>
        <w:r w:rsidR="00830F07">
          <w:rPr>
            <w:noProof/>
            <w:webHidden/>
          </w:rPr>
        </w:r>
        <w:r w:rsidR="00830F07">
          <w:rPr>
            <w:noProof/>
            <w:webHidden/>
          </w:rPr>
          <w:fldChar w:fldCharType="separate"/>
        </w:r>
        <w:r w:rsidR="00EA606A">
          <w:rPr>
            <w:noProof/>
            <w:webHidden/>
          </w:rPr>
          <w:t>13</w:t>
        </w:r>
        <w:r w:rsidR="00830F07">
          <w:rPr>
            <w:noProof/>
            <w:webHidden/>
          </w:rPr>
          <w:fldChar w:fldCharType="end"/>
        </w:r>
      </w:hyperlink>
    </w:p>
    <w:p w14:paraId="0B53186E" w14:textId="7A4533BC"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16" w:history="1">
        <w:r w:rsidR="00830F07" w:rsidRPr="000E6B7D">
          <w:rPr>
            <w:rStyle w:val="Hyperlink"/>
            <w:rFonts w:ascii="Segoe UI" w:eastAsia="Times New Roman" w:hAnsi="Segoe UI" w:cs="Segoe UI"/>
            <w:bCs/>
            <w:noProof/>
          </w:rPr>
          <w:t>1.8</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Move Zeroes</w:t>
        </w:r>
        <w:r w:rsidR="00830F07">
          <w:rPr>
            <w:noProof/>
            <w:webHidden/>
          </w:rPr>
          <w:tab/>
        </w:r>
        <w:r w:rsidR="00830F07">
          <w:rPr>
            <w:noProof/>
            <w:webHidden/>
          </w:rPr>
          <w:fldChar w:fldCharType="begin"/>
        </w:r>
        <w:r w:rsidR="00830F07">
          <w:rPr>
            <w:noProof/>
            <w:webHidden/>
          </w:rPr>
          <w:instrText xml:space="preserve"> PAGEREF _Toc142029716 \h </w:instrText>
        </w:r>
        <w:r w:rsidR="00830F07">
          <w:rPr>
            <w:noProof/>
            <w:webHidden/>
          </w:rPr>
        </w:r>
        <w:r w:rsidR="00830F07">
          <w:rPr>
            <w:noProof/>
            <w:webHidden/>
          </w:rPr>
          <w:fldChar w:fldCharType="separate"/>
        </w:r>
        <w:r w:rsidR="00EA606A">
          <w:rPr>
            <w:noProof/>
            <w:webHidden/>
          </w:rPr>
          <w:t>15</w:t>
        </w:r>
        <w:r w:rsidR="00830F07">
          <w:rPr>
            <w:noProof/>
            <w:webHidden/>
          </w:rPr>
          <w:fldChar w:fldCharType="end"/>
        </w:r>
      </w:hyperlink>
    </w:p>
    <w:p w14:paraId="0DDCF41A" w14:textId="36B088AB"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17" w:history="1">
        <w:r w:rsidR="00830F07" w:rsidRPr="000E6B7D">
          <w:rPr>
            <w:rStyle w:val="Hyperlink"/>
            <w:rFonts w:ascii="Segoe UI" w:eastAsia="Times New Roman" w:hAnsi="Segoe UI" w:cs="Segoe UI"/>
            <w:bCs/>
            <w:noProof/>
          </w:rPr>
          <w:t>1.9</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Two Sum</w:t>
        </w:r>
        <w:r w:rsidR="00830F07">
          <w:rPr>
            <w:noProof/>
            <w:webHidden/>
          </w:rPr>
          <w:tab/>
        </w:r>
        <w:r w:rsidR="00830F07">
          <w:rPr>
            <w:noProof/>
            <w:webHidden/>
          </w:rPr>
          <w:fldChar w:fldCharType="begin"/>
        </w:r>
        <w:r w:rsidR="00830F07">
          <w:rPr>
            <w:noProof/>
            <w:webHidden/>
          </w:rPr>
          <w:instrText xml:space="preserve"> PAGEREF _Toc142029717 \h </w:instrText>
        </w:r>
        <w:r w:rsidR="00830F07">
          <w:rPr>
            <w:noProof/>
            <w:webHidden/>
          </w:rPr>
        </w:r>
        <w:r w:rsidR="00830F07">
          <w:rPr>
            <w:noProof/>
            <w:webHidden/>
          </w:rPr>
          <w:fldChar w:fldCharType="separate"/>
        </w:r>
        <w:r w:rsidR="00EA606A">
          <w:rPr>
            <w:noProof/>
            <w:webHidden/>
          </w:rPr>
          <w:t>17</w:t>
        </w:r>
        <w:r w:rsidR="00830F07">
          <w:rPr>
            <w:noProof/>
            <w:webHidden/>
          </w:rPr>
          <w:fldChar w:fldCharType="end"/>
        </w:r>
      </w:hyperlink>
    </w:p>
    <w:p w14:paraId="708D4F80" w14:textId="6A0D9895" w:rsidR="00830F07" w:rsidRDefault="00000000">
      <w:pPr>
        <w:pStyle w:val="TOC2"/>
        <w:tabs>
          <w:tab w:val="left" w:pos="1000"/>
        </w:tabs>
        <w:rPr>
          <w:rFonts w:asciiTheme="minorHAnsi" w:hAnsiTheme="minorHAnsi" w:cstheme="minorBidi"/>
          <w:b w:val="0"/>
          <w:noProof/>
          <w:kern w:val="2"/>
          <w:sz w:val="22"/>
          <w:szCs w:val="22"/>
          <w14:ligatures w14:val="standardContextual"/>
        </w:rPr>
      </w:pPr>
      <w:hyperlink w:anchor="_Toc142029718" w:history="1">
        <w:r w:rsidR="00830F07" w:rsidRPr="000E6B7D">
          <w:rPr>
            <w:rStyle w:val="Hyperlink"/>
            <w:rFonts w:ascii="Segoe UI" w:eastAsia="Times New Roman" w:hAnsi="Segoe UI" w:cs="Segoe UI"/>
            <w:bCs/>
            <w:noProof/>
          </w:rPr>
          <w:t>1.10</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Valid Sudoku</w:t>
        </w:r>
        <w:r w:rsidR="00830F07">
          <w:rPr>
            <w:noProof/>
            <w:webHidden/>
          </w:rPr>
          <w:tab/>
        </w:r>
        <w:r w:rsidR="00830F07">
          <w:rPr>
            <w:noProof/>
            <w:webHidden/>
          </w:rPr>
          <w:fldChar w:fldCharType="begin"/>
        </w:r>
        <w:r w:rsidR="00830F07">
          <w:rPr>
            <w:noProof/>
            <w:webHidden/>
          </w:rPr>
          <w:instrText xml:space="preserve"> PAGEREF _Toc142029718 \h </w:instrText>
        </w:r>
        <w:r w:rsidR="00830F07">
          <w:rPr>
            <w:noProof/>
            <w:webHidden/>
          </w:rPr>
        </w:r>
        <w:r w:rsidR="00830F07">
          <w:rPr>
            <w:noProof/>
            <w:webHidden/>
          </w:rPr>
          <w:fldChar w:fldCharType="separate"/>
        </w:r>
        <w:r w:rsidR="00EA606A">
          <w:rPr>
            <w:noProof/>
            <w:webHidden/>
          </w:rPr>
          <w:t>18</w:t>
        </w:r>
        <w:r w:rsidR="00830F07">
          <w:rPr>
            <w:noProof/>
            <w:webHidden/>
          </w:rPr>
          <w:fldChar w:fldCharType="end"/>
        </w:r>
      </w:hyperlink>
    </w:p>
    <w:p w14:paraId="782FDB55" w14:textId="67E471BC" w:rsidR="00830F07" w:rsidRDefault="00000000">
      <w:pPr>
        <w:pStyle w:val="TOC2"/>
        <w:tabs>
          <w:tab w:val="left" w:pos="1000"/>
        </w:tabs>
        <w:rPr>
          <w:rFonts w:asciiTheme="minorHAnsi" w:hAnsiTheme="minorHAnsi" w:cstheme="minorBidi"/>
          <w:b w:val="0"/>
          <w:noProof/>
          <w:kern w:val="2"/>
          <w:sz w:val="22"/>
          <w:szCs w:val="22"/>
          <w14:ligatures w14:val="standardContextual"/>
        </w:rPr>
      </w:pPr>
      <w:hyperlink w:anchor="_Toc142029719" w:history="1">
        <w:r w:rsidR="00830F07" w:rsidRPr="000E6B7D">
          <w:rPr>
            <w:rStyle w:val="Hyperlink"/>
            <w:rFonts w:ascii="Segoe UI" w:eastAsia="Times New Roman" w:hAnsi="Segoe UI" w:cs="Segoe UI"/>
            <w:bCs/>
            <w:noProof/>
          </w:rPr>
          <w:t>1.11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Rotate Image</w:t>
        </w:r>
        <w:r w:rsidR="00830F07">
          <w:rPr>
            <w:noProof/>
            <w:webHidden/>
          </w:rPr>
          <w:tab/>
        </w:r>
        <w:r w:rsidR="00830F07">
          <w:rPr>
            <w:noProof/>
            <w:webHidden/>
          </w:rPr>
          <w:fldChar w:fldCharType="begin"/>
        </w:r>
        <w:r w:rsidR="00830F07">
          <w:rPr>
            <w:noProof/>
            <w:webHidden/>
          </w:rPr>
          <w:instrText xml:space="preserve"> PAGEREF _Toc142029719 \h </w:instrText>
        </w:r>
        <w:r w:rsidR="00830F07">
          <w:rPr>
            <w:noProof/>
            <w:webHidden/>
          </w:rPr>
        </w:r>
        <w:r w:rsidR="00830F07">
          <w:rPr>
            <w:noProof/>
            <w:webHidden/>
          </w:rPr>
          <w:fldChar w:fldCharType="separate"/>
        </w:r>
        <w:r w:rsidR="00EA606A">
          <w:rPr>
            <w:noProof/>
            <w:webHidden/>
          </w:rPr>
          <w:t>22</w:t>
        </w:r>
        <w:r w:rsidR="00830F07">
          <w:rPr>
            <w:noProof/>
            <w:webHidden/>
          </w:rPr>
          <w:fldChar w:fldCharType="end"/>
        </w:r>
      </w:hyperlink>
    </w:p>
    <w:p w14:paraId="5EFE3334" w14:textId="1BBD73D3" w:rsidR="00830F07"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2029720" w:history="1">
        <w:r w:rsidR="00830F07" w:rsidRPr="000E6B7D">
          <w:rPr>
            <w:rStyle w:val="Hyperlink"/>
            <w:noProof/>
          </w:rPr>
          <w:t>2.</w:t>
        </w:r>
        <w:r w:rsidR="00830F07">
          <w:rPr>
            <w:rFonts w:asciiTheme="minorHAnsi" w:hAnsiTheme="minorHAnsi" w:cstheme="minorBidi"/>
            <w:b w:val="0"/>
            <w:noProof/>
            <w:kern w:val="2"/>
            <w:sz w:val="22"/>
            <w:szCs w:val="22"/>
            <w14:ligatures w14:val="standardContextual"/>
          </w:rPr>
          <w:tab/>
        </w:r>
        <w:r w:rsidR="00830F07" w:rsidRPr="000E6B7D">
          <w:rPr>
            <w:rStyle w:val="Hyperlink"/>
            <w:noProof/>
          </w:rPr>
          <w:t>STRINGS</w:t>
        </w:r>
        <w:r w:rsidR="00830F07">
          <w:rPr>
            <w:noProof/>
            <w:webHidden/>
          </w:rPr>
          <w:tab/>
        </w:r>
        <w:r w:rsidR="00830F07">
          <w:rPr>
            <w:noProof/>
            <w:webHidden/>
          </w:rPr>
          <w:fldChar w:fldCharType="begin"/>
        </w:r>
        <w:r w:rsidR="00830F07">
          <w:rPr>
            <w:noProof/>
            <w:webHidden/>
          </w:rPr>
          <w:instrText xml:space="preserve"> PAGEREF _Toc142029720 \h </w:instrText>
        </w:r>
        <w:r w:rsidR="00830F07">
          <w:rPr>
            <w:noProof/>
            <w:webHidden/>
          </w:rPr>
        </w:r>
        <w:r w:rsidR="00830F07">
          <w:rPr>
            <w:noProof/>
            <w:webHidden/>
          </w:rPr>
          <w:fldChar w:fldCharType="separate"/>
        </w:r>
        <w:r w:rsidR="00EA606A">
          <w:rPr>
            <w:noProof/>
            <w:webHidden/>
          </w:rPr>
          <w:t>25</w:t>
        </w:r>
        <w:r w:rsidR="00830F07">
          <w:rPr>
            <w:noProof/>
            <w:webHidden/>
          </w:rPr>
          <w:fldChar w:fldCharType="end"/>
        </w:r>
      </w:hyperlink>
    </w:p>
    <w:p w14:paraId="58FF3E50" w14:textId="03901B0C"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21" w:history="1">
        <w:r w:rsidR="00830F07" w:rsidRPr="000E6B7D">
          <w:rPr>
            <w:rStyle w:val="Hyperlink"/>
            <w:rFonts w:ascii="Segoe UI" w:eastAsia="Times New Roman" w:hAnsi="Segoe UI" w:cs="Segoe UI"/>
            <w:bCs/>
            <w:noProof/>
          </w:rPr>
          <w:t>2.1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Reverse String</w:t>
        </w:r>
        <w:r w:rsidR="00830F07">
          <w:rPr>
            <w:noProof/>
            <w:webHidden/>
          </w:rPr>
          <w:tab/>
        </w:r>
        <w:r w:rsidR="00830F07">
          <w:rPr>
            <w:noProof/>
            <w:webHidden/>
          </w:rPr>
          <w:fldChar w:fldCharType="begin"/>
        </w:r>
        <w:r w:rsidR="00830F07">
          <w:rPr>
            <w:noProof/>
            <w:webHidden/>
          </w:rPr>
          <w:instrText xml:space="preserve"> PAGEREF _Toc142029721 \h </w:instrText>
        </w:r>
        <w:r w:rsidR="00830F07">
          <w:rPr>
            <w:noProof/>
            <w:webHidden/>
          </w:rPr>
        </w:r>
        <w:r w:rsidR="00830F07">
          <w:rPr>
            <w:noProof/>
            <w:webHidden/>
          </w:rPr>
          <w:fldChar w:fldCharType="separate"/>
        </w:r>
        <w:r w:rsidR="00EA606A">
          <w:rPr>
            <w:noProof/>
            <w:webHidden/>
          </w:rPr>
          <w:t>25</w:t>
        </w:r>
        <w:r w:rsidR="00830F07">
          <w:rPr>
            <w:noProof/>
            <w:webHidden/>
          </w:rPr>
          <w:fldChar w:fldCharType="end"/>
        </w:r>
      </w:hyperlink>
    </w:p>
    <w:p w14:paraId="53065688" w14:textId="6D9B3FAD"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22" w:history="1">
        <w:r w:rsidR="00830F07" w:rsidRPr="000E6B7D">
          <w:rPr>
            <w:rStyle w:val="Hyperlink"/>
            <w:rFonts w:ascii="Segoe UI" w:eastAsia="Times New Roman" w:hAnsi="Segoe UI" w:cs="Segoe UI"/>
            <w:bCs/>
            <w:noProof/>
          </w:rPr>
          <w:t>2.2</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Reverse Integer</w:t>
        </w:r>
        <w:r w:rsidR="00830F07">
          <w:rPr>
            <w:noProof/>
            <w:webHidden/>
          </w:rPr>
          <w:tab/>
        </w:r>
        <w:r w:rsidR="00830F07">
          <w:rPr>
            <w:noProof/>
            <w:webHidden/>
          </w:rPr>
          <w:fldChar w:fldCharType="begin"/>
        </w:r>
        <w:r w:rsidR="00830F07">
          <w:rPr>
            <w:noProof/>
            <w:webHidden/>
          </w:rPr>
          <w:instrText xml:space="preserve"> PAGEREF _Toc142029722 \h </w:instrText>
        </w:r>
        <w:r w:rsidR="00830F07">
          <w:rPr>
            <w:noProof/>
            <w:webHidden/>
          </w:rPr>
        </w:r>
        <w:r w:rsidR="00830F07">
          <w:rPr>
            <w:noProof/>
            <w:webHidden/>
          </w:rPr>
          <w:fldChar w:fldCharType="separate"/>
        </w:r>
        <w:r w:rsidR="00EA606A">
          <w:rPr>
            <w:noProof/>
            <w:webHidden/>
          </w:rPr>
          <w:t>26</w:t>
        </w:r>
        <w:r w:rsidR="00830F07">
          <w:rPr>
            <w:noProof/>
            <w:webHidden/>
          </w:rPr>
          <w:fldChar w:fldCharType="end"/>
        </w:r>
      </w:hyperlink>
    </w:p>
    <w:p w14:paraId="35328695" w14:textId="6A8C4E21"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23" w:history="1">
        <w:r w:rsidR="00830F07" w:rsidRPr="000E6B7D">
          <w:rPr>
            <w:rStyle w:val="Hyperlink"/>
            <w:rFonts w:ascii="Segoe UI" w:eastAsia="Times New Roman" w:hAnsi="Segoe UI" w:cs="Segoe UI"/>
            <w:bCs/>
            <w:noProof/>
          </w:rPr>
          <w:t>2.3</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First Unique Character In A String</w:t>
        </w:r>
        <w:r w:rsidR="00830F07">
          <w:rPr>
            <w:noProof/>
            <w:webHidden/>
          </w:rPr>
          <w:tab/>
        </w:r>
        <w:r w:rsidR="00830F07">
          <w:rPr>
            <w:noProof/>
            <w:webHidden/>
          </w:rPr>
          <w:fldChar w:fldCharType="begin"/>
        </w:r>
        <w:r w:rsidR="00830F07">
          <w:rPr>
            <w:noProof/>
            <w:webHidden/>
          </w:rPr>
          <w:instrText xml:space="preserve"> PAGEREF _Toc142029723 \h </w:instrText>
        </w:r>
        <w:r w:rsidR="00830F07">
          <w:rPr>
            <w:noProof/>
            <w:webHidden/>
          </w:rPr>
        </w:r>
        <w:r w:rsidR="00830F07">
          <w:rPr>
            <w:noProof/>
            <w:webHidden/>
          </w:rPr>
          <w:fldChar w:fldCharType="separate"/>
        </w:r>
        <w:r w:rsidR="00EA606A">
          <w:rPr>
            <w:noProof/>
            <w:webHidden/>
          </w:rPr>
          <w:t>27</w:t>
        </w:r>
        <w:r w:rsidR="00830F07">
          <w:rPr>
            <w:noProof/>
            <w:webHidden/>
          </w:rPr>
          <w:fldChar w:fldCharType="end"/>
        </w:r>
      </w:hyperlink>
    </w:p>
    <w:p w14:paraId="6E61E089" w14:textId="06A0FB61"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24" w:history="1">
        <w:r w:rsidR="00830F07" w:rsidRPr="000E6B7D">
          <w:rPr>
            <w:rStyle w:val="Hyperlink"/>
            <w:rFonts w:ascii="Segoe UI" w:eastAsia="Times New Roman" w:hAnsi="Segoe UI" w:cs="Segoe UI"/>
            <w:bCs/>
            <w:noProof/>
          </w:rPr>
          <w:t>2.4</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Valid Anagram</w:t>
        </w:r>
        <w:r w:rsidR="00830F07">
          <w:rPr>
            <w:noProof/>
            <w:webHidden/>
          </w:rPr>
          <w:tab/>
        </w:r>
        <w:r w:rsidR="00830F07">
          <w:rPr>
            <w:noProof/>
            <w:webHidden/>
          </w:rPr>
          <w:fldChar w:fldCharType="begin"/>
        </w:r>
        <w:r w:rsidR="00830F07">
          <w:rPr>
            <w:noProof/>
            <w:webHidden/>
          </w:rPr>
          <w:instrText xml:space="preserve"> PAGEREF _Toc142029724 \h </w:instrText>
        </w:r>
        <w:r w:rsidR="00830F07">
          <w:rPr>
            <w:noProof/>
            <w:webHidden/>
          </w:rPr>
        </w:r>
        <w:r w:rsidR="00830F07">
          <w:rPr>
            <w:noProof/>
            <w:webHidden/>
          </w:rPr>
          <w:fldChar w:fldCharType="separate"/>
        </w:r>
        <w:r w:rsidR="00EA606A">
          <w:rPr>
            <w:noProof/>
            <w:webHidden/>
          </w:rPr>
          <w:t>28</w:t>
        </w:r>
        <w:r w:rsidR="00830F07">
          <w:rPr>
            <w:noProof/>
            <w:webHidden/>
          </w:rPr>
          <w:fldChar w:fldCharType="end"/>
        </w:r>
      </w:hyperlink>
    </w:p>
    <w:p w14:paraId="3BEFE2E1" w14:textId="50786ADC"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25" w:history="1">
        <w:r w:rsidR="00830F07" w:rsidRPr="000E6B7D">
          <w:rPr>
            <w:rStyle w:val="Hyperlink"/>
            <w:rFonts w:ascii="Segoe UI" w:eastAsia="Times New Roman" w:hAnsi="Segoe UI" w:cs="Segoe UI"/>
            <w:bCs/>
            <w:noProof/>
          </w:rPr>
          <w:t>2.5</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Valid Palindrome</w:t>
        </w:r>
        <w:r w:rsidR="00830F07">
          <w:rPr>
            <w:noProof/>
            <w:webHidden/>
          </w:rPr>
          <w:tab/>
        </w:r>
        <w:r w:rsidR="00830F07">
          <w:rPr>
            <w:noProof/>
            <w:webHidden/>
          </w:rPr>
          <w:fldChar w:fldCharType="begin"/>
        </w:r>
        <w:r w:rsidR="00830F07">
          <w:rPr>
            <w:noProof/>
            <w:webHidden/>
          </w:rPr>
          <w:instrText xml:space="preserve"> PAGEREF _Toc142029725 \h </w:instrText>
        </w:r>
        <w:r w:rsidR="00830F07">
          <w:rPr>
            <w:noProof/>
            <w:webHidden/>
          </w:rPr>
        </w:r>
        <w:r w:rsidR="00830F07">
          <w:rPr>
            <w:noProof/>
            <w:webHidden/>
          </w:rPr>
          <w:fldChar w:fldCharType="separate"/>
        </w:r>
        <w:r w:rsidR="00EA606A">
          <w:rPr>
            <w:noProof/>
            <w:webHidden/>
          </w:rPr>
          <w:t>29</w:t>
        </w:r>
        <w:r w:rsidR="00830F07">
          <w:rPr>
            <w:noProof/>
            <w:webHidden/>
          </w:rPr>
          <w:fldChar w:fldCharType="end"/>
        </w:r>
      </w:hyperlink>
    </w:p>
    <w:p w14:paraId="7CDF95FF" w14:textId="74CA18AE"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26" w:history="1">
        <w:r w:rsidR="00830F07" w:rsidRPr="000E6B7D">
          <w:rPr>
            <w:rStyle w:val="Hyperlink"/>
            <w:rFonts w:ascii="Segoe UI" w:eastAsia="Times New Roman" w:hAnsi="Segoe UI" w:cs="Segoe UI"/>
            <w:bCs/>
            <w:noProof/>
          </w:rPr>
          <w:t>2.6</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String To Integer (atoi)</w:t>
        </w:r>
        <w:r w:rsidR="00830F07">
          <w:rPr>
            <w:noProof/>
            <w:webHidden/>
          </w:rPr>
          <w:tab/>
        </w:r>
        <w:r w:rsidR="00830F07">
          <w:rPr>
            <w:noProof/>
            <w:webHidden/>
          </w:rPr>
          <w:fldChar w:fldCharType="begin"/>
        </w:r>
        <w:r w:rsidR="00830F07">
          <w:rPr>
            <w:noProof/>
            <w:webHidden/>
          </w:rPr>
          <w:instrText xml:space="preserve"> PAGEREF _Toc142029726 \h </w:instrText>
        </w:r>
        <w:r w:rsidR="00830F07">
          <w:rPr>
            <w:noProof/>
            <w:webHidden/>
          </w:rPr>
        </w:r>
        <w:r w:rsidR="00830F07">
          <w:rPr>
            <w:noProof/>
            <w:webHidden/>
          </w:rPr>
          <w:fldChar w:fldCharType="separate"/>
        </w:r>
        <w:r w:rsidR="00EA606A">
          <w:rPr>
            <w:noProof/>
            <w:webHidden/>
          </w:rPr>
          <w:t>31</w:t>
        </w:r>
        <w:r w:rsidR="00830F07">
          <w:rPr>
            <w:noProof/>
            <w:webHidden/>
          </w:rPr>
          <w:fldChar w:fldCharType="end"/>
        </w:r>
      </w:hyperlink>
    </w:p>
    <w:p w14:paraId="288A43AF" w14:textId="0FDC5D6B"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27" w:history="1">
        <w:r w:rsidR="00830F07" w:rsidRPr="000E6B7D">
          <w:rPr>
            <w:rStyle w:val="Hyperlink"/>
            <w:rFonts w:ascii="Segoe UI" w:eastAsia="Times New Roman" w:hAnsi="Segoe UI" w:cs="Segoe UI"/>
            <w:bCs/>
            <w:noProof/>
          </w:rPr>
          <w:t>2.7</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StrStr Implementation</w:t>
        </w:r>
        <w:r w:rsidR="00830F07">
          <w:rPr>
            <w:noProof/>
            <w:webHidden/>
          </w:rPr>
          <w:tab/>
        </w:r>
        <w:r w:rsidR="00830F07">
          <w:rPr>
            <w:noProof/>
            <w:webHidden/>
          </w:rPr>
          <w:fldChar w:fldCharType="begin"/>
        </w:r>
        <w:r w:rsidR="00830F07">
          <w:rPr>
            <w:noProof/>
            <w:webHidden/>
          </w:rPr>
          <w:instrText xml:space="preserve"> PAGEREF _Toc142029727 \h </w:instrText>
        </w:r>
        <w:r w:rsidR="00830F07">
          <w:rPr>
            <w:noProof/>
            <w:webHidden/>
          </w:rPr>
        </w:r>
        <w:r w:rsidR="00830F07">
          <w:rPr>
            <w:noProof/>
            <w:webHidden/>
          </w:rPr>
          <w:fldChar w:fldCharType="separate"/>
        </w:r>
        <w:r w:rsidR="00EA606A">
          <w:rPr>
            <w:noProof/>
            <w:webHidden/>
          </w:rPr>
          <w:t>34</w:t>
        </w:r>
        <w:r w:rsidR="00830F07">
          <w:rPr>
            <w:noProof/>
            <w:webHidden/>
          </w:rPr>
          <w:fldChar w:fldCharType="end"/>
        </w:r>
      </w:hyperlink>
    </w:p>
    <w:p w14:paraId="5B5367B7" w14:textId="41374C76"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28" w:history="1">
        <w:r w:rsidR="00830F07" w:rsidRPr="000E6B7D">
          <w:rPr>
            <w:rStyle w:val="Hyperlink"/>
            <w:rFonts w:ascii="Segoe UI" w:eastAsia="Times New Roman" w:hAnsi="Segoe UI" w:cs="Segoe UI"/>
            <w:bCs/>
            <w:noProof/>
          </w:rPr>
          <w:t>2.8</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Longest Common Prefix</w:t>
        </w:r>
        <w:r w:rsidR="00830F07">
          <w:rPr>
            <w:noProof/>
            <w:webHidden/>
          </w:rPr>
          <w:tab/>
        </w:r>
        <w:r w:rsidR="00830F07">
          <w:rPr>
            <w:noProof/>
            <w:webHidden/>
          </w:rPr>
          <w:fldChar w:fldCharType="begin"/>
        </w:r>
        <w:r w:rsidR="00830F07">
          <w:rPr>
            <w:noProof/>
            <w:webHidden/>
          </w:rPr>
          <w:instrText xml:space="preserve"> PAGEREF _Toc142029728 \h </w:instrText>
        </w:r>
        <w:r w:rsidR="00830F07">
          <w:rPr>
            <w:noProof/>
            <w:webHidden/>
          </w:rPr>
        </w:r>
        <w:r w:rsidR="00830F07">
          <w:rPr>
            <w:noProof/>
            <w:webHidden/>
          </w:rPr>
          <w:fldChar w:fldCharType="separate"/>
        </w:r>
        <w:r w:rsidR="00EA606A">
          <w:rPr>
            <w:noProof/>
            <w:webHidden/>
          </w:rPr>
          <w:t>36</w:t>
        </w:r>
        <w:r w:rsidR="00830F07">
          <w:rPr>
            <w:noProof/>
            <w:webHidden/>
          </w:rPr>
          <w:fldChar w:fldCharType="end"/>
        </w:r>
      </w:hyperlink>
    </w:p>
    <w:p w14:paraId="29BEBAD6" w14:textId="367AC202" w:rsidR="00830F07"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2029729" w:history="1">
        <w:r w:rsidR="00830F07" w:rsidRPr="000E6B7D">
          <w:rPr>
            <w:rStyle w:val="Hyperlink"/>
            <w:noProof/>
          </w:rPr>
          <w:t>3.</w:t>
        </w:r>
        <w:r w:rsidR="00830F07">
          <w:rPr>
            <w:rFonts w:asciiTheme="minorHAnsi" w:hAnsiTheme="minorHAnsi" w:cstheme="minorBidi"/>
            <w:b w:val="0"/>
            <w:noProof/>
            <w:kern w:val="2"/>
            <w:sz w:val="22"/>
            <w:szCs w:val="22"/>
            <w14:ligatures w14:val="standardContextual"/>
          </w:rPr>
          <w:tab/>
        </w:r>
        <w:r w:rsidR="00830F07" w:rsidRPr="000E6B7D">
          <w:rPr>
            <w:rStyle w:val="Hyperlink"/>
            <w:noProof/>
          </w:rPr>
          <w:t>LINKED LIST</w:t>
        </w:r>
        <w:r w:rsidR="00830F07">
          <w:rPr>
            <w:noProof/>
            <w:webHidden/>
          </w:rPr>
          <w:tab/>
        </w:r>
        <w:r w:rsidR="00830F07">
          <w:rPr>
            <w:noProof/>
            <w:webHidden/>
          </w:rPr>
          <w:fldChar w:fldCharType="begin"/>
        </w:r>
        <w:r w:rsidR="00830F07">
          <w:rPr>
            <w:noProof/>
            <w:webHidden/>
          </w:rPr>
          <w:instrText xml:space="preserve"> PAGEREF _Toc142029729 \h </w:instrText>
        </w:r>
        <w:r w:rsidR="00830F07">
          <w:rPr>
            <w:noProof/>
            <w:webHidden/>
          </w:rPr>
        </w:r>
        <w:r w:rsidR="00830F07">
          <w:rPr>
            <w:noProof/>
            <w:webHidden/>
          </w:rPr>
          <w:fldChar w:fldCharType="separate"/>
        </w:r>
        <w:r w:rsidR="00EA606A">
          <w:rPr>
            <w:noProof/>
            <w:webHidden/>
          </w:rPr>
          <w:t>39</w:t>
        </w:r>
        <w:r w:rsidR="00830F07">
          <w:rPr>
            <w:noProof/>
            <w:webHidden/>
          </w:rPr>
          <w:fldChar w:fldCharType="end"/>
        </w:r>
      </w:hyperlink>
    </w:p>
    <w:p w14:paraId="1512780A" w14:textId="069A29CB"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30" w:history="1">
        <w:r w:rsidR="00830F07" w:rsidRPr="000E6B7D">
          <w:rPr>
            <w:rStyle w:val="Hyperlink"/>
            <w:rFonts w:ascii="Segoe UI" w:eastAsia="Times New Roman" w:hAnsi="Segoe UI" w:cs="Segoe UI"/>
            <w:bCs/>
            <w:noProof/>
          </w:rPr>
          <w:t>3.1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Delete Node in Linked List</w:t>
        </w:r>
        <w:r w:rsidR="00830F07">
          <w:rPr>
            <w:noProof/>
            <w:webHidden/>
          </w:rPr>
          <w:tab/>
        </w:r>
        <w:r w:rsidR="00830F07">
          <w:rPr>
            <w:noProof/>
            <w:webHidden/>
          </w:rPr>
          <w:fldChar w:fldCharType="begin"/>
        </w:r>
        <w:r w:rsidR="00830F07">
          <w:rPr>
            <w:noProof/>
            <w:webHidden/>
          </w:rPr>
          <w:instrText xml:space="preserve"> PAGEREF _Toc142029730 \h </w:instrText>
        </w:r>
        <w:r w:rsidR="00830F07">
          <w:rPr>
            <w:noProof/>
            <w:webHidden/>
          </w:rPr>
        </w:r>
        <w:r w:rsidR="00830F07">
          <w:rPr>
            <w:noProof/>
            <w:webHidden/>
          </w:rPr>
          <w:fldChar w:fldCharType="separate"/>
        </w:r>
        <w:r w:rsidR="00EA606A">
          <w:rPr>
            <w:noProof/>
            <w:webHidden/>
          </w:rPr>
          <w:t>39</w:t>
        </w:r>
        <w:r w:rsidR="00830F07">
          <w:rPr>
            <w:noProof/>
            <w:webHidden/>
          </w:rPr>
          <w:fldChar w:fldCharType="end"/>
        </w:r>
      </w:hyperlink>
    </w:p>
    <w:p w14:paraId="0093D860" w14:textId="74FF6384"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31" w:history="1">
        <w:r w:rsidR="00830F07" w:rsidRPr="000E6B7D">
          <w:rPr>
            <w:rStyle w:val="Hyperlink"/>
            <w:rFonts w:ascii="Segoe UI" w:eastAsia="Times New Roman" w:hAnsi="Segoe UI" w:cs="Segoe UI"/>
            <w:bCs/>
            <w:noProof/>
          </w:rPr>
          <w:t>3.2</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Remove Nth Node From End Of List</w:t>
        </w:r>
        <w:r w:rsidR="00830F07">
          <w:rPr>
            <w:noProof/>
            <w:webHidden/>
          </w:rPr>
          <w:tab/>
        </w:r>
        <w:r w:rsidR="00830F07">
          <w:rPr>
            <w:noProof/>
            <w:webHidden/>
          </w:rPr>
          <w:fldChar w:fldCharType="begin"/>
        </w:r>
        <w:r w:rsidR="00830F07">
          <w:rPr>
            <w:noProof/>
            <w:webHidden/>
          </w:rPr>
          <w:instrText xml:space="preserve"> PAGEREF _Toc142029731 \h </w:instrText>
        </w:r>
        <w:r w:rsidR="00830F07">
          <w:rPr>
            <w:noProof/>
            <w:webHidden/>
          </w:rPr>
        </w:r>
        <w:r w:rsidR="00830F07">
          <w:rPr>
            <w:noProof/>
            <w:webHidden/>
          </w:rPr>
          <w:fldChar w:fldCharType="separate"/>
        </w:r>
        <w:r w:rsidR="00EA606A">
          <w:rPr>
            <w:noProof/>
            <w:webHidden/>
          </w:rPr>
          <w:t>41</w:t>
        </w:r>
        <w:r w:rsidR="00830F07">
          <w:rPr>
            <w:noProof/>
            <w:webHidden/>
          </w:rPr>
          <w:fldChar w:fldCharType="end"/>
        </w:r>
      </w:hyperlink>
    </w:p>
    <w:p w14:paraId="42E08BF4" w14:textId="18A07AC8"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32" w:history="1">
        <w:r w:rsidR="00830F07" w:rsidRPr="000E6B7D">
          <w:rPr>
            <w:rStyle w:val="Hyperlink"/>
            <w:rFonts w:ascii="Segoe UI" w:eastAsia="Times New Roman" w:hAnsi="Segoe UI" w:cs="Segoe UI"/>
            <w:bCs/>
            <w:noProof/>
          </w:rPr>
          <w:t>3.3</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Reverse Linked List</w:t>
        </w:r>
        <w:r w:rsidR="00830F07">
          <w:rPr>
            <w:noProof/>
            <w:webHidden/>
          </w:rPr>
          <w:tab/>
        </w:r>
        <w:r w:rsidR="00830F07">
          <w:rPr>
            <w:noProof/>
            <w:webHidden/>
          </w:rPr>
          <w:fldChar w:fldCharType="begin"/>
        </w:r>
        <w:r w:rsidR="00830F07">
          <w:rPr>
            <w:noProof/>
            <w:webHidden/>
          </w:rPr>
          <w:instrText xml:space="preserve"> PAGEREF _Toc142029732 \h </w:instrText>
        </w:r>
        <w:r w:rsidR="00830F07">
          <w:rPr>
            <w:noProof/>
            <w:webHidden/>
          </w:rPr>
        </w:r>
        <w:r w:rsidR="00830F07">
          <w:rPr>
            <w:noProof/>
            <w:webHidden/>
          </w:rPr>
          <w:fldChar w:fldCharType="separate"/>
        </w:r>
        <w:r w:rsidR="00EA606A">
          <w:rPr>
            <w:noProof/>
            <w:webHidden/>
          </w:rPr>
          <w:t>42</w:t>
        </w:r>
        <w:r w:rsidR="00830F07">
          <w:rPr>
            <w:noProof/>
            <w:webHidden/>
          </w:rPr>
          <w:fldChar w:fldCharType="end"/>
        </w:r>
      </w:hyperlink>
    </w:p>
    <w:p w14:paraId="3B65E882" w14:textId="27797583"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33" w:history="1">
        <w:r w:rsidR="00830F07" w:rsidRPr="000E6B7D">
          <w:rPr>
            <w:rStyle w:val="Hyperlink"/>
            <w:rFonts w:ascii="Segoe UI" w:eastAsia="Times New Roman" w:hAnsi="Segoe UI" w:cs="Segoe UI"/>
            <w:bCs/>
            <w:noProof/>
          </w:rPr>
          <w:t>3.4</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Merge Two Sorted Lists</w:t>
        </w:r>
        <w:r w:rsidR="00830F07">
          <w:rPr>
            <w:noProof/>
            <w:webHidden/>
          </w:rPr>
          <w:tab/>
        </w:r>
        <w:r w:rsidR="00830F07">
          <w:rPr>
            <w:noProof/>
            <w:webHidden/>
          </w:rPr>
          <w:fldChar w:fldCharType="begin"/>
        </w:r>
        <w:r w:rsidR="00830F07">
          <w:rPr>
            <w:noProof/>
            <w:webHidden/>
          </w:rPr>
          <w:instrText xml:space="preserve"> PAGEREF _Toc142029733 \h </w:instrText>
        </w:r>
        <w:r w:rsidR="00830F07">
          <w:rPr>
            <w:noProof/>
            <w:webHidden/>
          </w:rPr>
        </w:r>
        <w:r w:rsidR="00830F07">
          <w:rPr>
            <w:noProof/>
            <w:webHidden/>
          </w:rPr>
          <w:fldChar w:fldCharType="separate"/>
        </w:r>
        <w:r w:rsidR="00EA606A">
          <w:rPr>
            <w:noProof/>
            <w:webHidden/>
          </w:rPr>
          <w:t>44</w:t>
        </w:r>
        <w:r w:rsidR="00830F07">
          <w:rPr>
            <w:noProof/>
            <w:webHidden/>
          </w:rPr>
          <w:fldChar w:fldCharType="end"/>
        </w:r>
      </w:hyperlink>
    </w:p>
    <w:p w14:paraId="4F959280" w14:textId="3CB8FBD5"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34" w:history="1">
        <w:r w:rsidR="00830F07" w:rsidRPr="000E6B7D">
          <w:rPr>
            <w:rStyle w:val="Hyperlink"/>
            <w:rFonts w:ascii="Segoe UI" w:eastAsia="Times New Roman" w:hAnsi="Segoe UI" w:cs="Segoe UI"/>
            <w:bCs/>
            <w:noProof/>
          </w:rPr>
          <w:t>3.5</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Palindrome Linked List</w:t>
        </w:r>
        <w:r w:rsidR="00830F07">
          <w:rPr>
            <w:noProof/>
            <w:webHidden/>
          </w:rPr>
          <w:tab/>
        </w:r>
        <w:r w:rsidR="00830F07">
          <w:rPr>
            <w:noProof/>
            <w:webHidden/>
          </w:rPr>
          <w:fldChar w:fldCharType="begin"/>
        </w:r>
        <w:r w:rsidR="00830F07">
          <w:rPr>
            <w:noProof/>
            <w:webHidden/>
          </w:rPr>
          <w:instrText xml:space="preserve"> PAGEREF _Toc142029734 \h </w:instrText>
        </w:r>
        <w:r w:rsidR="00830F07">
          <w:rPr>
            <w:noProof/>
            <w:webHidden/>
          </w:rPr>
        </w:r>
        <w:r w:rsidR="00830F07">
          <w:rPr>
            <w:noProof/>
            <w:webHidden/>
          </w:rPr>
          <w:fldChar w:fldCharType="separate"/>
        </w:r>
        <w:r w:rsidR="00EA606A">
          <w:rPr>
            <w:noProof/>
            <w:webHidden/>
          </w:rPr>
          <w:t>46</w:t>
        </w:r>
        <w:r w:rsidR="00830F07">
          <w:rPr>
            <w:noProof/>
            <w:webHidden/>
          </w:rPr>
          <w:fldChar w:fldCharType="end"/>
        </w:r>
      </w:hyperlink>
    </w:p>
    <w:p w14:paraId="38221915" w14:textId="2214A62D"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35" w:history="1">
        <w:r w:rsidR="00830F07" w:rsidRPr="000E6B7D">
          <w:rPr>
            <w:rStyle w:val="Hyperlink"/>
            <w:rFonts w:ascii="Segoe UI" w:eastAsia="Times New Roman" w:hAnsi="Segoe UI" w:cs="Segoe UI"/>
            <w:bCs/>
            <w:noProof/>
          </w:rPr>
          <w:t>3.6</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Linked List Cycle</w:t>
        </w:r>
        <w:r w:rsidR="00830F07">
          <w:rPr>
            <w:noProof/>
            <w:webHidden/>
          </w:rPr>
          <w:tab/>
        </w:r>
        <w:r w:rsidR="00830F07">
          <w:rPr>
            <w:noProof/>
            <w:webHidden/>
          </w:rPr>
          <w:fldChar w:fldCharType="begin"/>
        </w:r>
        <w:r w:rsidR="00830F07">
          <w:rPr>
            <w:noProof/>
            <w:webHidden/>
          </w:rPr>
          <w:instrText xml:space="preserve"> PAGEREF _Toc142029735 \h </w:instrText>
        </w:r>
        <w:r w:rsidR="00830F07">
          <w:rPr>
            <w:noProof/>
            <w:webHidden/>
          </w:rPr>
        </w:r>
        <w:r w:rsidR="00830F07">
          <w:rPr>
            <w:noProof/>
            <w:webHidden/>
          </w:rPr>
          <w:fldChar w:fldCharType="separate"/>
        </w:r>
        <w:r w:rsidR="00EA606A">
          <w:rPr>
            <w:noProof/>
            <w:webHidden/>
          </w:rPr>
          <w:t>48</w:t>
        </w:r>
        <w:r w:rsidR="00830F07">
          <w:rPr>
            <w:noProof/>
            <w:webHidden/>
          </w:rPr>
          <w:fldChar w:fldCharType="end"/>
        </w:r>
      </w:hyperlink>
    </w:p>
    <w:p w14:paraId="0F2919A4" w14:textId="2F454DA3" w:rsidR="00830F07"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2029736" w:history="1">
        <w:r w:rsidR="00830F07" w:rsidRPr="000E6B7D">
          <w:rPr>
            <w:rStyle w:val="Hyperlink"/>
            <w:noProof/>
          </w:rPr>
          <w:t>4.</w:t>
        </w:r>
        <w:r w:rsidR="00830F07">
          <w:rPr>
            <w:rFonts w:asciiTheme="minorHAnsi" w:hAnsiTheme="minorHAnsi" w:cstheme="minorBidi"/>
            <w:b w:val="0"/>
            <w:noProof/>
            <w:kern w:val="2"/>
            <w:sz w:val="22"/>
            <w:szCs w:val="22"/>
            <w14:ligatures w14:val="standardContextual"/>
          </w:rPr>
          <w:tab/>
        </w:r>
        <w:r w:rsidR="00830F07" w:rsidRPr="000E6B7D">
          <w:rPr>
            <w:rStyle w:val="Hyperlink"/>
            <w:noProof/>
          </w:rPr>
          <w:t>TREES</w:t>
        </w:r>
        <w:r w:rsidR="00830F07">
          <w:rPr>
            <w:noProof/>
            <w:webHidden/>
          </w:rPr>
          <w:tab/>
        </w:r>
        <w:r w:rsidR="00830F07">
          <w:rPr>
            <w:noProof/>
            <w:webHidden/>
          </w:rPr>
          <w:fldChar w:fldCharType="begin"/>
        </w:r>
        <w:r w:rsidR="00830F07">
          <w:rPr>
            <w:noProof/>
            <w:webHidden/>
          </w:rPr>
          <w:instrText xml:space="preserve"> PAGEREF _Toc142029736 \h </w:instrText>
        </w:r>
        <w:r w:rsidR="00830F07">
          <w:rPr>
            <w:noProof/>
            <w:webHidden/>
          </w:rPr>
        </w:r>
        <w:r w:rsidR="00830F07">
          <w:rPr>
            <w:noProof/>
            <w:webHidden/>
          </w:rPr>
          <w:fldChar w:fldCharType="separate"/>
        </w:r>
        <w:r w:rsidR="00EA606A">
          <w:rPr>
            <w:noProof/>
            <w:webHidden/>
          </w:rPr>
          <w:t>51</w:t>
        </w:r>
        <w:r w:rsidR="00830F07">
          <w:rPr>
            <w:noProof/>
            <w:webHidden/>
          </w:rPr>
          <w:fldChar w:fldCharType="end"/>
        </w:r>
      </w:hyperlink>
    </w:p>
    <w:p w14:paraId="36C96858" w14:textId="36279BA5"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37" w:history="1">
        <w:r w:rsidR="00830F07" w:rsidRPr="000E6B7D">
          <w:rPr>
            <w:rStyle w:val="Hyperlink"/>
            <w:rFonts w:ascii="Segoe UI" w:eastAsia="Times New Roman" w:hAnsi="Segoe UI" w:cs="Segoe UI"/>
            <w:bCs/>
            <w:noProof/>
          </w:rPr>
          <w:t>4.1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Maximum Depth Of Binary Tree</w:t>
        </w:r>
        <w:r w:rsidR="00830F07">
          <w:rPr>
            <w:noProof/>
            <w:webHidden/>
          </w:rPr>
          <w:tab/>
        </w:r>
        <w:r w:rsidR="00830F07">
          <w:rPr>
            <w:noProof/>
            <w:webHidden/>
          </w:rPr>
          <w:fldChar w:fldCharType="begin"/>
        </w:r>
        <w:r w:rsidR="00830F07">
          <w:rPr>
            <w:noProof/>
            <w:webHidden/>
          </w:rPr>
          <w:instrText xml:space="preserve"> PAGEREF _Toc142029737 \h </w:instrText>
        </w:r>
        <w:r w:rsidR="00830F07">
          <w:rPr>
            <w:noProof/>
            <w:webHidden/>
          </w:rPr>
        </w:r>
        <w:r w:rsidR="00830F07">
          <w:rPr>
            <w:noProof/>
            <w:webHidden/>
          </w:rPr>
          <w:fldChar w:fldCharType="separate"/>
        </w:r>
        <w:r w:rsidR="00EA606A">
          <w:rPr>
            <w:noProof/>
            <w:webHidden/>
          </w:rPr>
          <w:t>51</w:t>
        </w:r>
        <w:r w:rsidR="00830F07">
          <w:rPr>
            <w:noProof/>
            <w:webHidden/>
          </w:rPr>
          <w:fldChar w:fldCharType="end"/>
        </w:r>
      </w:hyperlink>
    </w:p>
    <w:p w14:paraId="67B4C18C" w14:textId="70D4FF3A"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38" w:history="1">
        <w:r w:rsidR="00830F07" w:rsidRPr="000E6B7D">
          <w:rPr>
            <w:rStyle w:val="Hyperlink"/>
            <w:rFonts w:ascii="Segoe UI" w:eastAsia="Times New Roman" w:hAnsi="Segoe UI" w:cs="Segoe UI"/>
            <w:bCs/>
            <w:noProof/>
          </w:rPr>
          <w:t>4.2</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Validate Binary Search Tree</w:t>
        </w:r>
        <w:r w:rsidR="00830F07">
          <w:rPr>
            <w:noProof/>
            <w:webHidden/>
          </w:rPr>
          <w:tab/>
        </w:r>
        <w:r w:rsidR="00830F07">
          <w:rPr>
            <w:noProof/>
            <w:webHidden/>
          </w:rPr>
          <w:fldChar w:fldCharType="begin"/>
        </w:r>
        <w:r w:rsidR="00830F07">
          <w:rPr>
            <w:noProof/>
            <w:webHidden/>
          </w:rPr>
          <w:instrText xml:space="preserve"> PAGEREF _Toc142029738 \h </w:instrText>
        </w:r>
        <w:r w:rsidR="00830F07">
          <w:rPr>
            <w:noProof/>
            <w:webHidden/>
          </w:rPr>
        </w:r>
        <w:r w:rsidR="00830F07">
          <w:rPr>
            <w:noProof/>
            <w:webHidden/>
          </w:rPr>
          <w:fldChar w:fldCharType="separate"/>
        </w:r>
        <w:r w:rsidR="00EA606A">
          <w:rPr>
            <w:noProof/>
            <w:webHidden/>
          </w:rPr>
          <w:t>52</w:t>
        </w:r>
        <w:r w:rsidR="00830F07">
          <w:rPr>
            <w:noProof/>
            <w:webHidden/>
          </w:rPr>
          <w:fldChar w:fldCharType="end"/>
        </w:r>
      </w:hyperlink>
    </w:p>
    <w:p w14:paraId="1C71FFF0" w14:textId="3EE6BF68"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39" w:history="1">
        <w:r w:rsidR="00830F07" w:rsidRPr="000E6B7D">
          <w:rPr>
            <w:rStyle w:val="Hyperlink"/>
            <w:rFonts w:ascii="Segoe UI" w:eastAsia="Times New Roman" w:hAnsi="Segoe UI" w:cs="Segoe UI"/>
            <w:bCs/>
            <w:noProof/>
          </w:rPr>
          <w:t>4.3</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Symmetric Tree</w:t>
        </w:r>
        <w:r w:rsidR="00830F07">
          <w:rPr>
            <w:noProof/>
            <w:webHidden/>
          </w:rPr>
          <w:tab/>
        </w:r>
        <w:r w:rsidR="00830F07">
          <w:rPr>
            <w:noProof/>
            <w:webHidden/>
          </w:rPr>
          <w:fldChar w:fldCharType="begin"/>
        </w:r>
        <w:r w:rsidR="00830F07">
          <w:rPr>
            <w:noProof/>
            <w:webHidden/>
          </w:rPr>
          <w:instrText xml:space="preserve"> PAGEREF _Toc142029739 \h </w:instrText>
        </w:r>
        <w:r w:rsidR="00830F07">
          <w:rPr>
            <w:noProof/>
            <w:webHidden/>
          </w:rPr>
        </w:r>
        <w:r w:rsidR="00830F07">
          <w:rPr>
            <w:noProof/>
            <w:webHidden/>
          </w:rPr>
          <w:fldChar w:fldCharType="separate"/>
        </w:r>
        <w:r w:rsidR="00EA606A">
          <w:rPr>
            <w:noProof/>
            <w:webHidden/>
          </w:rPr>
          <w:t>54</w:t>
        </w:r>
        <w:r w:rsidR="00830F07">
          <w:rPr>
            <w:noProof/>
            <w:webHidden/>
          </w:rPr>
          <w:fldChar w:fldCharType="end"/>
        </w:r>
      </w:hyperlink>
    </w:p>
    <w:p w14:paraId="5C745920" w14:textId="6B9AD582"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40" w:history="1">
        <w:r w:rsidR="00830F07" w:rsidRPr="000E6B7D">
          <w:rPr>
            <w:rStyle w:val="Hyperlink"/>
            <w:rFonts w:ascii="Segoe UI" w:eastAsia="Times New Roman" w:hAnsi="Segoe UI" w:cs="Segoe UI"/>
            <w:bCs/>
            <w:noProof/>
          </w:rPr>
          <w:t>4.4</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Binary Tree Level Order Traversal</w:t>
        </w:r>
        <w:r w:rsidR="00830F07">
          <w:rPr>
            <w:noProof/>
            <w:webHidden/>
          </w:rPr>
          <w:tab/>
        </w:r>
        <w:r w:rsidR="00830F07">
          <w:rPr>
            <w:noProof/>
            <w:webHidden/>
          </w:rPr>
          <w:fldChar w:fldCharType="begin"/>
        </w:r>
        <w:r w:rsidR="00830F07">
          <w:rPr>
            <w:noProof/>
            <w:webHidden/>
          </w:rPr>
          <w:instrText xml:space="preserve"> PAGEREF _Toc142029740 \h </w:instrText>
        </w:r>
        <w:r w:rsidR="00830F07">
          <w:rPr>
            <w:noProof/>
            <w:webHidden/>
          </w:rPr>
        </w:r>
        <w:r w:rsidR="00830F07">
          <w:rPr>
            <w:noProof/>
            <w:webHidden/>
          </w:rPr>
          <w:fldChar w:fldCharType="separate"/>
        </w:r>
        <w:r w:rsidR="00EA606A">
          <w:rPr>
            <w:noProof/>
            <w:webHidden/>
          </w:rPr>
          <w:t>56</w:t>
        </w:r>
        <w:r w:rsidR="00830F07">
          <w:rPr>
            <w:noProof/>
            <w:webHidden/>
          </w:rPr>
          <w:fldChar w:fldCharType="end"/>
        </w:r>
      </w:hyperlink>
    </w:p>
    <w:p w14:paraId="768C10A4" w14:textId="7F34D752"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41" w:history="1">
        <w:r w:rsidR="00830F07" w:rsidRPr="000E6B7D">
          <w:rPr>
            <w:rStyle w:val="Hyperlink"/>
            <w:rFonts w:ascii="Segoe UI" w:eastAsia="Times New Roman" w:hAnsi="Segoe UI" w:cs="Segoe UI"/>
            <w:bCs/>
            <w:noProof/>
          </w:rPr>
          <w:t>4.5</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Sorted Array To Binary Search Tree</w:t>
        </w:r>
        <w:r w:rsidR="00830F07">
          <w:rPr>
            <w:noProof/>
            <w:webHidden/>
          </w:rPr>
          <w:tab/>
        </w:r>
        <w:r w:rsidR="00830F07">
          <w:rPr>
            <w:noProof/>
            <w:webHidden/>
          </w:rPr>
          <w:fldChar w:fldCharType="begin"/>
        </w:r>
        <w:r w:rsidR="00830F07">
          <w:rPr>
            <w:noProof/>
            <w:webHidden/>
          </w:rPr>
          <w:instrText xml:space="preserve"> PAGEREF _Toc142029741 \h </w:instrText>
        </w:r>
        <w:r w:rsidR="00830F07">
          <w:rPr>
            <w:noProof/>
            <w:webHidden/>
          </w:rPr>
        </w:r>
        <w:r w:rsidR="00830F07">
          <w:rPr>
            <w:noProof/>
            <w:webHidden/>
          </w:rPr>
          <w:fldChar w:fldCharType="separate"/>
        </w:r>
        <w:r w:rsidR="00EA606A">
          <w:rPr>
            <w:noProof/>
            <w:webHidden/>
          </w:rPr>
          <w:t>60</w:t>
        </w:r>
        <w:r w:rsidR="00830F07">
          <w:rPr>
            <w:noProof/>
            <w:webHidden/>
          </w:rPr>
          <w:fldChar w:fldCharType="end"/>
        </w:r>
      </w:hyperlink>
    </w:p>
    <w:p w14:paraId="7667529E" w14:textId="02394189" w:rsidR="00830F07"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2029742" w:history="1">
        <w:r w:rsidR="00830F07" w:rsidRPr="000E6B7D">
          <w:rPr>
            <w:rStyle w:val="Hyperlink"/>
            <w:noProof/>
          </w:rPr>
          <w:t>5.</w:t>
        </w:r>
        <w:r w:rsidR="00830F07">
          <w:rPr>
            <w:rFonts w:asciiTheme="minorHAnsi" w:hAnsiTheme="minorHAnsi" w:cstheme="minorBidi"/>
            <w:b w:val="0"/>
            <w:noProof/>
            <w:kern w:val="2"/>
            <w:sz w:val="22"/>
            <w:szCs w:val="22"/>
            <w14:ligatures w14:val="standardContextual"/>
          </w:rPr>
          <w:tab/>
        </w:r>
        <w:r w:rsidR="00830F07" w:rsidRPr="000E6B7D">
          <w:rPr>
            <w:rStyle w:val="Hyperlink"/>
            <w:noProof/>
          </w:rPr>
          <w:t>SEARCHING AND SORTING</w:t>
        </w:r>
        <w:r w:rsidR="00830F07">
          <w:rPr>
            <w:noProof/>
            <w:webHidden/>
          </w:rPr>
          <w:tab/>
        </w:r>
        <w:r w:rsidR="00830F07">
          <w:rPr>
            <w:noProof/>
            <w:webHidden/>
          </w:rPr>
          <w:fldChar w:fldCharType="begin"/>
        </w:r>
        <w:r w:rsidR="00830F07">
          <w:rPr>
            <w:noProof/>
            <w:webHidden/>
          </w:rPr>
          <w:instrText xml:space="preserve"> PAGEREF _Toc142029742 \h </w:instrText>
        </w:r>
        <w:r w:rsidR="00830F07">
          <w:rPr>
            <w:noProof/>
            <w:webHidden/>
          </w:rPr>
        </w:r>
        <w:r w:rsidR="00830F07">
          <w:rPr>
            <w:noProof/>
            <w:webHidden/>
          </w:rPr>
          <w:fldChar w:fldCharType="separate"/>
        </w:r>
        <w:r w:rsidR="00EA606A">
          <w:rPr>
            <w:noProof/>
            <w:webHidden/>
          </w:rPr>
          <w:t>63</w:t>
        </w:r>
        <w:r w:rsidR="00830F07">
          <w:rPr>
            <w:noProof/>
            <w:webHidden/>
          </w:rPr>
          <w:fldChar w:fldCharType="end"/>
        </w:r>
      </w:hyperlink>
    </w:p>
    <w:p w14:paraId="74D97F17" w14:textId="696B4895"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43" w:history="1">
        <w:r w:rsidR="00830F07" w:rsidRPr="000E6B7D">
          <w:rPr>
            <w:rStyle w:val="Hyperlink"/>
            <w:rFonts w:ascii="Segoe UI" w:eastAsia="Times New Roman" w:hAnsi="Segoe UI" w:cs="Segoe UI"/>
            <w:bCs/>
            <w:noProof/>
          </w:rPr>
          <w:t>5.1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Merge Two Sorted Arrays</w:t>
        </w:r>
        <w:r w:rsidR="00830F07">
          <w:rPr>
            <w:noProof/>
            <w:webHidden/>
          </w:rPr>
          <w:tab/>
        </w:r>
        <w:r w:rsidR="00830F07">
          <w:rPr>
            <w:noProof/>
            <w:webHidden/>
          </w:rPr>
          <w:fldChar w:fldCharType="begin"/>
        </w:r>
        <w:r w:rsidR="00830F07">
          <w:rPr>
            <w:noProof/>
            <w:webHidden/>
          </w:rPr>
          <w:instrText xml:space="preserve"> PAGEREF _Toc142029743 \h </w:instrText>
        </w:r>
        <w:r w:rsidR="00830F07">
          <w:rPr>
            <w:noProof/>
            <w:webHidden/>
          </w:rPr>
        </w:r>
        <w:r w:rsidR="00830F07">
          <w:rPr>
            <w:noProof/>
            <w:webHidden/>
          </w:rPr>
          <w:fldChar w:fldCharType="separate"/>
        </w:r>
        <w:r w:rsidR="00EA606A">
          <w:rPr>
            <w:noProof/>
            <w:webHidden/>
          </w:rPr>
          <w:t>63</w:t>
        </w:r>
        <w:r w:rsidR="00830F07">
          <w:rPr>
            <w:noProof/>
            <w:webHidden/>
          </w:rPr>
          <w:fldChar w:fldCharType="end"/>
        </w:r>
      </w:hyperlink>
    </w:p>
    <w:p w14:paraId="56ED93C2" w14:textId="64D0B14F"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44" w:history="1">
        <w:r w:rsidR="00830F07" w:rsidRPr="000E6B7D">
          <w:rPr>
            <w:rStyle w:val="Hyperlink"/>
            <w:rFonts w:ascii="Segoe UI" w:eastAsia="Times New Roman" w:hAnsi="Segoe UI" w:cs="Segoe UI"/>
            <w:bCs/>
            <w:noProof/>
          </w:rPr>
          <w:t>5.2</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First Bad Version</w:t>
        </w:r>
        <w:r w:rsidR="00830F07">
          <w:rPr>
            <w:noProof/>
            <w:webHidden/>
          </w:rPr>
          <w:tab/>
        </w:r>
        <w:r w:rsidR="00830F07">
          <w:rPr>
            <w:noProof/>
            <w:webHidden/>
          </w:rPr>
          <w:fldChar w:fldCharType="begin"/>
        </w:r>
        <w:r w:rsidR="00830F07">
          <w:rPr>
            <w:noProof/>
            <w:webHidden/>
          </w:rPr>
          <w:instrText xml:space="preserve"> PAGEREF _Toc142029744 \h </w:instrText>
        </w:r>
        <w:r w:rsidR="00830F07">
          <w:rPr>
            <w:noProof/>
            <w:webHidden/>
          </w:rPr>
        </w:r>
        <w:r w:rsidR="00830F07">
          <w:rPr>
            <w:noProof/>
            <w:webHidden/>
          </w:rPr>
          <w:fldChar w:fldCharType="separate"/>
        </w:r>
        <w:r w:rsidR="00EA606A">
          <w:rPr>
            <w:noProof/>
            <w:webHidden/>
          </w:rPr>
          <w:t>64</w:t>
        </w:r>
        <w:r w:rsidR="00830F07">
          <w:rPr>
            <w:noProof/>
            <w:webHidden/>
          </w:rPr>
          <w:fldChar w:fldCharType="end"/>
        </w:r>
      </w:hyperlink>
    </w:p>
    <w:p w14:paraId="734A63CC" w14:textId="6BE5ED92" w:rsidR="00830F07"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2029745" w:history="1">
        <w:r w:rsidR="00830F07" w:rsidRPr="000E6B7D">
          <w:rPr>
            <w:rStyle w:val="Hyperlink"/>
            <w:noProof/>
          </w:rPr>
          <w:t>6.</w:t>
        </w:r>
        <w:r w:rsidR="00830F07">
          <w:rPr>
            <w:rFonts w:asciiTheme="minorHAnsi" w:hAnsiTheme="minorHAnsi" w:cstheme="minorBidi"/>
            <w:b w:val="0"/>
            <w:noProof/>
            <w:kern w:val="2"/>
            <w:sz w:val="22"/>
            <w:szCs w:val="22"/>
            <w14:ligatures w14:val="standardContextual"/>
          </w:rPr>
          <w:tab/>
        </w:r>
        <w:r w:rsidR="00830F07" w:rsidRPr="000E6B7D">
          <w:rPr>
            <w:rStyle w:val="Hyperlink"/>
            <w:noProof/>
          </w:rPr>
          <w:t>DESIGN</w:t>
        </w:r>
        <w:r w:rsidR="00830F07">
          <w:rPr>
            <w:noProof/>
            <w:webHidden/>
          </w:rPr>
          <w:tab/>
        </w:r>
        <w:r w:rsidR="00830F07">
          <w:rPr>
            <w:noProof/>
            <w:webHidden/>
          </w:rPr>
          <w:fldChar w:fldCharType="begin"/>
        </w:r>
        <w:r w:rsidR="00830F07">
          <w:rPr>
            <w:noProof/>
            <w:webHidden/>
          </w:rPr>
          <w:instrText xml:space="preserve"> PAGEREF _Toc142029745 \h </w:instrText>
        </w:r>
        <w:r w:rsidR="00830F07">
          <w:rPr>
            <w:noProof/>
            <w:webHidden/>
          </w:rPr>
        </w:r>
        <w:r w:rsidR="00830F07">
          <w:rPr>
            <w:noProof/>
            <w:webHidden/>
          </w:rPr>
          <w:fldChar w:fldCharType="separate"/>
        </w:r>
        <w:r w:rsidR="00EA606A">
          <w:rPr>
            <w:noProof/>
            <w:webHidden/>
          </w:rPr>
          <w:t>67</w:t>
        </w:r>
        <w:r w:rsidR="00830F07">
          <w:rPr>
            <w:noProof/>
            <w:webHidden/>
          </w:rPr>
          <w:fldChar w:fldCharType="end"/>
        </w:r>
      </w:hyperlink>
    </w:p>
    <w:p w14:paraId="07E37FA6" w14:textId="6D717C3C"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46" w:history="1">
        <w:r w:rsidR="00830F07" w:rsidRPr="000E6B7D">
          <w:rPr>
            <w:rStyle w:val="Hyperlink"/>
            <w:rFonts w:ascii="Segoe UI" w:eastAsia="Times New Roman" w:hAnsi="Segoe UI" w:cs="Segoe UI"/>
            <w:bCs/>
            <w:noProof/>
          </w:rPr>
          <w:t>6.1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Shuffle An Array</w:t>
        </w:r>
        <w:r w:rsidR="00830F07">
          <w:rPr>
            <w:noProof/>
            <w:webHidden/>
          </w:rPr>
          <w:tab/>
        </w:r>
        <w:r w:rsidR="00830F07">
          <w:rPr>
            <w:noProof/>
            <w:webHidden/>
          </w:rPr>
          <w:fldChar w:fldCharType="begin"/>
        </w:r>
        <w:r w:rsidR="00830F07">
          <w:rPr>
            <w:noProof/>
            <w:webHidden/>
          </w:rPr>
          <w:instrText xml:space="preserve"> PAGEREF _Toc142029746 \h </w:instrText>
        </w:r>
        <w:r w:rsidR="00830F07">
          <w:rPr>
            <w:noProof/>
            <w:webHidden/>
          </w:rPr>
        </w:r>
        <w:r w:rsidR="00830F07">
          <w:rPr>
            <w:noProof/>
            <w:webHidden/>
          </w:rPr>
          <w:fldChar w:fldCharType="separate"/>
        </w:r>
        <w:r w:rsidR="00EA606A">
          <w:rPr>
            <w:noProof/>
            <w:webHidden/>
          </w:rPr>
          <w:t>67</w:t>
        </w:r>
        <w:r w:rsidR="00830F07">
          <w:rPr>
            <w:noProof/>
            <w:webHidden/>
          </w:rPr>
          <w:fldChar w:fldCharType="end"/>
        </w:r>
      </w:hyperlink>
    </w:p>
    <w:p w14:paraId="3DA4C491" w14:textId="6F1702BF"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47" w:history="1">
        <w:r w:rsidR="00830F07" w:rsidRPr="000E6B7D">
          <w:rPr>
            <w:rStyle w:val="Hyperlink"/>
            <w:rFonts w:ascii="Segoe UI" w:eastAsia="Times New Roman" w:hAnsi="Segoe UI" w:cs="Segoe UI"/>
            <w:bCs/>
            <w:noProof/>
          </w:rPr>
          <w:t>6.2</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MinStack</w:t>
        </w:r>
        <w:r w:rsidR="00830F07">
          <w:rPr>
            <w:noProof/>
            <w:webHidden/>
          </w:rPr>
          <w:tab/>
        </w:r>
        <w:r w:rsidR="00830F07">
          <w:rPr>
            <w:noProof/>
            <w:webHidden/>
          </w:rPr>
          <w:fldChar w:fldCharType="begin"/>
        </w:r>
        <w:r w:rsidR="00830F07">
          <w:rPr>
            <w:noProof/>
            <w:webHidden/>
          </w:rPr>
          <w:instrText xml:space="preserve"> PAGEREF _Toc142029747 \h </w:instrText>
        </w:r>
        <w:r w:rsidR="00830F07">
          <w:rPr>
            <w:noProof/>
            <w:webHidden/>
          </w:rPr>
        </w:r>
        <w:r w:rsidR="00830F07">
          <w:rPr>
            <w:noProof/>
            <w:webHidden/>
          </w:rPr>
          <w:fldChar w:fldCharType="separate"/>
        </w:r>
        <w:r w:rsidR="00EA606A">
          <w:rPr>
            <w:noProof/>
            <w:webHidden/>
          </w:rPr>
          <w:t>69</w:t>
        </w:r>
        <w:r w:rsidR="00830F07">
          <w:rPr>
            <w:noProof/>
            <w:webHidden/>
          </w:rPr>
          <w:fldChar w:fldCharType="end"/>
        </w:r>
      </w:hyperlink>
    </w:p>
    <w:p w14:paraId="7515D087" w14:textId="5847801E" w:rsidR="00830F07"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2029748" w:history="1">
        <w:r w:rsidR="00830F07" w:rsidRPr="000E6B7D">
          <w:rPr>
            <w:rStyle w:val="Hyperlink"/>
            <w:noProof/>
          </w:rPr>
          <w:t>7.</w:t>
        </w:r>
        <w:r w:rsidR="00830F07">
          <w:rPr>
            <w:rFonts w:asciiTheme="minorHAnsi" w:hAnsiTheme="minorHAnsi" w:cstheme="minorBidi"/>
            <w:b w:val="0"/>
            <w:noProof/>
            <w:kern w:val="2"/>
            <w:sz w:val="22"/>
            <w:szCs w:val="22"/>
            <w14:ligatures w14:val="standardContextual"/>
          </w:rPr>
          <w:tab/>
        </w:r>
        <w:r w:rsidR="00830F07" w:rsidRPr="000E6B7D">
          <w:rPr>
            <w:rStyle w:val="Hyperlink"/>
            <w:noProof/>
          </w:rPr>
          <w:t>MATH</w:t>
        </w:r>
        <w:r w:rsidR="00830F07">
          <w:rPr>
            <w:noProof/>
            <w:webHidden/>
          </w:rPr>
          <w:tab/>
        </w:r>
        <w:r w:rsidR="00830F07">
          <w:rPr>
            <w:noProof/>
            <w:webHidden/>
          </w:rPr>
          <w:fldChar w:fldCharType="begin"/>
        </w:r>
        <w:r w:rsidR="00830F07">
          <w:rPr>
            <w:noProof/>
            <w:webHidden/>
          </w:rPr>
          <w:instrText xml:space="preserve"> PAGEREF _Toc142029748 \h </w:instrText>
        </w:r>
        <w:r w:rsidR="00830F07">
          <w:rPr>
            <w:noProof/>
            <w:webHidden/>
          </w:rPr>
        </w:r>
        <w:r w:rsidR="00830F07">
          <w:rPr>
            <w:noProof/>
            <w:webHidden/>
          </w:rPr>
          <w:fldChar w:fldCharType="separate"/>
        </w:r>
        <w:r w:rsidR="00EA606A">
          <w:rPr>
            <w:noProof/>
            <w:webHidden/>
          </w:rPr>
          <w:t>73</w:t>
        </w:r>
        <w:r w:rsidR="00830F07">
          <w:rPr>
            <w:noProof/>
            <w:webHidden/>
          </w:rPr>
          <w:fldChar w:fldCharType="end"/>
        </w:r>
      </w:hyperlink>
    </w:p>
    <w:p w14:paraId="60EDD3C9" w14:textId="20EC9103"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49" w:history="1">
        <w:r w:rsidR="00830F07" w:rsidRPr="000E6B7D">
          <w:rPr>
            <w:rStyle w:val="Hyperlink"/>
            <w:rFonts w:ascii="Segoe UI" w:eastAsia="Times New Roman" w:hAnsi="Segoe UI" w:cs="Segoe UI"/>
            <w:bCs/>
            <w:noProof/>
          </w:rPr>
          <w:t>7.1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Fizz Buzz</w:t>
        </w:r>
        <w:r w:rsidR="00830F07">
          <w:rPr>
            <w:noProof/>
            <w:webHidden/>
          </w:rPr>
          <w:tab/>
        </w:r>
        <w:r w:rsidR="00830F07">
          <w:rPr>
            <w:noProof/>
            <w:webHidden/>
          </w:rPr>
          <w:fldChar w:fldCharType="begin"/>
        </w:r>
        <w:r w:rsidR="00830F07">
          <w:rPr>
            <w:noProof/>
            <w:webHidden/>
          </w:rPr>
          <w:instrText xml:space="preserve"> PAGEREF _Toc142029749 \h </w:instrText>
        </w:r>
        <w:r w:rsidR="00830F07">
          <w:rPr>
            <w:noProof/>
            <w:webHidden/>
          </w:rPr>
        </w:r>
        <w:r w:rsidR="00830F07">
          <w:rPr>
            <w:noProof/>
            <w:webHidden/>
          </w:rPr>
          <w:fldChar w:fldCharType="separate"/>
        </w:r>
        <w:r w:rsidR="00EA606A">
          <w:rPr>
            <w:noProof/>
            <w:webHidden/>
          </w:rPr>
          <w:t>73</w:t>
        </w:r>
        <w:r w:rsidR="00830F07">
          <w:rPr>
            <w:noProof/>
            <w:webHidden/>
          </w:rPr>
          <w:fldChar w:fldCharType="end"/>
        </w:r>
      </w:hyperlink>
    </w:p>
    <w:p w14:paraId="1EE2B2E5" w14:textId="125B1339"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50" w:history="1">
        <w:r w:rsidR="00830F07" w:rsidRPr="000E6B7D">
          <w:rPr>
            <w:rStyle w:val="Hyperlink"/>
            <w:rFonts w:ascii="Segoe UI" w:eastAsia="Times New Roman" w:hAnsi="Segoe UI" w:cs="Segoe UI"/>
            <w:bCs/>
            <w:noProof/>
          </w:rPr>
          <w:t>7.2</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Count Primes</w:t>
        </w:r>
        <w:r w:rsidR="00830F07">
          <w:rPr>
            <w:noProof/>
            <w:webHidden/>
          </w:rPr>
          <w:tab/>
        </w:r>
        <w:r w:rsidR="00830F07">
          <w:rPr>
            <w:noProof/>
            <w:webHidden/>
          </w:rPr>
          <w:fldChar w:fldCharType="begin"/>
        </w:r>
        <w:r w:rsidR="00830F07">
          <w:rPr>
            <w:noProof/>
            <w:webHidden/>
          </w:rPr>
          <w:instrText xml:space="preserve"> PAGEREF _Toc142029750 \h </w:instrText>
        </w:r>
        <w:r w:rsidR="00830F07">
          <w:rPr>
            <w:noProof/>
            <w:webHidden/>
          </w:rPr>
        </w:r>
        <w:r w:rsidR="00830F07">
          <w:rPr>
            <w:noProof/>
            <w:webHidden/>
          </w:rPr>
          <w:fldChar w:fldCharType="separate"/>
        </w:r>
        <w:r w:rsidR="00EA606A">
          <w:rPr>
            <w:noProof/>
            <w:webHidden/>
          </w:rPr>
          <w:t>74</w:t>
        </w:r>
        <w:r w:rsidR="00830F07">
          <w:rPr>
            <w:noProof/>
            <w:webHidden/>
          </w:rPr>
          <w:fldChar w:fldCharType="end"/>
        </w:r>
      </w:hyperlink>
    </w:p>
    <w:p w14:paraId="79F5ABBE" w14:textId="6BD8F5A2"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51" w:history="1">
        <w:r w:rsidR="00830F07" w:rsidRPr="000E6B7D">
          <w:rPr>
            <w:rStyle w:val="Hyperlink"/>
            <w:rFonts w:ascii="Segoe UI" w:eastAsia="Times New Roman" w:hAnsi="Segoe UI" w:cs="Segoe UI"/>
            <w:bCs/>
            <w:noProof/>
          </w:rPr>
          <w:t>7.3</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Power Of Three</w:t>
        </w:r>
        <w:r w:rsidR="00830F07">
          <w:rPr>
            <w:noProof/>
            <w:webHidden/>
          </w:rPr>
          <w:tab/>
        </w:r>
        <w:r w:rsidR="00830F07">
          <w:rPr>
            <w:noProof/>
            <w:webHidden/>
          </w:rPr>
          <w:fldChar w:fldCharType="begin"/>
        </w:r>
        <w:r w:rsidR="00830F07">
          <w:rPr>
            <w:noProof/>
            <w:webHidden/>
          </w:rPr>
          <w:instrText xml:space="preserve"> PAGEREF _Toc142029751 \h </w:instrText>
        </w:r>
        <w:r w:rsidR="00830F07">
          <w:rPr>
            <w:noProof/>
            <w:webHidden/>
          </w:rPr>
        </w:r>
        <w:r w:rsidR="00830F07">
          <w:rPr>
            <w:noProof/>
            <w:webHidden/>
          </w:rPr>
          <w:fldChar w:fldCharType="separate"/>
        </w:r>
        <w:r w:rsidR="00EA606A">
          <w:rPr>
            <w:noProof/>
            <w:webHidden/>
          </w:rPr>
          <w:t>76</w:t>
        </w:r>
        <w:r w:rsidR="00830F07">
          <w:rPr>
            <w:noProof/>
            <w:webHidden/>
          </w:rPr>
          <w:fldChar w:fldCharType="end"/>
        </w:r>
      </w:hyperlink>
    </w:p>
    <w:p w14:paraId="60CA8CD6" w14:textId="22B99127"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52" w:history="1">
        <w:r w:rsidR="00830F07" w:rsidRPr="000E6B7D">
          <w:rPr>
            <w:rStyle w:val="Hyperlink"/>
            <w:rFonts w:ascii="Segoe UI" w:eastAsia="Times New Roman" w:hAnsi="Segoe UI" w:cs="Segoe UI"/>
            <w:bCs/>
            <w:noProof/>
          </w:rPr>
          <w:t>7.4</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Roman To Integer</w:t>
        </w:r>
        <w:r w:rsidR="00830F07">
          <w:rPr>
            <w:noProof/>
            <w:webHidden/>
          </w:rPr>
          <w:tab/>
        </w:r>
        <w:r w:rsidR="00830F07">
          <w:rPr>
            <w:noProof/>
            <w:webHidden/>
          </w:rPr>
          <w:fldChar w:fldCharType="begin"/>
        </w:r>
        <w:r w:rsidR="00830F07">
          <w:rPr>
            <w:noProof/>
            <w:webHidden/>
          </w:rPr>
          <w:instrText xml:space="preserve"> PAGEREF _Toc142029752 \h </w:instrText>
        </w:r>
        <w:r w:rsidR="00830F07">
          <w:rPr>
            <w:noProof/>
            <w:webHidden/>
          </w:rPr>
        </w:r>
        <w:r w:rsidR="00830F07">
          <w:rPr>
            <w:noProof/>
            <w:webHidden/>
          </w:rPr>
          <w:fldChar w:fldCharType="separate"/>
        </w:r>
        <w:r w:rsidR="00EA606A">
          <w:rPr>
            <w:noProof/>
            <w:webHidden/>
          </w:rPr>
          <w:t>77</w:t>
        </w:r>
        <w:r w:rsidR="00830F07">
          <w:rPr>
            <w:noProof/>
            <w:webHidden/>
          </w:rPr>
          <w:fldChar w:fldCharType="end"/>
        </w:r>
      </w:hyperlink>
    </w:p>
    <w:p w14:paraId="5589CE79" w14:textId="259CD419" w:rsidR="00830F07"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2029753" w:history="1">
        <w:r w:rsidR="00830F07" w:rsidRPr="000E6B7D">
          <w:rPr>
            <w:rStyle w:val="Hyperlink"/>
            <w:noProof/>
          </w:rPr>
          <w:t>8.</w:t>
        </w:r>
        <w:r w:rsidR="00830F07">
          <w:rPr>
            <w:rFonts w:asciiTheme="minorHAnsi" w:hAnsiTheme="minorHAnsi" w:cstheme="minorBidi"/>
            <w:b w:val="0"/>
            <w:noProof/>
            <w:kern w:val="2"/>
            <w:sz w:val="22"/>
            <w:szCs w:val="22"/>
            <w14:ligatures w14:val="standardContextual"/>
          </w:rPr>
          <w:tab/>
        </w:r>
        <w:r w:rsidR="00830F07" w:rsidRPr="000E6B7D">
          <w:rPr>
            <w:rStyle w:val="Hyperlink"/>
            <w:noProof/>
          </w:rPr>
          <w:t>OTHERS</w:t>
        </w:r>
        <w:r w:rsidR="00830F07">
          <w:rPr>
            <w:noProof/>
            <w:webHidden/>
          </w:rPr>
          <w:tab/>
        </w:r>
        <w:r w:rsidR="00830F07">
          <w:rPr>
            <w:noProof/>
            <w:webHidden/>
          </w:rPr>
          <w:fldChar w:fldCharType="begin"/>
        </w:r>
        <w:r w:rsidR="00830F07">
          <w:rPr>
            <w:noProof/>
            <w:webHidden/>
          </w:rPr>
          <w:instrText xml:space="preserve"> PAGEREF _Toc142029753 \h </w:instrText>
        </w:r>
        <w:r w:rsidR="00830F07">
          <w:rPr>
            <w:noProof/>
            <w:webHidden/>
          </w:rPr>
        </w:r>
        <w:r w:rsidR="00830F07">
          <w:rPr>
            <w:noProof/>
            <w:webHidden/>
          </w:rPr>
          <w:fldChar w:fldCharType="separate"/>
        </w:r>
        <w:r w:rsidR="00EA606A">
          <w:rPr>
            <w:noProof/>
            <w:webHidden/>
          </w:rPr>
          <w:t>81</w:t>
        </w:r>
        <w:r w:rsidR="00830F07">
          <w:rPr>
            <w:noProof/>
            <w:webHidden/>
          </w:rPr>
          <w:fldChar w:fldCharType="end"/>
        </w:r>
      </w:hyperlink>
    </w:p>
    <w:p w14:paraId="22C2E4E8" w14:textId="5E3DD727"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54" w:history="1">
        <w:r w:rsidR="00830F07" w:rsidRPr="000E6B7D">
          <w:rPr>
            <w:rStyle w:val="Hyperlink"/>
            <w:rFonts w:ascii="Segoe UI" w:eastAsia="Times New Roman" w:hAnsi="Segoe UI" w:cs="Segoe UI"/>
            <w:bCs/>
            <w:noProof/>
          </w:rPr>
          <w:t>8.1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Number Of 1 Bits</w:t>
        </w:r>
        <w:r w:rsidR="00830F07">
          <w:rPr>
            <w:noProof/>
            <w:webHidden/>
          </w:rPr>
          <w:tab/>
        </w:r>
        <w:r w:rsidR="00830F07">
          <w:rPr>
            <w:noProof/>
            <w:webHidden/>
          </w:rPr>
          <w:fldChar w:fldCharType="begin"/>
        </w:r>
        <w:r w:rsidR="00830F07">
          <w:rPr>
            <w:noProof/>
            <w:webHidden/>
          </w:rPr>
          <w:instrText xml:space="preserve"> PAGEREF _Toc142029754 \h </w:instrText>
        </w:r>
        <w:r w:rsidR="00830F07">
          <w:rPr>
            <w:noProof/>
            <w:webHidden/>
          </w:rPr>
        </w:r>
        <w:r w:rsidR="00830F07">
          <w:rPr>
            <w:noProof/>
            <w:webHidden/>
          </w:rPr>
          <w:fldChar w:fldCharType="separate"/>
        </w:r>
        <w:r w:rsidR="00EA606A">
          <w:rPr>
            <w:noProof/>
            <w:webHidden/>
          </w:rPr>
          <w:t>81</w:t>
        </w:r>
        <w:r w:rsidR="00830F07">
          <w:rPr>
            <w:noProof/>
            <w:webHidden/>
          </w:rPr>
          <w:fldChar w:fldCharType="end"/>
        </w:r>
      </w:hyperlink>
    </w:p>
    <w:p w14:paraId="29D44FCE" w14:textId="4A18EE88"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55" w:history="1">
        <w:r w:rsidR="00830F07" w:rsidRPr="000E6B7D">
          <w:rPr>
            <w:rStyle w:val="Hyperlink"/>
            <w:rFonts w:ascii="Segoe UI" w:eastAsia="Times New Roman" w:hAnsi="Segoe UI" w:cs="Segoe UI"/>
            <w:bCs/>
            <w:noProof/>
          </w:rPr>
          <w:t>8.2</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Hamming Distance</w:t>
        </w:r>
        <w:r w:rsidR="00830F07">
          <w:rPr>
            <w:noProof/>
            <w:webHidden/>
          </w:rPr>
          <w:tab/>
        </w:r>
        <w:r w:rsidR="00830F07">
          <w:rPr>
            <w:noProof/>
            <w:webHidden/>
          </w:rPr>
          <w:fldChar w:fldCharType="begin"/>
        </w:r>
        <w:r w:rsidR="00830F07">
          <w:rPr>
            <w:noProof/>
            <w:webHidden/>
          </w:rPr>
          <w:instrText xml:space="preserve"> PAGEREF _Toc142029755 \h </w:instrText>
        </w:r>
        <w:r w:rsidR="00830F07">
          <w:rPr>
            <w:noProof/>
            <w:webHidden/>
          </w:rPr>
        </w:r>
        <w:r w:rsidR="00830F07">
          <w:rPr>
            <w:noProof/>
            <w:webHidden/>
          </w:rPr>
          <w:fldChar w:fldCharType="separate"/>
        </w:r>
        <w:r w:rsidR="00EA606A">
          <w:rPr>
            <w:noProof/>
            <w:webHidden/>
          </w:rPr>
          <w:t>82</w:t>
        </w:r>
        <w:r w:rsidR="00830F07">
          <w:rPr>
            <w:noProof/>
            <w:webHidden/>
          </w:rPr>
          <w:fldChar w:fldCharType="end"/>
        </w:r>
      </w:hyperlink>
    </w:p>
    <w:p w14:paraId="51065C2A" w14:textId="0C72CCB8"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56" w:history="1">
        <w:r w:rsidR="00830F07" w:rsidRPr="000E6B7D">
          <w:rPr>
            <w:rStyle w:val="Hyperlink"/>
            <w:rFonts w:ascii="Segoe UI" w:eastAsia="Times New Roman" w:hAnsi="Segoe UI" w:cs="Segoe UI"/>
            <w:bCs/>
            <w:noProof/>
          </w:rPr>
          <w:t>8.3</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Reverse Bits</w:t>
        </w:r>
        <w:r w:rsidR="00830F07">
          <w:rPr>
            <w:noProof/>
            <w:webHidden/>
          </w:rPr>
          <w:tab/>
        </w:r>
        <w:r w:rsidR="00830F07">
          <w:rPr>
            <w:noProof/>
            <w:webHidden/>
          </w:rPr>
          <w:fldChar w:fldCharType="begin"/>
        </w:r>
        <w:r w:rsidR="00830F07">
          <w:rPr>
            <w:noProof/>
            <w:webHidden/>
          </w:rPr>
          <w:instrText xml:space="preserve"> PAGEREF _Toc142029756 \h </w:instrText>
        </w:r>
        <w:r w:rsidR="00830F07">
          <w:rPr>
            <w:noProof/>
            <w:webHidden/>
          </w:rPr>
        </w:r>
        <w:r w:rsidR="00830F07">
          <w:rPr>
            <w:noProof/>
            <w:webHidden/>
          </w:rPr>
          <w:fldChar w:fldCharType="separate"/>
        </w:r>
        <w:r w:rsidR="00EA606A">
          <w:rPr>
            <w:noProof/>
            <w:webHidden/>
          </w:rPr>
          <w:t>83</w:t>
        </w:r>
        <w:r w:rsidR="00830F07">
          <w:rPr>
            <w:noProof/>
            <w:webHidden/>
          </w:rPr>
          <w:fldChar w:fldCharType="end"/>
        </w:r>
      </w:hyperlink>
    </w:p>
    <w:p w14:paraId="7C0A9849" w14:textId="2BB4CE4B"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57" w:history="1">
        <w:r w:rsidR="00830F07" w:rsidRPr="000E6B7D">
          <w:rPr>
            <w:rStyle w:val="Hyperlink"/>
            <w:rFonts w:ascii="Segoe UI" w:eastAsia="Times New Roman" w:hAnsi="Segoe UI" w:cs="Segoe UI"/>
            <w:bCs/>
            <w:noProof/>
          </w:rPr>
          <w:t>8.4</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Pascals Triangle</w:t>
        </w:r>
        <w:r w:rsidR="00830F07">
          <w:rPr>
            <w:noProof/>
            <w:webHidden/>
          </w:rPr>
          <w:tab/>
        </w:r>
        <w:r w:rsidR="00830F07">
          <w:rPr>
            <w:noProof/>
            <w:webHidden/>
          </w:rPr>
          <w:fldChar w:fldCharType="begin"/>
        </w:r>
        <w:r w:rsidR="00830F07">
          <w:rPr>
            <w:noProof/>
            <w:webHidden/>
          </w:rPr>
          <w:instrText xml:space="preserve"> PAGEREF _Toc142029757 \h </w:instrText>
        </w:r>
        <w:r w:rsidR="00830F07">
          <w:rPr>
            <w:noProof/>
            <w:webHidden/>
          </w:rPr>
        </w:r>
        <w:r w:rsidR="00830F07">
          <w:rPr>
            <w:noProof/>
            <w:webHidden/>
          </w:rPr>
          <w:fldChar w:fldCharType="separate"/>
        </w:r>
        <w:r w:rsidR="00EA606A">
          <w:rPr>
            <w:noProof/>
            <w:webHidden/>
          </w:rPr>
          <w:t>84</w:t>
        </w:r>
        <w:r w:rsidR="00830F07">
          <w:rPr>
            <w:noProof/>
            <w:webHidden/>
          </w:rPr>
          <w:fldChar w:fldCharType="end"/>
        </w:r>
      </w:hyperlink>
    </w:p>
    <w:p w14:paraId="3D813157" w14:textId="030D1046"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58" w:history="1">
        <w:r w:rsidR="00830F07" w:rsidRPr="000E6B7D">
          <w:rPr>
            <w:rStyle w:val="Hyperlink"/>
            <w:rFonts w:ascii="Segoe UI" w:eastAsia="Times New Roman" w:hAnsi="Segoe UI" w:cs="Segoe UI"/>
            <w:bCs/>
            <w:noProof/>
          </w:rPr>
          <w:t>8.5</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Valid Prantheses</w:t>
        </w:r>
        <w:r w:rsidR="00830F07">
          <w:rPr>
            <w:noProof/>
            <w:webHidden/>
          </w:rPr>
          <w:tab/>
        </w:r>
        <w:r w:rsidR="00830F07">
          <w:rPr>
            <w:noProof/>
            <w:webHidden/>
          </w:rPr>
          <w:fldChar w:fldCharType="begin"/>
        </w:r>
        <w:r w:rsidR="00830F07">
          <w:rPr>
            <w:noProof/>
            <w:webHidden/>
          </w:rPr>
          <w:instrText xml:space="preserve"> PAGEREF _Toc142029758 \h </w:instrText>
        </w:r>
        <w:r w:rsidR="00830F07">
          <w:rPr>
            <w:noProof/>
            <w:webHidden/>
          </w:rPr>
        </w:r>
        <w:r w:rsidR="00830F07">
          <w:rPr>
            <w:noProof/>
            <w:webHidden/>
          </w:rPr>
          <w:fldChar w:fldCharType="separate"/>
        </w:r>
        <w:r w:rsidR="00EA606A">
          <w:rPr>
            <w:noProof/>
            <w:webHidden/>
          </w:rPr>
          <w:t>86</w:t>
        </w:r>
        <w:r w:rsidR="00830F07">
          <w:rPr>
            <w:noProof/>
            <w:webHidden/>
          </w:rPr>
          <w:fldChar w:fldCharType="end"/>
        </w:r>
      </w:hyperlink>
    </w:p>
    <w:p w14:paraId="204EA429" w14:textId="5F4904E2"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59" w:history="1">
        <w:r w:rsidR="00830F07" w:rsidRPr="000E6B7D">
          <w:rPr>
            <w:rStyle w:val="Hyperlink"/>
            <w:rFonts w:ascii="Segoe UI" w:eastAsia="Times New Roman" w:hAnsi="Segoe UI" w:cs="Segoe UI"/>
            <w:bCs/>
            <w:noProof/>
          </w:rPr>
          <w:t>8.6</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Missing Number</w:t>
        </w:r>
        <w:r w:rsidR="00830F07">
          <w:rPr>
            <w:noProof/>
            <w:webHidden/>
          </w:rPr>
          <w:tab/>
        </w:r>
        <w:r w:rsidR="00830F07">
          <w:rPr>
            <w:noProof/>
            <w:webHidden/>
          </w:rPr>
          <w:fldChar w:fldCharType="begin"/>
        </w:r>
        <w:r w:rsidR="00830F07">
          <w:rPr>
            <w:noProof/>
            <w:webHidden/>
          </w:rPr>
          <w:instrText xml:space="preserve"> PAGEREF _Toc142029759 \h </w:instrText>
        </w:r>
        <w:r w:rsidR="00830F07">
          <w:rPr>
            <w:noProof/>
            <w:webHidden/>
          </w:rPr>
        </w:r>
        <w:r w:rsidR="00830F07">
          <w:rPr>
            <w:noProof/>
            <w:webHidden/>
          </w:rPr>
          <w:fldChar w:fldCharType="separate"/>
        </w:r>
        <w:r w:rsidR="00EA606A">
          <w:rPr>
            <w:noProof/>
            <w:webHidden/>
          </w:rPr>
          <w:t>89</w:t>
        </w:r>
        <w:r w:rsidR="00830F07">
          <w:rPr>
            <w:noProof/>
            <w:webHidden/>
          </w:rPr>
          <w:fldChar w:fldCharType="end"/>
        </w:r>
      </w:hyperlink>
    </w:p>
    <w:p w14:paraId="03FC6C4D" w14:textId="20F45332" w:rsidR="00830F07" w:rsidRDefault="00000000">
      <w:pPr>
        <w:pStyle w:val="TOC1"/>
        <w:tabs>
          <w:tab w:val="left" w:pos="600"/>
        </w:tabs>
        <w:rPr>
          <w:rFonts w:asciiTheme="minorHAnsi" w:hAnsiTheme="minorHAnsi" w:cstheme="minorBidi"/>
          <w:b w:val="0"/>
          <w:noProof/>
          <w:kern w:val="2"/>
          <w:sz w:val="22"/>
          <w:szCs w:val="22"/>
          <w14:ligatures w14:val="standardContextual"/>
        </w:rPr>
      </w:pPr>
      <w:hyperlink w:anchor="_Toc142029760" w:history="1">
        <w:r w:rsidR="00830F07" w:rsidRPr="000E6B7D">
          <w:rPr>
            <w:rStyle w:val="Hyperlink"/>
            <w:noProof/>
          </w:rPr>
          <w:t>9.</w:t>
        </w:r>
        <w:r w:rsidR="00830F07">
          <w:rPr>
            <w:rFonts w:asciiTheme="minorHAnsi" w:hAnsiTheme="minorHAnsi" w:cstheme="minorBidi"/>
            <w:b w:val="0"/>
            <w:noProof/>
            <w:kern w:val="2"/>
            <w:sz w:val="22"/>
            <w:szCs w:val="22"/>
            <w14:ligatures w14:val="standardContextual"/>
          </w:rPr>
          <w:tab/>
        </w:r>
        <w:r w:rsidR="00830F07" w:rsidRPr="000E6B7D">
          <w:rPr>
            <w:rStyle w:val="Hyperlink"/>
            <w:noProof/>
          </w:rPr>
          <w:t>DYNAMIC PROGRAMMING</w:t>
        </w:r>
        <w:r w:rsidR="00830F07">
          <w:rPr>
            <w:noProof/>
            <w:webHidden/>
          </w:rPr>
          <w:tab/>
        </w:r>
        <w:r w:rsidR="00830F07">
          <w:rPr>
            <w:noProof/>
            <w:webHidden/>
          </w:rPr>
          <w:fldChar w:fldCharType="begin"/>
        </w:r>
        <w:r w:rsidR="00830F07">
          <w:rPr>
            <w:noProof/>
            <w:webHidden/>
          </w:rPr>
          <w:instrText xml:space="preserve"> PAGEREF _Toc142029760 \h </w:instrText>
        </w:r>
        <w:r w:rsidR="00830F07">
          <w:rPr>
            <w:noProof/>
            <w:webHidden/>
          </w:rPr>
        </w:r>
        <w:r w:rsidR="00830F07">
          <w:rPr>
            <w:noProof/>
            <w:webHidden/>
          </w:rPr>
          <w:fldChar w:fldCharType="separate"/>
        </w:r>
        <w:r w:rsidR="00EA606A">
          <w:rPr>
            <w:noProof/>
            <w:webHidden/>
          </w:rPr>
          <w:t>91</w:t>
        </w:r>
        <w:r w:rsidR="00830F07">
          <w:rPr>
            <w:noProof/>
            <w:webHidden/>
          </w:rPr>
          <w:fldChar w:fldCharType="end"/>
        </w:r>
      </w:hyperlink>
    </w:p>
    <w:p w14:paraId="05D36A51" w14:textId="21F3D9B0"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61" w:history="1">
        <w:r w:rsidR="00830F07" w:rsidRPr="000E6B7D">
          <w:rPr>
            <w:rStyle w:val="Hyperlink"/>
            <w:rFonts w:ascii="Segoe UI" w:eastAsia="Times New Roman" w:hAnsi="Segoe UI" w:cs="Segoe UI"/>
            <w:bCs/>
            <w:noProof/>
          </w:rPr>
          <w:t>9.1</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Climbing Stairs</w:t>
        </w:r>
        <w:r w:rsidR="00830F07">
          <w:rPr>
            <w:noProof/>
            <w:webHidden/>
          </w:rPr>
          <w:tab/>
        </w:r>
        <w:r w:rsidR="00830F07">
          <w:rPr>
            <w:noProof/>
            <w:webHidden/>
          </w:rPr>
          <w:fldChar w:fldCharType="begin"/>
        </w:r>
        <w:r w:rsidR="00830F07">
          <w:rPr>
            <w:noProof/>
            <w:webHidden/>
          </w:rPr>
          <w:instrText xml:space="preserve"> PAGEREF _Toc142029761 \h </w:instrText>
        </w:r>
        <w:r w:rsidR="00830F07">
          <w:rPr>
            <w:noProof/>
            <w:webHidden/>
          </w:rPr>
        </w:r>
        <w:r w:rsidR="00830F07">
          <w:rPr>
            <w:noProof/>
            <w:webHidden/>
          </w:rPr>
          <w:fldChar w:fldCharType="separate"/>
        </w:r>
        <w:r w:rsidR="00EA606A">
          <w:rPr>
            <w:noProof/>
            <w:webHidden/>
          </w:rPr>
          <w:t>91</w:t>
        </w:r>
        <w:r w:rsidR="00830F07">
          <w:rPr>
            <w:noProof/>
            <w:webHidden/>
          </w:rPr>
          <w:fldChar w:fldCharType="end"/>
        </w:r>
      </w:hyperlink>
    </w:p>
    <w:p w14:paraId="1AA25C93" w14:textId="5E5D3E90"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62" w:history="1">
        <w:r w:rsidR="00830F07" w:rsidRPr="000E6B7D">
          <w:rPr>
            <w:rStyle w:val="Hyperlink"/>
            <w:rFonts w:ascii="Segoe UI" w:eastAsia="Times New Roman" w:hAnsi="Segoe UI" w:cs="Segoe UI"/>
            <w:bCs/>
            <w:noProof/>
          </w:rPr>
          <w:t>9.2</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Best Time To Buy And Sell Stock</w:t>
        </w:r>
        <w:r w:rsidR="00830F07">
          <w:rPr>
            <w:noProof/>
            <w:webHidden/>
          </w:rPr>
          <w:tab/>
        </w:r>
        <w:r w:rsidR="00830F07">
          <w:rPr>
            <w:noProof/>
            <w:webHidden/>
          </w:rPr>
          <w:fldChar w:fldCharType="begin"/>
        </w:r>
        <w:r w:rsidR="00830F07">
          <w:rPr>
            <w:noProof/>
            <w:webHidden/>
          </w:rPr>
          <w:instrText xml:space="preserve"> PAGEREF _Toc142029762 \h </w:instrText>
        </w:r>
        <w:r w:rsidR="00830F07">
          <w:rPr>
            <w:noProof/>
            <w:webHidden/>
          </w:rPr>
        </w:r>
        <w:r w:rsidR="00830F07">
          <w:rPr>
            <w:noProof/>
            <w:webHidden/>
          </w:rPr>
          <w:fldChar w:fldCharType="separate"/>
        </w:r>
        <w:r w:rsidR="00EA606A">
          <w:rPr>
            <w:noProof/>
            <w:webHidden/>
          </w:rPr>
          <w:t>92</w:t>
        </w:r>
        <w:r w:rsidR="00830F07">
          <w:rPr>
            <w:noProof/>
            <w:webHidden/>
          </w:rPr>
          <w:fldChar w:fldCharType="end"/>
        </w:r>
      </w:hyperlink>
    </w:p>
    <w:p w14:paraId="61C64140" w14:textId="4520541B"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63" w:history="1">
        <w:r w:rsidR="00830F07" w:rsidRPr="000E6B7D">
          <w:rPr>
            <w:rStyle w:val="Hyperlink"/>
            <w:rFonts w:ascii="Segoe UI" w:eastAsia="Times New Roman" w:hAnsi="Segoe UI" w:cs="Segoe UI"/>
            <w:bCs/>
            <w:noProof/>
          </w:rPr>
          <w:t>9.3</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Maximum SubArray</w:t>
        </w:r>
        <w:r w:rsidR="00830F07">
          <w:rPr>
            <w:noProof/>
            <w:webHidden/>
          </w:rPr>
          <w:tab/>
        </w:r>
        <w:r w:rsidR="00830F07">
          <w:rPr>
            <w:noProof/>
            <w:webHidden/>
          </w:rPr>
          <w:fldChar w:fldCharType="begin"/>
        </w:r>
        <w:r w:rsidR="00830F07">
          <w:rPr>
            <w:noProof/>
            <w:webHidden/>
          </w:rPr>
          <w:instrText xml:space="preserve"> PAGEREF _Toc142029763 \h </w:instrText>
        </w:r>
        <w:r w:rsidR="00830F07">
          <w:rPr>
            <w:noProof/>
            <w:webHidden/>
          </w:rPr>
        </w:r>
        <w:r w:rsidR="00830F07">
          <w:rPr>
            <w:noProof/>
            <w:webHidden/>
          </w:rPr>
          <w:fldChar w:fldCharType="separate"/>
        </w:r>
        <w:r w:rsidR="00EA606A">
          <w:rPr>
            <w:noProof/>
            <w:webHidden/>
          </w:rPr>
          <w:t>93</w:t>
        </w:r>
        <w:r w:rsidR="00830F07">
          <w:rPr>
            <w:noProof/>
            <w:webHidden/>
          </w:rPr>
          <w:fldChar w:fldCharType="end"/>
        </w:r>
      </w:hyperlink>
    </w:p>
    <w:p w14:paraId="0DC229E4" w14:textId="4070D0B6" w:rsidR="00830F07" w:rsidRDefault="00000000">
      <w:pPr>
        <w:pStyle w:val="TOC2"/>
        <w:tabs>
          <w:tab w:val="left" w:pos="800"/>
        </w:tabs>
        <w:rPr>
          <w:rFonts w:asciiTheme="minorHAnsi" w:hAnsiTheme="minorHAnsi" w:cstheme="minorBidi"/>
          <w:b w:val="0"/>
          <w:noProof/>
          <w:kern w:val="2"/>
          <w:sz w:val="22"/>
          <w:szCs w:val="22"/>
          <w14:ligatures w14:val="standardContextual"/>
        </w:rPr>
      </w:pPr>
      <w:hyperlink w:anchor="_Toc142029764" w:history="1">
        <w:r w:rsidR="00830F07" w:rsidRPr="000E6B7D">
          <w:rPr>
            <w:rStyle w:val="Hyperlink"/>
            <w:rFonts w:ascii="Segoe UI" w:eastAsia="Times New Roman" w:hAnsi="Segoe UI" w:cs="Segoe UI"/>
            <w:bCs/>
            <w:noProof/>
          </w:rPr>
          <w:t>9.4</w:t>
        </w:r>
        <w:r w:rsidR="00830F07">
          <w:rPr>
            <w:rFonts w:asciiTheme="minorHAnsi" w:hAnsiTheme="minorHAnsi" w:cstheme="minorBidi"/>
            <w:b w:val="0"/>
            <w:noProof/>
            <w:kern w:val="2"/>
            <w:sz w:val="22"/>
            <w:szCs w:val="22"/>
            <w14:ligatures w14:val="standardContextual"/>
          </w:rPr>
          <w:tab/>
        </w:r>
        <w:r w:rsidR="00830F07" w:rsidRPr="000E6B7D">
          <w:rPr>
            <w:rStyle w:val="Hyperlink"/>
            <w:rFonts w:ascii="Segoe UI" w:eastAsia="Times New Roman" w:hAnsi="Segoe UI" w:cs="Segoe UI"/>
            <w:bCs/>
            <w:noProof/>
          </w:rPr>
          <w:t>House Robber</w:t>
        </w:r>
        <w:r w:rsidR="00830F07">
          <w:rPr>
            <w:noProof/>
            <w:webHidden/>
          </w:rPr>
          <w:tab/>
        </w:r>
        <w:r w:rsidR="00830F07">
          <w:rPr>
            <w:noProof/>
            <w:webHidden/>
          </w:rPr>
          <w:fldChar w:fldCharType="begin"/>
        </w:r>
        <w:r w:rsidR="00830F07">
          <w:rPr>
            <w:noProof/>
            <w:webHidden/>
          </w:rPr>
          <w:instrText xml:space="preserve"> PAGEREF _Toc142029764 \h </w:instrText>
        </w:r>
        <w:r w:rsidR="00830F07">
          <w:rPr>
            <w:noProof/>
            <w:webHidden/>
          </w:rPr>
        </w:r>
        <w:r w:rsidR="00830F07">
          <w:rPr>
            <w:noProof/>
            <w:webHidden/>
          </w:rPr>
          <w:fldChar w:fldCharType="separate"/>
        </w:r>
        <w:r w:rsidR="00EA606A">
          <w:rPr>
            <w:noProof/>
            <w:webHidden/>
          </w:rPr>
          <w:t>94</w:t>
        </w:r>
        <w:r w:rsidR="00830F07">
          <w:rPr>
            <w:noProof/>
            <w:webHidden/>
          </w:rPr>
          <w:fldChar w:fldCharType="end"/>
        </w:r>
      </w:hyperlink>
    </w:p>
    <w:p w14:paraId="71E3306F" w14:textId="6CCDCA0C" w:rsidR="00F757F2" w:rsidRPr="00C12ACD" w:rsidRDefault="00F757F2" w:rsidP="00F757F2">
      <w:pPr>
        <w:rPr>
          <w:b/>
        </w:rPr>
      </w:pPr>
      <w:r w:rsidRPr="00C12ACD">
        <w:rPr>
          <w:bCs/>
          <w:sz w:val="24"/>
        </w:rPr>
        <w:fldChar w:fldCharType="end"/>
      </w:r>
    </w:p>
    <w:p w14:paraId="33C61753" w14:textId="77777777" w:rsidR="00F757F2" w:rsidRPr="00C12ACD" w:rsidRDefault="00F757F2" w:rsidP="00F757F2">
      <w:pPr>
        <w:jc w:val="center"/>
        <w:rPr>
          <w:b/>
          <w:sz w:val="32"/>
        </w:rPr>
      </w:pPr>
    </w:p>
    <w:p w14:paraId="51798E83" w14:textId="77777777" w:rsidR="00F757F2" w:rsidRPr="00C12ACD" w:rsidRDefault="00F757F2" w:rsidP="00F757F2">
      <w:pPr>
        <w:jc w:val="center"/>
        <w:rPr>
          <w:b/>
          <w:sz w:val="32"/>
        </w:rPr>
      </w:pPr>
    </w:p>
    <w:p w14:paraId="3F5D1CBE" w14:textId="77777777" w:rsidR="00F757F2" w:rsidRPr="00C12ACD" w:rsidRDefault="00F757F2" w:rsidP="00F757F2">
      <w:pPr>
        <w:jc w:val="center"/>
        <w:rPr>
          <w:b/>
          <w:sz w:val="32"/>
        </w:rPr>
      </w:pPr>
    </w:p>
    <w:p w14:paraId="06C35C49" w14:textId="7FD907CB" w:rsidR="00F757F2" w:rsidRPr="00C12ACD" w:rsidRDefault="00E76053" w:rsidP="001859F4">
      <w:pPr>
        <w:pStyle w:val="Heading1"/>
      </w:pPr>
      <w:bookmarkStart w:id="2" w:name="_Toc142029708"/>
      <w:r>
        <w:lastRenderedPageBreak/>
        <w:t>ARRAYS</w:t>
      </w:r>
      <w:bookmarkEnd w:id="2"/>
    </w:p>
    <w:p w14:paraId="7AD17491" w14:textId="77777777" w:rsidR="00C308FE" w:rsidRPr="00CC1474" w:rsidRDefault="00C308FE" w:rsidP="002409F7">
      <w:pPr>
        <w:rPr>
          <w:b/>
          <w:bCs/>
        </w:rPr>
      </w:pPr>
    </w:p>
    <w:p w14:paraId="557FA07A" w14:textId="491AB1B3" w:rsidR="00F757F2" w:rsidRPr="00F7431C" w:rsidRDefault="002B7190" w:rsidP="00F757F2">
      <w:pPr>
        <w:pStyle w:val="Heading2"/>
        <w:rPr>
          <w:rFonts w:ascii="Segoe UI" w:eastAsia="Times New Roman" w:hAnsi="Segoe UI" w:cs="Segoe UI"/>
          <w:bCs/>
          <w:sz w:val="21"/>
          <w:szCs w:val="21"/>
          <w:u w:val="single"/>
        </w:rPr>
      </w:pPr>
      <w:bookmarkStart w:id="3" w:name="_Toc142029709"/>
      <w:r w:rsidRPr="00F7431C">
        <w:rPr>
          <w:rFonts w:ascii="Segoe UI" w:eastAsia="Times New Roman" w:hAnsi="Segoe UI" w:cs="Segoe UI"/>
          <w:bCs/>
          <w:sz w:val="21"/>
          <w:szCs w:val="21"/>
          <w:u w:val="single"/>
        </w:rPr>
        <w:t xml:space="preserve">Remove Duplicates </w:t>
      </w:r>
      <w:r w:rsidR="007A0CE4" w:rsidRPr="00F7431C">
        <w:rPr>
          <w:rFonts w:ascii="Segoe UI" w:eastAsia="Times New Roman" w:hAnsi="Segoe UI" w:cs="Segoe UI"/>
          <w:bCs/>
          <w:sz w:val="21"/>
          <w:szCs w:val="21"/>
          <w:u w:val="single"/>
        </w:rPr>
        <w:t>F</w:t>
      </w:r>
      <w:r w:rsidRPr="00F7431C">
        <w:rPr>
          <w:rFonts w:ascii="Segoe UI" w:eastAsia="Times New Roman" w:hAnsi="Segoe UI" w:cs="Segoe UI"/>
          <w:bCs/>
          <w:sz w:val="21"/>
          <w:szCs w:val="21"/>
          <w:u w:val="single"/>
        </w:rPr>
        <w:t>rom Sorted Array</w:t>
      </w:r>
      <w:bookmarkEnd w:id="3"/>
    </w:p>
    <w:p w14:paraId="792EAA18"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Given an integer array nums sorted in non-decreasing order, remove the duplicates </w:t>
      </w:r>
      <w:hyperlink r:id="rId14" w:tgtFrame="_blank" w:history="1">
        <w:r w:rsidRPr="00E83DDE">
          <w:rPr>
            <w:rFonts w:ascii="Segoe UI" w:eastAsia="Times New Roman" w:hAnsi="Segoe UI" w:cs="Segoe UI"/>
            <w:sz w:val="21"/>
            <w:szCs w:val="21"/>
          </w:rPr>
          <w:t>in-place</w:t>
        </w:r>
      </w:hyperlink>
      <w:r w:rsidRPr="00E83DDE">
        <w:rPr>
          <w:rFonts w:ascii="Segoe UI" w:eastAsia="Times New Roman" w:hAnsi="Segoe UI" w:cs="Segoe UI"/>
          <w:sz w:val="21"/>
          <w:szCs w:val="21"/>
        </w:rPr>
        <w:t> such that each unique element appears only once. The relative order of the elements should be kept the same. Then return the number of unique elements in nums.</w:t>
      </w:r>
    </w:p>
    <w:p w14:paraId="0E404A5E"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Consider the number of unique elements of nums to be k, to get accepted, you need to do the following things:</w:t>
      </w:r>
    </w:p>
    <w:p w14:paraId="53719E23" w14:textId="77777777" w:rsidR="00E83DDE" w:rsidRPr="00E83DDE" w:rsidRDefault="00E83DDE" w:rsidP="00E83DDE">
      <w:pPr>
        <w:numPr>
          <w:ilvl w:val="0"/>
          <w:numId w:val="12"/>
        </w:numPr>
        <w:shd w:val="clear" w:color="auto" w:fill="FFFFFF"/>
        <w:spacing w:before="100" w:beforeAutospacing="1" w:after="100" w:afterAutospacing="1"/>
        <w:rPr>
          <w:rFonts w:ascii="Segoe UI" w:eastAsia="Times New Roman" w:hAnsi="Segoe UI" w:cs="Segoe UI"/>
          <w:sz w:val="21"/>
          <w:szCs w:val="21"/>
        </w:rPr>
      </w:pPr>
      <w:r w:rsidRPr="00E83DDE">
        <w:rPr>
          <w:rFonts w:ascii="Segoe UI" w:eastAsia="Times New Roman" w:hAnsi="Segoe UI" w:cs="Segoe UI"/>
          <w:sz w:val="21"/>
          <w:szCs w:val="21"/>
        </w:rPr>
        <w:t>Change the array nums such that the first k elements of nums contain the unique elements in the order they were present in nums initially. The remaining elements of nums are not important as well as the size of nums.</w:t>
      </w:r>
    </w:p>
    <w:p w14:paraId="48CC8213" w14:textId="77777777" w:rsidR="00E83DDE" w:rsidRPr="00E83DDE" w:rsidRDefault="00E83DDE" w:rsidP="00E83DDE">
      <w:pPr>
        <w:numPr>
          <w:ilvl w:val="0"/>
          <w:numId w:val="12"/>
        </w:numPr>
        <w:shd w:val="clear" w:color="auto" w:fill="FFFFFF"/>
        <w:spacing w:before="100" w:beforeAutospacing="1" w:after="100" w:afterAutospacing="1"/>
        <w:rPr>
          <w:rFonts w:ascii="Segoe UI" w:eastAsia="Times New Roman" w:hAnsi="Segoe UI" w:cs="Segoe UI"/>
          <w:sz w:val="21"/>
          <w:szCs w:val="21"/>
        </w:rPr>
      </w:pPr>
      <w:r w:rsidRPr="00E83DDE">
        <w:rPr>
          <w:rFonts w:ascii="Segoe UI" w:eastAsia="Times New Roman" w:hAnsi="Segoe UI" w:cs="Segoe UI"/>
          <w:sz w:val="21"/>
          <w:szCs w:val="21"/>
        </w:rPr>
        <w:t>Return k.</w:t>
      </w:r>
    </w:p>
    <w:p w14:paraId="68A6F92D"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Custom Judge:</w:t>
      </w:r>
    </w:p>
    <w:p w14:paraId="68B2313A"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The judge will test your solution with the following code:</w:t>
      </w:r>
    </w:p>
    <w:p w14:paraId="17175DE8"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int[] nums = [...]; // Input array</w:t>
      </w:r>
    </w:p>
    <w:p w14:paraId="767A4CF8"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int[] expectedNums = [...]; // The expected answer with correct length</w:t>
      </w:r>
    </w:p>
    <w:p w14:paraId="4CE7AF11"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p>
    <w:p w14:paraId="6F340B72"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int k = removeDuplicates(nums); // Calls your implementation</w:t>
      </w:r>
    </w:p>
    <w:p w14:paraId="3AA80050"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p>
    <w:p w14:paraId="5A20C61E"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assert k == expectedNums.length;</w:t>
      </w:r>
    </w:p>
    <w:p w14:paraId="365D4A8F"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for (int i = 0; i &lt; k; i++) {</w:t>
      </w:r>
    </w:p>
    <w:p w14:paraId="34022BBD"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 xml:space="preserve">    assert nums[i] == expectedNums[i];</w:t>
      </w:r>
    </w:p>
    <w:p w14:paraId="5254B8B1"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w:t>
      </w:r>
    </w:p>
    <w:p w14:paraId="173E3FA3"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If all assertions pass, then your solution will be accepted.</w:t>
      </w:r>
    </w:p>
    <w:p w14:paraId="4A1C01D1"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 </w:t>
      </w:r>
    </w:p>
    <w:p w14:paraId="2F7E9235"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Example 1:</w:t>
      </w:r>
    </w:p>
    <w:p w14:paraId="25BBC895"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Input: nums = [1,1,2]</w:t>
      </w:r>
    </w:p>
    <w:p w14:paraId="300AC0FD"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Output: 2, nums = [1,2,_]</w:t>
      </w:r>
    </w:p>
    <w:p w14:paraId="279A80FB"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lastRenderedPageBreak/>
        <w:t>Explanation: Your function should return k = 2, with the first two elements of nums being 1 and 2 respectively.</w:t>
      </w:r>
    </w:p>
    <w:p w14:paraId="6D52D334"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It does not matter what you leave beyond the returned k (hence they are underscores).</w:t>
      </w:r>
    </w:p>
    <w:p w14:paraId="1D7D70AC" w14:textId="77777777" w:rsidR="00E83DDE" w:rsidRPr="00E83DDE" w:rsidRDefault="00E83DDE" w:rsidP="00E83DDE">
      <w:pPr>
        <w:shd w:val="clear" w:color="auto" w:fill="FFFFFF"/>
        <w:spacing w:after="240"/>
        <w:rPr>
          <w:rFonts w:ascii="Segoe UI" w:eastAsia="Times New Roman" w:hAnsi="Segoe UI" w:cs="Segoe UI"/>
          <w:sz w:val="21"/>
          <w:szCs w:val="21"/>
        </w:rPr>
      </w:pPr>
      <w:r w:rsidRPr="00E83DDE">
        <w:rPr>
          <w:rFonts w:ascii="Segoe UI" w:eastAsia="Times New Roman" w:hAnsi="Segoe UI" w:cs="Segoe UI"/>
          <w:sz w:val="21"/>
          <w:szCs w:val="21"/>
        </w:rPr>
        <w:t>Example 2:</w:t>
      </w:r>
    </w:p>
    <w:p w14:paraId="705836D8"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Input: nums = [0,0,1,1,1,2,2,3,3,4]</w:t>
      </w:r>
    </w:p>
    <w:p w14:paraId="033CFDCD"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Output: 5, nums = [0,1,2,3,4,_,_,_,_,_]</w:t>
      </w:r>
    </w:p>
    <w:p w14:paraId="55E1425D" w14:textId="77777777" w:rsidR="00E83DDE" w:rsidRPr="00E83DDE" w:rsidRDefault="00E83DDE" w:rsidP="00E83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Explanation: Your function should return k = 5, with the first five elements of nums being 0, 1, 2, 3, and 4 respectively.</w:t>
      </w:r>
    </w:p>
    <w:p w14:paraId="0B8ABA85" w14:textId="61FB8F43" w:rsidR="003202D3" w:rsidRPr="00DB31F8" w:rsidRDefault="00E83DDE" w:rsidP="00320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E83DDE">
        <w:rPr>
          <w:rFonts w:ascii="Segoe UI" w:eastAsia="Times New Roman" w:hAnsi="Segoe UI" w:cs="Segoe UI"/>
          <w:sz w:val="21"/>
          <w:szCs w:val="21"/>
        </w:rPr>
        <w:t>It does not matter what you leave beyond the returned k (hence they are underscores).</w:t>
      </w:r>
    </w:p>
    <w:p w14:paraId="45D1DC4A" w14:textId="77067744" w:rsidR="003202D3" w:rsidRPr="00CC1474" w:rsidRDefault="003202D3" w:rsidP="003202D3">
      <w:pPr>
        <w:rPr>
          <w:rFonts w:ascii="Segoe UI" w:eastAsia="Times New Roman" w:hAnsi="Segoe UI" w:cs="Segoe UI"/>
          <w:b/>
          <w:bCs/>
          <w:sz w:val="21"/>
          <w:szCs w:val="21"/>
          <w:u w:val="single"/>
        </w:rPr>
      </w:pPr>
      <w:r w:rsidRPr="00CC1474">
        <w:rPr>
          <w:rFonts w:ascii="Segoe UI" w:eastAsia="Times New Roman" w:hAnsi="Segoe UI" w:cs="Segoe UI"/>
          <w:b/>
          <w:bCs/>
          <w:sz w:val="21"/>
          <w:szCs w:val="21"/>
          <w:u w:val="single"/>
        </w:rPr>
        <w:t>C :</w:t>
      </w:r>
    </w:p>
    <w:p w14:paraId="6924D786" w14:textId="406034AE"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int removeDuplicates(int* nums, int numsSize){</w:t>
      </w:r>
    </w:p>
    <w:p w14:paraId="456D2CCB"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int i = 0; int k = 1;</w:t>
      </w:r>
    </w:p>
    <w:p w14:paraId="085C3021"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numsSize-1; i++) {</w:t>
      </w:r>
    </w:p>
    <w:p w14:paraId="53AF274C"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if (nums[i] != nums[i+1]) {</w:t>
      </w:r>
    </w:p>
    <w:p w14:paraId="01836920"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nums[k] = nums[i+1];</w:t>
      </w:r>
    </w:p>
    <w:p w14:paraId="2964B449"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k++;</w:t>
      </w:r>
    </w:p>
    <w:p w14:paraId="17652F30"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FCFFB2D"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8E3A80F" w14:textId="77777777"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 xml:space="preserve">        return k;</w:t>
      </w:r>
    </w:p>
    <w:p w14:paraId="322D1C0C" w14:textId="20B2F3D9" w:rsidR="003202D3" w:rsidRPr="00CC1474" w:rsidRDefault="003202D3" w:rsidP="003202D3">
      <w:pPr>
        <w:rPr>
          <w:rFonts w:ascii="Segoe UI" w:eastAsia="Times New Roman" w:hAnsi="Segoe UI" w:cs="Segoe UI"/>
          <w:sz w:val="21"/>
          <w:szCs w:val="21"/>
        </w:rPr>
      </w:pPr>
      <w:r w:rsidRPr="00CC1474">
        <w:rPr>
          <w:rFonts w:ascii="Segoe UI" w:eastAsia="Times New Roman" w:hAnsi="Segoe UI" w:cs="Segoe UI"/>
          <w:sz w:val="21"/>
          <w:szCs w:val="21"/>
        </w:rPr>
        <w:t>}</w:t>
      </w:r>
    </w:p>
    <w:p w14:paraId="65E13E14" w14:textId="77777777" w:rsidR="003202D3" w:rsidRPr="00DB31F8" w:rsidRDefault="003202D3" w:rsidP="003202D3">
      <w:pPr>
        <w:rPr>
          <w:rFonts w:ascii="Segoe UI" w:eastAsia="Times New Roman" w:hAnsi="Segoe UI" w:cs="Segoe UI"/>
          <w:sz w:val="21"/>
          <w:szCs w:val="21"/>
        </w:rPr>
      </w:pPr>
    </w:p>
    <w:p w14:paraId="0D6AC6B5" w14:textId="43EE497C" w:rsidR="003202D3" w:rsidRPr="00CC1474" w:rsidRDefault="003202D3" w:rsidP="003202D3">
      <w:pPr>
        <w:rPr>
          <w:rFonts w:ascii="Segoe UI" w:eastAsia="Times New Roman" w:hAnsi="Segoe UI" w:cs="Segoe UI"/>
          <w:b/>
          <w:bCs/>
          <w:sz w:val="21"/>
          <w:szCs w:val="21"/>
          <w:u w:val="single"/>
        </w:rPr>
      </w:pPr>
      <w:r w:rsidRPr="00CC1474">
        <w:rPr>
          <w:rFonts w:ascii="Segoe UI" w:eastAsia="Times New Roman" w:hAnsi="Segoe UI" w:cs="Segoe UI"/>
          <w:b/>
          <w:bCs/>
          <w:sz w:val="21"/>
          <w:szCs w:val="21"/>
          <w:u w:val="single"/>
        </w:rPr>
        <w:t>Java:</w:t>
      </w:r>
    </w:p>
    <w:p w14:paraId="0FC18A79"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0EE9F8C9"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public int removeDuplicates(int[] nums) {</w:t>
      </w:r>
    </w:p>
    <w:p w14:paraId="40F9ECAB"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int i = 0; int k = 1;</w:t>
      </w:r>
    </w:p>
    <w:p w14:paraId="4EF9380F"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nums.length-1; i++) {</w:t>
      </w:r>
    </w:p>
    <w:p w14:paraId="49E86C6B"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if (nums[i] != nums[i+1]) {</w:t>
      </w:r>
    </w:p>
    <w:p w14:paraId="74941DF5"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nums[k] = nums[i+1];</w:t>
      </w:r>
    </w:p>
    <w:p w14:paraId="714E3F14"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k++;</w:t>
      </w:r>
    </w:p>
    <w:p w14:paraId="61D6E4DD"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C16E335"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5171176"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return k;</w:t>
      </w:r>
    </w:p>
    <w:p w14:paraId="4105D853" w14:textId="77777777" w:rsidR="001E6C8C"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8C79EB0" w14:textId="1848B6AE" w:rsidR="003202D3" w:rsidRPr="00CC1474" w:rsidRDefault="001E6C8C" w:rsidP="001E6C8C">
      <w:pPr>
        <w:rPr>
          <w:rFonts w:ascii="Segoe UI" w:eastAsia="Times New Roman" w:hAnsi="Segoe UI" w:cs="Segoe UI"/>
          <w:sz w:val="21"/>
          <w:szCs w:val="21"/>
        </w:rPr>
      </w:pPr>
      <w:r w:rsidRPr="00CC1474">
        <w:rPr>
          <w:rFonts w:ascii="Segoe UI" w:eastAsia="Times New Roman" w:hAnsi="Segoe UI" w:cs="Segoe UI"/>
          <w:sz w:val="21"/>
          <w:szCs w:val="21"/>
        </w:rPr>
        <w:t>}</w:t>
      </w:r>
    </w:p>
    <w:p w14:paraId="03C066C9" w14:textId="77777777" w:rsidR="00DB31F8" w:rsidRPr="00DB31F8" w:rsidRDefault="00DB31F8" w:rsidP="001E6C8C">
      <w:pPr>
        <w:rPr>
          <w:rFonts w:ascii="Segoe UI" w:eastAsia="Times New Roman" w:hAnsi="Segoe UI" w:cs="Segoe UI"/>
          <w:sz w:val="21"/>
          <w:szCs w:val="21"/>
        </w:rPr>
      </w:pPr>
    </w:p>
    <w:p w14:paraId="3515F961" w14:textId="5D2150D1" w:rsidR="00F757F2" w:rsidRPr="00F7431C" w:rsidRDefault="007A0CE4" w:rsidP="00F757F2">
      <w:pPr>
        <w:pStyle w:val="Heading2"/>
        <w:rPr>
          <w:rFonts w:ascii="Segoe UI" w:eastAsia="Times New Roman" w:hAnsi="Segoe UI" w:cs="Segoe UI"/>
          <w:bCs/>
          <w:sz w:val="21"/>
          <w:szCs w:val="21"/>
          <w:u w:val="single"/>
        </w:rPr>
      </w:pPr>
      <w:bookmarkStart w:id="4" w:name="_Toc142029710"/>
      <w:r w:rsidRPr="00F7431C">
        <w:rPr>
          <w:rFonts w:ascii="Segoe UI" w:eastAsia="Times New Roman" w:hAnsi="Segoe UI" w:cs="Segoe UI"/>
          <w:bCs/>
          <w:sz w:val="21"/>
          <w:szCs w:val="21"/>
          <w:u w:val="single"/>
        </w:rPr>
        <w:t>Best Time To Buy And Sell Stocks II</w:t>
      </w:r>
      <w:bookmarkEnd w:id="4"/>
    </w:p>
    <w:p w14:paraId="72517FD0"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You are given an integer array prices where prices[i] is the price of a given stock on the ith day.</w:t>
      </w:r>
    </w:p>
    <w:p w14:paraId="3BA149F8"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lastRenderedPageBreak/>
        <w:t>On each day, you may decide to buy and/or sell the stock. You can only hold at most one share of the stock at any time. However, you can buy it then immediately sell it on the same day.</w:t>
      </w:r>
    </w:p>
    <w:p w14:paraId="359F8F3A"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Find and return the maximum profit you can achieve.</w:t>
      </w:r>
    </w:p>
    <w:p w14:paraId="45467FA2"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 </w:t>
      </w:r>
    </w:p>
    <w:p w14:paraId="3C9B4258"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Example 1:</w:t>
      </w:r>
    </w:p>
    <w:p w14:paraId="2B4CF14D"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Input: prices = [7,1,5,3,6,4]</w:t>
      </w:r>
    </w:p>
    <w:p w14:paraId="41D1EDD1"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Output: 7</w:t>
      </w:r>
    </w:p>
    <w:p w14:paraId="2D9D3269"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Explanation: Buy on day 2 (price = 1) and sell on day 3 (price = 5), profit = 5-1 = 4.</w:t>
      </w:r>
    </w:p>
    <w:p w14:paraId="02A3A490"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Then buy on day 4 (price = 3) and sell on day 5 (price = 6), profit = 6-3 = 3.</w:t>
      </w:r>
    </w:p>
    <w:p w14:paraId="5AECE78D"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Total profit is 4 + 3 = 7.</w:t>
      </w:r>
    </w:p>
    <w:p w14:paraId="4D7BF1C1"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Example 2:</w:t>
      </w:r>
    </w:p>
    <w:p w14:paraId="26F64850"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Input: prices = [1,2,3,4,5]</w:t>
      </w:r>
    </w:p>
    <w:p w14:paraId="5140FEAD"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Output: 4</w:t>
      </w:r>
    </w:p>
    <w:p w14:paraId="457715FA"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Explanation: Buy on day 1 (price = 1) and sell on day 5 (price = 5), profit = 5-1 = 4.</w:t>
      </w:r>
    </w:p>
    <w:p w14:paraId="0492FD94"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Total profit is 4.</w:t>
      </w:r>
    </w:p>
    <w:p w14:paraId="1616BD82" w14:textId="77777777" w:rsidR="00DB1E0B" w:rsidRPr="00DB1E0B" w:rsidRDefault="00DB1E0B" w:rsidP="00DB1E0B">
      <w:pPr>
        <w:shd w:val="clear" w:color="auto" w:fill="FFFFFF"/>
        <w:spacing w:after="240"/>
        <w:rPr>
          <w:rFonts w:ascii="Segoe UI" w:eastAsia="Times New Roman" w:hAnsi="Segoe UI" w:cs="Segoe UI"/>
          <w:sz w:val="21"/>
          <w:szCs w:val="21"/>
        </w:rPr>
      </w:pPr>
      <w:r w:rsidRPr="00DB1E0B">
        <w:rPr>
          <w:rFonts w:ascii="Segoe UI" w:eastAsia="Times New Roman" w:hAnsi="Segoe UI" w:cs="Segoe UI"/>
          <w:sz w:val="21"/>
          <w:szCs w:val="21"/>
        </w:rPr>
        <w:t>Example 3:</w:t>
      </w:r>
    </w:p>
    <w:p w14:paraId="0170D42F"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Input: prices = [7,6,4,3,1]</w:t>
      </w:r>
    </w:p>
    <w:p w14:paraId="6088CC24"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Output: 0</w:t>
      </w:r>
    </w:p>
    <w:p w14:paraId="7B0C5C57" w14:textId="77777777" w:rsidR="00DB1E0B" w:rsidRPr="00DB1E0B" w:rsidRDefault="00DB1E0B" w:rsidP="00DB1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B1E0B">
        <w:rPr>
          <w:rFonts w:ascii="Segoe UI" w:eastAsia="Times New Roman" w:hAnsi="Segoe UI" w:cs="Segoe UI"/>
          <w:sz w:val="21"/>
          <w:szCs w:val="21"/>
        </w:rPr>
        <w:t>Explanation: There is no way to make a positive profit, so we never buy the stock to achieve the maximum profit of 0.</w:t>
      </w:r>
    </w:p>
    <w:p w14:paraId="36BE6346" w14:textId="0B610CF6" w:rsidR="00957ECE" w:rsidRPr="00F7431C" w:rsidRDefault="00957ECE" w:rsidP="00DB1E0B">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25A9E755"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int maxProfit(int* prices, int pricesSize){</w:t>
      </w:r>
    </w:p>
    <w:p w14:paraId="021C8180"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1AA0B8E9"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int result = 0;</w:t>
      </w:r>
    </w:p>
    <w:p w14:paraId="22E278F9"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for (i = 1; i &lt; pricesSize; i++) {</w:t>
      </w:r>
    </w:p>
    <w:p w14:paraId="6547A705"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if (prices[i] &gt; prices[i-1]) result+=(prices[i]-prices[i-1]) ;</w:t>
      </w:r>
    </w:p>
    <w:p w14:paraId="08DF5E5C"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C33A657" w14:textId="7777777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 xml:space="preserve">    return result;</w:t>
      </w:r>
    </w:p>
    <w:p w14:paraId="606EEE35" w14:textId="64815D47" w:rsidR="00957ECE" w:rsidRPr="00CC1474" w:rsidRDefault="00957ECE" w:rsidP="00957ECE">
      <w:pPr>
        <w:rPr>
          <w:rFonts w:ascii="Segoe UI" w:eastAsia="Times New Roman" w:hAnsi="Segoe UI" w:cs="Segoe UI"/>
          <w:sz w:val="21"/>
          <w:szCs w:val="21"/>
        </w:rPr>
      </w:pPr>
      <w:r w:rsidRPr="00CC1474">
        <w:rPr>
          <w:rFonts w:ascii="Segoe UI" w:eastAsia="Times New Roman" w:hAnsi="Segoe UI" w:cs="Segoe UI"/>
          <w:sz w:val="21"/>
          <w:szCs w:val="21"/>
        </w:rPr>
        <w:t>}</w:t>
      </w:r>
    </w:p>
    <w:p w14:paraId="6003637F" w14:textId="77777777" w:rsidR="005262CB" w:rsidRPr="005262CB" w:rsidRDefault="005262CB" w:rsidP="00957ECE">
      <w:pPr>
        <w:rPr>
          <w:rFonts w:ascii="Segoe UI" w:eastAsia="Times New Roman" w:hAnsi="Segoe UI" w:cs="Segoe UI"/>
          <w:sz w:val="21"/>
          <w:szCs w:val="21"/>
        </w:rPr>
      </w:pPr>
    </w:p>
    <w:p w14:paraId="29F36364" w14:textId="77777777" w:rsidR="005262CB" w:rsidRPr="005262CB" w:rsidRDefault="005262CB" w:rsidP="00957ECE">
      <w:pPr>
        <w:rPr>
          <w:rFonts w:ascii="Segoe UI" w:eastAsia="Times New Roman" w:hAnsi="Segoe UI" w:cs="Segoe UI"/>
          <w:sz w:val="21"/>
          <w:szCs w:val="21"/>
        </w:rPr>
      </w:pPr>
    </w:p>
    <w:p w14:paraId="0E4FB3E8" w14:textId="478E3F07" w:rsidR="005262CB" w:rsidRPr="00F7431C" w:rsidRDefault="005262CB" w:rsidP="00957ECE">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6A4E1D4B"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51C6A362"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public int maxProfit(int[] prices) {</w:t>
      </w:r>
    </w:p>
    <w:p w14:paraId="4C76B7F9"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017CAF57"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int profit = 0;</w:t>
      </w:r>
    </w:p>
    <w:p w14:paraId="275F54F4"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for (i = 1; i &lt; prices.length; i++) {</w:t>
      </w:r>
    </w:p>
    <w:p w14:paraId="0F4ADEE6"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if (prices[i] &gt; prices[i-1]) {</w:t>
      </w:r>
    </w:p>
    <w:p w14:paraId="4655DCC2"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profit += (prices[i]-prices[i-1]);</w:t>
      </w:r>
    </w:p>
    <w:p w14:paraId="6702CD56"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18C5014"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EE9086D"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return profit;</w:t>
      </w:r>
    </w:p>
    <w:p w14:paraId="3CF50C7F" w14:textId="77777777"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4C91767" w14:textId="1FED483E" w:rsidR="005262CB" w:rsidRPr="00CC1474" w:rsidRDefault="005262CB" w:rsidP="005262CB">
      <w:pPr>
        <w:rPr>
          <w:rFonts w:ascii="Segoe UI" w:eastAsia="Times New Roman" w:hAnsi="Segoe UI" w:cs="Segoe UI"/>
          <w:sz w:val="21"/>
          <w:szCs w:val="21"/>
        </w:rPr>
      </w:pPr>
      <w:r w:rsidRPr="00CC1474">
        <w:rPr>
          <w:rFonts w:ascii="Segoe UI" w:eastAsia="Times New Roman" w:hAnsi="Segoe UI" w:cs="Segoe UI"/>
          <w:sz w:val="21"/>
          <w:szCs w:val="21"/>
        </w:rPr>
        <w:t>}</w:t>
      </w:r>
    </w:p>
    <w:p w14:paraId="7236C432" w14:textId="77777777" w:rsidR="007A0CE4" w:rsidRPr="005262CB" w:rsidRDefault="007A0CE4" w:rsidP="007A0CE4">
      <w:pPr>
        <w:rPr>
          <w:rFonts w:ascii="Segoe UI" w:eastAsia="Times New Roman" w:hAnsi="Segoe UI" w:cs="Segoe UI"/>
          <w:sz w:val="21"/>
          <w:szCs w:val="21"/>
        </w:rPr>
      </w:pPr>
    </w:p>
    <w:p w14:paraId="0103E577" w14:textId="77777777" w:rsidR="00F757F2" w:rsidRPr="00CC1474" w:rsidRDefault="00F757F2" w:rsidP="00F757F2">
      <w:pPr>
        <w:rPr>
          <w:rFonts w:ascii="Segoe UI" w:eastAsia="Times New Roman" w:hAnsi="Segoe UI" w:cs="Segoe UI"/>
          <w:sz w:val="21"/>
          <w:szCs w:val="21"/>
        </w:rPr>
      </w:pPr>
    </w:p>
    <w:p w14:paraId="0D86C998" w14:textId="77777777" w:rsidR="00F757F2" w:rsidRPr="00CC1474" w:rsidRDefault="00F757F2" w:rsidP="00F757F2">
      <w:pPr>
        <w:rPr>
          <w:rFonts w:ascii="Segoe UI" w:eastAsia="Times New Roman" w:hAnsi="Segoe UI" w:cs="Segoe UI"/>
          <w:sz w:val="21"/>
          <w:szCs w:val="21"/>
        </w:rPr>
      </w:pPr>
    </w:p>
    <w:p w14:paraId="06F08B03" w14:textId="7AF4D491" w:rsidR="00F757F2" w:rsidRPr="00F7431C" w:rsidRDefault="007A7508" w:rsidP="00F757F2">
      <w:pPr>
        <w:pStyle w:val="Heading2"/>
        <w:rPr>
          <w:rFonts w:ascii="Segoe UI" w:eastAsia="Times New Roman" w:hAnsi="Segoe UI" w:cs="Segoe UI"/>
          <w:bCs/>
          <w:sz w:val="21"/>
          <w:szCs w:val="21"/>
          <w:u w:val="single"/>
        </w:rPr>
      </w:pPr>
      <w:bookmarkStart w:id="5" w:name="_Toc142029711"/>
      <w:r w:rsidRPr="00F7431C">
        <w:rPr>
          <w:rFonts w:ascii="Segoe UI" w:eastAsia="Times New Roman" w:hAnsi="Segoe UI" w:cs="Segoe UI"/>
          <w:bCs/>
          <w:sz w:val="21"/>
          <w:szCs w:val="21"/>
          <w:u w:val="single"/>
        </w:rPr>
        <w:t>Rotate Array</w:t>
      </w:r>
      <w:bookmarkEnd w:id="5"/>
    </w:p>
    <w:p w14:paraId="434C8087" w14:textId="77777777" w:rsidR="00F757F2" w:rsidRPr="00CC1474" w:rsidRDefault="00F757F2" w:rsidP="00F757F2">
      <w:pPr>
        <w:rPr>
          <w:rFonts w:ascii="Segoe UI" w:eastAsia="Times New Roman" w:hAnsi="Segoe UI" w:cs="Segoe UI"/>
          <w:sz w:val="21"/>
          <w:szCs w:val="21"/>
        </w:rPr>
      </w:pPr>
    </w:p>
    <w:p w14:paraId="692BFC0C" w14:textId="77777777" w:rsidR="000E0416" w:rsidRPr="000E0416" w:rsidRDefault="000E0416" w:rsidP="000E0416">
      <w:pPr>
        <w:shd w:val="clear" w:color="auto" w:fill="FFFFFF"/>
        <w:spacing w:after="240"/>
        <w:rPr>
          <w:rFonts w:ascii="Segoe UI" w:eastAsia="Times New Roman" w:hAnsi="Segoe UI" w:cs="Segoe UI"/>
          <w:sz w:val="21"/>
          <w:szCs w:val="21"/>
        </w:rPr>
      </w:pPr>
      <w:r w:rsidRPr="000E0416">
        <w:rPr>
          <w:rFonts w:ascii="Segoe UI" w:eastAsia="Times New Roman" w:hAnsi="Segoe UI" w:cs="Segoe UI"/>
          <w:sz w:val="21"/>
          <w:szCs w:val="21"/>
        </w:rPr>
        <w:t>Given an integer array nums, rotate the array to the right by k steps, where k is non-negative.</w:t>
      </w:r>
    </w:p>
    <w:p w14:paraId="57714DE9" w14:textId="77777777" w:rsidR="000E0416" w:rsidRPr="000E0416" w:rsidRDefault="000E0416" w:rsidP="000E0416">
      <w:pPr>
        <w:shd w:val="clear" w:color="auto" w:fill="FFFFFF"/>
        <w:spacing w:after="240"/>
        <w:rPr>
          <w:rFonts w:ascii="Segoe UI" w:eastAsia="Times New Roman" w:hAnsi="Segoe UI" w:cs="Segoe UI"/>
          <w:sz w:val="21"/>
          <w:szCs w:val="21"/>
        </w:rPr>
      </w:pPr>
      <w:r w:rsidRPr="000E0416">
        <w:rPr>
          <w:rFonts w:ascii="Segoe UI" w:eastAsia="Times New Roman" w:hAnsi="Segoe UI" w:cs="Segoe UI"/>
          <w:sz w:val="21"/>
          <w:szCs w:val="21"/>
        </w:rPr>
        <w:t> </w:t>
      </w:r>
    </w:p>
    <w:p w14:paraId="30C6D457" w14:textId="77777777" w:rsidR="000E0416" w:rsidRPr="000E0416" w:rsidRDefault="000E0416" w:rsidP="000E0416">
      <w:pPr>
        <w:shd w:val="clear" w:color="auto" w:fill="FFFFFF"/>
        <w:spacing w:after="240"/>
        <w:rPr>
          <w:rFonts w:ascii="Segoe UI" w:eastAsia="Times New Roman" w:hAnsi="Segoe UI" w:cs="Segoe UI"/>
          <w:sz w:val="21"/>
          <w:szCs w:val="21"/>
        </w:rPr>
      </w:pPr>
      <w:r w:rsidRPr="000E0416">
        <w:rPr>
          <w:rFonts w:ascii="Segoe UI" w:eastAsia="Times New Roman" w:hAnsi="Segoe UI" w:cs="Segoe UI"/>
          <w:sz w:val="21"/>
          <w:szCs w:val="21"/>
        </w:rPr>
        <w:t>Example 1:</w:t>
      </w:r>
    </w:p>
    <w:p w14:paraId="56CCC846"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Input: nums = [1,2,3,4,5,6,7], k = 3</w:t>
      </w:r>
    </w:p>
    <w:p w14:paraId="092C07E4"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Output: [5,6,7,1,2,3,4]</w:t>
      </w:r>
    </w:p>
    <w:p w14:paraId="79375CDD"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Explanation:</w:t>
      </w:r>
    </w:p>
    <w:p w14:paraId="5BF27C79"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rotate 1 steps to the right: [7,1,2,3,4,5,6]</w:t>
      </w:r>
    </w:p>
    <w:p w14:paraId="009E2745"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rotate 2 steps to the right: [6,7,1,2,3,4,5]</w:t>
      </w:r>
    </w:p>
    <w:p w14:paraId="4E553877"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rotate 3 steps to the right: [5,6,7,1,2,3,4]</w:t>
      </w:r>
    </w:p>
    <w:p w14:paraId="36640220" w14:textId="77777777" w:rsidR="000E0416" w:rsidRPr="000E0416" w:rsidRDefault="000E0416" w:rsidP="000E0416">
      <w:pPr>
        <w:shd w:val="clear" w:color="auto" w:fill="FFFFFF"/>
        <w:spacing w:after="240"/>
        <w:rPr>
          <w:rFonts w:ascii="Segoe UI" w:eastAsia="Times New Roman" w:hAnsi="Segoe UI" w:cs="Segoe UI"/>
          <w:sz w:val="21"/>
          <w:szCs w:val="21"/>
        </w:rPr>
      </w:pPr>
      <w:r w:rsidRPr="000E0416">
        <w:rPr>
          <w:rFonts w:ascii="Segoe UI" w:eastAsia="Times New Roman" w:hAnsi="Segoe UI" w:cs="Segoe UI"/>
          <w:sz w:val="21"/>
          <w:szCs w:val="21"/>
        </w:rPr>
        <w:t>Example 2:</w:t>
      </w:r>
    </w:p>
    <w:p w14:paraId="35B26336"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Input: nums = [-1,-100,3,99], k = 2</w:t>
      </w:r>
    </w:p>
    <w:p w14:paraId="1794E370"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Output: [3,99,-1,-100]</w:t>
      </w:r>
    </w:p>
    <w:p w14:paraId="45E60AD7"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 xml:space="preserve">Explanation: </w:t>
      </w:r>
    </w:p>
    <w:p w14:paraId="253ABB11"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t>rotate 1 steps to the right: [99,-1,-100,3]</w:t>
      </w:r>
    </w:p>
    <w:p w14:paraId="5927304C" w14:textId="77777777" w:rsidR="000E0416" w:rsidRPr="000E0416" w:rsidRDefault="000E0416" w:rsidP="000E0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E0416">
        <w:rPr>
          <w:rFonts w:ascii="Segoe UI" w:eastAsia="Times New Roman" w:hAnsi="Segoe UI" w:cs="Segoe UI"/>
          <w:sz w:val="21"/>
          <w:szCs w:val="21"/>
        </w:rPr>
        <w:lastRenderedPageBreak/>
        <w:t>rotate 2 steps to the right: [3,99,-1,-100]</w:t>
      </w:r>
    </w:p>
    <w:p w14:paraId="68EBA12B" w14:textId="72D1A685" w:rsidR="00F757F2" w:rsidRPr="00F7431C" w:rsidRDefault="00506C5B" w:rsidP="00F757F2">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482D47CC"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void reverse ( int* nums, int start, int end) {</w:t>
      </w:r>
    </w:p>
    <w:p w14:paraId="0C283DB2"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while (start &lt; end) {</w:t>
      </w:r>
    </w:p>
    <w:p w14:paraId="7ED38E4E"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temp = nums[start];</w:t>
      </w:r>
    </w:p>
    <w:p w14:paraId="150752D4"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nums[start] = nums[end];</w:t>
      </w:r>
    </w:p>
    <w:p w14:paraId="550158AB"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nums[end] = temp;</w:t>
      </w:r>
    </w:p>
    <w:p w14:paraId="2FB3872B"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start++;</w:t>
      </w:r>
    </w:p>
    <w:p w14:paraId="15553771"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end--;</w:t>
      </w:r>
    </w:p>
    <w:p w14:paraId="013CB416"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0D54ECA"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23C67F5"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void rotate(int* nums, int numsSize, int k){</w:t>
      </w:r>
    </w:p>
    <w:p w14:paraId="426D1FC5"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k = k % numsSize;</w:t>
      </w:r>
    </w:p>
    <w:p w14:paraId="6F68B12A"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0, numsSize-1);</w:t>
      </w:r>
    </w:p>
    <w:p w14:paraId="1E6187FA"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0, k-1);</w:t>
      </w:r>
    </w:p>
    <w:p w14:paraId="1EAA5511"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k, numsSize-1);</w:t>
      </w:r>
    </w:p>
    <w:p w14:paraId="207DB8AF" w14:textId="078E3F73"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5A046740" w14:textId="77777777" w:rsidR="00506C5B" w:rsidRPr="00CC1474" w:rsidRDefault="00506C5B" w:rsidP="00506C5B">
      <w:pPr>
        <w:spacing w:after="120"/>
        <w:rPr>
          <w:rFonts w:ascii="Segoe UI" w:eastAsia="Times New Roman" w:hAnsi="Segoe UI" w:cs="Segoe UI"/>
          <w:sz w:val="21"/>
          <w:szCs w:val="21"/>
        </w:rPr>
      </w:pPr>
    </w:p>
    <w:p w14:paraId="4D79A8B7" w14:textId="5C134228" w:rsidR="00506C5B" w:rsidRPr="00F7431C" w:rsidRDefault="00506C5B" w:rsidP="00506C5B">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63E9D170"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1C149ED0"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void reverse(int[] nums, int start, int end) {</w:t>
      </w:r>
    </w:p>
    <w:p w14:paraId="5E1D6555"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temp = 0;</w:t>
      </w:r>
    </w:p>
    <w:p w14:paraId="28C54A91"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while (start &lt;= end) {</w:t>
      </w:r>
    </w:p>
    <w:p w14:paraId="33CA6A9A"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temp = nums[start];</w:t>
      </w:r>
    </w:p>
    <w:p w14:paraId="77686C2F"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nums[start] = nums[end];</w:t>
      </w:r>
    </w:p>
    <w:p w14:paraId="7C0B49E5"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nums[end] = temp;</w:t>
      </w:r>
    </w:p>
    <w:p w14:paraId="581EDC16"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start++;</w:t>
      </w:r>
    </w:p>
    <w:p w14:paraId="32EE289C"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end--;</w:t>
      </w:r>
    </w:p>
    <w:p w14:paraId="7598C2BC"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0738CE1"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BF03A79"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void rotate(int[] nums, int k) {</w:t>
      </w:r>
    </w:p>
    <w:p w14:paraId="7A0030A3"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k %= nums.length;</w:t>
      </w:r>
    </w:p>
    <w:p w14:paraId="7456CC2E"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0, nums.length-1);</w:t>
      </w:r>
    </w:p>
    <w:p w14:paraId="40E4015D"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reverse(nums, 0, k-1);</w:t>
      </w:r>
    </w:p>
    <w:p w14:paraId="061521FC" w14:textId="77777777" w:rsidR="00506C5B" w:rsidRPr="00CC1474" w:rsidRDefault="00506C5B" w:rsidP="00506C5B">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reverse(nums, k, nums.length-1);</w:t>
      </w:r>
    </w:p>
    <w:p w14:paraId="73C561D0" w14:textId="77777777" w:rsidR="00506C5B" w:rsidRPr="00506C5B" w:rsidRDefault="00506C5B" w:rsidP="00506C5B">
      <w:pPr>
        <w:spacing w:after="120"/>
        <w:rPr>
          <w:rFonts w:ascii="Segoe UI" w:eastAsia="Times New Roman" w:hAnsi="Segoe UI" w:cs="Segoe UI"/>
          <w:sz w:val="21"/>
          <w:szCs w:val="21"/>
        </w:rPr>
      </w:pPr>
    </w:p>
    <w:p w14:paraId="76465B46" w14:textId="77777777" w:rsidR="00506C5B" w:rsidRPr="00506C5B" w:rsidRDefault="00506C5B" w:rsidP="00506C5B">
      <w:pPr>
        <w:spacing w:after="120"/>
        <w:rPr>
          <w:rFonts w:ascii="Segoe UI" w:eastAsia="Times New Roman" w:hAnsi="Segoe UI" w:cs="Segoe UI"/>
          <w:sz w:val="21"/>
          <w:szCs w:val="21"/>
        </w:rPr>
      </w:pPr>
      <w:r w:rsidRPr="00506C5B">
        <w:rPr>
          <w:rFonts w:ascii="Segoe UI" w:eastAsia="Times New Roman" w:hAnsi="Segoe UI" w:cs="Segoe UI"/>
          <w:sz w:val="21"/>
          <w:szCs w:val="21"/>
        </w:rPr>
        <w:t xml:space="preserve">    }</w:t>
      </w:r>
    </w:p>
    <w:p w14:paraId="631F7F9B" w14:textId="0428903C" w:rsidR="00506C5B" w:rsidRDefault="00506C5B" w:rsidP="00506C5B">
      <w:pPr>
        <w:spacing w:after="120"/>
        <w:rPr>
          <w:rFonts w:ascii="Segoe UI" w:eastAsia="Times New Roman" w:hAnsi="Segoe UI" w:cs="Segoe UI"/>
          <w:sz w:val="21"/>
          <w:szCs w:val="21"/>
        </w:rPr>
      </w:pPr>
      <w:r w:rsidRPr="00506C5B">
        <w:rPr>
          <w:rFonts w:ascii="Segoe UI" w:eastAsia="Times New Roman" w:hAnsi="Segoe UI" w:cs="Segoe UI"/>
          <w:sz w:val="21"/>
          <w:szCs w:val="21"/>
        </w:rPr>
        <w:t>}</w:t>
      </w:r>
    </w:p>
    <w:p w14:paraId="0ABAB672" w14:textId="77777777" w:rsidR="00F7601B" w:rsidRDefault="00F7601B" w:rsidP="00506C5B">
      <w:pPr>
        <w:spacing w:after="120"/>
        <w:rPr>
          <w:rFonts w:ascii="Segoe UI" w:eastAsia="Times New Roman" w:hAnsi="Segoe UI" w:cs="Segoe UI"/>
          <w:sz w:val="21"/>
          <w:szCs w:val="21"/>
        </w:rPr>
      </w:pPr>
    </w:p>
    <w:p w14:paraId="143652CF" w14:textId="3D114F15" w:rsidR="00F7601B" w:rsidRPr="00F7431C" w:rsidRDefault="004A3D2C" w:rsidP="00F7601B">
      <w:pPr>
        <w:pStyle w:val="Heading2"/>
        <w:rPr>
          <w:rFonts w:ascii="Segoe UI" w:eastAsia="Times New Roman" w:hAnsi="Segoe UI" w:cs="Segoe UI"/>
          <w:bCs/>
          <w:sz w:val="21"/>
          <w:szCs w:val="21"/>
          <w:u w:val="single"/>
        </w:rPr>
      </w:pPr>
      <w:bookmarkStart w:id="6" w:name="_Toc142029712"/>
      <w:r>
        <w:rPr>
          <w:rFonts w:ascii="Segoe UI" w:eastAsia="Times New Roman" w:hAnsi="Segoe UI" w:cs="Segoe UI"/>
          <w:bCs/>
          <w:sz w:val="21"/>
          <w:szCs w:val="21"/>
          <w:u w:val="single"/>
        </w:rPr>
        <w:t>Contains Duplicate</w:t>
      </w:r>
      <w:bookmarkEnd w:id="6"/>
    </w:p>
    <w:p w14:paraId="0E7E2D63"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Given an integer array nums, return true if any value appears at least twice in the array, and return false if every element is distinct.</w:t>
      </w:r>
    </w:p>
    <w:p w14:paraId="199FE24B"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 </w:t>
      </w:r>
    </w:p>
    <w:p w14:paraId="25B9267C"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Example 1:</w:t>
      </w:r>
    </w:p>
    <w:p w14:paraId="4B062CF7"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Input: nums = [1,2,3,1]</w:t>
      </w:r>
    </w:p>
    <w:p w14:paraId="46F7CD9E"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Output: true</w:t>
      </w:r>
    </w:p>
    <w:p w14:paraId="2B980C4D"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Example 2:</w:t>
      </w:r>
    </w:p>
    <w:p w14:paraId="031CC104"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Input: nums = [1,2,3,4]</w:t>
      </w:r>
    </w:p>
    <w:p w14:paraId="01255E2B"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Output: false</w:t>
      </w:r>
    </w:p>
    <w:p w14:paraId="119A5571" w14:textId="77777777" w:rsidR="00D80146" w:rsidRPr="00D80146" w:rsidRDefault="00D80146" w:rsidP="00D80146">
      <w:pPr>
        <w:shd w:val="clear" w:color="auto" w:fill="FFFFFF"/>
        <w:spacing w:after="240"/>
        <w:rPr>
          <w:rFonts w:ascii="Segoe UI" w:eastAsia="Times New Roman" w:hAnsi="Segoe UI" w:cs="Segoe UI"/>
          <w:sz w:val="21"/>
          <w:szCs w:val="21"/>
        </w:rPr>
      </w:pPr>
      <w:r w:rsidRPr="00D80146">
        <w:rPr>
          <w:rFonts w:ascii="Segoe UI" w:eastAsia="Times New Roman" w:hAnsi="Segoe UI" w:cs="Segoe UI"/>
          <w:sz w:val="21"/>
          <w:szCs w:val="21"/>
        </w:rPr>
        <w:t>Example 3:</w:t>
      </w:r>
    </w:p>
    <w:p w14:paraId="68CC94E7"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Input: nums = [1,1,1,3,3,4,3,2,4,2]</w:t>
      </w:r>
    </w:p>
    <w:p w14:paraId="0B794C3A" w14:textId="77777777" w:rsidR="00D80146" w:rsidRPr="00D80146" w:rsidRDefault="00D80146" w:rsidP="00D80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D80146">
        <w:rPr>
          <w:rFonts w:ascii="Segoe UI" w:eastAsia="Times New Roman" w:hAnsi="Segoe UI" w:cs="Segoe UI"/>
          <w:sz w:val="21"/>
          <w:szCs w:val="21"/>
        </w:rPr>
        <w:t>Output: true</w:t>
      </w:r>
    </w:p>
    <w:p w14:paraId="6FEF6744" w14:textId="4D8CE784" w:rsidR="00F7601B" w:rsidRPr="00F7431C" w:rsidRDefault="00D80146" w:rsidP="00506C5B">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2A479071"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bool containsDuplicate(int* nums, int numsSize){</w:t>
      </w:r>
    </w:p>
    <w:p w14:paraId="167D0749"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temp = 0;</w:t>
      </w:r>
    </w:p>
    <w:p w14:paraId="558D32E4"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24E63796"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j = 0;</w:t>
      </w:r>
    </w:p>
    <w:p w14:paraId="2EEF3868"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 = 0; i &lt; numsSize; i++) {</w:t>
      </w:r>
    </w:p>
    <w:p w14:paraId="2A53A920"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(j = i+1; j &lt; numsSize; j++) {</w:t>
      </w:r>
    </w:p>
    <w:p w14:paraId="668C0511"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(nums[i] == nums[j]) {</w:t>
      </w:r>
    </w:p>
    <w:p w14:paraId="24AB5237"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true;</w:t>
      </w:r>
    </w:p>
    <w:p w14:paraId="5B7DD72E"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w:t>
      </w:r>
    </w:p>
    <w:p w14:paraId="05B4D954"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6022849"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BD037E9" w14:textId="77777777" w:rsidR="00435F88" w:rsidRPr="00CC1474" w:rsidRDefault="00435F88" w:rsidP="00435F88">
      <w:pPr>
        <w:spacing w:after="120"/>
        <w:rPr>
          <w:rFonts w:ascii="Segoe UI" w:eastAsia="Times New Roman" w:hAnsi="Segoe UI" w:cs="Segoe UI"/>
          <w:sz w:val="21"/>
          <w:szCs w:val="21"/>
        </w:rPr>
      </w:pPr>
    </w:p>
    <w:p w14:paraId="1DFDB2C0"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false;</w:t>
      </w:r>
    </w:p>
    <w:p w14:paraId="0FB0C996" w14:textId="28BF1FB5" w:rsidR="00D80146"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1F6F7581" w14:textId="77777777" w:rsidR="00435F88" w:rsidRDefault="00435F88" w:rsidP="00435F88">
      <w:pPr>
        <w:spacing w:after="120"/>
        <w:rPr>
          <w:rFonts w:ascii="Segoe UI" w:eastAsia="Times New Roman" w:hAnsi="Segoe UI" w:cs="Segoe UI"/>
          <w:sz w:val="21"/>
          <w:szCs w:val="21"/>
        </w:rPr>
      </w:pPr>
    </w:p>
    <w:p w14:paraId="48E8F5EA" w14:textId="1E871FFA" w:rsidR="00435F88" w:rsidRPr="00F7431C" w:rsidRDefault="00435F88" w:rsidP="00435F8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12E8C0A5"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063323FB"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boolean containsDuplicate(int[] nums) {</w:t>
      </w:r>
    </w:p>
    <w:p w14:paraId="72F803D6"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HashSet&lt;Integer&gt; hs = new HashSet(nums.length);</w:t>
      </w:r>
    </w:p>
    <w:p w14:paraId="2FB816AA"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nums) {</w:t>
      </w:r>
    </w:p>
    <w:p w14:paraId="444A3D37"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(!hs.contains(i)) hs.add(i);</w:t>
      </w:r>
    </w:p>
    <w:p w14:paraId="6F1B4F6E"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else return true;</w:t>
      </w:r>
    </w:p>
    <w:p w14:paraId="05C310BF"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7662483"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false;</w:t>
      </w:r>
    </w:p>
    <w:p w14:paraId="1493871D" w14:textId="77777777"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AE67E81" w14:textId="7AB32EFC" w:rsidR="00435F88" w:rsidRPr="00CC1474" w:rsidRDefault="00435F88" w:rsidP="00435F8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62715F9" w14:textId="77777777" w:rsidR="00FF6A3D" w:rsidRPr="00CC1474" w:rsidRDefault="00FF6A3D" w:rsidP="00435F88">
      <w:pPr>
        <w:spacing w:after="120"/>
        <w:rPr>
          <w:rFonts w:ascii="Segoe UI" w:eastAsia="Times New Roman" w:hAnsi="Segoe UI" w:cs="Segoe UI"/>
          <w:sz w:val="21"/>
          <w:szCs w:val="21"/>
        </w:rPr>
      </w:pPr>
    </w:p>
    <w:p w14:paraId="38518C75" w14:textId="00D3EC29" w:rsidR="00FF6A3D" w:rsidRPr="00F7431C" w:rsidRDefault="000D4467" w:rsidP="00FF6A3D">
      <w:pPr>
        <w:pStyle w:val="Heading2"/>
        <w:rPr>
          <w:rFonts w:ascii="Segoe UI" w:eastAsia="Times New Roman" w:hAnsi="Segoe UI" w:cs="Segoe UI"/>
          <w:bCs/>
          <w:sz w:val="21"/>
          <w:szCs w:val="21"/>
          <w:u w:val="single"/>
        </w:rPr>
      </w:pPr>
      <w:bookmarkStart w:id="7" w:name="_Toc142029713"/>
      <w:r w:rsidRPr="00F7431C">
        <w:rPr>
          <w:rFonts w:ascii="Segoe UI" w:eastAsia="Times New Roman" w:hAnsi="Segoe UI" w:cs="Segoe UI"/>
          <w:bCs/>
          <w:sz w:val="21"/>
          <w:szCs w:val="21"/>
          <w:u w:val="single"/>
        </w:rPr>
        <w:t>Single Number</w:t>
      </w:r>
      <w:bookmarkEnd w:id="7"/>
    </w:p>
    <w:p w14:paraId="5E2E3E5B"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Given a non-empty array of integers nums, every element appears twice except for one. Find that single one.</w:t>
      </w:r>
    </w:p>
    <w:p w14:paraId="2F1B06F2"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You must implement a solution with a linear runtime complexity and use only constant extra space.</w:t>
      </w:r>
    </w:p>
    <w:p w14:paraId="3AE63C3E"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 </w:t>
      </w:r>
    </w:p>
    <w:p w14:paraId="2DA1F78F"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Example 1:</w:t>
      </w:r>
    </w:p>
    <w:p w14:paraId="39A2E50B"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Input: nums = [2,2,1]</w:t>
      </w:r>
    </w:p>
    <w:p w14:paraId="3939A466"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Output: 1</w:t>
      </w:r>
    </w:p>
    <w:p w14:paraId="7364A8E1"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t>Example 2:</w:t>
      </w:r>
    </w:p>
    <w:p w14:paraId="77AFB90B"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Input: nums = [4,1,2,1,2]</w:t>
      </w:r>
    </w:p>
    <w:p w14:paraId="2B5ADE32"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Output: 4</w:t>
      </w:r>
    </w:p>
    <w:p w14:paraId="580B001A" w14:textId="77777777" w:rsidR="00637748" w:rsidRPr="00637748" w:rsidRDefault="00637748" w:rsidP="00637748">
      <w:pPr>
        <w:shd w:val="clear" w:color="auto" w:fill="FFFFFF"/>
        <w:spacing w:after="240"/>
        <w:rPr>
          <w:rFonts w:ascii="Segoe UI" w:eastAsia="Times New Roman" w:hAnsi="Segoe UI" w:cs="Segoe UI"/>
          <w:sz w:val="21"/>
          <w:szCs w:val="21"/>
        </w:rPr>
      </w:pPr>
      <w:r w:rsidRPr="00637748">
        <w:rPr>
          <w:rFonts w:ascii="Segoe UI" w:eastAsia="Times New Roman" w:hAnsi="Segoe UI" w:cs="Segoe UI"/>
          <w:sz w:val="21"/>
          <w:szCs w:val="21"/>
        </w:rPr>
        <w:lastRenderedPageBreak/>
        <w:t>Example 3:</w:t>
      </w:r>
    </w:p>
    <w:p w14:paraId="390FBA6A"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Input: nums = [1]</w:t>
      </w:r>
    </w:p>
    <w:p w14:paraId="2B6F4D99" w14:textId="77777777" w:rsidR="00637748" w:rsidRPr="00637748" w:rsidRDefault="00637748" w:rsidP="00637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637748">
        <w:rPr>
          <w:rFonts w:ascii="Segoe UI" w:eastAsia="Times New Roman" w:hAnsi="Segoe UI" w:cs="Segoe UI"/>
          <w:sz w:val="21"/>
          <w:szCs w:val="21"/>
        </w:rPr>
        <w:t>Output: 1</w:t>
      </w:r>
    </w:p>
    <w:p w14:paraId="2E6C72D8" w14:textId="356BCE22" w:rsidR="00FF6A3D" w:rsidRPr="00F7431C" w:rsidRDefault="00637748" w:rsidP="00435F8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08DA06D9"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int singleNumber(int* nums, int numsSize){</w:t>
      </w:r>
    </w:p>
    <w:p w14:paraId="2F457897"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173016D2"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result = 0;</w:t>
      </w:r>
    </w:p>
    <w:p w14:paraId="2AE82139"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 = 0; i &lt; numsSize; i++) {</w:t>
      </w:r>
    </w:p>
    <w:p w14:paraId="264F649F"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result ^= nums[i];</w:t>
      </w:r>
    </w:p>
    <w:p w14:paraId="4ED3E43A"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1E77550"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result;</w:t>
      </w:r>
    </w:p>
    <w:p w14:paraId="56A4416F" w14:textId="178C5BA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EE117F6" w14:textId="77777777" w:rsidR="00637748" w:rsidRPr="00CC1474" w:rsidRDefault="00637748" w:rsidP="00637748">
      <w:pPr>
        <w:spacing w:after="120"/>
        <w:rPr>
          <w:rFonts w:ascii="Segoe UI" w:eastAsia="Times New Roman" w:hAnsi="Segoe UI" w:cs="Segoe UI"/>
          <w:sz w:val="21"/>
          <w:szCs w:val="21"/>
        </w:rPr>
      </w:pPr>
    </w:p>
    <w:p w14:paraId="6FC2DD3E" w14:textId="697CAD89" w:rsidR="00637748" w:rsidRPr="00F7431C" w:rsidRDefault="00637748" w:rsidP="0063774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262A1726"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37C6E033"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int singleNumber(int[] nums) {</w:t>
      </w:r>
    </w:p>
    <w:p w14:paraId="6393E4BC"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result = 0;</w:t>
      </w:r>
    </w:p>
    <w:p w14:paraId="3BBAE2D4"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nums) result ^= i; </w:t>
      </w:r>
    </w:p>
    <w:p w14:paraId="0B9CB363"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result;</w:t>
      </w:r>
    </w:p>
    <w:p w14:paraId="159AA4AD" w14:textId="77777777"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00A3905" w14:textId="68AC2DCD" w:rsidR="00637748" w:rsidRPr="00CC1474" w:rsidRDefault="00637748" w:rsidP="0063774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86969B1" w14:textId="77777777" w:rsidR="00892A3C" w:rsidRPr="00CC1474" w:rsidRDefault="00892A3C" w:rsidP="00637748">
      <w:pPr>
        <w:spacing w:after="120"/>
        <w:rPr>
          <w:rFonts w:ascii="Segoe UI" w:eastAsia="Times New Roman" w:hAnsi="Segoe UI" w:cs="Segoe UI"/>
          <w:sz w:val="21"/>
          <w:szCs w:val="21"/>
        </w:rPr>
      </w:pPr>
    </w:p>
    <w:p w14:paraId="530BCB4D" w14:textId="7C15F4B5" w:rsidR="00892A3C" w:rsidRPr="00F7431C" w:rsidRDefault="00892A3C" w:rsidP="00892A3C">
      <w:pPr>
        <w:pStyle w:val="Heading2"/>
        <w:rPr>
          <w:rFonts w:ascii="Segoe UI" w:eastAsia="Times New Roman" w:hAnsi="Segoe UI" w:cs="Segoe UI"/>
          <w:bCs/>
          <w:sz w:val="21"/>
          <w:szCs w:val="21"/>
          <w:u w:val="single"/>
        </w:rPr>
      </w:pPr>
      <w:bookmarkStart w:id="8" w:name="_Toc142029714"/>
      <w:r w:rsidRPr="00F7431C">
        <w:rPr>
          <w:rFonts w:ascii="Segoe UI" w:eastAsia="Times New Roman" w:hAnsi="Segoe UI" w:cs="Segoe UI"/>
          <w:bCs/>
          <w:sz w:val="21"/>
          <w:szCs w:val="21"/>
          <w:u w:val="single"/>
        </w:rPr>
        <w:t>Intersection Of Two Arrays II</w:t>
      </w:r>
      <w:bookmarkEnd w:id="8"/>
    </w:p>
    <w:p w14:paraId="1C3AD9F5" w14:textId="77777777" w:rsidR="003613FE" w:rsidRPr="003613FE" w:rsidRDefault="003613FE" w:rsidP="003613FE">
      <w:pPr>
        <w:shd w:val="clear" w:color="auto" w:fill="FFFFFF"/>
        <w:spacing w:after="240"/>
        <w:rPr>
          <w:rFonts w:ascii="Segoe UI" w:eastAsia="Times New Roman" w:hAnsi="Segoe UI" w:cs="Segoe UI"/>
          <w:sz w:val="21"/>
          <w:szCs w:val="21"/>
        </w:rPr>
      </w:pPr>
      <w:r w:rsidRPr="003613FE">
        <w:rPr>
          <w:rFonts w:ascii="Segoe UI" w:eastAsia="Times New Roman" w:hAnsi="Segoe UI" w:cs="Segoe UI"/>
          <w:sz w:val="21"/>
          <w:szCs w:val="21"/>
        </w:rPr>
        <w:t>Given two integer arrays nums1 and nums2, return an array of their intersection. Each element in the result must appear as many times as it shows in both arrays and you may return the result in any order.</w:t>
      </w:r>
    </w:p>
    <w:p w14:paraId="18C83ECF" w14:textId="77777777" w:rsidR="003613FE" w:rsidRPr="003613FE" w:rsidRDefault="003613FE" w:rsidP="003613FE">
      <w:pPr>
        <w:shd w:val="clear" w:color="auto" w:fill="FFFFFF"/>
        <w:spacing w:after="240"/>
        <w:rPr>
          <w:rFonts w:ascii="Segoe UI" w:eastAsia="Times New Roman" w:hAnsi="Segoe UI" w:cs="Segoe UI"/>
          <w:sz w:val="21"/>
          <w:szCs w:val="21"/>
        </w:rPr>
      </w:pPr>
      <w:r w:rsidRPr="003613FE">
        <w:rPr>
          <w:rFonts w:ascii="Segoe UI" w:eastAsia="Times New Roman" w:hAnsi="Segoe UI" w:cs="Segoe UI"/>
          <w:sz w:val="21"/>
          <w:szCs w:val="21"/>
        </w:rPr>
        <w:t> </w:t>
      </w:r>
    </w:p>
    <w:p w14:paraId="551E4485" w14:textId="77777777" w:rsidR="003613FE" w:rsidRPr="003613FE" w:rsidRDefault="003613FE" w:rsidP="003613FE">
      <w:pPr>
        <w:shd w:val="clear" w:color="auto" w:fill="FFFFFF"/>
        <w:spacing w:after="240"/>
        <w:rPr>
          <w:rFonts w:ascii="Segoe UI" w:eastAsia="Times New Roman" w:hAnsi="Segoe UI" w:cs="Segoe UI"/>
          <w:sz w:val="21"/>
          <w:szCs w:val="21"/>
        </w:rPr>
      </w:pPr>
      <w:r w:rsidRPr="003613FE">
        <w:rPr>
          <w:rFonts w:ascii="Segoe UI" w:eastAsia="Times New Roman" w:hAnsi="Segoe UI" w:cs="Segoe UI"/>
          <w:sz w:val="21"/>
          <w:szCs w:val="21"/>
        </w:rPr>
        <w:t>Example 1:</w:t>
      </w:r>
    </w:p>
    <w:p w14:paraId="05377A70"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t>Input: nums1 = [1,2,2,1], nums2 = [2,2]</w:t>
      </w:r>
    </w:p>
    <w:p w14:paraId="3C60BF2E"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t>Output: [2,2]</w:t>
      </w:r>
    </w:p>
    <w:p w14:paraId="66930CCB" w14:textId="77777777" w:rsidR="003613FE" w:rsidRPr="003613FE" w:rsidRDefault="003613FE" w:rsidP="003613FE">
      <w:pPr>
        <w:shd w:val="clear" w:color="auto" w:fill="FFFFFF"/>
        <w:spacing w:after="240"/>
        <w:rPr>
          <w:rFonts w:ascii="Segoe UI" w:eastAsia="Times New Roman" w:hAnsi="Segoe UI" w:cs="Segoe UI"/>
          <w:sz w:val="21"/>
          <w:szCs w:val="21"/>
        </w:rPr>
      </w:pPr>
      <w:r w:rsidRPr="003613FE">
        <w:rPr>
          <w:rFonts w:ascii="Segoe UI" w:eastAsia="Times New Roman" w:hAnsi="Segoe UI" w:cs="Segoe UI"/>
          <w:sz w:val="21"/>
          <w:szCs w:val="21"/>
        </w:rPr>
        <w:t>Example 2:</w:t>
      </w:r>
    </w:p>
    <w:p w14:paraId="325EB3B8"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lastRenderedPageBreak/>
        <w:t>Input: nums1 = [4,9,5], nums2 = [9,4,9,8,4]</w:t>
      </w:r>
    </w:p>
    <w:p w14:paraId="762169DD"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t>Output: [4,9]</w:t>
      </w:r>
    </w:p>
    <w:p w14:paraId="7AE7432F" w14:textId="77777777" w:rsidR="003613FE" w:rsidRPr="003613FE" w:rsidRDefault="003613FE" w:rsidP="003613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3613FE">
        <w:rPr>
          <w:rFonts w:ascii="Segoe UI" w:eastAsia="Times New Roman" w:hAnsi="Segoe UI" w:cs="Segoe UI"/>
          <w:sz w:val="21"/>
          <w:szCs w:val="21"/>
        </w:rPr>
        <w:t>Explanation: [9,4] is also accepted.</w:t>
      </w:r>
    </w:p>
    <w:p w14:paraId="1BD65EB8" w14:textId="77777777" w:rsidR="00892A3C" w:rsidRPr="003613FE" w:rsidRDefault="00892A3C" w:rsidP="00892A3C">
      <w:pPr>
        <w:rPr>
          <w:rFonts w:ascii="Segoe UI" w:eastAsia="Times New Roman" w:hAnsi="Segoe UI" w:cs="Segoe UI"/>
          <w:sz w:val="21"/>
          <w:szCs w:val="21"/>
        </w:rPr>
      </w:pPr>
    </w:p>
    <w:p w14:paraId="2EE93244" w14:textId="702FE819" w:rsidR="00892A3C" w:rsidRPr="00F7431C" w:rsidRDefault="003613FE" w:rsidP="0063774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32D7572E"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int* intersect(int* nums1, int nums1Size, int* nums2, int nums2Size, int* returnSize) {</w:t>
      </w:r>
    </w:p>
    <w:p w14:paraId="0A384493"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Count the frequency of each element in nums1</w:t>
      </w:r>
    </w:p>
    <w:p w14:paraId="2BAB6C1B"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freq[1001] = {0}; // Assuming the maximum element value is 1000</w:t>
      </w:r>
    </w:p>
    <w:p w14:paraId="6A5F2431"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 0; i &lt; nums1Size; i++) {</w:t>
      </w:r>
    </w:p>
    <w:p w14:paraId="5EFC6A9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freq[nums1[i]]++;</w:t>
      </w:r>
    </w:p>
    <w:p w14:paraId="1491967F"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7A52BC5"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index = 0;</w:t>
      </w:r>
    </w:p>
    <w:p w14:paraId="568CE681"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 0; i &lt; nums2Size; i++) {</w:t>
      </w:r>
    </w:p>
    <w:p w14:paraId="7673B6B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(freq[nums2[i]] &gt; 0) {</w:t>
      </w:r>
    </w:p>
    <w:p w14:paraId="50352168"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nums1[index++] = nums2[i];</w:t>
      </w:r>
    </w:p>
    <w:p w14:paraId="214F831A"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freq[nums2[i]]--;</w:t>
      </w:r>
    </w:p>
    <w:p w14:paraId="02653AA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2118F89" w14:textId="2FD5E27F"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6BC6F3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Set the returnSize to the size of the result array</w:t>
      </w:r>
    </w:p>
    <w:p w14:paraId="099641BD" w14:textId="2A9AD16C"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*returnSize = index;</w:t>
      </w:r>
    </w:p>
    <w:p w14:paraId="07068288" w14:textId="1D848E73"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nums1;</w:t>
      </w:r>
    </w:p>
    <w:p w14:paraId="749AF93C" w14:textId="1FCA5D32" w:rsidR="003613FE"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14840FBE" w14:textId="77777777" w:rsidR="00F7431C" w:rsidRPr="00CC1474" w:rsidRDefault="00F7431C" w:rsidP="0090047D">
      <w:pPr>
        <w:spacing w:after="120"/>
        <w:rPr>
          <w:rFonts w:ascii="Segoe UI" w:eastAsia="Times New Roman" w:hAnsi="Segoe UI" w:cs="Segoe UI"/>
          <w:sz w:val="21"/>
          <w:szCs w:val="21"/>
        </w:rPr>
      </w:pPr>
    </w:p>
    <w:p w14:paraId="7E87E4CD" w14:textId="2ADE1DF7" w:rsidR="003613FE" w:rsidRPr="00F7431C" w:rsidRDefault="003613FE" w:rsidP="0063774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4C995637"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import java.util.*;</w:t>
      </w:r>
    </w:p>
    <w:p w14:paraId="318D5585"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1616AB7B"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int[] intersect(int[] nums1, int[] nums2) {</w:t>
      </w:r>
    </w:p>
    <w:p w14:paraId="7EBD5131"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Arrays.sort(nums1);</w:t>
      </w:r>
    </w:p>
    <w:p w14:paraId="3FE0B7E4"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Arrays.sort(nums2);</w:t>
      </w:r>
    </w:p>
    <w:p w14:paraId="2AFB7FAB"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 = 0, j = 0, k = 0;</w:t>
      </w:r>
    </w:p>
    <w:p w14:paraId="0D5D94CC"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while (i &lt; nums1.length &amp;&amp; j &lt; nums2.length) {</w:t>
      </w:r>
    </w:p>
    <w:p w14:paraId="5A220922"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(nums1[i] &lt; nums2[j]) {</w:t>
      </w:r>
    </w:p>
    <w:p w14:paraId="66C551F0"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++i;</w:t>
      </w:r>
    </w:p>
    <w:p w14:paraId="3AE5564E"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else if (nums1[i] &gt; nums2[j]) {</w:t>
      </w:r>
    </w:p>
    <w:p w14:paraId="0B2CBA51"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++j;</w:t>
      </w:r>
    </w:p>
    <w:p w14:paraId="4DF46FF2"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else {</w:t>
      </w:r>
    </w:p>
    <w:p w14:paraId="35776B6F"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nums1[k++] = nums1[i++];</w:t>
      </w:r>
    </w:p>
    <w:p w14:paraId="416156F8"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++j;</w:t>
      </w:r>
    </w:p>
    <w:p w14:paraId="4E52332C"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281F8F9"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F394812"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Arrays.copyOfRange(nums1, 0, k);</w:t>
      </w:r>
    </w:p>
    <w:p w14:paraId="238E8553" w14:textId="77777777"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DF6B524" w14:textId="2D9D9021" w:rsidR="0090047D" w:rsidRPr="00CC1474" w:rsidRDefault="0090047D" w:rsidP="0090047D">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185284FB" w14:textId="77777777" w:rsidR="004F1413" w:rsidRPr="00CC1474" w:rsidRDefault="004F1413" w:rsidP="0090047D">
      <w:pPr>
        <w:spacing w:after="120"/>
        <w:rPr>
          <w:rFonts w:ascii="Segoe UI" w:eastAsia="Times New Roman" w:hAnsi="Segoe UI" w:cs="Segoe UI"/>
          <w:sz w:val="21"/>
          <w:szCs w:val="21"/>
        </w:rPr>
      </w:pPr>
    </w:p>
    <w:p w14:paraId="23C72498" w14:textId="5E9A341D" w:rsidR="004F1413" w:rsidRPr="00F7431C" w:rsidRDefault="004F1413" w:rsidP="004F1413">
      <w:pPr>
        <w:pStyle w:val="Heading2"/>
        <w:rPr>
          <w:rFonts w:ascii="Segoe UI" w:eastAsia="Times New Roman" w:hAnsi="Segoe UI" w:cs="Segoe UI"/>
          <w:bCs/>
          <w:sz w:val="21"/>
          <w:szCs w:val="21"/>
          <w:u w:val="single"/>
        </w:rPr>
      </w:pPr>
      <w:bookmarkStart w:id="9" w:name="_Toc142029715"/>
      <w:r w:rsidRPr="00F7431C">
        <w:rPr>
          <w:rFonts w:ascii="Segoe UI" w:eastAsia="Times New Roman" w:hAnsi="Segoe UI" w:cs="Segoe UI"/>
          <w:bCs/>
          <w:sz w:val="21"/>
          <w:szCs w:val="21"/>
          <w:u w:val="single"/>
        </w:rPr>
        <w:t>Plus One</w:t>
      </w:r>
      <w:bookmarkEnd w:id="9"/>
    </w:p>
    <w:p w14:paraId="350B81A4"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You are given a large integer represented as an integer array digits, where each digits[i] is the ith digit of the integer. The digits are ordered from most significant to least significant in left-to-right order. The large integer does not contain any leading 0's.</w:t>
      </w:r>
    </w:p>
    <w:p w14:paraId="15794E77"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Increment the large integer by one and return the resulting array of digits.</w:t>
      </w:r>
    </w:p>
    <w:p w14:paraId="69C3F58F"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 </w:t>
      </w:r>
    </w:p>
    <w:p w14:paraId="1DB04FFC"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Example 1:</w:t>
      </w:r>
    </w:p>
    <w:p w14:paraId="0FF932A5"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Input: digits = [1,2,3]</w:t>
      </w:r>
    </w:p>
    <w:p w14:paraId="66188AFA"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Output: [1,2,4]</w:t>
      </w:r>
    </w:p>
    <w:p w14:paraId="56988B03"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Explanation: The array represents the integer 123.</w:t>
      </w:r>
    </w:p>
    <w:p w14:paraId="3519C509"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Incrementing by one gives 123 + 1 = 124.</w:t>
      </w:r>
    </w:p>
    <w:p w14:paraId="38A8C708"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Thus, the result should be [1,2,4].</w:t>
      </w:r>
    </w:p>
    <w:p w14:paraId="3DE852CD"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Example 2:</w:t>
      </w:r>
    </w:p>
    <w:p w14:paraId="14BD5499"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Input: digits = [4,3,2,1]</w:t>
      </w:r>
    </w:p>
    <w:p w14:paraId="3E63280E"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Output: [4,3,2,2]</w:t>
      </w:r>
    </w:p>
    <w:p w14:paraId="7D047CF2"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Explanation: The array represents the integer 4321.</w:t>
      </w:r>
    </w:p>
    <w:p w14:paraId="303A4447"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Incrementing by one gives 4321 + 1 = 4322.</w:t>
      </w:r>
    </w:p>
    <w:p w14:paraId="465A3514"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lastRenderedPageBreak/>
        <w:t>Thus, the result should be [4,3,2,2].</w:t>
      </w:r>
    </w:p>
    <w:p w14:paraId="0DB31F94" w14:textId="77777777" w:rsidR="004F1413" w:rsidRPr="004F1413" w:rsidRDefault="004F1413" w:rsidP="004F1413">
      <w:pPr>
        <w:shd w:val="clear" w:color="auto" w:fill="FFFFFF"/>
        <w:spacing w:after="240"/>
        <w:rPr>
          <w:rFonts w:ascii="Segoe UI" w:eastAsia="Times New Roman" w:hAnsi="Segoe UI" w:cs="Segoe UI"/>
          <w:sz w:val="21"/>
          <w:szCs w:val="21"/>
        </w:rPr>
      </w:pPr>
      <w:r w:rsidRPr="004F1413">
        <w:rPr>
          <w:rFonts w:ascii="Segoe UI" w:eastAsia="Times New Roman" w:hAnsi="Segoe UI" w:cs="Segoe UI"/>
          <w:sz w:val="21"/>
          <w:szCs w:val="21"/>
        </w:rPr>
        <w:t>Example 3:</w:t>
      </w:r>
    </w:p>
    <w:p w14:paraId="2BCF260B"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Input: digits = [9]</w:t>
      </w:r>
    </w:p>
    <w:p w14:paraId="44F32D17"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Output: [1,0]</w:t>
      </w:r>
    </w:p>
    <w:p w14:paraId="4015B4EE"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Explanation: The array represents the integer 9.</w:t>
      </w:r>
    </w:p>
    <w:p w14:paraId="1BCAE5AE"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Incrementing by one gives 9 + 1 = 10.</w:t>
      </w:r>
    </w:p>
    <w:p w14:paraId="51DA082C" w14:textId="77777777" w:rsidR="004F1413" w:rsidRPr="004F1413" w:rsidRDefault="004F1413" w:rsidP="004F14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4F1413">
        <w:rPr>
          <w:rFonts w:ascii="Segoe UI" w:eastAsia="Times New Roman" w:hAnsi="Segoe UI" w:cs="Segoe UI"/>
          <w:sz w:val="21"/>
          <w:szCs w:val="21"/>
        </w:rPr>
        <w:t>Thus, the result should be [1,0].</w:t>
      </w:r>
    </w:p>
    <w:p w14:paraId="6CF4A7BD" w14:textId="77777777" w:rsidR="004F1413" w:rsidRPr="00CC1474" w:rsidRDefault="004F1413" w:rsidP="004F1413">
      <w:pPr>
        <w:rPr>
          <w:rFonts w:ascii="Segoe UI" w:eastAsia="Times New Roman" w:hAnsi="Segoe UI" w:cs="Segoe UI"/>
          <w:sz w:val="21"/>
          <w:szCs w:val="21"/>
        </w:rPr>
      </w:pPr>
    </w:p>
    <w:p w14:paraId="78A6E9BB" w14:textId="294482D1" w:rsidR="004F1413" w:rsidRPr="00F7431C" w:rsidRDefault="00F76DD7" w:rsidP="0090047D">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55EDB861"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int* plusOne(int* digits, int digitsSize, int* returnSize){</w:t>
      </w:r>
    </w:p>
    <w:p w14:paraId="1BC734B6"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443DEAEE"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*return_arr = NULL;</w:t>
      </w:r>
    </w:p>
    <w:p w14:paraId="166A8AE0"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 = digitsSize-1; i &gt;= 0; i-- ) {</w:t>
      </w:r>
    </w:p>
    <w:p w14:paraId="105E61C2"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(digits[i] == 9) digits[i] = 0;</w:t>
      </w:r>
    </w:p>
    <w:p w14:paraId="0FD913AA"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else {</w:t>
      </w:r>
    </w:p>
    <w:p w14:paraId="15D41F7A"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digits[i]+=1;</w:t>
      </w:r>
    </w:p>
    <w:p w14:paraId="05C84013"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*returnSize = digitsSize;</w:t>
      </w:r>
    </w:p>
    <w:p w14:paraId="6E4EC795"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digits;</w:t>
      </w:r>
    </w:p>
    <w:p w14:paraId="5F4B7F2F"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E5B292E"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A47B442"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return_arr = (int*)malloc((digitsSize+1)*sizeof(int));</w:t>
      </w:r>
    </w:p>
    <w:p w14:paraId="6BDB2D34"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return_arr[0] = 1;</w:t>
      </w:r>
    </w:p>
    <w:p w14:paraId="52620CF0"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 = 0; i &lt;= digitsSize-1; i++ ) {</w:t>
      </w:r>
    </w:p>
    <w:p w14:paraId="16974681"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return_arr[i+1] = digits[i]; </w:t>
      </w:r>
    </w:p>
    <w:p w14:paraId="44788B3E"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F82B532"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*returnSize = digitsSize+1;</w:t>
      </w:r>
    </w:p>
    <w:p w14:paraId="346E19AE" w14:textId="77777777"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return_arr;</w:t>
      </w:r>
    </w:p>
    <w:p w14:paraId="00564DA6" w14:textId="7EDBEBDE" w:rsidR="00F76DD7" w:rsidRPr="00CC1474" w:rsidRDefault="00F76DD7" w:rsidP="00F76DD7">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654F6684" w14:textId="77777777" w:rsidR="00F76DD7" w:rsidRDefault="00F76DD7" w:rsidP="00F76DD7">
      <w:pPr>
        <w:spacing w:after="120"/>
        <w:rPr>
          <w:rFonts w:ascii="Segoe UI" w:eastAsia="Times New Roman" w:hAnsi="Segoe UI" w:cs="Segoe UI"/>
          <w:sz w:val="21"/>
          <w:szCs w:val="21"/>
        </w:rPr>
      </w:pPr>
    </w:p>
    <w:p w14:paraId="374FBDE0" w14:textId="77777777" w:rsidR="00F7431C" w:rsidRPr="00CC1474" w:rsidRDefault="00F7431C" w:rsidP="00F76DD7">
      <w:pPr>
        <w:spacing w:after="120"/>
        <w:rPr>
          <w:rFonts w:ascii="Segoe UI" w:eastAsia="Times New Roman" w:hAnsi="Segoe UI" w:cs="Segoe UI"/>
          <w:sz w:val="21"/>
          <w:szCs w:val="21"/>
        </w:rPr>
      </w:pPr>
    </w:p>
    <w:p w14:paraId="384AD355" w14:textId="3DFB7745" w:rsidR="00F76DD7" w:rsidRPr="00F7431C" w:rsidRDefault="00F76DD7" w:rsidP="00F76DD7">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lastRenderedPageBreak/>
        <w:t>JAVA:</w:t>
      </w:r>
    </w:p>
    <w:p w14:paraId="2943CF66"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29783CCB"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int[] plusOne(int[] digits) {</w:t>
      </w:r>
    </w:p>
    <w:p w14:paraId="04C10F31"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n = digits.length;</w:t>
      </w:r>
    </w:p>
    <w:p w14:paraId="7D707D4D" w14:textId="77777777" w:rsidR="005B6D30" w:rsidRPr="00CC1474" w:rsidRDefault="005B6D30" w:rsidP="005B6D30">
      <w:pPr>
        <w:spacing w:after="120"/>
        <w:rPr>
          <w:rFonts w:ascii="Segoe UI" w:eastAsia="Times New Roman" w:hAnsi="Segoe UI" w:cs="Segoe UI"/>
          <w:sz w:val="21"/>
          <w:szCs w:val="21"/>
        </w:rPr>
      </w:pPr>
    </w:p>
    <w:p w14:paraId="5F83DD25"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move along the input array starting from the end</w:t>
      </w:r>
    </w:p>
    <w:p w14:paraId="60C7BD1D"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idx = n - 1; idx &gt;= 0; --idx) {</w:t>
      </w:r>
    </w:p>
    <w:p w14:paraId="69AEF838"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set all the nines at the end of array to zeros</w:t>
      </w:r>
    </w:p>
    <w:p w14:paraId="787571C1"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(digits[idx] == 9) {</w:t>
      </w:r>
    </w:p>
    <w:p w14:paraId="4C99EB27"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digits[idx] = 0;</w:t>
      </w:r>
    </w:p>
    <w:p w14:paraId="47DF22B1"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642ACE0"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here we have the rightmost not-nine</w:t>
      </w:r>
    </w:p>
    <w:p w14:paraId="56EEFFA4"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else {</w:t>
      </w:r>
    </w:p>
    <w:p w14:paraId="29D2107E"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increase this rightmost not-nine by 1</w:t>
      </w:r>
    </w:p>
    <w:p w14:paraId="7ACF8A69"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digits[idx]++;</w:t>
      </w:r>
    </w:p>
    <w:p w14:paraId="06FDD9C8"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and the job is done</w:t>
      </w:r>
    </w:p>
    <w:p w14:paraId="5398760B"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digits;</w:t>
      </w:r>
    </w:p>
    <w:p w14:paraId="1AF55A2B"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190D2C0"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BF1F341"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we're here because all the digits are nines</w:t>
      </w:r>
    </w:p>
    <w:p w14:paraId="4C0DE6D8"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 = new int[n + 1];</w:t>
      </w:r>
    </w:p>
    <w:p w14:paraId="4C5DCB54"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digits[0] = 1;</w:t>
      </w:r>
    </w:p>
    <w:p w14:paraId="454E2DB5"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digits;</w:t>
      </w:r>
    </w:p>
    <w:p w14:paraId="633C4A93" w14:textId="77777777"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031D2F0" w14:textId="1B05D0BB" w:rsidR="005B6D30" w:rsidRPr="00CC1474" w:rsidRDefault="005B6D30" w:rsidP="005B6D30">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7AB13B97" w14:textId="77777777" w:rsidR="0057094E" w:rsidRPr="00CC1474" w:rsidRDefault="0057094E" w:rsidP="005B6D30">
      <w:pPr>
        <w:spacing w:after="120"/>
        <w:rPr>
          <w:rFonts w:ascii="Segoe UI" w:eastAsia="Times New Roman" w:hAnsi="Segoe UI" w:cs="Segoe UI"/>
          <w:sz w:val="21"/>
          <w:szCs w:val="21"/>
        </w:rPr>
      </w:pPr>
    </w:p>
    <w:p w14:paraId="744734A8" w14:textId="274B2A99" w:rsidR="0057094E" w:rsidRPr="00F7431C" w:rsidRDefault="0057094E" w:rsidP="0057094E">
      <w:pPr>
        <w:pStyle w:val="Heading2"/>
        <w:rPr>
          <w:rFonts w:ascii="Segoe UI" w:eastAsia="Times New Roman" w:hAnsi="Segoe UI" w:cs="Segoe UI"/>
          <w:bCs/>
          <w:sz w:val="21"/>
          <w:szCs w:val="21"/>
          <w:u w:val="single"/>
        </w:rPr>
      </w:pPr>
      <w:bookmarkStart w:id="10" w:name="_Toc142029716"/>
      <w:r w:rsidRPr="00F7431C">
        <w:rPr>
          <w:rFonts w:ascii="Segoe UI" w:eastAsia="Times New Roman" w:hAnsi="Segoe UI" w:cs="Segoe UI"/>
          <w:bCs/>
          <w:sz w:val="21"/>
          <w:szCs w:val="21"/>
          <w:u w:val="single"/>
        </w:rPr>
        <w:t>Move Zeroes</w:t>
      </w:r>
      <w:bookmarkEnd w:id="10"/>
    </w:p>
    <w:p w14:paraId="03AE93DC"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Given an integer array nums, move all 0's to the end of it while maintaining the relative order of the non-zero elements.</w:t>
      </w:r>
    </w:p>
    <w:p w14:paraId="5B6B18B1"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Note that you must do this in-place without making a copy of the array.</w:t>
      </w:r>
    </w:p>
    <w:p w14:paraId="369F19DD"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 </w:t>
      </w:r>
    </w:p>
    <w:p w14:paraId="10B00BC7"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Example 1:</w:t>
      </w:r>
    </w:p>
    <w:p w14:paraId="4CC098A0" w14:textId="77777777" w:rsidR="0057094E" w:rsidRPr="0057094E" w:rsidRDefault="0057094E" w:rsidP="005709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7094E">
        <w:rPr>
          <w:rFonts w:ascii="Segoe UI" w:eastAsia="Times New Roman" w:hAnsi="Segoe UI" w:cs="Segoe UI"/>
          <w:sz w:val="21"/>
          <w:szCs w:val="21"/>
        </w:rPr>
        <w:lastRenderedPageBreak/>
        <w:t>Input: nums = [0,1,0,3,12]</w:t>
      </w:r>
    </w:p>
    <w:p w14:paraId="13AC08F8" w14:textId="77777777" w:rsidR="0057094E" w:rsidRPr="0057094E" w:rsidRDefault="0057094E" w:rsidP="005709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7094E">
        <w:rPr>
          <w:rFonts w:ascii="Segoe UI" w:eastAsia="Times New Roman" w:hAnsi="Segoe UI" w:cs="Segoe UI"/>
          <w:sz w:val="21"/>
          <w:szCs w:val="21"/>
        </w:rPr>
        <w:t>Output: [1,3,12,0,0]</w:t>
      </w:r>
    </w:p>
    <w:p w14:paraId="49E0D993" w14:textId="77777777" w:rsidR="0057094E" w:rsidRPr="0057094E" w:rsidRDefault="0057094E" w:rsidP="0057094E">
      <w:pPr>
        <w:shd w:val="clear" w:color="auto" w:fill="FFFFFF"/>
        <w:spacing w:after="240"/>
        <w:rPr>
          <w:rFonts w:ascii="Segoe UI" w:eastAsia="Times New Roman" w:hAnsi="Segoe UI" w:cs="Segoe UI"/>
          <w:sz w:val="21"/>
          <w:szCs w:val="21"/>
        </w:rPr>
      </w:pPr>
      <w:r w:rsidRPr="0057094E">
        <w:rPr>
          <w:rFonts w:ascii="Segoe UI" w:eastAsia="Times New Roman" w:hAnsi="Segoe UI" w:cs="Segoe UI"/>
          <w:sz w:val="21"/>
          <w:szCs w:val="21"/>
        </w:rPr>
        <w:t>Example 2:</w:t>
      </w:r>
    </w:p>
    <w:p w14:paraId="5207C12E" w14:textId="77777777" w:rsidR="0057094E" w:rsidRPr="0057094E" w:rsidRDefault="0057094E" w:rsidP="005709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7094E">
        <w:rPr>
          <w:rFonts w:ascii="Segoe UI" w:eastAsia="Times New Roman" w:hAnsi="Segoe UI" w:cs="Segoe UI"/>
          <w:sz w:val="21"/>
          <w:szCs w:val="21"/>
        </w:rPr>
        <w:t>Input: nums = [0]</w:t>
      </w:r>
    </w:p>
    <w:p w14:paraId="0E8AE751" w14:textId="77777777" w:rsidR="0057094E" w:rsidRPr="0057094E" w:rsidRDefault="0057094E" w:rsidP="005709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7094E">
        <w:rPr>
          <w:rFonts w:ascii="Segoe UI" w:eastAsia="Times New Roman" w:hAnsi="Segoe UI" w:cs="Segoe UI"/>
          <w:sz w:val="21"/>
          <w:szCs w:val="21"/>
        </w:rPr>
        <w:t>Output: [0]</w:t>
      </w:r>
    </w:p>
    <w:p w14:paraId="71CC6703" w14:textId="7E986B86" w:rsidR="0057094E" w:rsidRPr="00F7431C" w:rsidRDefault="00B11A92" w:rsidP="0057094E">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01BC58D8"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void moveZeroes(int* nums, int numsSize){</w:t>
      </w:r>
    </w:p>
    <w:p w14:paraId="31A8F6B0"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3A0C9BD3"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int k = 0;</w:t>
      </w:r>
    </w:p>
    <w:p w14:paraId="10C2CEFD"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int count = 0;</w:t>
      </w:r>
    </w:p>
    <w:p w14:paraId="1C8B7184"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for (i = 0 ; i&lt; numsSize; i++) {</w:t>
      </w:r>
    </w:p>
    <w:p w14:paraId="2C8E91DF"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if (nums[i] == 0) count++;</w:t>
      </w:r>
    </w:p>
    <w:p w14:paraId="747EE556"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else nums[k++] = nums[i];</w:t>
      </w:r>
    </w:p>
    <w:p w14:paraId="4330FF77"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9C54F5F" w14:textId="77777777" w:rsidR="00011158"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 xml:space="preserve">    for (i = k; i &lt; numsSize; i++) nums[i] = 0;</w:t>
      </w:r>
    </w:p>
    <w:p w14:paraId="223F31FC" w14:textId="3182D2DE" w:rsidR="00B11A92" w:rsidRPr="00CC1474" w:rsidRDefault="00011158" w:rsidP="00011158">
      <w:pPr>
        <w:rPr>
          <w:rFonts w:ascii="Segoe UI" w:eastAsia="Times New Roman" w:hAnsi="Segoe UI" w:cs="Segoe UI"/>
          <w:sz w:val="21"/>
          <w:szCs w:val="21"/>
        </w:rPr>
      </w:pPr>
      <w:r w:rsidRPr="00CC1474">
        <w:rPr>
          <w:rFonts w:ascii="Segoe UI" w:eastAsia="Times New Roman" w:hAnsi="Segoe UI" w:cs="Segoe UI"/>
          <w:sz w:val="21"/>
          <w:szCs w:val="21"/>
        </w:rPr>
        <w:t>}</w:t>
      </w:r>
    </w:p>
    <w:p w14:paraId="2123936F" w14:textId="77777777" w:rsidR="00B11A92" w:rsidRPr="00CC1474" w:rsidRDefault="00B11A92" w:rsidP="0057094E">
      <w:pPr>
        <w:rPr>
          <w:rFonts w:ascii="Segoe UI" w:eastAsia="Times New Roman" w:hAnsi="Segoe UI" w:cs="Segoe UI"/>
          <w:sz w:val="21"/>
          <w:szCs w:val="21"/>
        </w:rPr>
      </w:pPr>
    </w:p>
    <w:p w14:paraId="477ED845" w14:textId="70140844" w:rsidR="00B11A92" w:rsidRPr="00F7431C" w:rsidRDefault="00B11A92" w:rsidP="0057094E">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217930DD"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415457B7"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void moveZeroes(int[] nums) {</w:t>
      </w:r>
    </w:p>
    <w:p w14:paraId="5BB5E19E"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count = 0;</w:t>
      </w:r>
    </w:p>
    <w:p w14:paraId="6B9D57F1"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k = 0;</w:t>
      </w:r>
    </w:p>
    <w:p w14:paraId="0E43A7D3"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i : nums) {</w:t>
      </w:r>
    </w:p>
    <w:p w14:paraId="5489F316"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(i == 0) count++;</w:t>
      </w:r>
    </w:p>
    <w:p w14:paraId="4B3F7DFD"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else {</w:t>
      </w:r>
    </w:p>
    <w:p w14:paraId="5DD13B6F"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nums[k] = i;</w:t>
      </w:r>
    </w:p>
    <w:p w14:paraId="3EE1FA13"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k++;</w:t>
      </w:r>
    </w:p>
    <w:p w14:paraId="7E438231"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EE68317"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C3FFBC5"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System.out.println(k);</w:t>
      </w:r>
    </w:p>
    <w:p w14:paraId="6DAA9C7D"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System.out.println(count);</w:t>
      </w:r>
    </w:p>
    <w:p w14:paraId="45426537"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j = k; j &lt; k+count; j++) {</w:t>
      </w:r>
    </w:p>
    <w:p w14:paraId="1F31C7EC"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nums[j] = 0;</w:t>
      </w:r>
    </w:p>
    <w:p w14:paraId="53CF7383"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88F4D11" w14:textId="77777777" w:rsidR="00011158"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w:t>
      </w:r>
    </w:p>
    <w:p w14:paraId="20B0D54C" w14:textId="0C8C7546" w:rsidR="0057094E" w:rsidRPr="00CC1474" w:rsidRDefault="00011158" w:rsidP="00011158">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0A717CC1" w14:textId="10C29589" w:rsidR="00E900D9" w:rsidRPr="00F7431C" w:rsidRDefault="008225F2" w:rsidP="00E900D9">
      <w:pPr>
        <w:pStyle w:val="Heading2"/>
        <w:rPr>
          <w:rFonts w:ascii="Segoe UI" w:eastAsia="Times New Roman" w:hAnsi="Segoe UI" w:cs="Segoe UI"/>
          <w:bCs/>
          <w:sz w:val="21"/>
          <w:szCs w:val="21"/>
          <w:u w:val="single"/>
        </w:rPr>
      </w:pPr>
      <w:bookmarkStart w:id="11" w:name="_Toc142029717"/>
      <w:r w:rsidRPr="00F7431C">
        <w:rPr>
          <w:rFonts w:ascii="Segoe UI" w:eastAsia="Times New Roman" w:hAnsi="Segoe UI" w:cs="Segoe UI"/>
          <w:bCs/>
          <w:sz w:val="21"/>
          <w:szCs w:val="21"/>
          <w:u w:val="single"/>
        </w:rPr>
        <w:t>Two Sum</w:t>
      </w:r>
      <w:bookmarkEnd w:id="11"/>
    </w:p>
    <w:p w14:paraId="24661AA0"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Given an array of integers nums and an integer target, return indices of the two numbers such that they add up to target.</w:t>
      </w:r>
    </w:p>
    <w:p w14:paraId="7C182465"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You may assume that each input would have exactly one solution, and you may not use the same element twice.</w:t>
      </w:r>
    </w:p>
    <w:p w14:paraId="45392057"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You can return the answer in any order.</w:t>
      </w:r>
    </w:p>
    <w:p w14:paraId="3B9A87F1"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 </w:t>
      </w:r>
    </w:p>
    <w:p w14:paraId="325DF654"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Example 1:</w:t>
      </w:r>
    </w:p>
    <w:p w14:paraId="59BFBCD2"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Input: nums = [2,7,11,15], target = 9</w:t>
      </w:r>
    </w:p>
    <w:p w14:paraId="2BBBA8FF"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Output: [0,1]</w:t>
      </w:r>
    </w:p>
    <w:p w14:paraId="594EF6E8"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Explanation: Because nums[0] + nums[1] == 9, we return [0, 1].</w:t>
      </w:r>
    </w:p>
    <w:p w14:paraId="45630BEE"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Example 2:</w:t>
      </w:r>
    </w:p>
    <w:p w14:paraId="03CD87A6"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Input: nums = [3,2,4], target = 6</w:t>
      </w:r>
    </w:p>
    <w:p w14:paraId="7ED9AB24"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Output: [1,2]</w:t>
      </w:r>
    </w:p>
    <w:p w14:paraId="7F877AFC" w14:textId="77777777" w:rsidR="008225F2" w:rsidRPr="008225F2" w:rsidRDefault="008225F2" w:rsidP="008225F2">
      <w:pPr>
        <w:shd w:val="clear" w:color="auto" w:fill="FFFFFF"/>
        <w:spacing w:after="240"/>
        <w:rPr>
          <w:rFonts w:ascii="Segoe UI" w:eastAsia="Times New Roman" w:hAnsi="Segoe UI" w:cs="Segoe UI"/>
          <w:sz w:val="21"/>
          <w:szCs w:val="21"/>
        </w:rPr>
      </w:pPr>
      <w:r w:rsidRPr="008225F2">
        <w:rPr>
          <w:rFonts w:ascii="Segoe UI" w:eastAsia="Times New Roman" w:hAnsi="Segoe UI" w:cs="Segoe UI"/>
          <w:sz w:val="21"/>
          <w:szCs w:val="21"/>
        </w:rPr>
        <w:t>Example 3:</w:t>
      </w:r>
    </w:p>
    <w:p w14:paraId="0B861FF1"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Input: nums = [3,3], target = 6</w:t>
      </w:r>
    </w:p>
    <w:p w14:paraId="338426E9" w14:textId="77777777" w:rsidR="008225F2" w:rsidRPr="008225F2" w:rsidRDefault="008225F2" w:rsidP="008225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8225F2">
        <w:rPr>
          <w:rFonts w:ascii="Segoe UI" w:eastAsia="Times New Roman" w:hAnsi="Segoe UI" w:cs="Segoe UI"/>
          <w:sz w:val="21"/>
          <w:szCs w:val="21"/>
        </w:rPr>
        <w:t>Output: [0,1]</w:t>
      </w:r>
    </w:p>
    <w:p w14:paraId="627BB9FE" w14:textId="03996895" w:rsidR="008225F2" w:rsidRPr="00F7431C" w:rsidRDefault="00E56F07" w:rsidP="008225F2">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0C6614E4"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int* twoSum(int* nums, int numsSize, int target, int* returnSize){</w:t>
      </w:r>
    </w:p>
    <w:p w14:paraId="433C3230"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for (int i = 0; i &lt;numsSize; i++) {</w:t>
      </w:r>
    </w:p>
    <w:p w14:paraId="775E4096"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for (int j = i + 1; j &lt;numsSize; j++) {</w:t>
      </w:r>
    </w:p>
    <w:p w14:paraId="75E0C2EF"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if (nums[j] == target - nums[i]) {</w:t>
      </w:r>
    </w:p>
    <w:p w14:paraId="4AA3422F"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nums[0] = i;</w:t>
      </w:r>
    </w:p>
    <w:p w14:paraId="742EEC8C"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nums[1] = j;</w:t>
      </w:r>
    </w:p>
    <w:p w14:paraId="4735B124"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*returnSize=2;</w:t>
      </w:r>
    </w:p>
    <w:p w14:paraId="71D99CB3"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return nums;</w:t>
      </w:r>
    </w:p>
    <w:p w14:paraId="445D6B13"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EE18F0B"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E397C5A"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E645CFD" w14:textId="77777777"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return NULL;</w:t>
      </w:r>
    </w:p>
    <w:p w14:paraId="58E58AAD" w14:textId="2B503D03" w:rsidR="00E56F07" w:rsidRPr="00CC1474" w:rsidRDefault="00E56F07" w:rsidP="00E56F07">
      <w:pPr>
        <w:rPr>
          <w:rFonts w:ascii="Segoe UI" w:eastAsia="Times New Roman" w:hAnsi="Segoe UI" w:cs="Segoe UI"/>
          <w:sz w:val="21"/>
          <w:szCs w:val="21"/>
        </w:rPr>
      </w:pPr>
      <w:r w:rsidRPr="00CC1474">
        <w:rPr>
          <w:rFonts w:ascii="Segoe UI" w:eastAsia="Times New Roman" w:hAnsi="Segoe UI" w:cs="Segoe UI"/>
          <w:sz w:val="21"/>
          <w:szCs w:val="21"/>
        </w:rPr>
        <w:t>}</w:t>
      </w:r>
    </w:p>
    <w:p w14:paraId="157B19B1" w14:textId="77777777" w:rsidR="003A57A6" w:rsidRPr="00CC1474" w:rsidRDefault="003A57A6" w:rsidP="00E56F07">
      <w:pPr>
        <w:rPr>
          <w:rFonts w:ascii="Segoe UI" w:eastAsia="Times New Roman" w:hAnsi="Segoe UI" w:cs="Segoe UI"/>
          <w:sz w:val="21"/>
          <w:szCs w:val="21"/>
        </w:rPr>
      </w:pPr>
    </w:p>
    <w:p w14:paraId="351AEA81" w14:textId="7C8BE25D" w:rsidR="003A57A6" w:rsidRPr="00F7431C" w:rsidRDefault="003A57A6" w:rsidP="00E56F07">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07BE8DBD"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34505398"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public int[] twoSum(int[] nums, int target) {</w:t>
      </w:r>
    </w:p>
    <w:p w14:paraId="08A3B016"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HashMap&lt;Integer, Integer&gt; hm = new HashMap&lt;&gt;();</w:t>
      </w:r>
    </w:p>
    <w:p w14:paraId="0AA6E282"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for (int i = 0 ; i &lt; nums.length; i++) {</w:t>
      </w:r>
    </w:p>
    <w:p w14:paraId="3F4C56A4"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if (hm.containsKey(target-nums[i])) return new int[]{hm.get(target-nums[i]), i};</w:t>
      </w:r>
    </w:p>
    <w:p w14:paraId="6EA49B01"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else hm.put(nums[i], i);</w:t>
      </w:r>
    </w:p>
    <w:p w14:paraId="3BDB75DE"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D458CE7"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return null;</w:t>
      </w:r>
    </w:p>
    <w:p w14:paraId="203B7028" w14:textId="77777777"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DC5B5D8" w14:textId="234A7A49" w:rsidR="003A57A6" w:rsidRPr="00CC1474" w:rsidRDefault="003A57A6" w:rsidP="003A57A6">
      <w:pPr>
        <w:rPr>
          <w:rFonts w:ascii="Segoe UI" w:eastAsia="Times New Roman" w:hAnsi="Segoe UI" w:cs="Segoe UI"/>
          <w:sz w:val="21"/>
          <w:szCs w:val="21"/>
        </w:rPr>
      </w:pPr>
      <w:r w:rsidRPr="00CC1474">
        <w:rPr>
          <w:rFonts w:ascii="Segoe UI" w:eastAsia="Times New Roman" w:hAnsi="Segoe UI" w:cs="Segoe UI"/>
          <w:sz w:val="21"/>
          <w:szCs w:val="21"/>
        </w:rPr>
        <w:t>}</w:t>
      </w:r>
    </w:p>
    <w:p w14:paraId="1BE36177" w14:textId="77777777" w:rsidR="00E900D9" w:rsidRPr="00CC1474" w:rsidRDefault="00E900D9" w:rsidP="00011158">
      <w:pPr>
        <w:spacing w:after="120"/>
        <w:rPr>
          <w:rFonts w:ascii="Segoe UI" w:eastAsia="Times New Roman" w:hAnsi="Segoe UI" w:cs="Segoe UI"/>
          <w:sz w:val="21"/>
          <w:szCs w:val="21"/>
        </w:rPr>
      </w:pPr>
    </w:p>
    <w:p w14:paraId="26C8B243" w14:textId="33BD5C0C" w:rsidR="00904D2C" w:rsidRPr="00F7431C" w:rsidRDefault="00904D2C" w:rsidP="00904D2C">
      <w:pPr>
        <w:pStyle w:val="Heading2"/>
        <w:rPr>
          <w:rFonts w:ascii="Segoe UI" w:eastAsia="Times New Roman" w:hAnsi="Segoe UI" w:cs="Segoe UI"/>
          <w:bCs/>
          <w:sz w:val="21"/>
          <w:szCs w:val="21"/>
          <w:u w:val="single"/>
        </w:rPr>
      </w:pPr>
      <w:bookmarkStart w:id="12" w:name="_Toc142029718"/>
      <w:r w:rsidRPr="00F7431C">
        <w:rPr>
          <w:rFonts w:ascii="Segoe UI" w:eastAsia="Times New Roman" w:hAnsi="Segoe UI" w:cs="Segoe UI"/>
          <w:bCs/>
          <w:sz w:val="21"/>
          <w:szCs w:val="21"/>
          <w:u w:val="single"/>
        </w:rPr>
        <w:t>Valid Sudoku</w:t>
      </w:r>
      <w:bookmarkEnd w:id="12"/>
    </w:p>
    <w:p w14:paraId="6570FC79"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Determine if a 9 x 9 Sudoku board is valid. Only the filled cells need to be validated according to the following rules:</w:t>
      </w:r>
    </w:p>
    <w:p w14:paraId="3A92A804" w14:textId="77777777" w:rsidR="000017D9" w:rsidRPr="000017D9" w:rsidRDefault="000017D9" w:rsidP="000017D9">
      <w:pPr>
        <w:numPr>
          <w:ilvl w:val="0"/>
          <w:numId w:val="14"/>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Each row must contain the digits 1-9 without repetition.</w:t>
      </w:r>
    </w:p>
    <w:p w14:paraId="2744772C" w14:textId="77777777" w:rsidR="000017D9" w:rsidRPr="000017D9" w:rsidRDefault="000017D9" w:rsidP="000017D9">
      <w:pPr>
        <w:numPr>
          <w:ilvl w:val="0"/>
          <w:numId w:val="14"/>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Each column must contain the digits 1-9 without repetition.</w:t>
      </w:r>
    </w:p>
    <w:p w14:paraId="089CA509" w14:textId="77777777" w:rsidR="000017D9" w:rsidRPr="000017D9" w:rsidRDefault="000017D9" w:rsidP="000017D9">
      <w:pPr>
        <w:numPr>
          <w:ilvl w:val="0"/>
          <w:numId w:val="14"/>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Each of the nine 3 x 3 sub-boxes of the grid must contain the digits 1-9 without repetition.</w:t>
      </w:r>
    </w:p>
    <w:p w14:paraId="7C73F9C5"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Note:</w:t>
      </w:r>
    </w:p>
    <w:p w14:paraId="084200EB" w14:textId="77777777" w:rsidR="000017D9" w:rsidRPr="000017D9" w:rsidRDefault="000017D9" w:rsidP="000017D9">
      <w:pPr>
        <w:numPr>
          <w:ilvl w:val="0"/>
          <w:numId w:val="15"/>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A Sudoku board (partially filled) could be valid but is not necessarily solvable.</w:t>
      </w:r>
    </w:p>
    <w:p w14:paraId="6729DEB5" w14:textId="77777777" w:rsidR="000017D9" w:rsidRPr="000017D9" w:rsidRDefault="000017D9" w:rsidP="000017D9">
      <w:pPr>
        <w:numPr>
          <w:ilvl w:val="0"/>
          <w:numId w:val="15"/>
        </w:numPr>
        <w:shd w:val="clear" w:color="auto" w:fill="FFFFFF"/>
        <w:spacing w:before="100" w:beforeAutospacing="1" w:after="100" w:afterAutospacing="1"/>
        <w:rPr>
          <w:rFonts w:ascii="Segoe UI" w:eastAsia="Times New Roman" w:hAnsi="Segoe UI" w:cs="Segoe UI"/>
          <w:sz w:val="21"/>
          <w:szCs w:val="21"/>
        </w:rPr>
      </w:pPr>
      <w:r w:rsidRPr="000017D9">
        <w:rPr>
          <w:rFonts w:ascii="Segoe UI" w:eastAsia="Times New Roman" w:hAnsi="Segoe UI" w:cs="Segoe UI"/>
          <w:sz w:val="21"/>
          <w:szCs w:val="21"/>
        </w:rPr>
        <w:t>Only the filled cells need to be validated according to the mentioned rules.</w:t>
      </w:r>
    </w:p>
    <w:p w14:paraId="4C51AD74"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 </w:t>
      </w:r>
    </w:p>
    <w:p w14:paraId="747823F6"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Example 1:</w:t>
      </w:r>
    </w:p>
    <w:p w14:paraId="400898FE" w14:textId="314A12CE" w:rsidR="000017D9" w:rsidRPr="000017D9" w:rsidRDefault="000017D9" w:rsidP="000017D9">
      <w:pPr>
        <w:rPr>
          <w:rFonts w:ascii="Segoe UI" w:eastAsia="Times New Roman" w:hAnsi="Segoe UI" w:cs="Segoe UI"/>
          <w:sz w:val="21"/>
          <w:szCs w:val="21"/>
        </w:rPr>
      </w:pPr>
      <w:r w:rsidRPr="00CC1474">
        <w:rPr>
          <w:rFonts w:ascii="Segoe UI" w:eastAsia="Times New Roman" w:hAnsi="Segoe UI" w:cs="Segoe UI"/>
          <w:noProof/>
          <w:sz w:val="21"/>
          <w:szCs w:val="21"/>
        </w:rPr>
        <w:drawing>
          <wp:inline distT="0" distB="0" distL="0" distR="0" wp14:anchorId="236B4634" wp14:editId="17DDC137">
            <wp:extent cx="2381250" cy="2381250"/>
            <wp:effectExtent l="0" t="0" r="0" b="0"/>
            <wp:docPr id="1567082975" name="Picture 1" descr="A square puzz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82975" name="Picture 1" descr="A square puzzle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24E20F3C"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 xml:space="preserve">Input: board = </w:t>
      </w:r>
    </w:p>
    <w:p w14:paraId="0F6F24CD"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lastRenderedPageBreak/>
        <w:t>[["5","3",".",".","7",".",".",".","."]</w:t>
      </w:r>
    </w:p>
    <w:p w14:paraId="35E38232"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,["6",".",".","1","9","5",".",".","."]</w:t>
      </w:r>
    </w:p>
    <w:p w14:paraId="74069B11"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,[".","9","8",".",".",".",".","6","."]</w:t>
      </w:r>
    </w:p>
    <w:p w14:paraId="3C77D263"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,["8",".",".",".","6",".",".",".","3"]</w:t>
      </w:r>
    </w:p>
    <w:p w14:paraId="5BCEF981"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,["4",".",".","8",".","3",".",".","1"]</w:t>
      </w:r>
    </w:p>
    <w:p w14:paraId="2E46A607"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,["7",".",".",".","2",".",".",".","6"]</w:t>
      </w:r>
    </w:p>
    <w:p w14:paraId="675C1E0D"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,[".","6",".",".",".",".","2","8","."]</w:t>
      </w:r>
    </w:p>
    <w:p w14:paraId="53F9CBD0"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,[".",".",".","4","1","9",".",".","5"]</w:t>
      </w:r>
    </w:p>
    <w:p w14:paraId="310CC467"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,[".",".",".",".","8",".",".","7","9"]]</w:t>
      </w:r>
    </w:p>
    <w:p w14:paraId="51D77517"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Output: true</w:t>
      </w:r>
    </w:p>
    <w:p w14:paraId="51B3CCBF" w14:textId="77777777" w:rsidR="000017D9" w:rsidRPr="000017D9" w:rsidRDefault="000017D9" w:rsidP="000017D9">
      <w:pPr>
        <w:shd w:val="clear" w:color="auto" w:fill="FFFFFF"/>
        <w:spacing w:after="240"/>
        <w:rPr>
          <w:rFonts w:ascii="Segoe UI" w:eastAsia="Times New Roman" w:hAnsi="Segoe UI" w:cs="Segoe UI"/>
          <w:sz w:val="21"/>
          <w:szCs w:val="21"/>
        </w:rPr>
      </w:pPr>
      <w:r w:rsidRPr="000017D9">
        <w:rPr>
          <w:rFonts w:ascii="Segoe UI" w:eastAsia="Times New Roman" w:hAnsi="Segoe UI" w:cs="Segoe UI"/>
          <w:sz w:val="21"/>
          <w:szCs w:val="21"/>
        </w:rPr>
        <w:t>Example 2:</w:t>
      </w:r>
    </w:p>
    <w:p w14:paraId="79C2899C"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 xml:space="preserve">Input: board = </w:t>
      </w:r>
    </w:p>
    <w:p w14:paraId="372617CA"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[["8","3",".",".","7",".",".",".","."]</w:t>
      </w:r>
    </w:p>
    <w:p w14:paraId="4B6B6C6F"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,["6",".",".","1","9","5",".",".","."]</w:t>
      </w:r>
    </w:p>
    <w:p w14:paraId="732BC62C"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,[".","9","8",".",".",".",".","6","."]</w:t>
      </w:r>
    </w:p>
    <w:p w14:paraId="715E7CBE"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,["8",".",".",".","6",".",".",".","3"]</w:t>
      </w:r>
    </w:p>
    <w:p w14:paraId="50E4817B"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,["4",".",".","8",".","3",".",".","1"]</w:t>
      </w:r>
    </w:p>
    <w:p w14:paraId="69481A48"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,["7",".",".",".","2",".",".",".","6"]</w:t>
      </w:r>
    </w:p>
    <w:p w14:paraId="0E252AC1"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,[".","6",".",".",".",".","2","8","."]</w:t>
      </w:r>
    </w:p>
    <w:p w14:paraId="42E5E57C"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,[".",".",".","4","1","9",".",".","5"]</w:t>
      </w:r>
    </w:p>
    <w:p w14:paraId="08A1A8CE"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,[".",".",".",".","8",".",".","7","9"]]</w:t>
      </w:r>
    </w:p>
    <w:p w14:paraId="3CD5A9BF"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Output: false</w:t>
      </w:r>
    </w:p>
    <w:p w14:paraId="6BDDE617" w14:textId="77777777" w:rsidR="000017D9" w:rsidRPr="000017D9" w:rsidRDefault="000017D9" w:rsidP="000017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0017D9">
        <w:rPr>
          <w:rFonts w:ascii="Segoe UI" w:eastAsia="Times New Roman" w:hAnsi="Segoe UI" w:cs="Segoe UI"/>
          <w:sz w:val="21"/>
          <w:szCs w:val="21"/>
        </w:rPr>
        <w:t>Explanation: Same as Example 1, except with the 5 in the top left corner being modified to 8. Since there are two 8's in t</w:t>
      </w:r>
    </w:p>
    <w:p w14:paraId="2CF75C73" w14:textId="58C27994" w:rsidR="00904D2C" w:rsidRPr="00F7431C" w:rsidRDefault="000017D9" w:rsidP="00CC1474">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0FF06FA5"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bool isValidSudoku(char** board, int boardSize, int* boardColSize){</w:t>
      </w:r>
    </w:p>
    <w:p w14:paraId="15F7B568"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int rows[9][9];</w:t>
      </w:r>
    </w:p>
    <w:p w14:paraId="5AF70D8D"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cols[9][9];</w:t>
      </w:r>
    </w:p>
    <w:p w14:paraId="52CFD1F5"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box[9][9];</w:t>
      </w:r>
    </w:p>
    <w:p w14:paraId="09B687E3"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r = 0;</w:t>
      </w:r>
    </w:p>
    <w:p w14:paraId="3A87C7D0"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c = 0;</w:t>
      </w:r>
    </w:p>
    <w:p w14:paraId="060940D2"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C086BFE"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(r = 0; r &lt; 9; r++) {</w:t>
      </w:r>
    </w:p>
    <w:p w14:paraId="5A23AF7C"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(c = 0; c &lt; 9; c++) {</w:t>
      </w:r>
    </w:p>
    <w:p w14:paraId="26101B70"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(board[r][c] == '.') continue;</w:t>
      </w:r>
    </w:p>
    <w:p w14:paraId="52F9670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4F2ABD2"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pos = board[r][c] - '1';</w:t>
      </w:r>
    </w:p>
    <w:p w14:paraId="2CB6722E"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E470ED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(rows[r][pos] == 1) return false;</w:t>
      </w:r>
    </w:p>
    <w:p w14:paraId="37118741"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67E9C2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rows[r][pos] = 1;</w:t>
      </w:r>
    </w:p>
    <w:p w14:paraId="323998AD"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6A2FF22"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(cols[c][pos] == 1) return false;</w:t>
      </w:r>
    </w:p>
    <w:p w14:paraId="1622B6D6"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CCCF068"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cols[c][pos] = 1;</w:t>
      </w:r>
    </w:p>
    <w:p w14:paraId="6D2F9640"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5A4189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if(box[r/3*3+c/3][pos] == 1) return false;</w:t>
      </w:r>
    </w:p>
    <w:p w14:paraId="13508F75"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49C483C"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box[r/3*3+c/3][pos] = 1;</w:t>
      </w:r>
    </w:p>
    <w:p w14:paraId="4A8BD946"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21B2419"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644D2D6" w14:textId="77777777"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true;</w:t>
      </w:r>
    </w:p>
    <w:p w14:paraId="00DD7CCD" w14:textId="69592A0A" w:rsidR="000017D9" w:rsidRPr="00CC1474" w:rsidRDefault="000017D9" w:rsidP="00CC1474">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368E653B" w14:textId="41FF79C7" w:rsidR="000017D9" w:rsidRPr="00F7431C" w:rsidRDefault="000017D9" w:rsidP="00904D2C">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05CB9298" w14:textId="77777777" w:rsidR="000017D9" w:rsidRPr="00CC1474" w:rsidRDefault="000017D9" w:rsidP="00904D2C">
      <w:pPr>
        <w:rPr>
          <w:rFonts w:ascii="Segoe UI" w:eastAsia="Times New Roman" w:hAnsi="Segoe UI" w:cs="Segoe UI"/>
          <w:sz w:val="21"/>
          <w:szCs w:val="21"/>
        </w:rPr>
      </w:pPr>
    </w:p>
    <w:p w14:paraId="176F299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1E9BA4C8"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public boolean isValidSudoku(char[][] board) {</w:t>
      </w:r>
    </w:p>
    <w:p w14:paraId="540D4A19"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N = 9;</w:t>
      </w:r>
    </w:p>
    <w:p w14:paraId="1CE078D3" w14:textId="77777777" w:rsidR="003658A7" w:rsidRPr="00CC1474" w:rsidRDefault="003658A7" w:rsidP="003658A7">
      <w:pPr>
        <w:spacing w:after="120"/>
        <w:rPr>
          <w:rFonts w:ascii="Segoe UI" w:eastAsia="Times New Roman" w:hAnsi="Segoe UI" w:cs="Segoe UI"/>
          <w:sz w:val="21"/>
          <w:szCs w:val="21"/>
        </w:rPr>
      </w:pPr>
    </w:p>
    <w:p w14:paraId="6A880506"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Use a binary number to record previous occurrence</w:t>
      </w:r>
    </w:p>
    <w:p w14:paraId="7F35B73B"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int[] rows = new int[N];</w:t>
      </w:r>
    </w:p>
    <w:p w14:paraId="4AC33C88"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cols = new int[N];</w:t>
      </w:r>
    </w:p>
    <w:p w14:paraId="3EF60F0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boxes = new int[N];</w:t>
      </w:r>
    </w:p>
    <w:p w14:paraId="00ABC01D" w14:textId="77777777" w:rsidR="003658A7" w:rsidRPr="00CC1474" w:rsidRDefault="003658A7" w:rsidP="003658A7">
      <w:pPr>
        <w:spacing w:after="120"/>
        <w:rPr>
          <w:rFonts w:ascii="Segoe UI" w:eastAsia="Times New Roman" w:hAnsi="Segoe UI" w:cs="Segoe UI"/>
          <w:sz w:val="21"/>
          <w:szCs w:val="21"/>
        </w:rPr>
      </w:pPr>
    </w:p>
    <w:p w14:paraId="57F5C4F7"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r = 0; r &lt; N; r++) {</w:t>
      </w:r>
    </w:p>
    <w:p w14:paraId="0A922CEC"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for (int c = 0; c &lt; N; c++) {</w:t>
      </w:r>
    </w:p>
    <w:p w14:paraId="24D21BF9"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Check if the position is filled with number</w:t>
      </w:r>
    </w:p>
    <w:p w14:paraId="2B87E8D0"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(board[r][c] == '.') {</w:t>
      </w:r>
    </w:p>
    <w:p w14:paraId="17FB46BC"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continue;</w:t>
      </w:r>
    </w:p>
    <w:p w14:paraId="1DD5659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EA78D7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val = board[r][c] - '1';</w:t>
      </w:r>
    </w:p>
    <w:p w14:paraId="1CEB5491"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pos = 1 &lt;&lt; (val);</w:t>
      </w:r>
    </w:p>
    <w:p w14:paraId="0B1810F3" w14:textId="77777777" w:rsidR="003658A7" w:rsidRPr="00CC1474" w:rsidRDefault="003658A7" w:rsidP="003658A7">
      <w:pPr>
        <w:spacing w:after="120"/>
        <w:rPr>
          <w:rFonts w:ascii="Segoe UI" w:eastAsia="Times New Roman" w:hAnsi="Segoe UI" w:cs="Segoe UI"/>
          <w:sz w:val="21"/>
          <w:szCs w:val="21"/>
        </w:rPr>
      </w:pPr>
    </w:p>
    <w:p w14:paraId="354EFEB0"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Check the row</w:t>
      </w:r>
    </w:p>
    <w:p w14:paraId="328D798F"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((rows[r] &amp; pos) &gt; 0) {</w:t>
      </w:r>
    </w:p>
    <w:p w14:paraId="787D31B2"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false;</w:t>
      </w:r>
    </w:p>
    <w:p w14:paraId="75E87631"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20B31CE"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rows[r] |= pos;</w:t>
      </w:r>
    </w:p>
    <w:p w14:paraId="32829D5A" w14:textId="77777777" w:rsidR="003658A7" w:rsidRPr="00CC1474" w:rsidRDefault="003658A7" w:rsidP="003658A7">
      <w:pPr>
        <w:spacing w:after="120"/>
        <w:rPr>
          <w:rFonts w:ascii="Segoe UI" w:eastAsia="Times New Roman" w:hAnsi="Segoe UI" w:cs="Segoe UI"/>
          <w:sz w:val="21"/>
          <w:szCs w:val="21"/>
        </w:rPr>
      </w:pPr>
    </w:p>
    <w:p w14:paraId="57DB66B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Check the column</w:t>
      </w:r>
    </w:p>
    <w:p w14:paraId="1700D007"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((cols[c] &amp; pos) &gt; 0) {</w:t>
      </w:r>
    </w:p>
    <w:p w14:paraId="153969F2"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false;</w:t>
      </w:r>
    </w:p>
    <w:p w14:paraId="56A234BE"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7CE2FF9"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cols[c] |= pos;</w:t>
      </w:r>
    </w:p>
    <w:p w14:paraId="2C1319DB" w14:textId="77777777" w:rsidR="003658A7" w:rsidRPr="00CC1474" w:rsidRDefault="003658A7" w:rsidP="003658A7">
      <w:pPr>
        <w:spacing w:after="120"/>
        <w:rPr>
          <w:rFonts w:ascii="Segoe UI" w:eastAsia="Times New Roman" w:hAnsi="Segoe UI" w:cs="Segoe UI"/>
          <w:sz w:val="21"/>
          <w:szCs w:val="21"/>
        </w:rPr>
      </w:pPr>
    </w:p>
    <w:p w14:paraId="73D3BB73"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 Check the box</w:t>
      </w:r>
    </w:p>
    <w:p w14:paraId="1CCB2344"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int idx = (r / 3) * 3 + c / 3;</w:t>
      </w:r>
    </w:p>
    <w:p w14:paraId="38149E2D"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if ((boxes[idx] &amp; pos) &gt; 0) {</w:t>
      </w:r>
    </w:p>
    <w:p w14:paraId="0A050037"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return false;</w:t>
      </w:r>
    </w:p>
    <w:p w14:paraId="7CE5E59D"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AA6BB9D"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boxes[idx] |= pos;</w:t>
      </w:r>
    </w:p>
    <w:p w14:paraId="09782804"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1A3DAD9"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660F95E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return true;</w:t>
      </w:r>
    </w:p>
    <w:p w14:paraId="7EF71F1A" w14:textId="77777777" w:rsidR="003658A7"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26ABC59C" w14:textId="69711444" w:rsidR="00904D2C" w:rsidRPr="00CC1474" w:rsidRDefault="003658A7" w:rsidP="003658A7">
      <w:pPr>
        <w:spacing w:after="120"/>
        <w:rPr>
          <w:rFonts w:ascii="Segoe UI" w:eastAsia="Times New Roman" w:hAnsi="Segoe UI" w:cs="Segoe UI"/>
          <w:sz w:val="21"/>
          <w:szCs w:val="21"/>
        </w:rPr>
      </w:pPr>
      <w:r w:rsidRPr="00CC1474">
        <w:rPr>
          <w:rFonts w:ascii="Segoe UI" w:eastAsia="Times New Roman" w:hAnsi="Segoe UI" w:cs="Segoe UI"/>
          <w:sz w:val="21"/>
          <w:szCs w:val="21"/>
        </w:rPr>
        <w:t>}</w:t>
      </w:r>
    </w:p>
    <w:p w14:paraId="4F23AA5B" w14:textId="22BBCBD6" w:rsidR="000A4266" w:rsidRPr="00F7431C" w:rsidRDefault="00580045" w:rsidP="000A4266">
      <w:pPr>
        <w:pStyle w:val="Heading2"/>
        <w:rPr>
          <w:rFonts w:ascii="Segoe UI" w:eastAsia="Times New Roman" w:hAnsi="Segoe UI" w:cs="Segoe UI"/>
          <w:bCs/>
          <w:sz w:val="21"/>
          <w:szCs w:val="21"/>
          <w:u w:val="single"/>
        </w:rPr>
      </w:pPr>
      <w:bookmarkStart w:id="13" w:name="_Toc142029719"/>
      <w:r w:rsidRPr="00F7431C">
        <w:rPr>
          <w:rFonts w:ascii="Segoe UI" w:eastAsia="Times New Roman" w:hAnsi="Segoe UI" w:cs="Segoe UI"/>
          <w:bCs/>
          <w:sz w:val="21"/>
          <w:szCs w:val="21"/>
          <w:u w:val="single"/>
        </w:rPr>
        <w:t>Rotate Image</w:t>
      </w:r>
      <w:bookmarkEnd w:id="13"/>
    </w:p>
    <w:p w14:paraId="3297D679"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You are given an n x n 2D matrix representing an image, rotate the image by 90 degrees (clockwise).</w:t>
      </w:r>
    </w:p>
    <w:p w14:paraId="060BB501"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You have to rotate the image </w:t>
      </w:r>
      <w:hyperlink r:id="rId16" w:tgtFrame="_blank" w:history="1">
        <w:r w:rsidRPr="00580045">
          <w:rPr>
            <w:rFonts w:ascii="Segoe UI" w:eastAsia="Times New Roman" w:hAnsi="Segoe UI" w:cs="Segoe UI"/>
            <w:sz w:val="21"/>
            <w:szCs w:val="21"/>
          </w:rPr>
          <w:t>in-place</w:t>
        </w:r>
      </w:hyperlink>
      <w:r w:rsidRPr="00580045">
        <w:rPr>
          <w:rFonts w:ascii="Segoe UI" w:eastAsia="Times New Roman" w:hAnsi="Segoe UI" w:cs="Segoe UI"/>
          <w:sz w:val="21"/>
          <w:szCs w:val="21"/>
        </w:rPr>
        <w:t>, which means you have to modify the input 2D matrix directly. DO NOT allocate another 2D matrix and do the rotation.</w:t>
      </w:r>
    </w:p>
    <w:p w14:paraId="0A2BA110"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 </w:t>
      </w:r>
    </w:p>
    <w:p w14:paraId="46CE910B"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Example 1:</w:t>
      </w:r>
    </w:p>
    <w:p w14:paraId="7D9F2F9B" w14:textId="1FE94FD8" w:rsidR="00580045" w:rsidRPr="00580045" w:rsidRDefault="00580045" w:rsidP="00580045">
      <w:pPr>
        <w:rPr>
          <w:rFonts w:ascii="Segoe UI" w:eastAsia="Times New Roman" w:hAnsi="Segoe UI" w:cs="Segoe UI"/>
          <w:sz w:val="21"/>
          <w:szCs w:val="21"/>
        </w:rPr>
      </w:pPr>
      <w:r w:rsidRPr="00CC1474">
        <w:rPr>
          <w:rFonts w:ascii="Segoe UI" w:eastAsia="Times New Roman" w:hAnsi="Segoe UI" w:cs="Segoe UI"/>
          <w:noProof/>
          <w:sz w:val="21"/>
          <w:szCs w:val="21"/>
        </w:rPr>
        <w:drawing>
          <wp:inline distT="0" distB="0" distL="0" distR="0" wp14:anchorId="434D036C" wp14:editId="4D3907B4">
            <wp:extent cx="6115050" cy="2305050"/>
            <wp:effectExtent l="0" t="0" r="0" b="0"/>
            <wp:docPr id="121770884" name="Picture 3" descr="A black arrow pointing to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0884" name="Picture 3" descr="A black arrow pointing to a white rectangular ob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305050"/>
                    </a:xfrm>
                    <a:prstGeom prst="rect">
                      <a:avLst/>
                    </a:prstGeom>
                    <a:noFill/>
                    <a:ln>
                      <a:noFill/>
                    </a:ln>
                  </pic:spPr>
                </pic:pic>
              </a:graphicData>
            </a:graphic>
          </wp:inline>
        </w:drawing>
      </w:r>
    </w:p>
    <w:p w14:paraId="5EF23AA1" w14:textId="77777777" w:rsidR="00580045" w:rsidRPr="00580045" w:rsidRDefault="00580045" w:rsidP="005800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80045">
        <w:rPr>
          <w:rFonts w:ascii="Segoe UI" w:eastAsia="Times New Roman" w:hAnsi="Segoe UI" w:cs="Segoe UI"/>
          <w:sz w:val="21"/>
          <w:szCs w:val="21"/>
        </w:rPr>
        <w:t>Input: matrix = [[1,2,3],[4,5,6],[7,8,9]]</w:t>
      </w:r>
    </w:p>
    <w:p w14:paraId="0DC00CEE" w14:textId="77777777" w:rsidR="00580045" w:rsidRPr="00580045" w:rsidRDefault="00580045" w:rsidP="005800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80045">
        <w:rPr>
          <w:rFonts w:ascii="Segoe UI" w:eastAsia="Times New Roman" w:hAnsi="Segoe UI" w:cs="Segoe UI"/>
          <w:sz w:val="21"/>
          <w:szCs w:val="21"/>
        </w:rPr>
        <w:t>Output: [[7,4,1],[8,5,2],[9,6,3]]</w:t>
      </w:r>
    </w:p>
    <w:p w14:paraId="1BBCC328" w14:textId="77777777" w:rsidR="00580045" w:rsidRPr="00580045" w:rsidRDefault="00580045" w:rsidP="00580045">
      <w:pPr>
        <w:shd w:val="clear" w:color="auto" w:fill="FFFFFF"/>
        <w:spacing w:after="240"/>
        <w:rPr>
          <w:rFonts w:ascii="Segoe UI" w:eastAsia="Times New Roman" w:hAnsi="Segoe UI" w:cs="Segoe UI"/>
          <w:sz w:val="21"/>
          <w:szCs w:val="21"/>
        </w:rPr>
      </w:pPr>
      <w:r w:rsidRPr="00580045">
        <w:rPr>
          <w:rFonts w:ascii="Segoe UI" w:eastAsia="Times New Roman" w:hAnsi="Segoe UI" w:cs="Segoe UI"/>
          <w:sz w:val="21"/>
          <w:szCs w:val="21"/>
        </w:rPr>
        <w:t>Example 2:</w:t>
      </w:r>
    </w:p>
    <w:p w14:paraId="33978DF4" w14:textId="396B9DCD" w:rsidR="00580045" w:rsidRPr="00580045" w:rsidRDefault="00580045" w:rsidP="00580045">
      <w:pPr>
        <w:rPr>
          <w:rFonts w:ascii="Segoe UI" w:eastAsia="Times New Roman" w:hAnsi="Segoe UI" w:cs="Segoe UI"/>
          <w:sz w:val="21"/>
          <w:szCs w:val="21"/>
        </w:rPr>
      </w:pPr>
      <w:r w:rsidRPr="00CC1474">
        <w:rPr>
          <w:rFonts w:ascii="Segoe UI" w:eastAsia="Times New Roman" w:hAnsi="Segoe UI" w:cs="Segoe UI"/>
          <w:noProof/>
          <w:sz w:val="21"/>
          <w:szCs w:val="21"/>
        </w:rPr>
        <w:drawing>
          <wp:inline distT="0" distB="0" distL="0" distR="0" wp14:anchorId="7C89192D" wp14:editId="495E1580">
            <wp:extent cx="6172200" cy="2478405"/>
            <wp:effectExtent l="0" t="0" r="0" b="0"/>
            <wp:docPr id="615671613" name="Picture 2" descr="A number with a arrow pointing to the r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71613" name="Picture 2" descr="A number with a arrow pointing to the righ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2478405"/>
                    </a:xfrm>
                    <a:prstGeom prst="rect">
                      <a:avLst/>
                    </a:prstGeom>
                    <a:noFill/>
                    <a:ln>
                      <a:noFill/>
                    </a:ln>
                  </pic:spPr>
                </pic:pic>
              </a:graphicData>
            </a:graphic>
          </wp:inline>
        </w:drawing>
      </w:r>
    </w:p>
    <w:p w14:paraId="582D9ADD" w14:textId="77777777" w:rsidR="00580045" w:rsidRPr="00580045" w:rsidRDefault="00580045" w:rsidP="005800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80045">
        <w:rPr>
          <w:rFonts w:ascii="Segoe UI" w:eastAsia="Times New Roman" w:hAnsi="Segoe UI" w:cs="Segoe UI"/>
          <w:sz w:val="21"/>
          <w:szCs w:val="21"/>
        </w:rPr>
        <w:lastRenderedPageBreak/>
        <w:t>Input: matrix = [[5,1,9,11],[2,4,8,10],[13,3,6,7],[15,14,12,16]]</w:t>
      </w:r>
    </w:p>
    <w:p w14:paraId="689AE63A" w14:textId="77777777" w:rsidR="00580045" w:rsidRPr="00580045" w:rsidRDefault="00580045" w:rsidP="005800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Segoe UI" w:eastAsia="Times New Roman" w:hAnsi="Segoe UI" w:cs="Segoe UI"/>
          <w:sz w:val="21"/>
          <w:szCs w:val="21"/>
        </w:rPr>
      </w:pPr>
      <w:r w:rsidRPr="00580045">
        <w:rPr>
          <w:rFonts w:ascii="Segoe UI" w:eastAsia="Times New Roman" w:hAnsi="Segoe UI" w:cs="Segoe UI"/>
          <w:sz w:val="21"/>
          <w:szCs w:val="21"/>
        </w:rPr>
        <w:t>Output: [[15,13,2,5],[14,3,4,1],[12,6,8,9],[16,7,10,11]]</w:t>
      </w:r>
    </w:p>
    <w:p w14:paraId="7FAE8117" w14:textId="55FDEBF9" w:rsidR="00580045" w:rsidRPr="00F7431C" w:rsidRDefault="00580045" w:rsidP="00580045">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42A70067"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void transpose(int** matrix, int row, int col) {</w:t>
      </w:r>
    </w:p>
    <w:p w14:paraId="1BC7479D"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471308F5"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j = 0;</w:t>
      </w:r>
    </w:p>
    <w:p w14:paraId="404B7E50"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row; i++) {</w:t>
      </w:r>
    </w:p>
    <w:p w14:paraId="2B399EB4"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(j = i+1; j &lt; col; j++) {</w:t>
      </w:r>
    </w:p>
    <w:p w14:paraId="5C8A187C"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temp = matrix[i][j];</w:t>
      </w:r>
    </w:p>
    <w:p w14:paraId="38DA369F"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matrix[i][j] = matrix[j][i];</w:t>
      </w:r>
    </w:p>
    <w:p w14:paraId="266E48F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matrix[j][i] = temp;</w:t>
      </w:r>
    </w:p>
    <w:p w14:paraId="6FF28924"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684209D"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5E40EA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w:t>
      </w:r>
    </w:p>
    <w:p w14:paraId="29134B41"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void reverse(int** matrix, int row, int col) {</w:t>
      </w:r>
    </w:p>
    <w:p w14:paraId="643AB8A1"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3BC9E54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j = 0;</w:t>
      </w:r>
    </w:p>
    <w:p w14:paraId="4B6DF178"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row; i++) {</w:t>
      </w:r>
    </w:p>
    <w:p w14:paraId="53D55B2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(j = 0; j &lt; col/2; j++) {</w:t>
      </w:r>
    </w:p>
    <w:p w14:paraId="3B173A8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temp = matrix[i][j];</w:t>
      </w:r>
    </w:p>
    <w:p w14:paraId="052DA9A3"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matrix[i][j] = matrix[i][col-j-1];</w:t>
      </w:r>
    </w:p>
    <w:p w14:paraId="43D17C1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matrix[i][col-j-1] = temp;</w:t>
      </w:r>
    </w:p>
    <w:p w14:paraId="5692B98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5E43FD7"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3072061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w:t>
      </w:r>
    </w:p>
    <w:p w14:paraId="2160FBF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void rotate(int** matrix, int matrixSize, int* matrixColSize){</w:t>
      </w:r>
    </w:p>
    <w:p w14:paraId="20AF41D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transpose(matrix, matrixSize, matrixSize);</w:t>
      </w:r>
    </w:p>
    <w:p w14:paraId="7E7DD2C2"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reverse(matrix, matrixSize, matrixSize);</w:t>
      </w:r>
    </w:p>
    <w:p w14:paraId="3F55AFAD" w14:textId="3C0B4DC5"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w:t>
      </w:r>
    </w:p>
    <w:p w14:paraId="719E1EDB" w14:textId="77777777" w:rsidR="00580045" w:rsidRPr="00CC1474" w:rsidRDefault="00580045" w:rsidP="00580045">
      <w:pPr>
        <w:rPr>
          <w:rFonts w:ascii="Segoe UI" w:eastAsia="Times New Roman" w:hAnsi="Segoe UI" w:cs="Segoe UI"/>
          <w:sz w:val="21"/>
          <w:szCs w:val="21"/>
        </w:rPr>
      </w:pPr>
    </w:p>
    <w:p w14:paraId="1B06A6D4" w14:textId="46562EB6" w:rsidR="00580045" w:rsidRPr="00F7431C" w:rsidRDefault="00580045" w:rsidP="00580045">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1B14F4F0"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class Solution {</w:t>
      </w:r>
    </w:p>
    <w:p w14:paraId="0E05557C"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public void transpose(int[][] matrix) {</w:t>
      </w:r>
    </w:p>
    <w:p w14:paraId="7DAD35A8"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78F0766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j = 0;</w:t>
      </w:r>
    </w:p>
    <w:p w14:paraId="3BFB175F"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temp = 0;</w:t>
      </w:r>
    </w:p>
    <w:p w14:paraId="2ABC7C24"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matrix.length; i++) {</w:t>
      </w:r>
    </w:p>
    <w:p w14:paraId="1BF348BF"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(j = i+1; j &lt; matrix[0].length; j++) {</w:t>
      </w:r>
    </w:p>
    <w:p w14:paraId="5F3A8EC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temp = matrix[i][j];</w:t>
      </w:r>
    </w:p>
    <w:p w14:paraId="6484DF8E"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matrix[i][j] = matrix[j][i];</w:t>
      </w:r>
    </w:p>
    <w:p w14:paraId="5881344F"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matrix[j][i] = temp;</w:t>
      </w:r>
    </w:p>
    <w:p w14:paraId="6FC09FD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BC15047"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23184C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50C020C8"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75B68BF8"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lastRenderedPageBreak/>
        <w:t xml:space="preserve">    public void reverse(int [][] matrix, int rows, int cols) {</w:t>
      </w:r>
    </w:p>
    <w:p w14:paraId="772497D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i = 0;</w:t>
      </w:r>
    </w:p>
    <w:p w14:paraId="51E1D890"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temp = 0;</w:t>
      </w:r>
    </w:p>
    <w:p w14:paraId="603DF4D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int j = 0;</w:t>
      </w:r>
    </w:p>
    <w:p w14:paraId="43E69E7E"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(i = 0; i &lt; rows; i++) {</w:t>
      </w:r>
    </w:p>
    <w:p w14:paraId="015B1F12"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for (j = 0; j &lt; cols/2; j++) {</w:t>
      </w:r>
    </w:p>
    <w:p w14:paraId="1FC39A1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temp = matrix[i][j];</w:t>
      </w:r>
    </w:p>
    <w:p w14:paraId="2DFBC9DD"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matrix[i][j] = matrix[i][cols-j-1];</w:t>
      </w:r>
    </w:p>
    <w:p w14:paraId="2F7BF046"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matrix[i][cols-j-1] = temp;</w:t>
      </w:r>
    </w:p>
    <w:p w14:paraId="40BD8C7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2C2FAC0"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4D1A726A"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0AA41E1C"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public void rotate(int[][] matrix) {</w:t>
      </w:r>
    </w:p>
    <w:p w14:paraId="5523C43B"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transpose(matrix);</w:t>
      </w:r>
    </w:p>
    <w:p w14:paraId="582BDDC7"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reverse(matrix, matrix.length, matrix[0].length);</w:t>
      </w:r>
    </w:p>
    <w:p w14:paraId="25E80D09" w14:textId="77777777"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 xml:space="preserve">    }</w:t>
      </w:r>
    </w:p>
    <w:p w14:paraId="1988E379" w14:textId="5248E1C5" w:rsidR="00580045" w:rsidRPr="00CC1474" w:rsidRDefault="00580045" w:rsidP="00580045">
      <w:pPr>
        <w:rPr>
          <w:rFonts w:ascii="Segoe UI" w:eastAsia="Times New Roman" w:hAnsi="Segoe UI" w:cs="Segoe UI"/>
          <w:sz w:val="21"/>
          <w:szCs w:val="21"/>
        </w:rPr>
      </w:pPr>
      <w:r w:rsidRPr="00CC1474">
        <w:rPr>
          <w:rFonts w:ascii="Segoe UI" w:eastAsia="Times New Roman" w:hAnsi="Segoe UI" w:cs="Segoe UI"/>
          <w:sz w:val="21"/>
          <w:szCs w:val="21"/>
        </w:rPr>
        <w:t>}</w:t>
      </w:r>
    </w:p>
    <w:p w14:paraId="46633CBE" w14:textId="77777777" w:rsidR="000A4266" w:rsidRPr="00CC1474" w:rsidRDefault="000A4266" w:rsidP="003658A7">
      <w:pPr>
        <w:spacing w:after="120"/>
        <w:rPr>
          <w:rFonts w:ascii="Segoe UI" w:eastAsia="Times New Roman" w:hAnsi="Segoe UI" w:cs="Segoe UI"/>
          <w:sz w:val="21"/>
          <w:szCs w:val="21"/>
        </w:rPr>
      </w:pPr>
    </w:p>
    <w:p w14:paraId="3292DE91" w14:textId="154CB341" w:rsidR="00F757F2" w:rsidRDefault="002A5775" w:rsidP="00F757F2">
      <w:pPr>
        <w:pStyle w:val="Heading1"/>
      </w:pPr>
      <w:bookmarkStart w:id="14" w:name="_Toc142029720"/>
      <w:r>
        <w:lastRenderedPageBreak/>
        <w:t>STRINGS</w:t>
      </w:r>
      <w:bookmarkEnd w:id="14"/>
    </w:p>
    <w:p w14:paraId="655B0AAA" w14:textId="039308D1" w:rsidR="002A5775" w:rsidRDefault="00077BB4" w:rsidP="002A5775">
      <w:pPr>
        <w:pStyle w:val="Heading2"/>
        <w:rPr>
          <w:rFonts w:ascii="Segoe UI" w:eastAsia="Times New Roman" w:hAnsi="Segoe UI" w:cs="Segoe UI"/>
          <w:bCs/>
          <w:sz w:val="21"/>
          <w:szCs w:val="21"/>
          <w:u w:val="single"/>
        </w:rPr>
      </w:pPr>
      <w:bookmarkStart w:id="15" w:name="_Toc142029721"/>
      <w:r>
        <w:rPr>
          <w:rFonts w:ascii="Segoe UI" w:eastAsia="Times New Roman" w:hAnsi="Segoe UI" w:cs="Segoe UI"/>
          <w:bCs/>
          <w:sz w:val="21"/>
          <w:szCs w:val="21"/>
          <w:u w:val="single"/>
        </w:rPr>
        <w:t>Reverse String</w:t>
      </w:r>
      <w:bookmarkEnd w:id="15"/>
    </w:p>
    <w:p w14:paraId="07D64C47"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Write a function that reverses a string. The input string is given as an array of characters </w:t>
      </w:r>
      <w:r>
        <w:rPr>
          <w:rStyle w:val="HTMLCode"/>
          <w:rFonts w:ascii="Consolas" w:hAnsi="Consolas"/>
          <w:color w:val="C7254E"/>
          <w:sz w:val="21"/>
          <w:szCs w:val="21"/>
          <w:shd w:val="clear" w:color="auto" w:fill="F9F2F4"/>
        </w:rPr>
        <w:t>s</w:t>
      </w:r>
      <w:r>
        <w:rPr>
          <w:rFonts w:ascii="Segoe UI" w:hAnsi="Segoe UI" w:cs="Segoe UI"/>
          <w:sz w:val="21"/>
          <w:szCs w:val="21"/>
        </w:rPr>
        <w:t>.</w:t>
      </w:r>
    </w:p>
    <w:p w14:paraId="43390028"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must do this by modifying the input array </w:t>
      </w:r>
      <w:hyperlink r:id="rId19" w:tgtFrame="_blank" w:history="1">
        <w:r>
          <w:rPr>
            <w:rStyle w:val="Hyperlink"/>
            <w:rFonts w:ascii="Segoe UI" w:hAnsi="Segoe UI" w:cs="Segoe UI"/>
            <w:color w:val="1890FF"/>
            <w:sz w:val="21"/>
            <w:szCs w:val="21"/>
          </w:rPr>
          <w:t>in-place</w:t>
        </w:r>
      </w:hyperlink>
      <w:r>
        <w:rPr>
          <w:rFonts w:ascii="Segoe UI" w:hAnsi="Segoe UI" w:cs="Segoe UI"/>
          <w:sz w:val="21"/>
          <w:szCs w:val="21"/>
        </w:rPr>
        <w:t> with </w:t>
      </w:r>
      <w:r>
        <w:rPr>
          <w:rStyle w:val="HTMLCode"/>
          <w:rFonts w:ascii="Consolas" w:hAnsi="Consolas"/>
          <w:color w:val="C7254E"/>
          <w:sz w:val="21"/>
          <w:szCs w:val="21"/>
          <w:shd w:val="clear" w:color="auto" w:fill="F9F2F4"/>
        </w:rPr>
        <w:t>O(1)</w:t>
      </w:r>
      <w:r>
        <w:rPr>
          <w:rFonts w:ascii="Segoe UI" w:hAnsi="Segoe UI" w:cs="Segoe UI"/>
          <w:sz w:val="21"/>
          <w:szCs w:val="21"/>
        </w:rPr>
        <w:t> extra memory.</w:t>
      </w:r>
    </w:p>
    <w:p w14:paraId="7CC7D97E"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19EFA43F"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197CC6E7" w14:textId="77777777" w:rsidR="006355BE" w:rsidRDefault="006355BE" w:rsidP="006355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s = ["h","e","l","l","o"]</w:t>
      </w:r>
    </w:p>
    <w:p w14:paraId="62E7405E" w14:textId="77777777" w:rsidR="006355BE" w:rsidRDefault="006355BE" w:rsidP="006355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["o","l","l","e","h"]</w:t>
      </w:r>
    </w:p>
    <w:p w14:paraId="5C9D35AE" w14:textId="77777777" w:rsidR="006355BE" w:rsidRDefault="006355BE" w:rsidP="006355B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162144C2" w14:textId="77777777" w:rsidR="006355BE" w:rsidRDefault="006355BE" w:rsidP="006355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s = ["H","a","n","n","a","h"]</w:t>
      </w:r>
    </w:p>
    <w:p w14:paraId="15577336" w14:textId="77777777" w:rsidR="006355BE" w:rsidRDefault="006355BE" w:rsidP="006355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["h","a","n","n","a","H"]</w:t>
      </w:r>
    </w:p>
    <w:p w14:paraId="333E118F" w14:textId="77777777" w:rsidR="006355BE" w:rsidRPr="006355BE" w:rsidRDefault="006355BE" w:rsidP="006355BE"/>
    <w:p w14:paraId="3A0CDA79" w14:textId="77777777" w:rsidR="002A5775" w:rsidRDefault="002A5775" w:rsidP="002A5775">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C:</w:t>
      </w:r>
    </w:p>
    <w:p w14:paraId="5597EA2E"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void reverseString(char* s, int sSize){</w:t>
      </w:r>
    </w:p>
    <w:p w14:paraId="3FFFBE61"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for (int i = 0; i &lt; sSize/2; i++) {</w:t>
      </w:r>
    </w:p>
    <w:p w14:paraId="513756A5"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char tmp = s[i];</w:t>
      </w:r>
    </w:p>
    <w:p w14:paraId="5303D5C0"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s[i] = s[sSize-i-1];</w:t>
      </w:r>
    </w:p>
    <w:p w14:paraId="552C1079"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s[sSize-i-1] = tmp;</w:t>
      </w:r>
    </w:p>
    <w:p w14:paraId="1680D71D" w14:textId="77777777" w:rsidR="00ED3235" w:rsidRPr="00ED3235"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 xml:space="preserve">    }</w:t>
      </w:r>
    </w:p>
    <w:p w14:paraId="5916D19F" w14:textId="67C92F40" w:rsidR="006355BE" w:rsidRDefault="00ED3235" w:rsidP="00ED3235">
      <w:pPr>
        <w:rPr>
          <w:rFonts w:ascii="Segoe UI" w:eastAsia="Times New Roman" w:hAnsi="Segoe UI" w:cs="Segoe UI"/>
          <w:sz w:val="21"/>
          <w:szCs w:val="21"/>
        </w:rPr>
      </w:pPr>
      <w:r w:rsidRPr="00ED3235">
        <w:rPr>
          <w:rFonts w:ascii="Segoe UI" w:eastAsia="Times New Roman" w:hAnsi="Segoe UI" w:cs="Segoe UI"/>
          <w:sz w:val="21"/>
          <w:szCs w:val="21"/>
        </w:rPr>
        <w:t>}</w:t>
      </w:r>
    </w:p>
    <w:p w14:paraId="79F38E09" w14:textId="77777777" w:rsidR="00370C44" w:rsidRPr="006355BE" w:rsidRDefault="00370C44" w:rsidP="00ED3235">
      <w:pPr>
        <w:rPr>
          <w:rFonts w:ascii="Segoe UI" w:eastAsia="Times New Roman" w:hAnsi="Segoe UI" w:cs="Segoe UI"/>
          <w:sz w:val="21"/>
          <w:szCs w:val="21"/>
        </w:rPr>
      </w:pPr>
    </w:p>
    <w:p w14:paraId="29929E52" w14:textId="77777777" w:rsidR="002A5775" w:rsidRPr="00F7431C" w:rsidRDefault="002A5775" w:rsidP="002A5775">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4BFB983F"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class Solution {</w:t>
      </w:r>
    </w:p>
    <w:p w14:paraId="0E0C90AA"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public void reverseString(char[] s) {</w:t>
      </w:r>
    </w:p>
    <w:p w14:paraId="13169331"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int i = 0;</w:t>
      </w:r>
    </w:p>
    <w:p w14:paraId="64197293"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int j = s.length-1;</w:t>
      </w:r>
    </w:p>
    <w:p w14:paraId="3F4D5EF3"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while (i &lt;= j) {</w:t>
      </w:r>
    </w:p>
    <w:p w14:paraId="1640592F"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char tmp = s[i];</w:t>
      </w:r>
    </w:p>
    <w:p w14:paraId="3DAA2FCC"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s[i] = s[j];</w:t>
      </w:r>
    </w:p>
    <w:p w14:paraId="44F88923"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s[j] = tmp;</w:t>
      </w:r>
    </w:p>
    <w:p w14:paraId="0DB1F05D"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i++;</w:t>
      </w:r>
    </w:p>
    <w:p w14:paraId="7E5EE1CB"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j--;</w:t>
      </w:r>
    </w:p>
    <w:p w14:paraId="190929ED"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0F9A2245" w14:textId="77777777" w:rsidR="00ED323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6ACB785A" w14:textId="27217B3F" w:rsidR="002A5775" w:rsidRPr="008452B3" w:rsidRDefault="00ED3235" w:rsidP="00ED3235">
      <w:pPr>
        <w:rPr>
          <w:rFonts w:ascii="Segoe UI" w:eastAsia="Times New Roman" w:hAnsi="Segoe UI" w:cs="Segoe UI"/>
          <w:sz w:val="21"/>
          <w:szCs w:val="21"/>
        </w:rPr>
      </w:pPr>
      <w:r w:rsidRPr="008452B3">
        <w:rPr>
          <w:rFonts w:ascii="Segoe UI" w:eastAsia="Times New Roman" w:hAnsi="Segoe UI" w:cs="Segoe UI"/>
          <w:sz w:val="21"/>
          <w:szCs w:val="21"/>
        </w:rPr>
        <w:t>}</w:t>
      </w:r>
    </w:p>
    <w:p w14:paraId="27CC6974" w14:textId="77777777" w:rsidR="00370C44" w:rsidRPr="008452B3" w:rsidRDefault="00370C44" w:rsidP="00ED3235">
      <w:pPr>
        <w:rPr>
          <w:rFonts w:ascii="Segoe UI" w:eastAsia="Times New Roman" w:hAnsi="Segoe UI" w:cs="Segoe UI"/>
          <w:sz w:val="21"/>
          <w:szCs w:val="21"/>
        </w:rPr>
      </w:pPr>
    </w:p>
    <w:p w14:paraId="4D989749" w14:textId="77777777" w:rsidR="006D051C" w:rsidRDefault="006D051C" w:rsidP="00ED3235"/>
    <w:p w14:paraId="288F9C30" w14:textId="21DD8DD0" w:rsidR="006D051C" w:rsidRDefault="006D051C" w:rsidP="006D051C">
      <w:pPr>
        <w:pStyle w:val="Heading2"/>
        <w:rPr>
          <w:rFonts w:ascii="Segoe UI" w:eastAsia="Times New Roman" w:hAnsi="Segoe UI" w:cs="Segoe UI"/>
          <w:bCs/>
          <w:sz w:val="21"/>
          <w:szCs w:val="21"/>
          <w:u w:val="single"/>
        </w:rPr>
      </w:pPr>
      <w:bookmarkStart w:id="16" w:name="_Toc142029722"/>
      <w:r>
        <w:rPr>
          <w:rFonts w:ascii="Segoe UI" w:eastAsia="Times New Roman" w:hAnsi="Segoe UI" w:cs="Segoe UI"/>
          <w:bCs/>
          <w:sz w:val="21"/>
          <w:szCs w:val="21"/>
          <w:u w:val="single"/>
        </w:rPr>
        <w:lastRenderedPageBreak/>
        <w:t>Reverse Integer</w:t>
      </w:r>
      <w:bookmarkEnd w:id="16"/>
    </w:p>
    <w:p w14:paraId="0C6B6E7A"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sz w:val="21"/>
          <w:szCs w:val="21"/>
        </w:rPr>
        <w:t>Given a signed 32-bit integer </w:t>
      </w:r>
      <w:r w:rsidRPr="00740B4A">
        <w:rPr>
          <w:rFonts w:ascii="Consolas" w:eastAsia="Times New Roman" w:hAnsi="Consolas" w:cs="Courier New"/>
          <w:color w:val="C7254E"/>
          <w:sz w:val="21"/>
          <w:szCs w:val="21"/>
          <w:shd w:val="clear" w:color="auto" w:fill="F9F2F4"/>
        </w:rPr>
        <w:t>x</w:t>
      </w:r>
      <w:r w:rsidRPr="00740B4A">
        <w:rPr>
          <w:rFonts w:ascii="Segoe UI" w:eastAsia="Times New Roman" w:hAnsi="Segoe UI" w:cs="Segoe UI"/>
          <w:sz w:val="21"/>
          <w:szCs w:val="21"/>
        </w:rPr>
        <w:t>, return </w:t>
      </w:r>
      <w:r w:rsidRPr="00740B4A">
        <w:rPr>
          <w:rFonts w:ascii="Consolas" w:eastAsia="Times New Roman" w:hAnsi="Consolas" w:cs="Courier New"/>
          <w:color w:val="C7254E"/>
          <w:sz w:val="21"/>
          <w:szCs w:val="21"/>
          <w:shd w:val="clear" w:color="auto" w:fill="F9F2F4"/>
        </w:rPr>
        <w:t>x</w:t>
      </w:r>
      <w:r w:rsidRPr="00740B4A">
        <w:rPr>
          <w:rFonts w:ascii="Segoe UI" w:eastAsia="Times New Roman" w:hAnsi="Segoe UI" w:cs="Segoe UI"/>
          <w:i/>
          <w:iCs/>
          <w:sz w:val="21"/>
          <w:szCs w:val="21"/>
        </w:rPr>
        <w:t> with its digits reversed</w:t>
      </w:r>
      <w:r w:rsidRPr="00740B4A">
        <w:rPr>
          <w:rFonts w:ascii="Segoe UI" w:eastAsia="Times New Roman" w:hAnsi="Segoe UI" w:cs="Segoe UI"/>
          <w:sz w:val="21"/>
          <w:szCs w:val="21"/>
        </w:rPr>
        <w:t>. If reversing </w:t>
      </w:r>
      <w:r w:rsidRPr="00740B4A">
        <w:rPr>
          <w:rFonts w:ascii="Consolas" w:eastAsia="Times New Roman" w:hAnsi="Consolas" w:cs="Courier New"/>
          <w:color w:val="C7254E"/>
          <w:sz w:val="21"/>
          <w:szCs w:val="21"/>
          <w:shd w:val="clear" w:color="auto" w:fill="F9F2F4"/>
        </w:rPr>
        <w:t>x</w:t>
      </w:r>
      <w:r w:rsidRPr="00740B4A">
        <w:rPr>
          <w:rFonts w:ascii="Segoe UI" w:eastAsia="Times New Roman" w:hAnsi="Segoe UI" w:cs="Segoe UI"/>
          <w:sz w:val="21"/>
          <w:szCs w:val="21"/>
        </w:rPr>
        <w:t> causes the value to go outside the signed 32-bit integer range </w:t>
      </w:r>
      <w:r w:rsidRPr="00740B4A">
        <w:rPr>
          <w:rFonts w:ascii="Consolas" w:eastAsia="Times New Roman" w:hAnsi="Consolas" w:cs="Courier New"/>
          <w:color w:val="C7254E"/>
          <w:sz w:val="21"/>
          <w:szCs w:val="21"/>
          <w:shd w:val="clear" w:color="auto" w:fill="F9F2F4"/>
        </w:rPr>
        <w:t>[-2</w:t>
      </w:r>
      <w:r w:rsidRPr="00740B4A">
        <w:rPr>
          <w:rFonts w:ascii="Consolas" w:eastAsia="Times New Roman" w:hAnsi="Consolas" w:cs="Courier New"/>
          <w:color w:val="C7254E"/>
          <w:sz w:val="16"/>
          <w:szCs w:val="16"/>
          <w:shd w:val="clear" w:color="auto" w:fill="F9F2F4"/>
          <w:vertAlign w:val="superscript"/>
        </w:rPr>
        <w:t>31</w:t>
      </w:r>
      <w:r w:rsidRPr="00740B4A">
        <w:rPr>
          <w:rFonts w:ascii="Consolas" w:eastAsia="Times New Roman" w:hAnsi="Consolas" w:cs="Courier New"/>
          <w:color w:val="C7254E"/>
          <w:sz w:val="21"/>
          <w:szCs w:val="21"/>
          <w:shd w:val="clear" w:color="auto" w:fill="F9F2F4"/>
        </w:rPr>
        <w:t>, 2</w:t>
      </w:r>
      <w:r w:rsidRPr="00740B4A">
        <w:rPr>
          <w:rFonts w:ascii="Consolas" w:eastAsia="Times New Roman" w:hAnsi="Consolas" w:cs="Courier New"/>
          <w:color w:val="C7254E"/>
          <w:sz w:val="16"/>
          <w:szCs w:val="16"/>
          <w:shd w:val="clear" w:color="auto" w:fill="F9F2F4"/>
          <w:vertAlign w:val="superscript"/>
        </w:rPr>
        <w:t>31</w:t>
      </w:r>
      <w:r w:rsidRPr="00740B4A">
        <w:rPr>
          <w:rFonts w:ascii="Consolas" w:eastAsia="Times New Roman" w:hAnsi="Consolas" w:cs="Courier New"/>
          <w:color w:val="C7254E"/>
          <w:sz w:val="21"/>
          <w:szCs w:val="21"/>
          <w:shd w:val="clear" w:color="auto" w:fill="F9F2F4"/>
        </w:rPr>
        <w:t> - 1]</w:t>
      </w:r>
      <w:r w:rsidRPr="00740B4A">
        <w:rPr>
          <w:rFonts w:ascii="Segoe UI" w:eastAsia="Times New Roman" w:hAnsi="Segoe UI" w:cs="Segoe UI"/>
          <w:sz w:val="21"/>
          <w:szCs w:val="21"/>
        </w:rPr>
        <w:t>, then return </w:t>
      </w:r>
      <w:r w:rsidRPr="00740B4A">
        <w:rPr>
          <w:rFonts w:ascii="Consolas" w:eastAsia="Times New Roman" w:hAnsi="Consolas" w:cs="Courier New"/>
          <w:color w:val="C7254E"/>
          <w:sz w:val="21"/>
          <w:szCs w:val="21"/>
          <w:shd w:val="clear" w:color="auto" w:fill="F9F2F4"/>
        </w:rPr>
        <w:t>0</w:t>
      </w:r>
      <w:r w:rsidRPr="00740B4A">
        <w:rPr>
          <w:rFonts w:ascii="Segoe UI" w:eastAsia="Times New Roman" w:hAnsi="Segoe UI" w:cs="Segoe UI"/>
          <w:sz w:val="21"/>
          <w:szCs w:val="21"/>
        </w:rPr>
        <w:t>.</w:t>
      </w:r>
    </w:p>
    <w:p w14:paraId="1079F013"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b/>
          <w:bCs/>
          <w:sz w:val="21"/>
          <w:szCs w:val="21"/>
        </w:rPr>
        <w:t>Assume the environment does not allow you to store 64-bit integers (signed or unsigned).</w:t>
      </w:r>
    </w:p>
    <w:p w14:paraId="30FBD3C2"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sz w:val="21"/>
          <w:szCs w:val="21"/>
        </w:rPr>
        <w:t> </w:t>
      </w:r>
    </w:p>
    <w:p w14:paraId="47F77E8F"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b/>
          <w:bCs/>
          <w:sz w:val="21"/>
          <w:szCs w:val="21"/>
        </w:rPr>
        <w:t>Example 1:</w:t>
      </w:r>
    </w:p>
    <w:p w14:paraId="7CBF1FEB"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Input:</w:t>
      </w:r>
      <w:r w:rsidRPr="00740B4A">
        <w:rPr>
          <w:rFonts w:ascii="Consolas" w:eastAsia="Times New Roman" w:hAnsi="Consolas" w:cs="Courier New"/>
          <w:color w:val="333333"/>
          <w:sz w:val="21"/>
          <w:szCs w:val="21"/>
        </w:rPr>
        <w:t xml:space="preserve"> x = 123</w:t>
      </w:r>
    </w:p>
    <w:p w14:paraId="4B3870C2"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Output:</w:t>
      </w:r>
      <w:r w:rsidRPr="00740B4A">
        <w:rPr>
          <w:rFonts w:ascii="Consolas" w:eastAsia="Times New Roman" w:hAnsi="Consolas" w:cs="Courier New"/>
          <w:color w:val="333333"/>
          <w:sz w:val="21"/>
          <w:szCs w:val="21"/>
        </w:rPr>
        <w:t xml:space="preserve"> 321</w:t>
      </w:r>
    </w:p>
    <w:p w14:paraId="4F4A9C04"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b/>
          <w:bCs/>
          <w:sz w:val="21"/>
          <w:szCs w:val="21"/>
        </w:rPr>
        <w:t>Example 2:</w:t>
      </w:r>
    </w:p>
    <w:p w14:paraId="7C50219D"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Input:</w:t>
      </w:r>
      <w:r w:rsidRPr="00740B4A">
        <w:rPr>
          <w:rFonts w:ascii="Consolas" w:eastAsia="Times New Roman" w:hAnsi="Consolas" w:cs="Courier New"/>
          <w:color w:val="333333"/>
          <w:sz w:val="21"/>
          <w:szCs w:val="21"/>
        </w:rPr>
        <w:t xml:space="preserve"> x = -123</w:t>
      </w:r>
    </w:p>
    <w:p w14:paraId="29266DE9"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Output:</w:t>
      </w:r>
      <w:r w:rsidRPr="00740B4A">
        <w:rPr>
          <w:rFonts w:ascii="Consolas" w:eastAsia="Times New Roman" w:hAnsi="Consolas" w:cs="Courier New"/>
          <w:color w:val="333333"/>
          <w:sz w:val="21"/>
          <w:szCs w:val="21"/>
        </w:rPr>
        <w:t xml:space="preserve"> -321</w:t>
      </w:r>
    </w:p>
    <w:p w14:paraId="42535072" w14:textId="77777777" w:rsidR="00740B4A" w:rsidRPr="00740B4A" w:rsidRDefault="00740B4A" w:rsidP="00740B4A">
      <w:pPr>
        <w:shd w:val="clear" w:color="auto" w:fill="FFFFFF"/>
        <w:spacing w:after="240"/>
        <w:rPr>
          <w:rFonts w:ascii="Segoe UI" w:eastAsia="Times New Roman" w:hAnsi="Segoe UI" w:cs="Segoe UI"/>
          <w:sz w:val="21"/>
          <w:szCs w:val="21"/>
        </w:rPr>
      </w:pPr>
      <w:r w:rsidRPr="00740B4A">
        <w:rPr>
          <w:rFonts w:ascii="Segoe UI" w:eastAsia="Times New Roman" w:hAnsi="Segoe UI" w:cs="Segoe UI"/>
          <w:b/>
          <w:bCs/>
          <w:sz w:val="21"/>
          <w:szCs w:val="21"/>
        </w:rPr>
        <w:t>Example 3:</w:t>
      </w:r>
    </w:p>
    <w:p w14:paraId="11420639"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Input:</w:t>
      </w:r>
      <w:r w:rsidRPr="00740B4A">
        <w:rPr>
          <w:rFonts w:ascii="Consolas" w:eastAsia="Times New Roman" w:hAnsi="Consolas" w:cs="Courier New"/>
          <w:color w:val="333333"/>
          <w:sz w:val="21"/>
          <w:szCs w:val="21"/>
        </w:rPr>
        <w:t xml:space="preserve"> x = 120</w:t>
      </w:r>
    </w:p>
    <w:p w14:paraId="2CF58642" w14:textId="77777777"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Output:</w:t>
      </w:r>
      <w:r w:rsidRPr="00740B4A">
        <w:rPr>
          <w:rFonts w:ascii="Consolas" w:eastAsia="Times New Roman" w:hAnsi="Consolas" w:cs="Courier New"/>
          <w:color w:val="333333"/>
          <w:sz w:val="21"/>
          <w:szCs w:val="21"/>
        </w:rPr>
        <w:t xml:space="preserve"> 21</w:t>
      </w:r>
    </w:p>
    <w:p w14:paraId="19CB6A8E" w14:textId="7236172B" w:rsidR="006D051C" w:rsidRPr="00FC12EA" w:rsidRDefault="00B0315E" w:rsidP="00ED3235">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C:</w:t>
      </w:r>
    </w:p>
    <w:p w14:paraId="488BF299"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int reverse(int x){</w:t>
      </w:r>
    </w:p>
    <w:p w14:paraId="3BE6A50F"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int result = 0;</w:t>
      </w:r>
    </w:p>
    <w:p w14:paraId="1A57033F"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172456B7"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while (x!=0) {</w:t>
      </w:r>
    </w:p>
    <w:p w14:paraId="681F6140"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int y = x%10;</w:t>
      </w:r>
    </w:p>
    <w:p w14:paraId="16E2CBFD"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if (result &gt; INT_MAX/10 || (result == INT_MAX / 10 &amp;&amp; y &gt; 7)) return 0;</w:t>
      </w:r>
    </w:p>
    <w:p w14:paraId="15B8666E"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if (result &lt; INT_MIN/10 || (result == INT_MIN / 10 &amp;&amp; y &lt; -8)) return 0;</w:t>
      </w:r>
    </w:p>
    <w:p w14:paraId="5E3E424E"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result = (result*10)+y;</w:t>
      </w:r>
    </w:p>
    <w:p w14:paraId="15829AF5"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x= x/10;</w:t>
      </w:r>
    </w:p>
    <w:p w14:paraId="4E7F5CB4"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07144BF9"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30B3361F"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return result;</w:t>
      </w:r>
    </w:p>
    <w:p w14:paraId="06A934F4" w14:textId="6630129C" w:rsidR="00B0315E"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w:t>
      </w:r>
    </w:p>
    <w:p w14:paraId="51AFE3B7" w14:textId="77777777" w:rsidR="005B3A57" w:rsidRDefault="005B3A57" w:rsidP="005B3A57"/>
    <w:p w14:paraId="14FAD779" w14:textId="68BC5875" w:rsidR="005B3A57" w:rsidRPr="00FC12EA" w:rsidRDefault="005B3A57" w:rsidP="005B3A57">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JAVA:</w:t>
      </w:r>
    </w:p>
    <w:p w14:paraId="4F099607"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class Solution {</w:t>
      </w:r>
    </w:p>
    <w:p w14:paraId="3DCD601D"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public int reverse(int x) {</w:t>
      </w:r>
    </w:p>
    <w:p w14:paraId="0AECFCA6"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int rev = 0;</w:t>
      </w:r>
    </w:p>
    <w:p w14:paraId="40A5240D"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while (x != 0) {</w:t>
      </w:r>
    </w:p>
    <w:p w14:paraId="1A64E5F6"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lastRenderedPageBreak/>
        <w:t xml:space="preserve">            int pop = x % 10;</w:t>
      </w:r>
    </w:p>
    <w:p w14:paraId="2BD6BCAD"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x /= 10;</w:t>
      </w:r>
    </w:p>
    <w:p w14:paraId="6810F610"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if (rev &gt; Integer.MAX_VALUE/10 || (rev == Integer.MAX_VALUE / 10 &amp;&amp; pop &gt; 7)) return 0;</w:t>
      </w:r>
    </w:p>
    <w:p w14:paraId="6DBCAD02"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if (rev &lt; Integer.MIN_VALUE/10 || (rev == Integer.MIN_VALUE / 10 &amp;&amp; pop &lt; -8)) return 0;</w:t>
      </w:r>
    </w:p>
    <w:p w14:paraId="7A4626D3"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rev = rev * 10 + pop;</w:t>
      </w:r>
    </w:p>
    <w:p w14:paraId="704C6BA7"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3ECAE160"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return rev;</w:t>
      </w:r>
    </w:p>
    <w:p w14:paraId="0834F586" w14:textId="77777777"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 xml:space="preserve">    }</w:t>
      </w:r>
    </w:p>
    <w:p w14:paraId="6BC1AE86" w14:textId="72BBBA64" w:rsidR="005B3A57" w:rsidRPr="008452B3" w:rsidRDefault="005B3A57" w:rsidP="005B3A57">
      <w:pPr>
        <w:rPr>
          <w:rFonts w:ascii="Segoe UI" w:eastAsia="Times New Roman" w:hAnsi="Segoe UI" w:cs="Segoe UI"/>
          <w:sz w:val="21"/>
          <w:szCs w:val="21"/>
        </w:rPr>
      </w:pPr>
      <w:r w:rsidRPr="008452B3">
        <w:rPr>
          <w:rFonts w:ascii="Segoe UI" w:eastAsia="Times New Roman" w:hAnsi="Segoe UI" w:cs="Segoe UI"/>
          <w:sz w:val="21"/>
          <w:szCs w:val="21"/>
        </w:rPr>
        <w:t>}</w:t>
      </w:r>
    </w:p>
    <w:p w14:paraId="2374EEA9" w14:textId="77777777" w:rsidR="00881164" w:rsidRDefault="00881164" w:rsidP="005B3A57"/>
    <w:p w14:paraId="10AE389B" w14:textId="4A089DE3" w:rsidR="00881164" w:rsidRDefault="00881164" w:rsidP="00881164">
      <w:pPr>
        <w:pStyle w:val="Heading2"/>
        <w:rPr>
          <w:rFonts w:ascii="Segoe UI" w:eastAsia="Times New Roman" w:hAnsi="Segoe UI" w:cs="Segoe UI"/>
          <w:bCs/>
          <w:sz w:val="21"/>
          <w:szCs w:val="21"/>
          <w:u w:val="single"/>
        </w:rPr>
      </w:pPr>
      <w:bookmarkStart w:id="17" w:name="_Toc142029723"/>
      <w:r>
        <w:rPr>
          <w:rFonts w:ascii="Segoe UI" w:eastAsia="Times New Roman" w:hAnsi="Segoe UI" w:cs="Segoe UI"/>
          <w:bCs/>
          <w:sz w:val="21"/>
          <w:szCs w:val="21"/>
          <w:u w:val="single"/>
        </w:rPr>
        <w:t xml:space="preserve">First Unique Character In </w:t>
      </w:r>
      <w:r w:rsidR="008452B3">
        <w:rPr>
          <w:rFonts w:ascii="Segoe UI" w:eastAsia="Times New Roman" w:hAnsi="Segoe UI" w:cs="Segoe UI"/>
          <w:bCs/>
          <w:sz w:val="21"/>
          <w:szCs w:val="21"/>
          <w:u w:val="single"/>
        </w:rPr>
        <w:t>A</w:t>
      </w:r>
      <w:r>
        <w:rPr>
          <w:rFonts w:ascii="Segoe UI" w:eastAsia="Times New Roman" w:hAnsi="Segoe UI" w:cs="Segoe UI"/>
          <w:bCs/>
          <w:sz w:val="21"/>
          <w:szCs w:val="21"/>
          <w:u w:val="single"/>
        </w:rPr>
        <w:t xml:space="preserve"> String</w:t>
      </w:r>
      <w:bookmarkEnd w:id="17"/>
    </w:p>
    <w:p w14:paraId="2C283A06"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sz w:val="21"/>
          <w:szCs w:val="21"/>
        </w:rPr>
        <w:t>Given a string </w:t>
      </w:r>
      <w:r w:rsidRPr="008452B3">
        <w:rPr>
          <w:rFonts w:ascii="Consolas" w:eastAsia="Times New Roman" w:hAnsi="Consolas" w:cs="Courier New"/>
          <w:color w:val="C7254E"/>
          <w:sz w:val="21"/>
          <w:szCs w:val="21"/>
          <w:shd w:val="clear" w:color="auto" w:fill="F9F2F4"/>
        </w:rPr>
        <w:t>s</w:t>
      </w:r>
      <w:r w:rsidRPr="008452B3">
        <w:rPr>
          <w:rFonts w:ascii="Segoe UI" w:eastAsia="Times New Roman" w:hAnsi="Segoe UI" w:cs="Segoe UI"/>
          <w:sz w:val="21"/>
          <w:szCs w:val="21"/>
        </w:rPr>
        <w:t>, </w:t>
      </w:r>
      <w:r w:rsidRPr="008452B3">
        <w:rPr>
          <w:rFonts w:ascii="Segoe UI" w:eastAsia="Times New Roman" w:hAnsi="Segoe UI" w:cs="Segoe UI"/>
          <w:i/>
          <w:iCs/>
          <w:sz w:val="21"/>
          <w:szCs w:val="21"/>
        </w:rPr>
        <w:t>find the first non-repeating character in it and return its index</w:t>
      </w:r>
      <w:r w:rsidRPr="008452B3">
        <w:rPr>
          <w:rFonts w:ascii="Segoe UI" w:eastAsia="Times New Roman" w:hAnsi="Segoe UI" w:cs="Segoe UI"/>
          <w:sz w:val="21"/>
          <w:szCs w:val="21"/>
        </w:rPr>
        <w:t>. If it does not exist, return </w:t>
      </w:r>
      <w:r w:rsidRPr="008452B3">
        <w:rPr>
          <w:rFonts w:ascii="Consolas" w:eastAsia="Times New Roman" w:hAnsi="Consolas" w:cs="Courier New"/>
          <w:color w:val="C7254E"/>
          <w:sz w:val="21"/>
          <w:szCs w:val="21"/>
          <w:shd w:val="clear" w:color="auto" w:fill="F9F2F4"/>
        </w:rPr>
        <w:t>-1</w:t>
      </w:r>
      <w:r w:rsidRPr="008452B3">
        <w:rPr>
          <w:rFonts w:ascii="Segoe UI" w:eastAsia="Times New Roman" w:hAnsi="Segoe UI" w:cs="Segoe UI"/>
          <w:sz w:val="21"/>
          <w:szCs w:val="21"/>
        </w:rPr>
        <w:t>.</w:t>
      </w:r>
    </w:p>
    <w:p w14:paraId="1E46BDF1"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sz w:val="21"/>
          <w:szCs w:val="21"/>
        </w:rPr>
        <w:t> </w:t>
      </w:r>
    </w:p>
    <w:p w14:paraId="1AF17E26"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b/>
          <w:bCs/>
          <w:sz w:val="21"/>
          <w:szCs w:val="21"/>
        </w:rPr>
        <w:t>Example 1:</w:t>
      </w:r>
    </w:p>
    <w:p w14:paraId="3D81491A"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Input:</w:t>
      </w:r>
      <w:r w:rsidRPr="008452B3">
        <w:rPr>
          <w:rFonts w:ascii="Consolas" w:eastAsia="Times New Roman" w:hAnsi="Consolas" w:cs="Courier New"/>
          <w:color w:val="333333"/>
          <w:sz w:val="21"/>
          <w:szCs w:val="21"/>
        </w:rPr>
        <w:t xml:space="preserve"> s = "leetcode"</w:t>
      </w:r>
    </w:p>
    <w:p w14:paraId="23DE475C"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Output:</w:t>
      </w:r>
      <w:r w:rsidRPr="008452B3">
        <w:rPr>
          <w:rFonts w:ascii="Consolas" w:eastAsia="Times New Roman" w:hAnsi="Consolas" w:cs="Courier New"/>
          <w:color w:val="333333"/>
          <w:sz w:val="21"/>
          <w:szCs w:val="21"/>
        </w:rPr>
        <w:t xml:space="preserve"> 0</w:t>
      </w:r>
    </w:p>
    <w:p w14:paraId="216450E4"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b/>
          <w:bCs/>
          <w:sz w:val="21"/>
          <w:szCs w:val="21"/>
        </w:rPr>
        <w:t>Example 2:</w:t>
      </w:r>
    </w:p>
    <w:p w14:paraId="208004B6"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Input:</w:t>
      </w:r>
      <w:r w:rsidRPr="008452B3">
        <w:rPr>
          <w:rFonts w:ascii="Consolas" w:eastAsia="Times New Roman" w:hAnsi="Consolas" w:cs="Courier New"/>
          <w:color w:val="333333"/>
          <w:sz w:val="21"/>
          <w:szCs w:val="21"/>
        </w:rPr>
        <w:t xml:space="preserve"> s = "loveleetcode"</w:t>
      </w:r>
    </w:p>
    <w:p w14:paraId="6A417156"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Output:</w:t>
      </w:r>
      <w:r w:rsidRPr="008452B3">
        <w:rPr>
          <w:rFonts w:ascii="Consolas" w:eastAsia="Times New Roman" w:hAnsi="Consolas" w:cs="Courier New"/>
          <w:color w:val="333333"/>
          <w:sz w:val="21"/>
          <w:szCs w:val="21"/>
        </w:rPr>
        <w:t xml:space="preserve"> 2</w:t>
      </w:r>
    </w:p>
    <w:p w14:paraId="6BA5EB6C" w14:textId="77777777" w:rsidR="008452B3" w:rsidRPr="008452B3" w:rsidRDefault="008452B3" w:rsidP="008452B3">
      <w:pPr>
        <w:shd w:val="clear" w:color="auto" w:fill="FFFFFF"/>
        <w:spacing w:after="240"/>
        <w:rPr>
          <w:rFonts w:ascii="Segoe UI" w:eastAsia="Times New Roman" w:hAnsi="Segoe UI" w:cs="Segoe UI"/>
          <w:sz w:val="21"/>
          <w:szCs w:val="21"/>
        </w:rPr>
      </w:pPr>
      <w:r w:rsidRPr="008452B3">
        <w:rPr>
          <w:rFonts w:ascii="Segoe UI" w:eastAsia="Times New Roman" w:hAnsi="Segoe UI" w:cs="Segoe UI"/>
          <w:b/>
          <w:bCs/>
          <w:sz w:val="21"/>
          <w:szCs w:val="21"/>
        </w:rPr>
        <w:t>Example 3:</w:t>
      </w:r>
    </w:p>
    <w:p w14:paraId="57457FC0"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Input:</w:t>
      </w:r>
      <w:r w:rsidRPr="008452B3">
        <w:rPr>
          <w:rFonts w:ascii="Consolas" w:eastAsia="Times New Roman" w:hAnsi="Consolas" w:cs="Courier New"/>
          <w:color w:val="333333"/>
          <w:sz w:val="21"/>
          <w:szCs w:val="21"/>
        </w:rPr>
        <w:t xml:space="preserve"> s = "aabb"</w:t>
      </w:r>
    </w:p>
    <w:p w14:paraId="2042C9C9" w14:textId="77777777" w:rsidR="008452B3" w:rsidRPr="008452B3" w:rsidRDefault="008452B3" w:rsidP="00845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452B3">
        <w:rPr>
          <w:rFonts w:ascii="Consolas" w:eastAsia="Times New Roman" w:hAnsi="Consolas" w:cs="Courier New"/>
          <w:b/>
          <w:bCs/>
          <w:color w:val="333333"/>
          <w:sz w:val="21"/>
          <w:szCs w:val="21"/>
        </w:rPr>
        <w:t>Output:</w:t>
      </w:r>
      <w:r w:rsidRPr="008452B3">
        <w:rPr>
          <w:rFonts w:ascii="Consolas" w:eastAsia="Times New Roman" w:hAnsi="Consolas" w:cs="Courier New"/>
          <w:color w:val="333333"/>
          <w:sz w:val="21"/>
          <w:szCs w:val="21"/>
        </w:rPr>
        <w:t xml:space="preserve"> -1</w:t>
      </w:r>
    </w:p>
    <w:p w14:paraId="1088A3F5" w14:textId="77777777" w:rsidR="008452B3" w:rsidRPr="008452B3" w:rsidRDefault="008452B3" w:rsidP="008452B3"/>
    <w:p w14:paraId="308C21DF" w14:textId="38D06368" w:rsidR="00881164" w:rsidRPr="00FC12EA" w:rsidRDefault="005D36BA" w:rsidP="005B3A57">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C:</w:t>
      </w:r>
    </w:p>
    <w:p w14:paraId="65091016"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int firstUniqChar(char * s){</w:t>
      </w:r>
    </w:p>
    <w:p w14:paraId="27BAFEC0"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count_map[26] = {0};</w:t>
      </w:r>
    </w:p>
    <w:p w14:paraId="4BCBCEA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i = 0;</w:t>
      </w:r>
    </w:p>
    <w:p w14:paraId="64C40B1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for (i = 0; i &lt; strlen(s); i++) {</w:t>
      </w:r>
    </w:p>
    <w:p w14:paraId="4FEAB8E4"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count_map[s[i]-'a']++;</w:t>
      </w:r>
    </w:p>
    <w:p w14:paraId="7AC3D180"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45491110"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for (i = 0; i &lt; strlen(s); i++) {</w:t>
      </w:r>
    </w:p>
    <w:p w14:paraId="1F206C81"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if (count_map[s[i]-'a'] == 1) return i;</w:t>
      </w:r>
    </w:p>
    <w:p w14:paraId="39EF549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2D8D5337"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return -1;</w:t>
      </w:r>
    </w:p>
    <w:p w14:paraId="7B96F6BC" w14:textId="21BE3275"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lastRenderedPageBreak/>
        <w:t>}</w:t>
      </w:r>
    </w:p>
    <w:p w14:paraId="6A3F6F7F" w14:textId="77777777" w:rsidR="005D36BA" w:rsidRDefault="005D36BA" w:rsidP="005D36BA"/>
    <w:p w14:paraId="07ACF45E" w14:textId="7BCD9E48" w:rsidR="005D36BA" w:rsidRPr="00FC12EA" w:rsidRDefault="005D36BA" w:rsidP="005D36BA">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JAVA:</w:t>
      </w:r>
    </w:p>
    <w:p w14:paraId="02EE6DA6"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class Solution {</w:t>
      </w:r>
    </w:p>
    <w:p w14:paraId="0FF1181A"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public int firstUniqChar(String s) {</w:t>
      </w:r>
    </w:p>
    <w:p w14:paraId="2F366A07"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len = s.length();</w:t>
      </w:r>
    </w:p>
    <w:p w14:paraId="558E4B16"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count_map[] = new int[26];</w:t>
      </w:r>
    </w:p>
    <w:p w14:paraId="4EE35BD7" w14:textId="77777777" w:rsidR="005D36BA" w:rsidRPr="005D36BA" w:rsidRDefault="005D36BA" w:rsidP="005D36BA">
      <w:pPr>
        <w:rPr>
          <w:rFonts w:ascii="Segoe UI" w:eastAsia="Times New Roman" w:hAnsi="Segoe UI" w:cs="Segoe UI"/>
          <w:sz w:val="21"/>
          <w:szCs w:val="21"/>
        </w:rPr>
      </w:pPr>
    </w:p>
    <w:p w14:paraId="03472093"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int  i = 0;</w:t>
      </w:r>
    </w:p>
    <w:p w14:paraId="5AB9563B"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for (i = 0; i &lt; len; i++) {</w:t>
      </w:r>
    </w:p>
    <w:p w14:paraId="132E036F"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count_map[s.charAt(i)-'a']++;</w:t>
      </w:r>
    </w:p>
    <w:p w14:paraId="67467650"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1535D5B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for (i = 0; i &lt; len; i++) {</w:t>
      </w:r>
    </w:p>
    <w:p w14:paraId="4D54DAF2"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if (count_map[s.charAt(i)-'a'] == 1) return i;</w:t>
      </w:r>
    </w:p>
    <w:p w14:paraId="4B604D5B"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488474EC"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return  -1;</w:t>
      </w:r>
    </w:p>
    <w:p w14:paraId="1C866BE9" w14:textId="77777777" w:rsidR="005D36BA" w:rsidRP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 xml:space="preserve">    }</w:t>
      </w:r>
    </w:p>
    <w:p w14:paraId="5E4251A2" w14:textId="6BE68BE1" w:rsidR="005D36BA" w:rsidRDefault="005D36BA" w:rsidP="005D36BA">
      <w:pPr>
        <w:rPr>
          <w:rFonts w:ascii="Segoe UI" w:eastAsia="Times New Roman" w:hAnsi="Segoe UI" w:cs="Segoe UI"/>
          <w:sz w:val="21"/>
          <w:szCs w:val="21"/>
        </w:rPr>
      </w:pPr>
      <w:r w:rsidRPr="005D36BA">
        <w:rPr>
          <w:rFonts w:ascii="Segoe UI" w:eastAsia="Times New Roman" w:hAnsi="Segoe UI" w:cs="Segoe UI"/>
          <w:sz w:val="21"/>
          <w:szCs w:val="21"/>
        </w:rPr>
        <w:t>}</w:t>
      </w:r>
    </w:p>
    <w:p w14:paraId="411E5F33" w14:textId="77777777" w:rsidR="00F06984" w:rsidRDefault="00F06984" w:rsidP="005D36BA">
      <w:pPr>
        <w:rPr>
          <w:rFonts w:ascii="Segoe UI" w:eastAsia="Times New Roman" w:hAnsi="Segoe UI" w:cs="Segoe UI"/>
          <w:sz w:val="21"/>
          <w:szCs w:val="21"/>
        </w:rPr>
      </w:pPr>
    </w:p>
    <w:p w14:paraId="189ACCE6" w14:textId="77777777" w:rsidR="00F06984" w:rsidRDefault="00F06984" w:rsidP="00F06984"/>
    <w:p w14:paraId="05B33FC5" w14:textId="18AF0410" w:rsidR="00F06984" w:rsidRDefault="00F06984" w:rsidP="00F06984">
      <w:pPr>
        <w:pStyle w:val="Heading2"/>
        <w:rPr>
          <w:rFonts w:ascii="Segoe UI" w:eastAsia="Times New Roman" w:hAnsi="Segoe UI" w:cs="Segoe UI"/>
          <w:bCs/>
          <w:sz w:val="21"/>
          <w:szCs w:val="21"/>
          <w:u w:val="single"/>
        </w:rPr>
      </w:pPr>
      <w:bookmarkStart w:id="18" w:name="_Toc142029724"/>
      <w:r>
        <w:rPr>
          <w:rFonts w:ascii="Segoe UI" w:eastAsia="Times New Roman" w:hAnsi="Segoe UI" w:cs="Segoe UI"/>
          <w:bCs/>
          <w:sz w:val="21"/>
          <w:szCs w:val="21"/>
          <w:u w:val="single"/>
        </w:rPr>
        <w:t>Valid Anagram</w:t>
      </w:r>
      <w:bookmarkEnd w:id="18"/>
    </w:p>
    <w:p w14:paraId="449A8B0A"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sz w:val="21"/>
          <w:szCs w:val="21"/>
        </w:rPr>
        <w:t>Given two strings </w:t>
      </w:r>
      <w:r w:rsidRPr="00FC12EA">
        <w:rPr>
          <w:rFonts w:ascii="Consolas" w:eastAsia="Times New Roman" w:hAnsi="Consolas" w:cs="Courier New"/>
          <w:color w:val="C7254E"/>
          <w:sz w:val="21"/>
          <w:szCs w:val="21"/>
          <w:shd w:val="clear" w:color="auto" w:fill="F9F2F4"/>
        </w:rPr>
        <w:t>s</w:t>
      </w:r>
      <w:r w:rsidRPr="00FC12EA">
        <w:rPr>
          <w:rFonts w:ascii="Segoe UI" w:eastAsia="Times New Roman" w:hAnsi="Segoe UI" w:cs="Segoe UI"/>
          <w:sz w:val="21"/>
          <w:szCs w:val="21"/>
        </w:rPr>
        <w:t> and </w:t>
      </w:r>
      <w:r w:rsidRPr="00FC12EA">
        <w:rPr>
          <w:rFonts w:ascii="Consolas" w:eastAsia="Times New Roman" w:hAnsi="Consolas" w:cs="Courier New"/>
          <w:color w:val="C7254E"/>
          <w:sz w:val="21"/>
          <w:szCs w:val="21"/>
          <w:shd w:val="clear" w:color="auto" w:fill="F9F2F4"/>
        </w:rPr>
        <w:t>t</w:t>
      </w:r>
      <w:r w:rsidRPr="00FC12EA">
        <w:rPr>
          <w:rFonts w:ascii="Segoe UI" w:eastAsia="Times New Roman" w:hAnsi="Segoe UI" w:cs="Segoe UI"/>
          <w:sz w:val="21"/>
          <w:szCs w:val="21"/>
        </w:rPr>
        <w:t>, return </w:t>
      </w:r>
      <w:r w:rsidRPr="00FC12EA">
        <w:rPr>
          <w:rFonts w:ascii="Consolas" w:eastAsia="Times New Roman" w:hAnsi="Consolas" w:cs="Courier New"/>
          <w:color w:val="C7254E"/>
          <w:sz w:val="21"/>
          <w:szCs w:val="21"/>
          <w:shd w:val="clear" w:color="auto" w:fill="F9F2F4"/>
        </w:rPr>
        <w:t>true</w:t>
      </w:r>
      <w:r w:rsidRPr="00FC12EA">
        <w:rPr>
          <w:rFonts w:ascii="Segoe UI" w:eastAsia="Times New Roman" w:hAnsi="Segoe UI" w:cs="Segoe UI"/>
          <w:sz w:val="21"/>
          <w:szCs w:val="21"/>
        </w:rPr>
        <w:t> </w:t>
      </w:r>
      <w:r w:rsidRPr="00FC12EA">
        <w:rPr>
          <w:rFonts w:ascii="Segoe UI" w:eastAsia="Times New Roman" w:hAnsi="Segoe UI" w:cs="Segoe UI"/>
          <w:i/>
          <w:iCs/>
          <w:sz w:val="21"/>
          <w:szCs w:val="21"/>
        </w:rPr>
        <w:t>if</w:t>
      </w:r>
      <w:r w:rsidRPr="00FC12EA">
        <w:rPr>
          <w:rFonts w:ascii="Segoe UI" w:eastAsia="Times New Roman" w:hAnsi="Segoe UI" w:cs="Segoe UI"/>
          <w:sz w:val="21"/>
          <w:szCs w:val="21"/>
        </w:rPr>
        <w:t> </w:t>
      </w:r>
      <w:r w:rsidRPr="00FC12EA">
        <w:rPr>
          <w:rFonts w:ascii="Consolas" w:eastAsia="Times New Roman" w:hAnsi="Consolas" w:cs="Courier New"/>
          <w:color w:val="C7254E"/>
          <w:sz w:val="21"/>
          <w:szCs w:val="21"/>
          <w:shd w:val="clear" w:color="auto" w:fill="F9F2F4"/>
        </w:rPr>
        <w:t>t</w:t>
      </w:r>
      <w:r w:rsidRPr="00FC12EA">
        <w:rPr>
          <w:rFonts w:ascii="Segoe UI" w:eastAsia="Times New Roman" w:hAnsi="Segoe UI" w:cs="Segoe UI"/>
          <w:sz w:val="21"/>
          <w:szCs w:val="21"/>
        </w:rPr>
        <w:t> </w:t>
      </w:r>
      <w:r w:rsidRPr="00FC12EA">
        <w:rPr>
          <w:rFonts w:ascii="Segoe UI" w:eastAsia="Times New Roman" w:hAnsi="Segoe UI" w:cs="Segoe UI"/>
          <w:i/>
          <w:iCs/>
          <w:sz w:val="21"/>
          <w:szCs w:val="21"/>
        </w:rPr>
        <w:t>is an anagram of</w:t>
      </w:r>
      <w:r w:rsidRPr="00FC12EA">
        <w:rPr>
          <w:rFonts w:ascii="Segoe UI" w:eastAsia="Times New Roman" w:hAnsi="Segoe UI" w:cs="Segoe UI"/>
          <w:sz w:val="21"/>
          <w:szCs w:val="21"/>
        </w:rPr>
        <w:t> </w:t>
      </w:r>
      <w:r w:rsidRPr="00FC12EA">
        <w:rPr>
          <w:rFonts w:ascii="Consolas" w:eastAsia="Times New Roman" w:hAnsi="Consolas" w:cs="Courier New"/>
          <w:color w:val="C7254E"/>
          <w:sz w:val="21"/>
          <w:szCs w:val="21"/>
          <w:shd w:val="clear" w:color="auto" w:fill="F9F2F4"/>
        </w:rPr>
        <w:t>s</w:t>
      </w:r>
      <w:r w:rsidRPr="00FC12EA">
        <w:rPr>
          <w:rFonts w:ascii="Segoe UI" w:eastAsia="Times New Roman" w:hAnsi="Segoe UI" w:cs="Segoe UI"/>
          <w:i/>
          <w:iCs/>
          <w:sz w:val="21"/>
          <w:szCs w:val="21"/>
        </w:rPr>
        <w:t>, and</w:t>
      </w:r>
      <w:r w:rsidRPr="00FC12EA">
        <w:rPr>
          <w:rFonts w:ascii="Segoe UI" w:eastAsia="Times New Roman" w:hAnsi="Segoe UI" w:cs="Segoe UI"/>
          <w:sz w:val="21"/>
          <w:szCs w:val="21"/>
        </w:rPr>
        <w:t> </w:t>
      </w:r>
      <w:r w:rsidRPr="00FC12EA">
        <w:rPr>
          <w:rFonts w:ascii="Consolas" w:eastAsia="Times New Roman" w:hAnsi="Consolas" w:cs="Courier New"/>
          <w:color w:val="C7254E"/>
          <w:sz w:val="21"/>
          <w:szCs w:val="21"/>
          <w:shd w:val="clear" w:color="auto" w:fill="F9F2F4"/>
        </w:rPr>
        <w:t>false</w:t>
      </w:r>
      <w:r w:rsidRPr="00FC12EA">
        <w:rPr>
          <w:rFonts w:ascii="Segoe UI" w:eastAsia="Times New Roman" w:hAnsi="Segoe UI" w:cs="Segoe UI"/>
          <w:sz w:val="21"/>
          <w:szCs w:val="21"/>
        </w:rPr>
        <w:t> </w:t>
      </w:r>
      <w:r w:rsidRPr="00FC12EA">
        <w:rPr>
          <w:rFonts w:ascii="Segoe UI" w:eastAsia="Times New Roman" w:hAnsi="Segoe UI" w:cs="Segoe UI"/>
          <w:i/>
          <w:iCs/>
          <w:sz w:val="21"/>
          <w:szCs w:val="21"/>
        </w:rPr>
        <w:t>otherwise</w:t>
      </w:r>
      <w:r w:rsidRPr="00FC12EA">
        <w:rPr>
          <w:rFonts w:ascii="Segoe UI" w:eastAsia="Times New Roman" w:hAnsi="Segoe UI" w:cs="Segoe UI"/>
          <w:sz w:val="21"/>
          <w:szCs w:val="21"/>
        </w:rPr>
        <w:t>.</w:t>
      </w:r>
    </w:p>
    <w:p w14:paraId="77D4CB82"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sz w:val="21"/>
          <w:szCs w:val="21"/>
        </w:rPr>
        <w:t>An </w:t>
      </w:r>
      <w:r w:rsidRPr="00FC12EA">
        <w:rPr>
          <w:rFonts w:ascii="Segoe UI" w:eastAsia="Times New Roman" w:hAnsi="Segoe UI" w:cs="Segoe UI"/>
          <w:b/>
          <w:bCs/>
          <w:sz w:val="21"/>
          <w:szCs w:val="21"/>
        </w:rPr>
        <w:t>Anagram</w:t>
      </w:r>
      <w:r w:rsidRPr="00FC12EA">
        <w:rPr>
          <w:rFonts w:ascii="Segoe UI" w:eastAsia="Times New Roman" w:hAnsi="Segoe UI" w:cs="Segoe UI"/>
          <w:sz w:val="21"/>
          <w:szCs w:val="21"/>
        </w:rPr>
        <w:t> is a word or phrase formed by rearranging the letters of a different word or phrase, typically using all the original letters exactly once.</w:t>
      </w:r>
    </w:p>
    <w:p w14:paraId="39902201"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sz w:val="21"/>
          <w:szCs w:val="21"/>
        </w:rPr>
        <w:t> </w:t>
      </w:r>
    </w:p>
    <w:p w14:paraId="697549DE"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b/>
          <w:bCs/>
          <w:sz w:val="21"/>
          <w:szCs w:val="21"/>
        </w:rPr>
        <w:t>Example 1:</w:t>
      </w:r>
    </w:p>
    <w:p w14:paraId="539FAAC1" w14:textId="77777777" w:rsidR="00FC12EA" w:rsidRPr="00FC12EA" w:rsidRDefault="00FC12EA" w:rsidP="00FC1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C12EA">
        <w:rPr>
          <w:rFonts w:ascii="Consolas" w:eastAsia="Times New Roman" w:hAnsi="Consolas" w:cs="Courier New"/>
          <w:b/>
          <w:bCs/>
          <w:color w:val="333333"/>
          <w:sz w:val="21"/>
          <w:szCs w:val="21"/>
        </w:rPr>
        <w:t>Input:</w:t>
      </w:r>
      <w:r w:rsidRPr="00FC12EA">
        <w:rPr>
          <w:rFonts w:ascii="Consolas" w:eastAsia="Times New Roman" w:hAnsi="Consolas" w:cs="Courier New"/>
          <w:color w:val="333333"/>
          <w:sz w:val="21"/>
          <w:szCs w:val="21"/>
        </w:rPr>
        <w:t xml:space="preserve"> s = "anagram", t = "nagaram"</w:t>
      </w:r>
    </w:p>
    <w:p w14:paraId="2F66978A" w14:textId="77777777" w:rsidR="00FC12EA" w:rsidRPr="00FC12EA" w:rsidRDefault="00FC12EA" w:rsidP="00FC1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C12EA">
        <w:rPr>
          <w:rFonts w:ascii="Consolas" w:eastAsia="Times New Roman" w:hAnsi="Consolas" w:cs="Courier New"/>
          <w:b/>
          <w:bCs/>
          <w:color w:val="333333"/>
          <w:sz w:val="21"/>
          <w:szCs w:val="21"/>
        </w:rPr>
        <w:t>Output:</w:t>
      </w:r>
      <w:r w:rsidRPr="00FC12EA">
        <w:rPr>
          <w:rFonts w:ascii="Consolas" w:eastAsia="Times New Roman" w:hAnsi="Consolas" w:cs="Courier New"/>
          <w:color w:val="333333"/>
          <w:sz w:val="21"/>
          <w:szCs w:val="21"/>
        </w:rPr>
        <w:t xml:space="preserve"> true</w:t>
      </w:r>
    </w:p>
    <w:p w14:paraId="0DD0526B" w14:textId="77777777" w:rsidR="00FC12EA" w:rsidRPr="00FC12EA" w:rsidRDefault="00FC12EA" w:rsidP="00FC12EA">
      <w:pPr>
        <w:shd w:val="clear" w:color="auto" w:fill="FFFFFF"/>
        <w:spacing w:after="240"/>
        <w:rPr>
          <w:rFonts w:ascii="Segoe UI" w:eastAsia="Times New Roman" w:hAnsi="Segoe UI" w:cs="Segoe UI"/>
          <w:sz w:val="21"/>
          <w:szCs w:val="21"/>
        </w:rPr>
      </w:pPr>
      <w:r w:rsidRPr="00FC12EA">
        <w:rPr>
          <w:rFonts w:ascii="Segoe UI" w:eastAsia="Times New Roman" w:hAnsi="Segoe UI" w:cs="Segoe UI"/>
          <w:b/>
          <w:bCs/>
          <w:sz w:val="21"/>
          <w:szCs w:val="21"/>
        </w:rPr>
        <w:t>Example 2:</w:t>
      </w:r>
    </w:p>
    <w:p w14:paraId="0BF678B7" w14:textId="77777777" w:rsidR="00FC12EA" w:rsidRPr="00FC12EA" w:rsidRDefault="00FC12EA" w:rsidP="00FC1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C12EA">
        <w:rPr>
          <w:rFonts w:ascii="Consolas" w:eastAsia="Times New Roman" w:hAnsi="Consolas" w:cs="Courier New"/>
          <w:b/>
          <w:bCs/>
          <w:color w:val="333333"/>
          <w:sz w:val="21"/>
          <w:szCs w:val="21"/>
        </w:rPr>
        <w:t>Input:</w:t>
      </w:r>
      <w:r w:rsidRPr="00FC12EA">
        <w:rPr>
          <w:rFonts w:ascii="Consolas" w:eastAsia="Times New Roman" w:hAnsi="Consolas" w:cs="Courier New"/>
          <w:color w:val="333333"/>
          <w:sz w:val="21"/>
          <w:szCs w:val="21"/>
        </w:rPr>
        <w:t xml:space="preserve"> s = "rat", t = "car"</w:t>
      </w:r>
    </w:p>
    <w:p w14:paraId="0981AD8B" w14:textId="77777777" w:rsidR="00FC12EA" w:rsidRPr="00FC12EA" w:rsidRDefault="00FC12EA" w:rsidP="00FC12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C12EA">
        <w:rPr>
          <w:rFonts w:ascii="Consolas" w:eastAsia="Times New Roman" w:hAnsi="Consolas" w:cs="Courier New"/>
          <w:b/>
          <w:bCs/>
          <w:color w:val="333333"/>
          <w:sz w:val="21"/>
          <w:szCs w:val="21"/>
        </w:rPr>
        <w:t>Output:</w:t>
      </w:r>
      <w:r w:rsidRPr="00FC12EA">
        <w:rPr>
          <w:rFonts w:ascii="Consolas" w:eastAsia="Times New Roman" w:hAnsi="Consolas" w:cs="Courier New"/>
          <w:color w:val="333333"/>
          <w:sz w:val="21"/>
          <w:szCs w:val="21"/>
        </w:rPr>
        <w:t xml:space="preserve"> false</w:t>
      </w:r>
    </w:p>
    <w:p w14:paraId="45202E15" w14:textId="047967CE" w:rsidR="00F06984" w:rsidRPr="00FC12EA" w:rsidRDefault="00FC12EA" w:rsidP="00F06984">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C:</w:t>
      </w:r>
    </w:p>
    <w:p w14:paraId="79B37266"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bool isAnagram(char * s, char * t){</w:t>
      </w:r>
    </w:p>
    <w:p w14:paraId="7438AACA"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int count_map[26] = {0};</w:t>
      </w:r>
    </w:p>
    <w:p w14:paraId="3CFCEB6A"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int i = 0;</w:t>
      </w:r>
    </w:p>
    <w:p w14:paraId="4DE007DD"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if (strlen(s)!=strlen(t)) return false;</w:t>
      </w:r>
    </w:p>
    <w:p w14:paraId="269A98A1"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for(i = 0; i &lt; strlen(s); i++) {</w:t>
      </w:r>
    </w:p>
    <w:p w14:paraId="13DE2F2F"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count_map[s[i]-'a']++;</w:t>
      </w:r>
    </w:p>
    <w:p w14:paraId="4DC4D79E"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lastRenderedPageBreak/>
        <w:t xml:space="preserve">        count_map[t[i]-'a']--;</w:t>
      </w:r>
    </w:p>
    <w:p w14:paraId="1390B56C"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318CAEBA"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for(i = 0; i &lt; 26; i++) {</w:t>
      </w:r>
    </w:p>
    <w:p w14:paraId="7D17DBC6"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if (count_map[i] != 0) return false;</w:t>
      </w:r>
    </w:p>
    <w:p w14:paraId="175742B4"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09A6ABF7"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return true;</w:t>
      </w:r>
    </w:p>
    <w:p w14:paraId="6C96B652" w14:textId="5A1FDB86"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w:t>
      </w:r>
    </w:p>
    <w:p w14:paraId="6F6012F2" w14:textId="77777777" w:rsidR="00FC12EA" w:rsidRDefault="00FC12EA" w:rsidP="00F06984"/>
    <w:p w14:paraId="19DB45D1" w14:textId="5D5E5011" w:rsidR="00FC12EA" w:rsidRPr="00FC12EA" w:rsidRDefault="00FC12EA" w:rsidP="00F06984">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JAVA:</w:t>
      </w:r>
    </w:p>
    <w:p w14:paraId="2D9EAF5E"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class Solution {</w:t>
      </w:r>
    </w:p>
    <w:p w14:paraId="3BBA8250"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public boolean isAnagram(String s, String t) {</w:t>
      </w:r>
    </w:p>
    <w:p w14:paraId="7D2616BE"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int  i = 0;</w:t>
      </w:r>
    </w:p>
    <w:p w14:paraId="39437581"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int count_map[] = new int[26];</w:t>
      </w:r>
    </w:p>
    <w:p w14:paraId="6BFFA0B7"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if (s.length() != t.length()) return false;</w:t>
      </w:r>
    </w:p>
    <w:p w14:paraId="48C577ED"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for (i = 0; i &lt; s.length(); i++) {</w:t>
      </w:r>
    </w:p>
    <w:p w14:paraId="5A96AB38"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count_map[s.charAt(i)-'a']++;</w:t>
      </w:r>
    </w:p>
    <w:p w14:paraId="6133614D"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count_map[t.charAt(i)-'a']--;</w:t>
      </w:r>
    </w:p>
    <w:p w14:paraId="0B28BEA3"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352629C3"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for (i = 0; i &lt; 26; i++) {</w:t>
      </w:r>
    </w:p>
    <w:p w14:paraId="141D00AC"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if (count_map[i] &gt; 0 || count_map[i] &lt; 0) return false;</w:t>
      </w:r>
    </w:p>
    <w:p w14:paraId="37AF905D"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65421D5E"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return true;</w:t>
      </w:r>
    </w:p>
    <w:p w14:paraId="346D9A55" w14:textId="77777777"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 xml:space="preserve">    }</w:t>
      </w:r>
    </w:p>
    <w:p w14:paraId="5D361776" w14:textId="6BC67A08" w:rsidR="00FC12EA" w:rsidRPr="00FC12EA" w:rsidRDefault="00FC12EA" w:rsidP="00FC12EA">
      <w:pPr>
        <w:rPr>
          <w:rFonts w:ascii="Segoe UI" w:eastAsia="Times New Roman" w:hAnsi="Segoe UI" w:cs="Segoe UI"/>
          <w:sz w:val="21"/>
          <w:szCs w:val="21"/>
        </w:rPr>
      </w:pPr>
      <w:r w:rsidRPr="00FC12EA">
        <w:rPr>
          <w:rFonts w:ascii="Segoe UI" w:eastAsia="Times New Roman" w:hAnsi="Segoe UI" w:cs="Segoe UI"/>
          <w:sz w:val="21"/>
          <w:szCs w:val="21"/>
        </w:rPr>
        <w:t>}</w:t>
      </w:r>
    </w:p>
    <w:p w14:paraId="652E3608" w14:textId="77777777" w:rsidR="00F06984" w:rsidRDefault="00F06984" w:rsidP="005D36BA">
      <w:pPr>
        <w:rPr>
          <w:rFonts w:ascii="Segoe UI" w:eastAsia="Times New Roman" w:hAnsi="Segoe UI" w:cs="Segoe UI"/>
          <w:sz w:val="21"/>
          <w:szCs w:val="21"/>
        </w:rPr>
      </w:pPr>
    </w:p>
    <w:p w14:paraId="47F50A06" w14:textId="1873200A" w:rsidR="007B4335" w:rsidRDefault="007B4335" w:rsidP="007B4335">
      <w:pPr>
        <w:pStyle w:val="Heading2"/>
        <w:rPr>
          <w:rFonts w:ascii="Segoe UI" w:eastAsia="Times New Roman" w:hAnsi="Segoe UI" w:cs="Segoe UI"/>
          <w:bCs/>
          <w:sz w:val="21"/>
          <w:szCs w:val="21"/>
          <w:u w:val="single"/>
        </w:rPr>
      </w:pPr>
      <w:bookmarkStart w:id="19" w:name="_Toc142029725"/>
      <w:r>
        <w:rPr>
          <w:rFonts w:ascii="Segoe UI" w:eastAsia="Times New Roman" w:hAnsi="Segoe UI" w:cs="Segoe UI"/>
          <w:bCs/>
          <w:sz w:val="21"/>
          <w:szCs w:val="21"/>
          <w:u w:val="single"/>
        </w:rPr>
        <w:t>Valid Palindrome</w:t>
      </w:r>
      <w:bookmarkEnd w:id="19"/>
    </w:p>
    <w:p w14:paraId="4B767944"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sz w:val="21"/>
          <w:szCs w:val="21"/>
        </w:rPr>
        <w:t>A phrase is a </w:t>
      </w:r>
      <w:r w:rsidRPr="00D54ADD">
        <w:rPr>
          <w:rFonts w:ascii="Segoe UI" w:eastAsia="Times New Roman" w:hAnsi="Segoe UI" w:cs="Segoe UI"/>
          <w:b/>
          <w:bCs/>
          <w:sz w:val="21"/>
          <w:szCs w:val="21"/>
        </w:rPr>
        <w:t>palindrome</w:t>
      </w:r>
      <w:r w:rsidRPr="00D54ADD">
        <w:rPr>
          <w:rFonts w:ascii="Segoe UI" w:eastAsia="Times New Roman" w:hAnsi="Segoe UI" w:cs="Segoe UI"/>
          <w:sz w:val="21"/>
          <w:szCs w:val="21"/>
        </w:rPr>
        <w:t> if, after converting all uppercase letters into lowercase letters and removing all non-alphanumeric characters, it reads the same forward and backward. Alphanumeric characters include letters and numbers.</w:t>
      </w:r>
    </w:p>
    <w:p w14:paraId="1B170876"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sz w:val="21"/>
          <w:szCs w:val="21"/>
        </w:rPr>
        <w:t>Given a string </w:t>
      </w:r>
      <w:r w:rsidRPr="00D54ADD">
        <w:rPr>
          <w:rFonts w:ascii="Consolas" w:eastAsia="Times New Roman" w:hAnsi="Consolas" w:cs="Courier New"/>
          <w:color w:val="C7254E"/>
          <w:sz w:val="21"/>
          <w:szCs w:val="21"/>
          <w:shd w:val="clear" w:color="auto" w:fill="F9F2F4"/>
        </w:rPr>
        <w:t>s</w:t>
      </w:r>
      <w:r w:rsidRPr="00D54ADD">
        <w:rPr>
          <w:rFonts w:ascii="Segoe UI" w:eastAsia="Times New Roman" w:hAnsi="Segoe UI" w:cs="Segoe UI"/>
          <w:sz w:val="21"/>
          <w:szCs w:val="21"/>
        </w:rPr>
        <w:t>, return </w:t>
      </w:r>
      <w:r w:rsidRPr="00D54ADD">
        <w:rPr>
          <w:rFonts w:ascii="Consolas" w:eastAsia="Times New Roman" w:hAnsi="Consolas" w:cs="Courier New"/>
          <w:color w:val="C7254E"/>
          <w:sz w:val="21"/>
          <w:szCs w:val="21"/>
          <w:shd w:val="clear" w:color="auto" w:fill="F9F2F4"/>
        </w:rPr>
        <w:t>true</w:t>
      </w:r>
      <w:r w:rsidRPr="00D54ADD">
        <w:rPr>
          <w:rFonts w:ascii="Segoe UI" w:eastAsia="Times New Roman" w:hAnsi="Segoe UI" w:cs="Segoe UI"/>
          <w:i/>
          <w:iCs/>
          <w:sz w:val="21"/>
          <w:szCs w:val="21"/>
        </w:rPr>
        <w:t> if it is a </w:t>
      </w:r>
      <w:r w:rsidRPr="00D54ADD">
        <w:rPr>
          <w:rFonts w:ascii="Segoe UI" w:eastAsia="Times New Roman" w:hAnsi="Segoe UI" w:cs="Segoe UI"/>
          <w:b/>
          <w:bCs/>
          <w:i/>
          <w:iCs/>
          <w:sz w:val="21"/>
          <w:szCs w:val="21"/>
        </w:rPr>
        <w:t>palindrome</w:t>
      </w:r>
      <w:r w:rsidRPr="00D54ADD">
        <w:rPr>
          <w:rFonts w:ascii="Segoe UI" w:eastAsia="Times New Roman" w:hAnsi="Segoe UI" w:cs="Segoe UI"/>
          <w:i/>
          <w:iCs/>
          <w:sz w:val="21"/>
          <w:szCs w:val="21"/>
        </w:rPr>
        <w:t>, or </w:t>
      </w:r>
      <w:r w:rsidRPr="00D54ADD">
        <w:rPr>
          <w:rFonts w:ascii="Consolas" w:eastAsia="Times New Roman" w:hAnsi="Consolas" w:cs="Courier New"/>
          <w:color w:val="C7254E"/>
          <w:sz w:val="21"/>
          <w:szCs w:val="21"/>
          <w:shd w:val="clear" w:color="auto" w:fill="F9F2F4"/>
        </w:rPr>
        <w:t>false</w:t>
      </w:r>
      <w:r w:rsidRPr="00D54ADD">
        <w:rPr>
          <w:rFonts w:ascii="Segoe UI" w:eastAsia="Times New Roman" w:hAnsi="Segoe UI" w:cs="Segoe UI"/>
          <w:i/>
          <w:iCs/>
          <w:sz w:val="21"/>
          <w:szCs w:val="21"/>
        </w:rPr>
        <w:t> otherwise</w:t>
      </w:r>
      <w:r w:rsidRPr="00D54ADD">
        <w:rPr>
          <w:rFonts w:ascii="Segoe UI" w:eastAsia="Times New Roman" w:hAnsi="Segoe UI" w:cs="Segoe UI"/>
          <w:sz w:val="21"/>
          <w:szCs w:val="21"/>
        </w:rPr>
        <w:t>.</w:t>
      </w:r>
    </w:p>
    <w:p w14:paraId="5DAC59C7"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sz w:val="21"/>
          <w:szCs w:val="21"/>
        </w:rPr>
        <w:t> </w:t>
      </w:r>
    </w:p>
    <w:p w14:paraId="37FD0900"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b/>
          <w:bCs/>
          <w:sz w:val="21"/>
          <w:szCs w:val="21"/>
        </w:rPr>
        <w:t>Example 1:</w:t>
      </w:r>
    </w:p>
    <w:p w14:paraId="014F1973"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Input:</w:t>
      </w:r>
      <w:r w:rsidRPr="00D54ADD">
        <w:rPr>
          <w:rFonts w:ascii="Consolas" w:eastAsia="Times New Roman" w:hAnsi="Consolas" w:cs="Courier New"/>
          <w:color w:val="333333"/>
          <w:sz w:val="21"/>
          <w:szCs w:val="21"/>
        </w:rPr>
        <w:t xml:space="preserve"> s = "A man, a plan, a canal: Panama"</w:t>
      </w:r>
    </w:p>
    <w:p w14:paraId="528FF917"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Output:</w:t>
      </w:r>
      <w:r w:rsidRPr="00D54ADD">
        <w:rPr>
          <w:rFonts w:ascii="Consolas" w:eastAsia="Times New Roman" w:hAnsi="Consolas" w:cs="Courier New"/>
          <w:color w:val="333333"/>
          <w:sz w:val="21"/>
          <w:szCs w:val="21"/>
        </w:rPr>
        <w:t xml:space="preserve"> true</w:t>
      </w:r>
    </w:p>
    <w:p w14:paraId="7853B68D"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Explanation:</w:t>
      </w:r>
      <w:r w:rsidRPr="00D54ADD">
        <w:rPr>
          <w:rFonts w:ascii="Consolas" w:eastAsia="Times New Roman" w:hAnsi="Consolas" w:cs="Courier New"/>
          <w:color w:val="333333"/>
          <w:sz w:val="21"/>
          <w:szCs w:val="21"/>
        </w:rPr>
        <w:t xml:space="preserve"> "amanaplanacanalpanama" is a palindrome.</w:t>
      </w:r>
    </w:p>
    <w:p w14:paraId="3E8F4AAA"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b/>
          <w:bCs/>
          <w:sz w:val="21"/>
          <w:szCs w:val="21"/>
        </w:rPr>
        <w:t>Example 2:</w:t>
      </w:r>
    </w:p>
    <w:p w14:paraId="1A3036F3"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Input:</w:t>
      </w:r>
      <w:r w:rsidRPr="00D54ADD">
        <w:rPr>
          <w:rFonts w:ascii="Consolas" w:eastAsia="Times New Roman" w:hAnsi="Consolas" w:cs="Courier New"/>
          <w:color w:val="333333"/>
          <w:sz w:val="21"/>
          <w:szCs w:val="21"/>
        </w:rPr>
        <w:t xml:space="preserve"> s = "race a car"</w:t>
      </w:r>
    </w:p>
    <w:p w14:paraId="46B8BDED"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Output:</w:t>
      </w:r>
      <w:r w:rsidRPr="00D54ADD">
        <w:rPr>
          <w:rFonts w:ascii="Consolas" w:eastAsia="Times New Roman" w:hAnsi="Consolas" w:cs="Courier New"/>
          <w:color w:val="333333"/>
          <w:sz w:val="21"/>
          <w:szCs w:val="21"/>
        </w:rPr>
        <w:t xml:space="preserve"> false</w:t>
      </w:r>
    </w:p>
    <w:p w14:paraId="385B0909"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lastRenderedPageBreak/>
        <w:t>Explanation:</w:t>
      </w:r>
      <w:r w:rsidRPr="00D54ADD">
        <w:rPr>
          <w:rFonts w:ascii="Consolas" w:eastAsia="Times New Roman" w:hAnsi="Consolas" w:cs="Courier New"/>
          <w:color w:val="333333"/>
          <w:sz w:val="21"/>
          <w:szCs w:val="21"/>
        </w:rPr>
        <w:t xml:space="preserve"> "raceacar" is not a palindrome.</w:t>
      </w:r>
    </w:p>
    <w:p w14:paraId="1776733E" w14:textId="77777777" w:rsidR="00D54ADD" w:rsidRPr="00D54ADD" w:rsidRDefault="00D54ADD" w:rsidP="00D54ADD">
      <w:pPr>
        <w:shd w:val="clear" w:color="auto" w:fill="FFFFFF"/>
        <w:spacing w:after="240"/>
        <w:rPr>
          <w:rFonts w:ascii="Segoe UI" w:eastAsia="Times New Roman" w:hAnsi="Segoe UI" w:cs="Segoe UI"/>
          <w:sz w:val="21"/>
          <w:szCs w:val="21"/>
        </w:rPr>
      </w:pPr>
      <w:r w:rsidRPr="00D54ADD">
        <w:rPr>
          <w:rFonts w:ascii="Segoe UI" w:eastAsia="Times New Roman" w:hAnsi="Segoe UI" w:cs="Segoe UI"/>
          <w:b/>
          <w:bCs/>
          <w:sz w:val="21"/>
          <w:szCs w:val="21"/>
        </w:rPr>
        <w:t>Example 3:</w:t>
      </w:r>
    </w:p>
    <w:p w14:paraId="362FC440"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Input:</w:t>
      </w:r>
      <w:r w:rsidRPr="00D54ADD">
        <w:rPr>
          <w:rFonts w:ascii="Consolas" w:eastAsia="Times New Roman" w:hAnsi="Consolas" w:cs="Courier New"/>
          <w:color w:val="333333"/>
          <w:sz w:val="21"/>
          <w:szCs w:val="21"/>
        </w:rPr>
        <w:t xml:space="preserve"> s = " "</w:t>
      </w:r>
    </w:p>
    <w:p w14:paraId="6188A3F7"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Output:</w:t>
      </w:r>
      <w:r w:rsidRPr="00D54ADD">
        <w:rPr>
          <w:rFonts w:ascii="Consolas" w:eastAsia="Times New Roman" w:hAnsi="Consolas" w:cs="Courier New"/>
          <w:color w:val="333333"/>
          <w:sz w:val="21"/>
          <w:szCs w:val="21"/>
        </w:rPr>
        <w:t xml:space="preserve"> true</w:t>
      </w:r>
    </w:p>
    <w:p w14:paraId="520716F7"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b/>
          <w:bCs/>
          <w:color w:val="333333"/>
          <w:sz w:val="21"/>
          <w:szCs w:val="21"/>
        </w:rPr>
        <w:t>Explanation:</w:t>
      </w:r>
      <w:r w:rsidRPr="00D54ADD">
        <w:rPr>
          <w:rFonts w:ascii="Consolas" w:eastAsia="Times New Roman" w:hAnsi="Consolas" w:cs="Courier New"/>
          <w:color w:val="333333"/>
          <w:sz w:val="21"/>
          <w:szCs w:val="21"/>
        </w:rPr>
        <w:t xml:space="preserve"> s is an empty string "" after removing non-alphanumeric characters.</w:t>
      </w:r>
    </w:p>
    <w:p w14:paraId="7508F292" w14:textId="77777777" w:rsidR="00D54ADD" w:rsidRPr="00D54ADD" w:rsidRDefault="00D54ADD" w:rsidP="00D54A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54ADD">
        <w:rPr>
          <w:rFonts w:ascii="Consolas" w:eastAsia="Times New Roman" w:hAnsi="Consolas" w:cs="Courier New"/>
          <w:color w:val="333333"/>
          <w:sz w:val="21"/>
          <w:szCs w:val="21"/>
        </w:rPr>
        <w:t>Since an empty string reads the same forward and backward, it is a palindrome.</w:t>
      </w:r>
    </w:p>
    <w:p w14:paraId="267EFDB5" w14:textId="77777777" w:rsidR="007B4335" w:rsidRDefault="007B4335" w:rsidP="005D36BA">
      <w:pPr>
        <w:rPr>
          <w:rFonts w:ascii="Segoe UI" w:eastAsia="Times New Roman" w:hAnsi="Segoe UI" w:cs="Segoe UI"/>
          <w:sz w:val="21"/>
          <w:szCs w:val="21"/>
        </w:rPr>
      </w:pPr>
    </w:p>
    <w:p w14:paraId="1B7EFC13" w14:textId="52CE5489" w:rsidR="00715E14" w:rsidRPr="005F06C4" w:rsidRDefault="00715E14" w:rsidP="005D36BA">
      <w:pPr>
        <w:rPr>
          <w:rFonts w:ascii="Segoe UI" w:eastAsia="Times New Roman" w:hAnsi="Segoe UI" w:cs="Segoe UI"/>
          <w:b/>
          <w:bCs/>
          <w:sz w:val="21"/>
          <w:szCs w:val="21"/>
          <w:u w:val="single"/>
        </w:rPr>
      </w:pPr>
      <w:r w:rsidRPr="005F06C4">
        <w:rPr>
          <w:rFonts w:ascii="Segoe UI" w:eastAsia="Times New Roman" w:hAnsi="Segoe UI" w:cs="Segoe UI"/>
          <w:b/>
          <w:bCs/>
          <w:sz w:val="21"/>
          <w:szCs w:val="21"/>
          <w:u w:val="single"/>
        </w:rPr>
        <w:t>C:</w:t>
      </w:r>
    </w:p>
    <w:p w14:paraId="2BF4C9B9"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bool isPalindrome(char * s){</w:t>
      </w:r>
    </w:p>
    <w:p w14:paraId="68EB7C3F"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int start = 0;</w:t>
      </w:r>
    </w:p>
    <w:p w14:paraId="2D0A6603"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int end = strlen(s);</w:t>
      </w:r>
    </w:p>
    <w:p w14:paraId="02F854DD"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while (start &lt; end) {</w:t>
      </w:r>
    </w:p>
    <w:p w14:paraId="0BDC589D"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if (!isalnum(s[start])) {</w:t>
      </w:r>
    </w:p>
    <w:p w14:paraId="1F40269A"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start++;</w:t>
      </w:r>
    </w:p>
    <w:p w14:paraId="7B15A8D1"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continue;</w:t>
      </w:r>
    </w:p>
    <w:p w14:paraId="08FA4471"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
    <w:p w14:paraId="04204B24"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if (!isalnum(s[end])) {</w:t>
      </w:r>
    </w:p>
    <w:p w14:paraId="65EF5E5F"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end--;</w:t>
      </w:r>
    </w:p>
    <w:p w14:paraId="2B04487E"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continue;</w:t>
      </w:r>
    </w:p>
    <w:p w14:paraId="5E5DC56A"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
    <w:p w14:paraId="4E6B63D3"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if (tolower(s[start]) != tolower(s[end])) return false;</w:t>
      </w:r>
    </w:p>
    <w:p w14:paraId="08E17A36"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else {</w:t>
      </w:r>
    </w:p>
    <w:p w14:paraId="4D1A13F4"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start++;</w:t>
      </w:r>
    </w:p>
    <w:p w14:paraId="7C7C432A"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end--;</w:t>
      </w:r>
    </w:p>
    <w:p w14:paraId="4629A60E"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
    <w:p w14:paraId="46D45468"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w:t>
      </w:r>
    </w:p>
    <w:p w14:paraId="5AB6F425" w14:textId="77777777" w:rsidR="005F06C4" w:rsidRPr="005F06C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 xml:space="preserve">    return true;</w:t>
      </w:r>
    </w:p>
    <w:p w14:paraId="706ECF2B" w14:textId="37C10B87" w:rsidR="00715E14" w:rsidRDefault="005F06C4" w:rsidP="005F06C4">
      <w:pPr>
        <w:rPr>
          <w:rFonts w:ascii="Segoe UI" w:eastAsia="Times New Roman" w:hAnsi="Segoe UI" w:cs="Segoe UI"/>
          <w:sz w:val="21"/>
          <w:szCs w:val="21"/>
        </w:rPr>
      </w:pPr>
      <w:r w:rsidRPr="005F06C4">
        <w:rPr>
          <w:rFonts w:ascii="Segoe UI" w:eastAsia="Times New Roman" w:hAnsi="Segoe UI" w:cs="Segoe UI"/>
          <w:sz w:val="21"/>
          <w:szCs w:val="21"/>
        </w:rPr>
        <w:t>}</w:t>
      </w:r>
    </w:p>
    <w:p w14:paraId="20FB98B2" w14:textId="77777777" w:rsidR="005F06C4" w:rsidRDefault="005F06C4" w:rsidP="005F06C4">
      <w:pPr>
        <w:rPr>
          <w:rFonts w:ascii="Segoe UI" w:eastAsia="Times New Roman" w:hAnsi="Segoe UI" w:cs="Segoe UI"/>
          <w:sz w:val="21"/>
          <w:szCs w:val="21"/>
        </w:rPr>
      </w:pPr>
    </w:p>
    <w:p w14:paraId="6A827C51" w14:textId="06DB3BBB" w:rsidR="00715E14" w:rsidRPr="005F06C4" w:rsidRDefault="00715E14" w:rsidP="005D36BA">
      <w:pPr>
        <w:rPr>
          <w:rFonts w:ascii="Segoe UI" w:eastAsia="Times New Roman" w:hAnsi="Segoe UI" w:cs="Segoe UI"/>
          <w:b/>
          <w:bCs/>
          <w:sz w:val="21"/>
          <w:szCs w:val="21"/>
          <w:u w:val="single"/>
        </w:rPr>
      </w:pPr>
      <w:r w:rsidRPr="005F06C4">
        <w:rPr>
          <w:rFonts w:ascii="Segoe UI" w:eastAsia="Times New Roman" w:hAnsi="Segoe UI" w:cs="Segoe UI"/>
          <w:b/>
          <w:bCs/>
          <w:sz w:val="21"/>
          <w:szCs w:val="21"/>
          <w:u w:val="single"/>
        </w:rPr>
        <w:t>JAVA:</w:t>
      </w:r>
    </w:p>
    <w:p w14:paraId="20ACE109"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class Solution {</w:t>
      </w:r>
    </w:p>
    <w:p w14:paraId="2341DA9B"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public boolean isPalindrome(String s) {</w:t>
      </w:r>
    </w:p>
    <w:p w14:paraId="306C38F6"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int i = 0;</w:t>
      </w:r>
    </w:p>
    <w:p w14:paraId="42D2083D"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int j = s.length()-1;</w:t>
      </w:r>
    </w:p>
    <w:p w14:paraId="0E92E1F5"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while (i &lt;= j) {</w:t>
      </w:r>
    </w:p>
    <w:p w14:paraId="33F326A8"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if ((Character.toLowerCase(s.charAt(i))) == (Character.toLowerCase(s.charAt(j)))) {</w:t>
      </w:r>
    </w:p>
    <w:p w14:paraId="121ECCC8"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 System.out.println("Equal i is"+s.charAt(i)+"j is"+s.charAt(j));</w:t>
      </w:r>
    </w:p>
    <w:p w14:paraId="42A2CEA7"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w:t>
      </w:r>
    </w:p>
    <w:p w14:paraId="7ADEA6C5"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j--;</w:t>
      </w:r>
    </w:p>
    <w:p w14:paraId="4AB0C60E"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7AAAF5E7"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else {</w:t>
      </w:r>
    </w:p>
    <w:p w14:paraId="0BA89190"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lastRenderedPageBreak/>
        <w:t xml:space="preserve">                if(!Character.isLetterOrDigit(s.charAt(i))) {</w:t>
      </w:r>
    </w:p>
    <w:p w14:paraId="5CE4F17D"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 System.out.println("non alpha numeric in i"+s.charAt(i));</w:t>
      </w:r>
    </w:p>
    <w:p w14:paraId="561140BE"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i++;</w:t>
      </w:r>
    </w:p>
    <w:p w14:paraId="6EEDAE49"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2F440AA0"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else if (!Character.isLetterOrDigit(s.charAt(j))) {</w:t>
      </w:r>
    </w:p>
    <w:p w14:paraId="60586960"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 System.out.println("non alpha numeric in j"+s.charAt(j));</w:t>
      </w:r>
    </w:p>
    <w:p w14:paraId="3ACF6C21"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j--;</w:t>
      </w:r>
    </w:p>
    <w:p w14:paraId="4274092D"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7890DF5B"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else {</w:t>
      </w:r>
    </w:p>
    <w:p w14:paraId="68D5A85B"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return false;</w:t>
      </w:r>
    </w:p>
    <w:p w14:paraId="67A8A677"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4C07034A"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4416027A"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1B69DEEF"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return true;</w:t>
      </w:r>
    </w:p>
    <w:p w14:paraId="479A3DC8" w14:textId="77777777" w:rsidR="00715E14" w:rsidRP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 xml:space="preserve">    }</w:t>
      </w:r>
    </w:p>
    <w:p w14:paraId="44CF042C" w14:textId="0340FC06" w:rsidR="00715E14" w:rsidRDefault="00715E14" w:rsidP="00715E14">
      <w:pPr>
        <w:rPr>
          <w:rFonts w:ascii="Segoe UI" w:eastAsia="Times New Roman" w:hAnsi="Segoe UI" w:cs="Segoe UI"/>
          <w:sz w:val="21"/>
          <w:szCs w:val="21"/>
        </w:rPr>
      </w:pPr>
      <w:r w:rsidRPr="00715E14">
        <w:rPr>
          <w:rFonts w:ascii="Segoe UI" w:eastAsia="Times New Roman" w:hAnsi="Segoe UI" w:cs="Segoe UI"/>
          <w:sz w:val="21"/>
          <w:szCs w:val="21"/>
        </w:rPr>
        <w:t>}</w:t>
      </w:r>
    </w:p>
    <w:p w14:paraId="22797B02" w14:textId="77777777" w:rsidR="004767BE" w:rsidRDefault="004767BE" w:rsidP="00715E14">
      <w:pPr>
        <w:rPr>
          <w:rFonts w:ascii="Segoe UI" w:eastAsia="Times New Roman" w:hAnsi="Segoe UI" w:cs="Segoe UI"/>
          <w:sz w:val="21"/>
          <w:szCs w:val="21"/>
        </w:rPr>
      </w:pPr>
    </w:p>
    <w:p w14:paraId="52AB97DF" w14:textId="2DB09485" w:rsidR="004767BE" w:rsidRDefault="004767BE" w:rsidP="00715E14">
      <w:pPr>
        <w:pStyle w:val="Heading2"/>
        <w:rPr>
          <w:rFonts w:ascii="Segoe UI" w:eastAsia="Times New Roman" w:hAnsi="Segoe UI" w:cs="Segoe UI"/>
          <w:bCs/>
          <w:sz w:val="21"/>
          <w:szCs w:val="21"/>
          <w:u w:val="single"/>
        </w:rPr>
      </w:pPr>
      <w:bookmarkStart w:id="20" w:name="_Toc142029726"/>
      <w:r>
        <w:rPr>
          <w:rFonts w:ascii="Segoe UI" w:eastAsia="Times New Roman" w:hAnsi="Segoe UI" w:cs="Segoe UI"/>
          <w:bCs/>
          <w:sz w:val="21"/>
          <w:szCs w:val="21"/>
          <w:u w:val="single"/>
        </w:rPr>
        <w:t>String To Integer (atoi)</w:t>
      </w:r>
      <w:bookmarkEnd w:id="20"/>
    </w:p>
    <w:p w14:paraId="1B67C355"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sz w:val="21"/>
          <w:szCs w:val="21"/>
        </w:rPr>
        <w:t>Implement the </w:t>
      </w:r>
      <w:r w:rsidRPr="00726D2D">
        <w:rPr>
          <w:rFonts w:ascii="Consolas" w:eastAsia="Times New Roman" w:hAnsi="Consolas" w:cs="Courier New"/>
          <w:color w:val="C7254E"/>
          <w:sz w:val="21"/>
          <w:szCs w:val="21"/>
          <w:shd w:val="clear" w:color="auto" w:fill="F9F2F4"/>
        </w:rPr>
        <w:t>myAtoi(string s)</w:t>
      </w:r>
      <w:r w:rsidRPr="00726D2D">
        <w:rPr>
          <w:rFonts w:ascii="Segoe UI" w:eastAsia="Times New Roman" w:hAnsi="Segoe UI" w:cs="Segoe UI"/>
          <w:sz w:val="21"/>
          <w:szCs w:val="21"/>
        </w:rPr>
        <w:t> function, which converts a string to a 32-bit signed integer (similar to C/C++'s </w:t>
      </w:r>
      <w:r w:rsidRPr="00726D2D">
        <w:rPr>
          <w:rFonts w:ascii="Consolas" w:eastAsia="Times New Roman" w:hAnsi="Consolas" w:cs="Courier New"/>
          <w:color w:val="C7254E"/>
          <w:sz w:val="21"/>
          <w:szCs w:val="21"/>
          <w:shd w:val="clear" w:color="auto" w:fill="F9F2F4"/>
        </w:rPr>
        <w:t>atoi</w:t>
      </w:r>
      <w:r w:rsidRPr="00726D2D">
        <w:rPr>
          <w:rFonts w:ascii="Segoe UI" w:eastAsia="Times New Roman" w:hAnsi="Segoe UI" w:cs="Segoe UI"/>
          <w:sz w:val="21"/>
          <w:szCs w:val="21"/>
        </w:rPr>
        <w:t> function).</w:t>
      </w:r>
    </w:p>
    <w:p w14:paraId="76BD4601"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sz w:val="21"/>
          <w:szCs w:val="21"/>
        </w:rPr>
        <w:t>The algorithm for </w:t>
      </w:r>
      <w:r w:rsidRPr="00726D2D">
        <w:rPr>
          <w:rFonts w:ascii="Consolas" w:eastAsia="Times New Roman" w:hAnsi="Consolas" w:cs="Courier New"/>
          <w:color w:val="C7254E"/>
          <w:sz w:val="21"/>
          <w:szCs w:val="21"/>
          <w:shd w:val="clear" w:color="auto" w:fill="F9F2F4"/>
        </w:rPr>
        <w:t>myAtoi(string s)</w:t>
      </w:r>
      <w:r w:rsidRPr="00726D2D">
        <w:rPr>
          <w:rFonts w:ascii="Segoe UI" w:eastAsia="Times New Roman" w:hAnsi="Segoe UI" w:cs="Segoe UI"/>
          <w:sz w:val="21"/>
          <w:szCs w:val="21"/>
        </w:rPr>
        <w:t> is as follows:</w:t>
      </w:r>
    </w:p>
    <w:p w14:paraId="5633820F"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Read in and ignore any leading whitespace.</w:t>
      </w:r>
    </w:p>
    <w:p w14:paraId="1111504B"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Check if the next character (if not already at the end of the string) is </w:t>
      </w:r>
      <w:r w:rsidRPr="00726D2D">
        <w:rPr>
          <w:rFonts w:ascii="Consolas" w:eastAsia="Times New Roman" w:hAnsi="Consolas" w:cs="Courier New"/>
          <w:color w:val="C7254E"/>
          <w:sz w:val="21"/>
          <w:szCs w:val="21"/>
          <w:shd w:val="clear" w:color="auto" w:fill="F9F2F4"/>
        </w:rPr>
        <w:t>'-'</w:t>
      </w:r>
      <w:r w:rsidRPr="00726D2D">
        <w:rPr>
          <w:rFonts w:ascii="Segoe UI" w:eastAsia="Times New Roman" w:hAnsi="Segoe UI" w:cs="Segoe UI"/>
          <w:sz w:val="21"/>
          <w:szCs w:val="21"/>
        </w:rPr>
        <w:t> or </w:t>
      </w:r>
      <w:r w:rsidRPr="00726D2D">
        <w:rPr>
          <w:rFonts w:ascii="Consolas" w:eastAsia="Times New Roman" w:hAnsi="Consolas" w:cs="Courier New"/>
          <w:color w:val="C7254E"/>
          <w:sz w:val="21"/>
          <w:szCs w:val="21"/>
          <w:shd w:val="clear" w:color="auto" w:fill="F9F2F4"/>
        </w:rPr>
        <w:t>'+'</w:t>
      </w:r>
      <w:r w:rsidRPr="00726D2D">
        <w:rPr>
          <w:rFonts w:ascii="Segoe UI" w:eastAsia="Times New Roman" w:hAnsi="Segoe UI" w:cs="Segoe UI"/>
          <w:sz w:val="21"/>
          <w:szCs w:val="21"/>
        </w:rPr>
        <w:t>. Read this character in if it is either. This determines if the final result is negative or positive respectively. Assume the result is positive if neither is present.</w:t>
      </w:r>
    </w:p>
    <w:p w14:paraId="604214BA"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Read in next the characters until the next non-digit character or the end of the input is reached. The rest of the string is ignored.</w:t>
      </w:r>
    </w:p>
    <w:p w14:paraId="62220859"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Convert these digits into an integer (i.e. </w:t>
      </w:r>
      <w:r w:rsidRPr="00726D2D">
        <w:rPr>
          <w:rFonts w:ascii="Consolas" w:eastAsia="Times New Roman" w:hAnsi="Consolas" w:cs="Courier New"/>
          <w:color w:val="C7254E"/>
          <w:sz w:val="21"/>
          <w:szCs w:val="21"/>
          <w:shd w:val="clear" w:color="auto" w:fill="F9F2F4"/>
        </w:rPr>
        <w:t>"123" -&gt; 123</w:t>
      </w:r>
      <w:r w:rsidRPr="00726D2D">
        <w:rPr>
          <w:rFonts w:ascii="Segoe UI" w:eastAsia="Times New Roman" w:hAnsi="Segoe UI" w:cs="Segoe UI"/>
          <w:sz w:val="21"/>
          <w:szCs w:val="21"/>
        </w:rPr>
        <w:t>, </w:t>
      </w:r>
      <w:r w:rsidRPr="00726D2D">
        <w:rPr>
          <w:rFonts w:ascii="Consolas" w:eastAsia="Times New Roman" w:hAnsi="Consolas" w:cs="Courier New"/>
          <w:color w:val="C7254E"/>
          <w:sz w:val="21"/>
          <w:szCs w:val="21"/>
          <w:shd w:val="clear" w:color="auto" w:fill="F9F2F4"/>
        </w:rPr>
        <w:t>"0032" -&gt; 32</w:t>
      </w:r>
      <w:r w:rsidRPr="00726D2D">
        <w:rPr>
          <w:rFonts w:ascii="Segoe UI" w:eastAsia="Times New Roman" w:hAnsi="Segoe UI" w:cs="Segoe UI"/>
          <w:sz w:val="21"/>
          <w:szCs w:val="21"/>
        </w:rPr>
        <w:t>). If no digits were read, then the integer is </w:t>
      </w:r>
      <w:r w:rsidRPr="00726D2D">
        <w:rPr>
          <w:rFonts w:ascii="Consolas" w:eastAsia="Times New Roman" w:hAnsi="Consolas" w:cs="Courier New"/>
          <w:color w:val="C7254E"/>
          <w:sz w:val="21"/>
          <w:szCs w:val="21"/>
          <w:shd w:val="clear" w:color="auto" w:fill="F9F2F4"/>
        </w:rPr>
        <w:t>0</w:t>
      </w:r>
      <w:r w:rsidRPr="00726D2D">
        <w:rPr>
          <w:rFonts w:ascii="Segoe UI" w:eastAsia="Times New Roman" w:hAnsi="Segoe UI" w:cs="Segoe UI"/>
          <w:sz w:val="21"/>
          <w:szCs w:val="21"/>
        </w:rPr>
        <w:t>. Change the sign as necessary (from step 2).</w:t>
      </w:r>
    </w:p>
    <w:p w14:paraId="4EA723EF"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If the integer is out of the 32-bit signed integer range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Consolas" w:eastAsia="Times New Roman" w:hAnsi="Consolas" w:cs="Courier New"/>
          <w:color w:val="C7254E"/>
          <w:sz w:val="21"/>
          <w:szCs w:val="21"/>
          <w:shd w:val="clear" w:color="auto" w:fill="F9F2F4"/>
        </w:rPr>
        <w:t>, 2</w:t>
      </w:r>
      <w:r w:rsidRPr="00726D2D">
        <w:rPr>
          <w:rFonts w:ascii="Consolas" w:eastAsia="Times New Roman" w:hAnsi="Consolas" w:cs="Courier New"/>
          <w:color w:val="C7254E"/>
          <w:sz w:val="16"/>
          <w:szCs w:val="16"/>
          <w:shd w:val="clear" w:color="auto" w:fill="F9F2F4"/>
          <w:vertAlign w:val="superscript"/>
        </w:rPr>
        <w:t>31</w:t>
      </w:r>
      <w:r w:rsidRPr="00726D2D">
        <w:rPr>
          <w:rFonts w:ascii="Consolas" w:eastAsia="Times New Roman" w:hAnsi="Consolas" w:cs="Courier New"/>
          <w:color w:val="C7254E"/>
          <w:sz w:val="21"/>
          <w:szCs w:val="21"/>
          <w:shd w:val="clear" w:color="auto" w:fill="F9F2F4"/>
        </w:rPr>
        <w:t> - 1]</w:t>
      </w:r>
      <w:r w:rsidRPr="00726D2D">
        <w:rPr>
          <w:rFonts w:ascii="Segoe UI" w:eastAsia="Times New Roman" w:hAnsi="Segoe UI" w:cs="Segoe UI"/>
          <w:sz w:val="21"/>
          <w:szCs w:val="21"/>
        </w:rPr>
        <w:t>, then clamp the integer so that it remains in the range. Specifically, integers less than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Segoe UI" w:eastAsia="Times New Roman" w:hAnsi="Segoe UI" w:cs="Segoe UI"/>
          <w:sz w:val="21"/>
          <w:szCs w:val="21"/>
        </w:rPr>
        <w:t> should be clamped to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Segoe UI" w:eastAsia="Times New Roman" w:hAnsi="Segoe UI" w:cs="Segoe UI"/>
          <w:sz w:val="21"/>
          <w:szCs w:val="21"/>
        </w:rPr>
        <w:t>, and integers greater than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Consolas" w:eastAsia="Times New Roman" w:hAnsi="Consolas" w:cs="Courier New"/>
          <w:color w:val="C7254E"/>
          <w:sz w:val="21"/>
          <w:szCs w:val="21"/>
          <w:shd w:val="clear" w:color="auto" w:fill="F9F2F4"/>
        </w:rPr>
        <w:t> - 1</w:t>
      </w:r>
      <w:r w:rsidRPr="00726D2D">
        <w:rPr>
          <w:rFonts w:ascii="Segoe UI" w:eastAsia="Times New Roman" w:hAnsi="Segoe UI" w:cs="Segoe UI"/>
          <w:sz w:val="21"/>
          <w:szCs w:val="21"/>
        </w:rPr>
        <w:t> should be clamped to </w:t>
      </w:r>
      <w:r w:rsidRPr="00726D2D">
        <w:rPr>
          <w:rFonts w:ascii="Consolas" w:eastAsia="Times New Roman" w:hAnsi="Consolas" w:cs="Courier New"/>
          <w:color w:val="C7254E"/>
          <w:sz w:val="21"/>
          <w:szCs w:val="21"/>
          <w:shd w:val="clear" w:color="auto" w:fill="F9F2F4"/>
        </w:rPr>
        <w:t>2</w:t>
      </w:r>
      <w:r w:rsidRPr="00726D2D">
        <w:rPr>
          <w:rFonts w:ascii="Consolas" w:eastAsia="Times New Roman" w:hAnsi="Consolas" w:cs="Courier New"/>
          <w:color w:val="C7254E"/>
          <w:sz w:val="16"/>
          <w:szCs w:val="16"/>
          <w:shd w:val="clear" w:color="auto" w:fill="F9F2F4"/>
          <w:vertAlign w:val="superscript"/>
        </w:rPr>
        <w:t>31</w:t>
      </w:r>
      <w:r w:rsidRPr="00726D2D">
        <w:rPr>
          <w:rFonts w:ascii="Consolas" w:eastAsia="Times New Roman" w:hAnsi="Consolas" w:cs="Courier New"/>
          <w:color w:val="C7254E"/>
          <w:sz w:val="21"/>
          <w:szCs w:val="21"/>
          <w:shd w:val="clear" w:color="auto" w:fill="F9F2F4"/>
        </w:rPr>
        <w:t> - 1</w:t>
      </w:r>
      <w:r w:rsidRPr="00726D2D">
        <w:rPr>
          <w:rFonts w:ascii="Segoe UI" w:eastAsia="Times New Roman" w:hAnsi="Segoe UI" w:cs="Segoe UI"/>
          <w:sz w:val="21"/>
          <w:szCs w:val="21"/>
        </w:rPr>
        <w:t>.</w:t>
      </w:r>
    </w:p>
    <w:p w14:paraId="7D1A6D59" w14:textId="77777777" w:rsidR="00726D2D" w:rsidRPr="00726D2D" w:rsidRDefault="00726D2D" w:rsidP="00726D2D">
      <w:pPr>
        <w:numPr>
          <w:ilvl w:val="0"/>
          <w:numId w:val="16"/>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Return the integer as the final result.</w:t>
      </w:r>
    </w:p>
    <w:p w14:paraId="79E1F440"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b/>
          <w:bCs/>
          <w:sz w:val="21"/>
          <w:szCs w:val="21"/>
        </w:rPr>
        <w:t>Note:</w:t>
      </w:r>
    </w:p>
    <w:p w14:paraId="6C644471" w14:textId="77777777" w:rsidR="00726D2D" w:rsidRPr="00726D2D" w:rsidRDefault="00726D2D" w:rsidP="00726D2D">
      <w:pPr>
        <w:numPr>
          <w:ilvl w:val="0"/>
          <w:numId w:val="17"/>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sz w:val="21"/>
          <w:szCs w:val="21"/>
        </w:rPr>
        <w:t>Only the space character </w:t>
      </w:r>
      <w:r w:rsidRPr="00726D2D">
        <w:rPr>
          <w:rFonts w:ascii="Consolas" w:eastAsia="Times New Roman" w:hAnsi="Consolas" w:cs="Courier New"/>
          <w:color w:val="C7254E"/>
          <w:sz w:val="21"/>
          <w:szCs w:val="21"/>
          <w:shd w:val="clear" w:color="auto" w:fill="F9F2F4"/>
        </w:rPr>
        <w:t>' '</w:t>
      </w:r>
      <w:r w:rsidRPr="00726D2D">
        <w:rPr>
          <w:rFonts w:ascii="Segoe UI" w:eastAsia="Times New Roman" w:hAnsi="Segoe UI" w:cs="Segoe UI"/>
          <w:sz w:val="21"/>
          <w:szCs w:val="21"/>
        </w:rPr>
        <w:t> is considered a whitespace character.</w:t>
      </w:r>
    </w:p>
    <w:p w14:paraId="5DA2935E" w14:textId="77777777" w:rsidR="00726D2D" w:rsidRPr="00726D2D" w:rsidRDefault="00726D2D" w:rsidP="00726D2D">
      <w:pPr>
        <w:numPr>
          <w:ilvl w:val="0"/>
          <w:numId w:val="17"/>
        </w:numPr>
        <w:shd w:val="clear" w:color="auto" w:fill="FFFFFF"/>
        <w:spacing w:before="100" w:beforeAutospacing="1" w:after="100" w:afterAutospacing="1"/>
        <w:rPr>
          <w:rFonts w:ascii="Segoe UI" w:eastAsia="Times New Roman" w:hAnsi="Segoe UI" w:cs="Segoe UI"/>
          <w:sz w:val="21"/>
          <w:szCs w:val="21"/>
        </w:rPr>
      </w:pPr>
      <w:r w:rsidRPr="00726D2D">
        <w:rPr>
          <w:rFonts w:ascii="Segoe UI" w:eastAsia="Times New Roman" w:hAnsi="Segoe UI" w:cs="Segoe UI"/>
          <w:b/>
          <w:bCs/>
          <w:sz w:val="21"/>
          <w:szCs w:val="21"/>
        </w:rPr>
        <w:t>Do not ignore</w:t>
      </w:r>
      <w:r w:rsidRPr="00726D2D">
        <w:rPr>
          <w:rFonts w:ascii="Segoe UI" w:eastAsia="Times New Roman" w:hAnsi="Segoe UI" w:cs="Segoe UI"/>
          <w:sz w:val="21"/>
          <w:szCs w:val="21"/>
        </w:rPr>
        <w:t> any characters other than the leading whitespace or the rest of the string after the digits.</w:t>
      </w:r>
    </w:p>
    <w:p w14:paraId="40FC61C7"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sz w:val="21"/>
          <w:szCs w:val="21"/>
        </w:rPr>
        <w:t> </w:t>
      </w:r>
    </w:p>
    <w:p w14:paraId="2D3FE6F6"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b/>
          <w:bCs/>
          <w:sz w:val="21"/>
          <w:szCs w:val="21"/>
        </w:rPr>
        <w:t>Example 1:</w:t>
      </w:r>
    </w:p>
    <w:p w14:paraId="078C32C7"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Input:</w:t>
      </w:r>
      <w:r w:rsidRPr="00726D2D">
        <w:rPr>
          <w:rFonts w:ascii="Consolas" w:eastAsia="Times New Roman" w:hAnsi="Consolas" w:cs="Courier New"/>
          <w:color w:val="333333"/>
          <w:sz w:val="21"/>
          <w:szCs w:val="21"/>
        </w:rPr>
        <w:t xml:space="preserve"> s = "42"</w:t>
      </w:r>
    </w:p>
    <w:p w14:paraId="2884B3BE"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lastRenderedPageBreak/>
        <w:t>Output:</w:t>
      </w:r>
      <w:r w:rsidRPr="00726D2D">
        <w:rPr>
          <w:rFonts w:ascii="Consolas" w:eastAsia="Times New Roman" w:hAnsi="Consolas" w:cs="Courier New"/>
          <w:color w:val="333333"/>
          <w:sz w:val="21"/>
          <w:szCs w:val="21"/>
        </w:rPr>
        <w:t xml:space="preserve"> 42</w:t>
      </w:r>
    </w:p>
    <w:p w14:paraId="05F04363"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Explanation:</w:t>
      </w:r>
      <w:r w:rsidRPr="00726D2D">
        <w:rPr>
          <w:rFonts w:ascii="Consolas" w:eastAsia="Times New Roman" w:hAnsi="Consolas" w:cs="Courier New"/>
          <w:color w:val="333333"/>
          <w:sz w:val="21"/>
          <w:szCs w:val="21"/>
        </w:rPr>
        <w:t xml:space="preserve"> The underlined characters are what is read in, the caret is the current reader position.</w:t>
      </w:r>
    </w:p>
    <w:p w14:paraId="6D55EBC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1: "42" (no characters read because there is no leading whitespace)</w:t>
      </w:r>
    </w:p>
    <w:p w14:paraId="14422D33"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49CCA82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2: "42" (no characters read because there is neither a '-' nor '+')</w:t>
      </w:r>
    </w:p>
    <w:p w14:paraId="4B5C144C"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26837490"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3: "</w:t>
      </w:r>
      <w:r w:rsidRPr="00726D2D">
        <w:rPr>
          <w:rFonts w:ascii="Consolas" w:eastAsia="Times New Roman" w:hAnsi="Consolas" w:cs="Courier New"/>
          <w:color w:val="333333"/>
          <w:sz w:val="21"/>
          <w:szCs w:val="21"/>
          <w:u w:val="single"/>
        </w:rPr>
        <w:t>42</w:t>
      </w:r>
      <w:r w:rsidRPr="00726D2D">
        <w:rPr>
          <w:rFonts w:ascii="Consolas" w:eastAsia="Times New Roman" w:hAnsi="Consolas" w:cs="Courier New"/>
          <w:color w:val="333333"/>
          <w:sz w:val="21"/>
          <w:szCs w:val="21"/>
        </w:rPr>
        <w:t>" ("42" is read in)</w:t>
      </w:r>
    </w:p>
    <w:p w14:paraId="1C1B80B2"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6624F1F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The parsed integer is 42.</w:t>
      </w:r>
    </w:p>
    <w:p w14:paraId="3263B7F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Since 42 is in the range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xml:space="preserve"> - 1], the final result is 42.</w:t>
      </w:r>
    </w:p>
    <w:p w14:paraId="36958F1E"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b/>
          <w:bCs/>
          <w:sz w:val="21"/>
          <w:szCs w:val="21"/>
        </w:rPr>
        <w:t>Example 2:</w:t>
      </w:r>
    </w:p>
    <w:p w14:paraId="22A04C90"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Input:</w:t>
      </w:r>
      <w:r w:rsidRPr="00726D2D">
        <w:rPr>
          <w:rFonts w:ascii="Consolas" w:eastAsia="Times New Roman" w:hAnsi="Consolas" w:cs="Courier New"/>
          <w:color w:val="333333"/>
          <w:sz w:val="21"/>
          <w:szCs w:val="21"/>
        </w:rPr>
        <w:t xml:space="preserve"> s = "   -42"</w:t>
      </w:r>
    </w:p>
    <w:p w14:paraId="7AA601E8"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Output:</w:t>
      </w:r>
      <w:r w:rsidRPr="00726D2D">
        <w:rPr>
          <w:rFonts w:ascii="Consolas" w:eastAsia="Times New Roman" w:hAnsi="Consolas" w:cs="Courier New"/>
          <w:color w:val="333333"/>
          <w:sz w:val="21"/>
          <w:szCs w:val="21"/>
        </w:rPr>
        <w:t xml:space="preserve"> -42</w:t>
      </w:r>
    </w:p>
    <w:p w14:paraId="4DA41A1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Explanation:</w:t>
      </w:r>
    </w:p>
    <w:p w14:paraId="2B88D086"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1: "</w:t>
      </w:r>
      <w:r w:rsidRPr="00726D2D">
        <w:rPr>
          <w:rFonts w:ascii="Consolas" w:eastAsia="Times New Roman" w:hAnsi="Consolas" w:cs="Courier New"/>
          <w:color w:val="333333"/>
          <w:sz w:val="21"/>
          <w:szCs w:val="21"/>
          <w:u w:val="single"/>
        </w:rPr>
        <w:t xml:space="preserve">   </w:t>
      </w:r>
      <w:r w:rsidRPr="00726D2D">
        <w:rPr>
          <w:rFonts w:ascii="Consolas" w:eastAsia="Times New Roman" w:hAnsi="Consolas" w:cs="Courier New"/>
          <w:color w:val="333333"/>
          <w:sz w:val="21"/>
          <w:szCs w:val="21"/>
        </w:rPr>
        <w:t>-42" (leading whitespace is read and ignored)</w:t>
      </w:r>
    </w:p>
    <w:p w14:paraId="3AB4700F"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373BBEF3"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Step 2: "   </w:t>
      </w:r>
      <w:r w:rsidRPr="00726D2D">
        <w:rPr>
          <w:rFonts w:ascii="Consolas" w:eastAsia="Times New Roman" w:hAnsi="Consolas" w:cs="Courier New"/>
          <w:color w:val="333333"/>
          <w:sz w:val="21"/>
          <w:szCs w:val="21"/>
          <w:u w:val="single"/>
        </w:rPr>
        <w:t>-</w:t>
      </w:r>
      <w:r w:rsidRPr="00726D2D">
        <w:rPr>
          <w:rFonts w:ascii="Consolas" w:eastAsia="Times New Roman" w:hAnsi="Consolas" w:cs="Courier New"/>
          <w:color w:val="333333"/>
          <w:sz w:val="21"/>
          <w:szCs w:val="21"/>
        </w:rPr>
        <w:t>42" ('-' is read, so the result should be negative)</w:t>
      </w:r>
    </w:p>
    <w:p w14:paraId="0A193F68"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05A2251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3: "   -</w:t>
      </w:r>
      <w:r w:rsidRPr="00726D2D">
        <w:rPr>
          <w:rFonts w:ascii="Consolas" w:eastAsia="Times New Roman" w:hAnsi="Consolas" w:cs="Courier New"/>
          <w:color w:val="333333"/>
          <w:sz w:val="21"/>
          <w:szCs w:val="21"/>
          <w:u w:val="single"/>
        </w:rPr>
        <w:t>42</w:t>
      </w:r>
      <w:r w:rsidRPr="00726D2D">
        <w:rPr>
          <w:rFonts w:ascii="Consolas" w:eastAsia="Times New Roman" w:hAnsi="Consolas" w:cs="Courier New"/>
          <w:color w:val="333333"/>
          <w:sz w:val="21"/>
          <w:szCs w:val="21"/>
        </w:rPr>
        <w:t>" ("42" is read in)</w:t>
      </w:r>
    </w:p>
    <w:p w14:paraId="3874BE1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71AC5130"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The parsed integer is -42.</w:t>
      </w:r>
    </w:p>
    <w:p w14:paraId="7AB3956C"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Since -42 is in the range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xml:space="preserve"> - 1], the final result is -42.</w:t>
      </w:r>
    </w:p>
    <w:p w14:paraId="56783B28" w14:textId="77777777" w:rsidR="00726D2D" w:rsidRPr="00726D2D" w:rsidRDefault="00726D2D" w:rsidP="00726D2D">
      <w:pPr>
        <w:shd w:val="clear" w:color="auto" w:fill="FFFFFF"/>
        <w:spacing w:after="240"/>
        <w:rPr>
          <w:rFonts w:ascii="Segoe UI" w:eastAsia="Times New Roman" w:hAnsi="Segoe UI" w:cs="Segoe UI"/>
          <w:sz w:val="21"/>
          <w:szCs w:val="21"/>
        </w:rPr>
      </w:pPr>
      <w:r w:rsidRPr="00726D2D">
        <w:rPr>
          <w:rFonts w:ascii="Segoe UI" w:eastAsia="Times New Roman" w:hAnsi="Segoe UI" w:cs="Segoe UI"/>
          <w:b/>
          <w:bCs/>
          <w:sz w:val="21"/>
          <w:szCs w:val="21"/>
        </w:rPr>
        <w:t>Example 3:</w:t>
      </w:r>
    </w:p>
    <w:p w14:paraId="5D824F2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Input:</w:t>
      </w:r>
      <w:r w:rsidRPr="00726D2D">
        <w:rPr>
          <w:rFonts w:ascii="Consolas" w:eastAsia="Times New Roman" w:hAnsi="Consolas" w:cs="Courier New"/>
          <w:color w:val="333333"/>
          <w:sz w:val="21"/>
          <w:szCs w:val="21"/>
        </w:rPr>
        <w:t xml:space="preserve"> s = "4193 with words"</w:t>
      </w:r>
    </w:p>
    <w:p w14:paraId="6B23CBBB"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Output:</w:t>
      </w:r>
      <w:r w:rsidRPr="00726D2D">
        <w:rPr>
          <w:rFonts w:ascii="Consolas" w:eastAsia="Times New Roman" w:hAnsi="Consolas" w:cs="Courier New"/>
          <w:color w:val="333333"/>
          <w:sz w:val="21"/>
          <w:szCs w:val="21"/>
        </w:rPr>
        <w:t xml:space="preserve"> 4193</w:t>
      </w:r>
    </w:p>
    <w:p w14:paraId="574BBE17"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b/>
          <w:bCs/>
          <w:color w:val="333333"/>
          <w:sz w:val="21"/>
          <w:szCs w:val="21"/>
        </w:rPr>
        <w:t>Explanation:</w:t>
      </w:r>
    </w:p>
    <w:p w14:paraId="0FC86D9F"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lastRenderedPageBreak/>
        <w:t>Step 1: "4193 with words" (no characters read because there is no leading whitespace)</w:t>
      </w:r>
    </w:p>
    <w:p w14:paraId="17222A8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14C5641E"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2: "4193 with words" (no characters read because there is neither a '-' nor '+')</w:t>
      </w:r>
    </w:p>
    <w:p w14:paraId="739E90C9"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25257093"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Step 3: "</w:t>
      </w:r>
      <w:r w:rsidRPr="00726D2D">
        <w:rPr>
          <w:rFonts w:ascii="Consolas" w:eastAsia="Times New Roman" w:hAnsi="Consolas" w:cs="Courier New"/>
          <w:color w:val="333333"/>
          <w:sz w:val="21"/>
          <w:szCs w:val="21"/>
          <w:u w:val="single"/>
        </w:rPr>
        <w:t>4193</w:t>
      </w:r>
      <w:r w:rsidRPr="00726D2D">
        <w:rPr>
          <w:rFonts w:ascii="Consolas" w:eastAsia="Times New Roman" w:hAnsi="Consolas" w:cs="Courier New"/>
          <w:color w:val="333333"/>
          <w:sz w:val="21"/>
          <w:szCs w:val="21"/>
        </w:rPr>
        <w:t xml:space="preserve"> with words" ("4193" is read in; reading stops because the next character is a non-digit)</w:t>
      </w:r>
    </w:p>
    <w:p w14:paraId="285C6D2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 xml:space="preserve">             ^</w:t>
      </w:r>
    </w:p>
    <w:p w14:paraId="7CD34787"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The parsed integer is 4193.</w:t>
      </w:r>
    </w:p>
    <w:p w14:paraId="506BFD41" w14:textId="77777777" w:rsidR="00726D2D" w:rsidRPr="00726D2D" w:rsidRDefault="00726D2D" w:rsidP="00726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26D2D">
        <w:rPr>
          <w:rFonts w:ascii="Consolas" w:eastAsia="Times New Roman" w:hAnsi="Consolas" w:cs="Courier New"/>
          <w:color w:val="333333"/>
          <w:sz w:val="21"/>
          <w:szCs w:val="21"/>
        </w:rPr>
        <w:t>Since 4193 is in the range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2</w:t>
      </w:r>
      <w:r w:rsidRPr="00726D2D">
        <w:rPr>
          <w:rFonts w:ascii="Consolas" w:eastAsia="Times New Roman" w:hAnsi="Consolas" w:cs="Courier New"/>
          <w:color w:val="333333"/>
          <w:sz w:val="16"/>
          <w:szCs w:val="16"/>
          <w:vertAlign w:val="superscript"/>
        </w:rPr>
        <w:t>31</w:t>
      </w:r>
      <w:r w:rsidRPr="00726D2D">
        <w:rPr>
          <w:rFonts w:ascii="Consolas" w:eastAsia="Times New Roman" w:hAnsi="Consolas" w:cs="Courier New"/>
          <w:color w:val="333333"/>
          <w:sz w:val="21"/>
          <w:szCs w:val="21"/>
        </w:rPr>
        <w:t xml:space="preserve"> - 1], the final result is 4193.</w:t>
      </w:r>
    </w:p>
    <w:p w14:paraId="1BFFB2ED" w14:textId="35E08059" w:rsidR="00FE3783" w:rsidRPr="00FE3783" w:rsidRDefault="00FE3783" w:rsidP="004767BE">
      <w:pPr>
        <w:rPr>
          <w:rFonts w:ascii="Segoe UI" w:eastAsia="Times New Roman" w:hAnsi="Segoe UI" w:cs="Segoe UI"/>
          <w:b/>
          <w:bCs/>
          <w:sz w:val="21"/>
          <w:szCs w:val="21"/>
          <w:u w:val="single"/>
        </w:rPr>
      </w:pPr>
      <w:r w:rsidRPr="00FE3783">
        <w:rPr>
          <w:rFonts w:ascii="Segoe UI" w:eastAsia="Times New Roman" w:hAnsi="Segoe UI" w:cs="Segoe UI"/>
          <w:b/>
          <w:bCs/>
          <w:sz w:val="21"/>
          <w:szCs w:val="21"/>
          <w:u w:val="single"/>
        </w:rPr>
        <w:t>C:</w:t>
      </w:r>
    </w:p>
    <w:p w14:paraId="5F8C1069"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int myAtoi(char * s){</w:t>
      </w:r>
    </w:p>
    <w:p w14:paraId="1B5E7618"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int i = 0;</w:t>
      </w:r>
    </w:p>
    <w:p w14:paraId="11E54A6B"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int j = strlen(s)-1;</w:t>
      </w:r>
    </w:p>
    <w:p w14:paraId="24649A3A"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int result = 0;</w:t>
      </w:r>
    </w:p>
    <w:p w14:paraId="427D751E"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int sign = 1;</w:t>
      </w:r>
    </w:p>
    <w:p w14:paraId="6202D5C4"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if (isalpha(s[i])) {</w:t>
      </w:r>
    </w:p>
    <w:p w14:paraId="21CFA03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return 0;</w:t>
      </w:r>
    </w:p>
    <w:p w14:paraId="35411F1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1E51898C"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while (s[i] == ' ') {</w:t>
      </w:r>
    </w:p>
    <w:p w14:paraId="39168671"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
    <w:p w14:paraId="30307AF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4EE91384"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if (s[i] == '+') {</w:t>
      </w:r>
    </w:p>
    <w:p w14:paraId="5E9E8FFC"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sign = 1;</w:t>
      </w:r>
    </w:p>
    <w:p w14:paraId="04069902"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
    <w:p w14:paraId="0C2888C5"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 else if (s[i] == '-'){</w:t>
      </w:r>
    </w:p>
    <w:p w14:paraId="0A139309"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sign = -1;</w:t>
      </w:r>
    </w:p>
    <w:p w14:paraId="2BFC6CDA"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
    <w:p w14:paraId="0DE8C3F6"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 else {</w:t>
      </w:r>
    </w:p>
    <w:p w14:paraId="35B262E6"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sign = 1;</w:t>
      </w:r>
    </w:p>
    <w:p w14:paraId="1788E3AE"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799340AE"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while (i &lt;= j) { </w:t>
      </w:r>
    </w:p>
    <w:p w14:paraId="2125557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if (isdigit(s[i])) {</w:t>
      </w:r>
    </w:p>
    <w:p w14:paraId="304B77D7"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if ((result &gt; INT_MAX/10) ||</w:t>
      </w:r>
    </w:p>
    <w:p w14:paraId="5A4137E3"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(result == INT_MAX/10) &amp;&amp; (s[i]-'0') &gt; INT_MAX%10) {</w:t>
      </w:r>
    </w:p>
    <w:p w14:paraId="1309F5EE"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return (sign == -1)? INT_MIN:INT_MAX;</w:t>
      </w:r>
    </w:p>
    <w:p w14:paraId="002C659C"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4242C359"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164D1796"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result = 10*result + (s[i]-'0');</w:t>
      </w:r>
    </w:p>
    <w:p w14:paraId="268E86B9"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
    <w:p w14:paraId="44D327A5"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lastRenderedPageBreak/>
        <w:t xml:space="preserve">            } else {</w:t>
      </w:r>
    </w:p>
    <w:p w14:paraId="73A4C6DF"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i++;</w:t>
      </w:r>
    </w:p>
    <w:p w14:paraId="136E425D"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break;</w:t>
      </w:r>
    </w:p>
    <w:p w14:paraId="07F4AC40"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5080CB25"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77FE379C"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result = result*sign;</w:t>
      </w:r>
    </w:p>
    <w:p w14:paraId="6EA84E76" w14:textId="77777777"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 xml:space="preserve">        return result;</w:t>
      </w:r>
    </w:p>
    <w:p w14:paraId="62251D89" w14:textId="49D6E932" w:rsidR="00FE3783" w:rsidRPr="00FE3783" w:rsidRDefault="00FE3783" w:rsidP="00FE3783">
      <w:pPr>
        <w:rPr>
          <w:rFonts w:ascii="Segoe UI" w:eastAsia="Times New Roman" w:hAnsi="Segoe UI" w:cs="Segoe UI"/>
          <w:sz w:val="21"/>
          <w:szCs w:val="21"/>
        </w:rPr>
      </w:pPr>
      <w:r w:rsidRPr="00FE3783">
        <w:rPr>
          <w:rFonts w:ascii="Segoe UI" w:eastAsia="Times New Roman" w:hAnsi="Segoe UI" w:cs="Segoe UI"/>
          <w:sz w:val="21"/>
          <w:szCs w:val="21"/>
        </w:rPr>
        <w:t>}</w:t>
      </w:r>
    </w:p>
    <w:p w14:paraId="4687ED53" w14:textId="77777777" w:rsidR="00FE3783" w:rsidRPr="00FE3783" w:rsidRDefault="00FE3783" w:rsidP="00FE3783">
      <w:pPr>
        <w:rPr>
          <w:rFonts w:ascii="Segoe UI" w:eastAsia="Times New Roman" w:hAnsi="Segoe UI" w:cs="Segoe UI"/>
          <w:sz w:val="21"/>
          <w:szCs w:val="21"/>
        </w:rPr>
      </w:pPr>
    </w:p>
    <w:p w14:paraId="7D0986E6" w14:textId="6E53B2CF" w:rsidR="004767BE" w:rsidRPr="00FE3783" w:rsidRDefault="00726D2D" w:rsidP="004767BE">
      <w:pPr>
        <w:rPr>
          <w:rFonts w:ascii="Segoe UI" w:eastAsia="Times New Roman" w:hAnsi="Segoe UI" w:cs="Segoe UI"/>
          <w:b/>
          <w:bCs/>
          <w:sz w:val="21"/>
          <w:szCs w:val="21"/>
          <w:u w:val="single"/>
        </w:rPr>
      </w:pPr>
      <w:r w:rsidRPr="00FE3783">
        <w:rPr>
          <w:rFonts w:ascii="Segoe UI" w:eastAsia="Times New Roman" w:hAnsi="Segoe UI" w:cs="Segoe UI"/>
          <w:b/>
          <w:bCs/>
          <w:sz w:val="21"/>
          <w:szCs w:val="21"/>
          <w:u w:val="single"/>
        </w:rPr>
        <w:t>JAVA:</w:t>
      </w:r>
    </w:p>
    <w:p w14:paraId="05C33B88"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class Solution {</w:t>
      </w:r>
    </w:p>
    <w:p w14:paraId="2DCF7652"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public int myAtoi(String s) {</w:t>
      </w:r>
    </w:p>
    <w:p w14:paraId="0AFAFE2F"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int i = 0;</w:t>
      </w:r>
    </w:p>
    <w:p w14:paraId="59F6151C"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int j = s.length()-1;</w:t>
      </w:r>
    </w:p>
    <w:p w14:paraId="5094AA50"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int sign = 0;</w:t>
      </w:r>
    </w:p>
    <w:p w14:paraId="7256A26A"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int result = 0;</w:t>
      </w:r>
    </w:p>
    <w:p w14:paraId="00A1B72B"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(s.length() == 0) return 0;</w:t>
      </w:r>
    </w:p>
    <w:p w14:paraId="56FCAD6F"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while (i &lt; s.length()-1 &amp;&amp; s.charAt(i) == ' ') {</w:t>
      </w:r>
    </w:p>
    <w:p w14:paraId="369659BC"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w:t>
      </w:r>
    </w:p>
    <w:p w14:paraId="40FD6181"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53927465"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34881B10"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(s.charAt(i) == '+') {</w:t>
      </w:r>
    </w:p>
    <w:p w14:paraId="6482FC84"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sign = 1;</w:t>
      </w:r>
    </w:p>
    <w:p w14:paraId="101E4DA4"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w:t>
      </w:r>
    </w:p>
    <w:p w14:paraId="75953F74"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 else if (s.charAt(i) == '-') {</w:t>
      </w:r>
    </w:p>
    <w:p w14:paraId="79B02BCA"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sign = -1;</w:t>
      </w:r>
    </w:p>
    <w:p w14:paraId="768CDEE3"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w:t>
      </w:r>
    </w:p>
    <w:p w14:paraId="154FAA12"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 else {</w:t>
      </w:r>
    </w:p>
    <w:p w14:paraId="2C3C34E7"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sign = 1;</w:t>
      </w:r>
    </w:p>
    <w:p w14:paraId="1CC65CE2"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00E61136"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while (i &lt;= j) {</w:t>
      </w:r>
    </w:p>
    <w:p w14:paraId="152F068F"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(!Character.isDigit(s.charAt(i))) break;</w:t>
      </w:r>
    </w:p>
    <w:p w14:paraId="481B496F"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((result &gt; Integer.MAX_VALUE/10) ||</w:t>
      </w:r>
    </w:p>
    <w:p w14:paraId="59DCF01E"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(result == Integer.MAX_VALUE/10 &amp;&amp; s.charAt(i) &gt;'7')) {</w:t>
      </w:r>
    </w:p>
    <w:p w14:paraId="0BF48751"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if (sign == -1) return Integer.MIN_VALUE;</w:t>
      </w:r>
    </w:p>
    <w:p w14:paraId="3EF7EECA"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else return Integer.MAX_VALUE;</w:t>
      </w:r>
    </w:p>
    <w:p w14:paraId="48909658"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6DE49B70"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result = result*10 + s.charAt(i)-'0';</w:t>
      </w:r>
    </w:p>
    <w:p w14:paraId="762BFFFC"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i++;</w:t>
      </w:r>
    </w:p>
    <w:p w14:paraId="110860C2"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0974AFD9"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return sign*result;</w:t>
      </w:r>
    </w:p>
    <w:p w14:paraId="5C8AC23D" w14:textId="77777777" w:rsidR="00726D2D" w:rsidRPr="00FE3783"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 xml:space="preserve">    }</w:t>
      </w:r>
    </w:p>
    <w:p w14:paraId="75078113" w14:textId="524A9705" w:rsidR="00726D2D" w:rsidRDefault="00726D2D" w:rsidP="00726D2D">
      <w:pPr>
        <w:rPr>
          <w:rFonts w:ascii="Segoe UI" w:eastAsia="Times New Roman" w:hAnsi="Segoe UI" w:cs="Segoe UI"/>
          <w:sz w:val="21"/>
          <w:szCs w:val="21"/>
        </w:rPr>
      </w:pPr>
      <w:r w:rsidRPr="00FE3783">
        <w:rPr>
          <w:rFonts w:ascii="Segoe UI" w:eastAsia="Times New Roman" w:hAnsi="Segoe UI" w:cs="Segoe UI"/>
          <w:sz w:val="21"/>
          <w:szCs w:val="21"/>
        </w:rPr>
        <w:t>}</w:t>
      </w:r>
    </w:p>
    <w:p w14:paraId="6D18C36D" w14:textId="77777777" w:rsidR="00D835A7" w:rsidRDefault="00D835A7" w:rsidP="00726D2D">
      <w:pPr>
        <w:rPr>
          <w:rFonts w:ascii="Segoe UI" w:eastAsia="Times New Roman" w:hAnsi="Segoe UI" w:cs="Segoe UI"/>
          <w:sz w:val="21"/>
          <w:szCs w:val="21"/>
        </w:rPr>
      </w:pPr>
    </w:p>
    <w:p w14:paraId="0A561390" w14:textId="4F252EC2" w:rsidR="00D835A7" w:rsidRDefault="00D835A7" w:rsidP="00D835A7">
      <w:pPr>
        <w:pStyle w:val="Heading2"/>
        <w:rPr>
          <w:rFonts w:ascii="Segoe UI" w:eastAsia="Times New Roman" w:hAnsi="Segoe UI" w:cs="Segoe UI"/>
          <w:bCs/>
          <w:sz w:val="21"/>
          <w:szCs w:val="21"/>
          <w:u w:val="single"/>
        </w:rPr>
      </w:pPr>
      <w:bookmarkStart w:id="21" w:name="_Toc142029727"/>
      <w:r>
        <w:rPr>
          <w:rFonts w:ascii="Segoe UI" w:eastAsia="Times New Roman" w:hAnsi="Segoe UI" w:cs="Segoe UI"/>
          <w:bCs/>
          <w:sz w:val="21"/>
          <w:szCs w:val="21"/>
          <w:u w:val="single"/>
        </w:rPr>
        <w:t>StrStr Implementation</w:t>
      </w:r>
      <w:bookmarkEnd w:id="21"/>
    </w:p>
    <w:p w14:paraId="29975A3D" w14:textId="77777777" w:rsidR="00AE2030" w:rsidRPr="00AE2030" w:rsidRDefault="00AE2030" w:rsidP="00AE2030">
      <w:pPr>
        <w:shd w:val="clear" w:color="auto" w:fill="FFFFFF"/>
        <w:spacing w:after="240"/>
        <w:rPr>
          <w:rFonts w:ascii="Segoe UI" w:eastAsia="Times New Roman" w:hAnsi="Segoe UI" w:cs="Segoe UI"/>
          <w:sz w:val="21"/>
          <w:szCs w:val="21"/>
        </w:rPr>
      </w:pPr>
      <w:r w:rsidRPr="00AE2030">
        <w:rPr>
          <w:rFonts w:ascii="Segoe UI" w:eastAsia="Times New Roman" w:hAnsi="Segoe UI" w:cs="Segoe UI"/>
          <w:sz w:val="21"/>
          <w:szCs w:val="21"/>
        </w:rPr>
        <w:t>Given two strings </w:t>
      </w:r>
      <w:r w:rsidRPr="00AE2030">
        <w:rPr>
          <w:rFonts w:ascii="Consolas" w:eastAsia="Times New Roman" w:hAnsi="Consolas" w:cs="Courier New"/>
          <w:color w:val="C7254E"/>
          <w:sz w:val="21"/>
          <w:szCs w:val="21"/>
          <w:shd w:val="clear" w:color="auto" w:fill="F9F2F4"/>
        </w:rPr>
        <w:t>needle</w:t>
      </w:r>
      <w:r w:rsidRPr="00AE2030">
        <w:rPr>
          <w:rFonts w:ascii="Segoe UI" w:eastAsia="Times New Roman" w:hAnsi="Segoe UI" w:cs="Segoe UI"/>
          <w:sz w:val="21"/>
          <w:szCs w:val="21"/>
        </w:rPr>
        <w:t> and </w:t>
      </w:r>
      <w:r w:rsidRPr="00AE2030">
        <w:rPr>
          <w:rFonts w:ascii="Consolas" w:eastAsia="Times New Roman" w:hAnsi="Consolas" w:cs="Courier New"/>
          <w:color w:val="C7254E"/>
          <w:sz w:val="21"/>
          <w:szCs w:val="21"/>
          <w:shd w:val="clear" w:color="auto" w:fill="F9F2F4"/>
        </w:rPr>
        <w:t>haystack</w:t>
      </w:r>
      <w:r w:rsidRPr="00AE2030">
        <w:rPr>
          <w:rFonts w:ascii="Segoe UI" w:eastAsia="Times New Roman" w:hAnsi="Segoe UI" w:cs="Segoe UI"/>
          <w:sz w:val="21"/>
          <w:szCs w:val="21"/>
        </w:rPr>
        <w:t>, return the index of the first occurrence of </w:t>
      </w:r>
      <w:r w:rsidRPr="00AE2030">
        <w:rPr>
          <w:rFonts w:ascii="Consolas" w:eastAsia="Times New Roman" w:hAnsi="Consolas" w:cs="Courier New"/>
          <w:color w:val="C7254E"/>
          <w:sz w:val="21"/>
          <w:szCs w:val="21"/>
          <w:shd w:val="clear" w:color="auto" w:fill="F9F2F4"/>
        </w:rPr>
        <w:t>needle</w:t>
      </w:r>
      <w:r w:rsidRPr="00AE2030">
        <w:rPr>
          <w:rFonts w:ascii="Segoe UI" w:eastAsia="Times New Roman" w:hAnsi="Segoe UI" w:cs="Segoe UI"/>
          <w:sz w:val="21"/>
          <w:szCs w:val="21"/>
        </w:rPr>
        <w:t> in </w:t>
      </w:r>
      <w:r w:rsidRPr="00AE2030">
        <w:rPr>
          <w:rFonts w:ascii="Consolas" w:eastAsia="Times New Roman" w:hAnsi="Consolas" w:cs="Courier New"/>
          <w:color w:val="C7254E"/>
          <w:sz w:val="21"/>
          <w:szCs w:val="21"/>
          <w:shd w:val="clear" w:color="auto" w:fill="F9F2F4"/>
        </w:rPr>
        <w:t>haystack</w:t>
      </w:r>
      <w:r w:rsidRPr="00AE2030">
        <w:rPr>
          <w:rFonts w:ascii="Segoe UI" w:eastAsia="Times New Roman" w:hAnsi="Segoe UI" w:cs="Segoe UI"/>
          <w:sz w:val="21"/>
          <w:szCs w:val="21"/>
        </w:rPr>
        <w:t>, or </w:t>
      </w:r>
      <w:r w:rsidRPr="00AE2030">
        <w:rPr>
          <w:rFonts w:ascii="Consolas" w:eastAsia="Times New Roman" w:hAnsi="Consolas" w:cs="Courier New"/>
          <w:color w:val="C7254E"/>
          <w:sz w:val="21"/>
          <w:szCs w:val="21"/>
          <w:shd w:val="clear" w:color="auto" w:fill="F9F2F4"/>
        </w:rPr>
        <w:t>-1</w:t>
      </w:r>
      <w:r w:rsidRPr="00AE2030">
        <w:rPr>
          <w:rFonts w:ascii="Segoe UI" w:eastAsia="Times New Roman" w:hAnsi="Segoe UI" w:cs="Segoe UI"/>
          <w:sz w:val="21"/>
          <w:szCs w:val="21"/>
        </w:rPr>
        <w:t> if </w:t>
      </w:r>
      <w:r w:rsidRPr="00AE2030">
        <w:rPr>
          <w:rFonts w:ascii="Consolas" w:eastAsia="Times New Roman" w:hAnsi="Consolas" w:cs="Courier New"/>
          <w:color w:val="C7254E"/>
          <w:sz w:val="21"/>
          <w:szCs w:val="21"/>
          <w:shd w:val="clear" w:color="auto" w:fill="F9F2F4"/>
        </w:rPr>
        <w:t>needle</w:t>
      </w:r>
      <w:r w:rsidRPr="00AE2030">
        <w:rPr>
          <w:rFonts w:ascii="Segoe UI" w:eastAsia="Times New Roman" w:hAnsi="Segoe UI" w:cs="Segoe UI"/>
          <w:sz w:val="21"/>
          <w:szCs w:val="21"/>
        </w:rPr>
        <w:t> is not part of </w:t>
      </w:r>
      <w:r w:rsidRPr="00AE2030">
        <w:rPr>
          <w:rFonts w:ascii="Consolas" w:eastAsia="Times New Roman" w:hAnsi="Consolas" w:cs="Courier New"/>
          <w:color w:val="C7254E"/>
          <w:sz w:val="21"/>
          <w:szCs w:val="21"/>
          <w:shd w:val="clear" w:color="auto" w:fill="F9F2F4"/>
        </w:rPr>
        <w:t>haystack</w:t>
      </w:r>
      <w:r w:rsidRPr="00AE2030">
        <w:rPr>
          <w:rFonts w:ascii="Segoe UI" w:eastAsia="Times New Roman" w:hAnsi="Segoe UI" w:cs="Segoe UI"/>
          <w:sz w:val="21"/>
          <w:szCs w:val="21"/>
        </w:rPr>
        <w:t>.</w:t>
      </w:r>
    </w:p>
    <w:p w14:paraId="2E6D9002" w14:textId="77777777" w:rsidR="00AE2030" w:rsidRPr="00AE2030" w:rsidRDefault="00AE2030" w:rsidP="00AE2030">
      <w:pPr>
        <w:shd w:val="clear" w:color="auto" w:fill="FFFFFF"/>
        <w:spacing w:after="240"/>
        <w:rPr>
          <w:rFonts w:ascii="Segoe UI" w:eastAsia="Times New Roman" w:hAnsi="Segoe UI" w:cs="Segoe UI"/>
          <w:sz w:val="21"/>
          <w:szCs w:val="21"/>
        </w:rPr>
      </w:pPr>
      <w:r w:rsidRPr="00AE2030">
        <w:rPr>
          <w:rFonts w:ascii="Segoe UI" w:eastAsia="Times New Roman" w:hAnsi="Segoe UI" w:cs="Segoe UI"/>
          <w:sz w:val="21"/>
          <w:szCs w:val="21"/>
        </w:rPr>
        <w:lastRenderedPageBreak/>
        <w:t> </w:t>
      </w:r>
    </w:p>
    <w:p w14:paraId="3C3A58E5" w14:textId="77777777" w:rsidR="00AE2030" w:rsidRPr="00AE2030" w:rsidRDefault="00AE2030" w:rsidP="00AE2030">
      <w:pPr>
        <w:shd w:val="clear" w:color="auto" w:fill="FFFFFF"/>
        <w:spacing w:after="240"/>
        <w:rPr>
          <w:rFonts w:ascii="Segoe UI" w:eastAsia="Times New Roman" w:hAnsi="Segoe UI" w:cs="Segoe UI"/>
          <w:sz w:val="21"/>
          <w:szCs w:val="21"/>
        </w:rPr>
      </w:pPr>
      <w:r w:rsidRPr="00AE2030">
        <w:rPr>
          <w:rFonts w:ascii="Segoe UI" w:eastAsia="Times New Roman" w:hAnsi="Segoe UI" w:cs="Segoe UI"/>
          <w:b/>
          <w:bCs/>
          <w:sz w:val="21"/>
          <w:szCs w:val="21"/>
        </w:rPr>
        <w:t>Example 1:</w:t>
      </w:r>
    </w:p>
    <w:p w14:paraId="25711D90"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Input:</w:t>
      </w:r>
      <w:r w:rsidRPr="00AE2030">
        <w:rPr>
          <w:rFonts w:ascii="Consolas" w:eastAsia="Times New Roman" w:hAnsi="Consolas" w:cs="Courier New"/>
          <w:color w:val="333333"/>
          <w:sz w:val="21"/>
          <w:szCs w:val="21"/>
        </w:rPr>
        <w:t xml:space="preserve"> haystack = "sadbutsad", needle = "sad"</w:t>
      </w:r>
    </w:p>
    <w:p w14:paraId="7F87E504"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Output:</w:t>
      </w:r>
      <w:r w:rsidRPr="00AE2030">
        <w:rPr>
          <w:rFonts w:ascii="Consolas" w:eastAsia="Times New Roman" w:hAnsi="Consolas" w:cs="Courier New"/>
          <w:color w:val="333333"/>
          <w:sz w:val="21"/>
          <w:szCs w:val="21"/>
        </w:rPr>
        <w:t xml:space="preserve"> 0</w:t>
      </w:r>
    </w:p>
    <w:p w14:paraId="1B69C424"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Explanation:</w:t>
      </w:r>
      <w:r w:rsidRPr="00AE2030">
        <w:rPr>
          <w:rFonts w:ascii="Consolas" w:eastAsia="Times New Roman" w:hAnsi="Consolas" w:cs="Courier New"/>
          <w:color w:val="333333"/>
          <w:sz w:val="21"/>
          <w:szCs w:val="21"/>
        </w:rPr>
        <w:t xml:space="preserve"> "sad" occurs at index 0 and 6.</w:t>
      </w:r>
    </w:p>
    <w:p w14:paraId="43964BF4"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color w:val="333333"/>
          <w:sz w:val="21"/>
          <w:szCs w:val="21"/>
        </w:rPr>
        <w:t>The first occurrence is at index 0, so we return 0.</w:t>
      </w:r>
    </w:p>
    <w:p w14:paraId="77ECB64A" w14:textId="77777777" w:rsidR="00AE2030" w:rsidRPr="00AE2030" w:rsidRDefault="00AE2030" w:rsidP="00AE2030">
      <w:pPr>
        <w:shd w:val="clear" w:color="auto" w:fill="FFFFFF"/>
        <w:spacing w:after="240"/>
        <w:rPr>
          <w:rFonts w:ascii="Segoe UI" w:eastAsia="Times New Roman" w:hAnsi="Segoe UI" w:cs="Segoe UI"/>
          <w:sz w:val="21"/>
          <w:szCs w:val="21"/>
        </w:rPr>
      </w:pPr>
      <w:r w:rsidRPr="00AE2030">
        <w:rPr>
          <w:rFonts w:ascii="Segoe UI" w:eastAsia="Times New Roman" w:hAnsi="Segoe UI" w:cs="Segoe UI"/>
          <w:b/>
          <w:bCs/>
          <w:sz w:val="21"/>
          <w:szCs w:val="21"/>
        </w:rPr>
        <w:t>Example 2:</w:t>
      </w:r>
    </w:p>
    <w:p w14:paraId="4F1A2F3D"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Input:</w:t>
      </w:r>
      <w:r w:rsidRPr="00AE2030">
        <w:rPr>
          <w:rFonts w:ascii="Consolas" w:eastAsia="Times New Roman" w:hAnsi="Consolas" w:cs="Courier New"/>
          <w:color w:val="333333"/>
          <w:sz w:val="21"/>
          <w:szCs w:val="21"/>
        </w:rPr>
        <w:t xml:space="preserve"> haystack = "leetcode", needle = "leeto"</w:t>
      </w:r>
    </w:p>
    <w:p w14:paraId="3A9328D4"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Output:</w:t>
      </w:r>
      <w:r w:rsidRPr="00AE2030">
        <w:rPr>
          <w:rFonts w:ascii="Consolas" w:eastAsia="Times New Roman" w:hAnsi="Consolas" w:cs="Courier New"/>
          <w:color w:val="333333"/>
          <w:sz w:val="21"/>
          <w:szCs w:val="21"/>
        </w:rPr>
        <w:t xml:space="preserve"> -1</w:t>
      </w:r>
    </w:p>
    <w:p w14:paraId="3A92158C" w14:textId="77777777" w:rsidR="00AE2030" w:rsidRPr="00AE2030" w:rsidRDefault="00AE2030" w:rsidP="00AE20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2030">
        <w:rPr>
          <w:rFonts w:ascii="Consolas" w:eastAsia="Times New Roman" w:hAnsi="Consolas" w:cs="Courier New"/>
          <w:b/>
          <w:bCs/>
          <w:color w:val="333333"/>
          <w:sz w:val="21"/>
          <w:szCs w:val="21"/>
        </w:rPr>
        <w:t>Explanation:</w:t>
      </w:r>
      <w:r w:rsidRPr="00AE2030">
        <w:rPr>
          <w:rFonts w:ascii="Consolas" w:eastAsia="Times New Roman" w:hAnsi="Consolas" w:cs="Courier New"/>
          <w:color w:val="333333"/>
          <w:sz w:val="21"/>
          <w:szCs w:val="21"/>
        </w:rPr>
        <w:t xml:space="preserve"> "leeto" did not occur in "leetcode", so we return -1.</w:t>
      </w:r>
    </w:p>
    <w:p w14:paraId="15D606D3" w14:textId="01B857B8" w:rsidR="00AE2030" w:rsidRPr="001E127F" w:rsidRDefault="002118C5" w:rsidP="00AE2030">
      <w:pPr>
        <w:rPr>
          <w:rFonts w:ascii="Segoe UI" w:eastAsia="Times New Roman" w:hAnsi="Segoe UI" w:cs="Segoe UI"/>
          <w:b/>
          <w:bCs/>
          <w:sz w:val="21"/>
          <w:szCs w:val="21"/>
          <w:u w:val="single"/>
        </w:rPr>
      </w:pPr>
      <w:r w:rsidRPr="001E127F">
        <w:rPr>
          <w:rFonts w:ascii="Segoe UI" w:eastAsia="Times New Roman" w:hAnsi="Segoe UI" w:cs="Segoe UI"/>
          <w:b/>
          <w:bCs/>
          <w:sz w:val="21"/>
          <w:szCs w:val="21"/>
          <w:u w:val="single"/>
        </w:rPr>
        <w:t>C:</w:t>
      </w:r>
    </w:p>
    <w:p w14:paraId="4D205465"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int strStr(char * haystack, char * needle){</w:t>
      </w:r>
    </w:p>
    <w:p w14:paraId="6C529821"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int i = 0;</w:t>
      </w:r>
    </w:p>
    <w:p w14:paraId="37A32A57"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int j = 0;</w:t>
      </w:r>
    </w:p>
    <w:p w14:paraId="099C2B4B"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int start = -1;</w:t>
      </w:r>
    </w:p>
    <w:p w14:paraId="47358E00"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while (i &lt; strlen(haystack)) {</w:t>
      </w:r>
    </w:p>
    <w:p w14:paraId="6C9560DA"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if (haystack[i] == needle[j]) {</w:t>
      </w:r>
    </w:p>
    <w:p w14:paraId="39B176A5"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if (start == -1) {</w:t>
      </w:r>
    </w:p>
    <w:p w14:paraId="68215DB3"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start = i;</w:t>
      </w:r>
    </w:p>
    <w:p w14:paraId="631479FC"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2398B036"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if (j == strlen(needle)-1) {</w:t>
      </w:r>
    </w:p>
    <w:p w14:paraId="33ACBE2B"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return start;</w:t>
      </w:r>
    </w:p>
    <w:p w14:paraId="05083418"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26C3203D"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w:t>
      </w:r>
    </w:p>
    <w:p w14:paraId="26B87B62"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j++;</w:t>
      </w:r>
    </w:p>
    <w:p w14:paraId="0E62336C"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685B8163"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else {</w:t>
      </w:r>
    </w:p>
    <w:p w14:paraId="197F93ED"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if (i == strlen(haystack)-1) {</w:t>
      </w:r>
    </w:p>
    <w:p w14:paraId="4E5AA039"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break;</w:t>
      </w:r>
    </w:p>
    <w:p w14:paraId="05C17C3C"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6AC7AEE2"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i=start+1;</w:t>
      </w:r>
    </w:p>
    <w:p w14:paraId="098D10F0"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start = i;</w:t>
      </w:r>
    </w:p>
    <w:p w14:paraId="03CF6BFB"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j = 0;</w:t>
      </w:r>
    </w:p>
    <w:p w14:paraId="476E36C7"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6A384BC7"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0CC0092F"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3E2CF52A" w14:textId="77777777"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t xml:space="preserve">    return -1;</w:t>
      </w:r>
    </w:p>
    <w:p w14:paraId="4EE4CF27" w14:textId="5DC622B9" w:rsidR="002118C5" w:rsidRPr="001E127F" w:rsidRDefault="002118C5" w:rsidP="002118C5">
      <w:pPr>
        <w:rPr>
          <w:rFonts w:ascii="Segoe UI" w:eastAsia="Times New Roman" w:hAnsi="Segoe UI" w:cs="Segoe UI"/>
          <w:sz w:val="21"/>
          <w:szCs w:val="21"/>
        </w:rPr>
      </w:pPr>
      <w:r w:rsidRPr="001E127F">
        <w:rPr>
          <w:rFonts w:ascii="Segoe UI" w:eastAsia="Times New Roman" w:hAnsi="Segoe UI" w:cs="Segoe UI"/>
          <w:sz w:val="21"/>
          <w:szCs w:val="21"/>
        </w:rPr>
        <w:lastRenderedPageBreak/>
        <w:t>}</w:t>
      </w:r>
    </w:p>
    <w:p w14:paraId="698022BF" w14:textId="77777777" w:rsidR="002118C5" w:rsidRPr="001E127F" w:rsidRDefault="002118C5" w:rsidP="002118C5">
      <w:pPr>
        <w:rPr>
          <w:rFonts w:ascii="Segoe UI" w:eastAsia="Times New Roman" w:hAnsi="Segoe UI" w:cs="Segoe UI"/>
          <w:sz w:val="21"/>
          <w:szCs w:val="21"/>
        </w:rPr>
      </w:pPr>
    </w:p>
    <w:p w14:paraId="6EF65C8C" w14:textId="665912C1" w:rsidR="002118C5" w:rsidRPr="001E127F" w:rsidRDefault="002118C5" w:rsidP="002118C5">
      <w:pPr>
        <w:rPr>
          <w:rFonts w:ascii="Segoe UI" w:eastAsia="Times New Roman" w:hAnsi="Segoe UI" w:cs="Segoe UI"/>
          <w:b/>
          <w:bCs/>
          <w:sz w:val="21"/>
          <w:szCs w:val="21"/>
          <w:u w:val="single"/>
        </w:rPr>
      </w:pPr>
      <w:r w:rsidRPr="001E127F">
        <w:rPr>
          <w:rFonts w:ascii="Segoe UI" w:eastAsia="Times New Roman" w:hAnsi="Segoe UI" w:cs="Segoe UI"/>
          <w:b/>
          <w:bCs/>
          <w:sz w:val="21"/>
          <w:szCs w:val="21"/>
          <w:u w:val="single"/>
        </w:rPr>
        <w:t>JAVA:</w:t>
      </w:r>
    </w:p>
    <w:p w14:paraId="4D5EC06B"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class Solution {</w:t>
      </w:r>
    </w:p>
    <w:p w14:paraId="4708B0F2"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public int strStr(String haystack, String needle) {</w:t>
      </w:r>
    </w:p>
    <w:p w14:paraId="33791938"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int m = needle.length();</w:t>
      </w:r>
    </w:p>
    <w:p w14:paraId="47C94300"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int n = haystack.length();</w:t>
      </w:r>
    </w:p>
    <w:p w14:paraId="0F1C1FAF" w14:textId="77777777" w:rsidR="001E127F" w:rsidRPr="001E127F" w:rsidRDefault="001E127F" w:rsidP="001E127F">
      <w:pPr>
        <w:rPr>
          <w:rFonts w:ascii="Segoe UI" w:eastAsia="Times New Roman" w:hAnsi="Segoe UI" w:cs="Segoe UI"/>
          <w:sz w:val="21"/>
          <w:szCs w:val="21"/>
        </w:rPr>
      </w:pPr>
    </w:p>
    <w:p w14:paraId="44F83765"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for (int windowStart = 0; windowStart &lt;= n; windowStart++) {</w:t>
      </w:r>
    </w:p>
    <w:p w14:paraId="0171E7BA"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for (int i = 0; i &lt; m; i++) {</w:t>
      </w:r>
    </w:p>
    <w:p w14:paraId="09D3695F"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if (needle.charAt(i) != haystack.charAt(windowStart + i)) {</w:t>
      </w:r>
    </w:p>
    <w:p w14:paraId="0E7E07BB"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break;</w:t>
      </w:r>
    </w:p>
    <w:p w14:paraId="13FB41FA"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291ED605"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if (i == m - 1) {</w:t>
      </w:r>
    </w:p>
    <w:p w14:paraId="1F0556DF"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return windowStart;</w:t>
      </w:r>
    </w:p>
    <w:p w14:paraId="2AE26B10"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4B320FEE"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5A99E7C0"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5D5CA171" w14:textId="77777777" w:rsidR="001E127F" w:rsidRPr="001E127F" w:rsidRDefault="001E127F" w:rsidP="001E127F">
      <w:pPr>
        <w:rPr>
          <w:rFonts w:ascii="Segoe UI" w:eastAsia="Times New Roman" w:hAnsi="Segoe UI" w:cs="Segoe UI"/>
          <w:sz w:val="21"/>
          <w:szCs w:val="21"/>
        </w:rPr>
      </w:pPr>
    </w:p>
    <w:p w14:paraId="45AA4D15"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return -1;</w:t>
      </w:r>
    </w:p>
    <w:p w14:paraId="315C0116" w14:textId="77777777" w:rsidR="001E127F"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 xml:space="preserve">    }</w:t>
      </w:r>
    </w:p>
    <w:p w14:paraId="3E61156D" w14:textId="31A27665" w:rsidR="002118C5" w:rsidRPr="001E127F" w:rsidRDefault="001E127F" w:rsidP="001E127F">
      <w:pPr>
        <w:rPr>
          <w:rFonts w:ascii="Segoe UI" w:eastAsia="Times New Roman" w:hAnsi="Segoe UI" w:cs="Segoe UI"/>
          <w:sz w:val="21"/>
          <w:szCs w:val="21"/>
        </w:rPr>
      </w:pPr>
      <w:r w:rsidRPr="001E127F">
        <w:rPr>
          <w:rFonts w:ascii="Segoe UI" w:eastAsia="Times New Roman" w:hAnsi="Segoe UI" w:cs="Segoe UI"/>
          <w:sz w:val="21"/>
          <w:szCs w:val="21"/>
        </w:rPr>
        <w:t>}</w:t>
      </w:r>
    </w:p>
    <w:p w14:paraId="6ED492B7" w14:textId="77777777" w:rsidR="00D835A7" w:rsidRDefault="00D835A7" w:rsidP="00726D2D">
      <w:pPr>
        <w:rPr>
          <w:rFonts w:ascii="Segoe UI" w:eastAsia="Times New Roman" w:hAnsi="Segoe UI" w:cs="Segoe UI"/>
          <w:sz w:val="21"/>
          <w:szCs w:val="21"/>
        </w:rPr>
      </w:pPr>
    </w:p>
    <w:p w14:paraId="3AC0D0E3" w14:textId="4679D6B1" w:rsidR="00BF1211" w:rsidRDefault="00BF1211" w:rsidP="00BF1211">
      <w:pPr>
        <w:pStyle w:val="Heading2"/>
        <w:rPr>
          <w:rFonts w:ascii="Segoe UI" w:eastAsia="Times New Roman" w:hAnsi="Segoe UI" w:cs="Segoe UI"/>
          <w:bCs/>
          <w:sz w:val="21"/>
          <w:szCs w:val="21"/>
          <w:u w:val="single"/>
        </w:rPr>
      </w:pPr>
      <w:bookmarkStart w:id="22" w:name="_Toc142029728"/>
      <w:r>
        <w:rPr>
          <w:rFonts w:ascii="Segoe UI" w:eastAsia="Times New Roman" w:hAnsi="Segoe UI" w:cs="Segoe UI"/>
          <w:bCs/>
          <w:sz w:val="21"/>
          <w:szCs w:val="21"/>
          <w:u w:val="single"/>
        </w:rPr>
        <w:t>Longest Common Prefix</w:t>
      </w:r>
      <w:bookmarkEnd w:id="22"/>
    </w:p>
    <w:p w14:paraId="5A8B4F4F"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sz w:val="21"/>
          <w:szCs w:val="21"/>
        </w:rPr>
        <w:t>Write a function to find the longest common prefix string amongst an array of strings.</w:t>
      </w:r>
    </w:p>
    <w:p w14:paraId="2D6E6B2F"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sz w:val="21"/>
          <w:szCs w:val="21"/>
        </w:rPr>
        <w:t>If there is no common prefix, return an empty string </w:t>
      </w:r>
      <w:r w:rsidRPr="00D61178">
        <w:rPr>
          <w:rFonts w:ascii="Consolas" w:eastAsia="Times New Roman" w:hAnsi="Consolas" w:cs="Courier New"/>
          <w:color w:val="C7254E"/>
          <w:sz w:val="21"/>
          <w:szCs w:val="21"/>
          <w:shd w:val="clear" w:color="auto" w:fill="F9F2F4"/>
        </w:rPr>
        <w:t>""</w:t>
      </w:r>
      <w:r w:rsidRPr="00D61178">
        <w:rPr>
          <w:rFonts w:ascii="Segoe UI" w:eastAsia="Times New Roman" w:hAnsi="Segoe UI" w:cs="Segoe UI"/>
          <w:sz w:val="21"/>
          <w:szCs w:val="21"/>
        </w:rPr>
        <w:t>.</w:t>
      </w:r>
    </w:p>
    <w:p w14:paraId="0012A99E"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sz w:val="21"/>
          <w:szCs w:val="21"/>
        </w:rPr>
        <w:t> </w:t>
      </w:r>
    </w:p>
    <w:p w14:paraId="6701C712"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b/>
          <w:bCs/>
          <w:sz w:val="21"/>
          <w:szCs w:val="21"/>
        </w:rPr>
        <w:t>Example 1:</w:t>
      </w:r>
    </w:p>
    <w:p w14:paraId="4A3EF1FB"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Input:</w:t>
      </w:r>
      <w:r w:rsidRPr="00D61178">
        <w:rPr>
          <w:rFonts w:ascii="Consolas" w:eastAsia="Times New Roman" w:hAnsi="Consolas" w:cs="Courier New"/>
          <w:color w:val="333333"/>
          <w:sz w:val="21"/>
          <w:szCs w:val="21"/>
        </w:rPr>
        <w:t xml:space="preserve"> strs = ["flower","flow","flight"]</w:t>
      </w:r>
    </w:p>
    <w:p w14:paraId="6BD5F5A2"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Output:</w:t>
      </w:r>
      <w:r w:rsidRPr="00D61178">
        <w:rPr>
          <w:rFonts w:ascii="Consolas" w:eastAsia="Times New Roman" w:hAnsi="Consolas" w:cs="Courier New"/>
          <w:color w:val="333333"/>
          <w:sz w:val="21"/>
          <w:szCs w:val="21"/>
        </w:rPr>
        <w:t xml:space="preserve"> "fl"</w:t>
      </w:r>
    </w:p>
    <w:p w14:paraId="0A3D44B0" w14:textId="77777777" w:rsidR="00D61178" w:rsidRPr="00D61178" w:rsidRDefault="00D61178" w:rsidP="00D61178">
      <w:pPr>
        <w:shd w:val="clear" w:color="auto" w:fill="FFFFFF"/>
        <w:spacing w:after="240"/>
        <w:rPr>
          <w:rFonts w:ascii="Segoe UI" w:eastAsia="Times New Roman" w:hAnsi="Segoe UI" w:cs="Segoe UI"/>
          <w:sz w:val="21"/>
          <w:szCs w:val="21"/>
        </w:rPr>
      </w:pPr>
      <w:r w:rsidRPr="00D61178">
        <w:rPr>
          <w:rFonts w:ascii="Segoe UI" w:eastAsia="Times New Roman" w:hAnsi="Segoe UI" w:cs="Segoe UI"/>
          <w:b/>
          <w:bCs/>
          <w:sz w:val="21"/>
          <w:szCs w:val="21"/>
        </w:rPr>
        <w:t>Example 2:</w:t>
      </w:r>
    </w:p>
    <w:p w14:paraId="6B80B8BA"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Input:</w:t>
      </w:r>
      <w:r w:rsidRPr="00D61178">
        <w:rPr>
          <w:rFonts w:ascii="Consolas" w:eastAsia="Times New Roman" w:hAnsi="Consolas" w:cs="Courier New"/>
          <w:color w:val="333333"/>
          <w:sz w:val="21"/>
          <w:szCs w:val="21"/>
        </w:rPr>
        <w:t xml:space="preserve"> strs = ["dog","racecar","car"]</w:t>
      </w:r>
    </w:p>
    <w:p w14:paraId="443B9887"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Output:</w:t>
      </w:r>
      <w:r w:rsidRPr="00D61178">
        <w:rPr>
          <w:rFonts w:ascii="Consolas" w:eastAsia="Times New Roman" w:hAnsi="Consolas" w:cs="Courier New"/>
          <w:color w:val="333333"/>
          <w:sz w:val="21"/>
          <w:szCs w:val="21"/>
        </w:rPr>
        <w:t xml:space="preserve"> ""</w:t>
      </w:r>
    </w:p>
    <w:p w14:paraId="3D574EAE" w14:textId="77777777" w:rsidR="00D61178" w:rsidRPr="00D61178" w:rsidRDefault="00D61178" w:rsidP="00D611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61178">
        <w:rPr>
          <w:rFonts w:ascii="Consolas" w:eastAsia="Times New Roman" w:hAnsi="Consolas" w:cs="Courier New"/>
          <w:b/>
          <w:bCs/>
          <w:color w:val="333333"/>
          <w:sz w:val="21"/>
          <w:szCs w:val="21"/>
        </w:rPr>
        <w:t>Explanation:</w:t>
      </w:r>
      <w:r w:rsidRPr="00D61178">
        <w:rPr>
          <w:rFonts w:ascii="Consolas" w:eastAsia="Times New Roman" w:hAnsi="Consolas" w:cs="Courier New"/>
          <w:color w:val="333333"/>
          <w:sz w:val="21"/>
          <w:szCs w:val="21"/>
        </w:rPr>
        <w:t xml:space="preserve"> There is no common prefix among the input strings.</w:t>
      </w:r>
    </w:p>
    <w:p w14:paraId="53B11B4A" w14:textId="1DF91C8D" w:rsidR="00177577" w:rsidRPr="00177577" w:rsidRDefault="00177577" w:rsidP="00BF1211">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B6809AF"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char * longestCommonPrefix(char ** strs, int strsSize){</w:t>
      </w:r>
    </w:p>
    <w:p w14:paraId="11486CB9"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int i = 0;</w:t>
      </w:r>
    </w:p>
    <w:p w14:paraId="227FA949"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lastRenderedPageBreak/>
        <w:t xml:space="preserve">    int j = 0;</w:t>
      </w:r>
    </w:p>
    <w:p w14:paraId="168E1237"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int min = strlen(strs[0]);</w:t>
      </w:r>
    </w:p>
    <w:p w14:paraId="635D8066"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char *result = NULL;</w:t>
      </w:r>
    </w:p>
    <w:p w14:paraId="1513C0A5"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(i = 1; i &lt; strsSize; i++) {</w:t>
      </w:r>
    </w:p>
    <w:p w14:paraId="31D22986"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(strlen(strs[i]) &lt; min) {</w:t>
      </w:r>
    </w:p>
    <w:p w14:paraId="668FBA44"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min = strlen(strs[i]);</w:t>
      </w:r>
    </w:p>
    <w:p w14:paraId="32E9B292"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4A746C25"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6F65B0DD"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result = (char*)malloc((min + 1) * sizeof(char));</w:t>
      </w:r>
    </w:p>
    <w:p w14:paraId="2B3EFDE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memset(result,'\0',(min + 1) * sizeof(char));</w:t>
      </w:r>
    </w:p>
    <w:p w14:paraId="2AA05FD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(i = 0; i &lt; min; i++) {</w:t>
      </w:r>
    </w:p>
    <w:p w14:paraId="65888BEC"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(j = 0; j &lt; strsSize; j++) {</w:t>
      </w:r>
    </w:p>
    <w:p w14:paraId="426CC30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(result[i] == 0) {</w:t>
      </w:r>
    </w:p>
    <w:p w14:paraId="6182219B"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result[i] = strs[j][i];</w:t>
      </w:r>
    </w:p>
    <w:p w14:paraId="58501724"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else {</w:t>
      </w:r>
    </w:p>
    <w:p w14:paraId="1394A622"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(result[i] != strs[j][i]) {</w:t>
      </w:r>
    </w:p>
    <w:p w14:paraId="48B628F6"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result[i] = '\0';</w:t>
      </w:r>
    </w:p>
    <w:p w14:paraId="0F4E519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result;</w:t>
      </w:r>
    </w:p>
    <w:p w14:paraId="4A9BE63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59DCA5B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00CDA15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6BB2595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341B6D27"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1B3735E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result;</w:t>
      </w:r>
    </w:p>
    <w:p w14:paraId="55967D62" w14:textId="301AC1DF" w:rsid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w:t>
      </w:r>
    </w:p>
    <w:p w14:paraId="11D2C565" w14:textId="77777777" w:rsidR="00177577" w:rsidRPr="00177577" w:rsidRDefault="00177577" w:rsidP="00177577">
      <w:pPr>
        <w:rPr>
          <w:rFonts w:ascii="Segoe UI" w:eastAsia="Times New Roman" w:hAnsi="Segoe UI" w:cs="Segoe UI"/>
          <w:sz w:val="21"/>
          <w:szCs w:val="21"/>
        </w:rPr>
      </w:pPr>
    </w:p>
    <w:p w14:paraId="41BA6E99" w14:textId="31959CE7" w:rsidR="00BF1211" w:rsidRPr="00177577" w:rsidRDefault="00177577" w:rsidP="00BF1211">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60C99AD"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class Solution {</w:t>
      </w:r>
    </w:p>
    <w:p w14:paraId="1C70425D" w14:textId="77777777" w:rsidR="00177577" w:rsidRPr="00177577" w:rsidRDefault="00177577" w:rsidP="00177577">
      <w:pPr>
        <w:rPr>
          <w:rFonts w:ascii="Segoe UI" w:eastAsia="Times New Roman" w:hAnsi="Segoe UI" w:cs="Segoe UI"/>
          <w:sz w:val="21"/>
          <w:szCs w:val="21"/>
        </w:rPr>
      </w:pPr>
    </w:p>
    <w:p w14:paraId="19AEAC53" w14:textId="77777777" w:rsidR="00177577" w:rsidRPr="00177577" w:rsidRDefault="00177577" w:rsidP="00177577">
      <w:pPr>
        <w:rPr>
          <w:rFonts w:ascii="Segoe UI" w:eastAsia="Times New Roman" w:hAnsi="Segoe UI" w:cs="Segoe UI"/>
          <w:sz w:val="21"/>
          <w:szCs w:val="21"/>
        </w:rPr>
      </w:pPr>
    </w:p>
    <w:p w14:paraId="5D15AB04"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public String longestCommonPrefix(String[] strs) {</w:t>
      </w:r>
    </w:p>
    <w:p w14:paraId="234EA18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Longest common prefix string</w:t>
      </w:r>
    </w:p>
    <w:p w14:paraId="1A969EAB"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StringBuilder longestCommonPrefix = new StringBuilder();</w:t>
      </w:r>
    </w:p>
    <w:p w14:paraId="1F51C091"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Base condition</w:t>
      </w:r>
    </w:p>
    <w:p w14:paraId="1E55483B"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(strs == null || strs.length == 0) {</w:t>
      </w:r>
    </w:p>
    <w:p w14:paraId="48C0B2D6"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longestCommonPrefix.toString();</w:t>
      </w:r>
    </w:p>
    <w:p w14:paraId="2399867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53C7A0EC"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Find the minimum length string from the array</w:t>
      </w:r>
    </w:p>
    <w:p w14:paraId="2C7571F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int minimumLength = strs[0].length();</w:t>
      </w:r>
    </w:p>
    <w:p w14:paraId="30A1468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(int i = 1; i &lt; strs.length; i++) {</w:t>
      </w:r>
    </w:p>
    <w:p w14:paraId="361C6FC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minimumLength = Math.min(minimumLength, strs[i].length());</w:t>
      </w:r>
    </w:p>
    <w:p w14:paraId="7BFA10D7"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43651499"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Loop for the minimum length</w:t>
      </w:r>
    </w:p>
    <w:p w14:paraId="17D3FB3D"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for (int i = 0; i &lt; minimumLength; i++) {</w:t>
      </w:r>
    </w:p>
    <w:p w14:paraId="3A5A1BD7"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Get the current character from first string</w:t>
      </w:r>
    </w:p>
    <w:p w14:paraId="2DEAE84A"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char current = strs[0].charAt(i);</w:t>
      </w:r>
    </w:p>
    <w:p w14:paraId="27DE28EA"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 Check if this character is found in all other strings or not</w:t>
      </w:r>
    </w:p>
    <w:p w14:paraId="10D45E2B"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lastRenderedPageBreak/>
        <w:t xml:space="preserve">            for (String str : strs) {</w:t>
      </w:r>
    </w:p>
    <w:p w14:paraId="3E2D6433"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if (str.charAt(i) != current) {</w:t>
      </w:r>
    </w:p>
    <w:p w14:paraId="6E69C46D"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longestCommonPrefix.toString();</w:t>
      </w:r>
    </w:p>
    <w:p w14:paraId="6AA189DF"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52332F04"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109F81BA"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longestCommonPrefix.append(current);</w:t>
      </w:r>
    </w:p>
    <w:p w14:paraId="524064CE"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0B68216F" w14:textId="77777777"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return longestCommonPrefix.toString();</w:t>
      </w:r>
    </w:p>
    <w:p w14:paraId="79466B24" w14:textId="3B808160"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 xml:space="preserve">    }</w:t>
      </w:r>
    </w:p>
    <w:p w14:paraId="76F27E8F" w14:textId="1D894C26" w:rsidR="00177577" w:rsidRPr="00177577" w:rsidRDefault="00177577" w:rsidP="00177577">
      <w:pPr>
        <w:rPr>
          <w:rFonts w:ascii="Segoe UI" w:eastAsia="Times New Roman" w:hAnsi="Segoe UI" w:cs="Segoe UI"/>
          <w:sz w:val="21"/>
          <w:szCs w:val="21"/>
        </w:rPr>
      </w:pPr>
      <w:r w:rsidRPr="00177577">
        <w:rPr>
          <w:rFonts w:ascii="Segoe UI" w:eastAsia="Times New Roman" w:hAnsi="Segoe UI" w:cs="Segoe UI"/>
          <w:sz w:val="21"/>
          <w:szCs w:val="21"/>
        </w:rPr>
        <w:t>}</w:t>
      </w:r>
    </w:p>
    <w:p w14:paraId="51225833" w14:textId="77777777" w:rsidR="00BF1211" w:rsidRDefault="00BF1211" w:rsidP="00726D2D">
      <w:pPr>
        <w:rPr>
          <w:rFonts w:ascii="Segoe UI" w:eastAsia="Times New Roman" w:hAnsi="Segoe UI" w:cs="Segoe UI"/>
          <w:sz w:val="21"/>
          <w:szCs w:val="21"/>
        </w:rPr>
      </w:pPr>
    </w:p>
    <w:p w14:paraId="3C75B1E0" w14:textId="77777777" w:rsidR="0035661C" w:rsidRDefault="0035661C" w:rsidP="00726D2D">
      <w:pPr>
        <w:rPr>
          <w:rFonts w:ascii="Segoe UI" w:eastAsia="Times New Roman" w:hAnsi="Segoe UI" w:cs="Segoe UI"/>
          <w:sz w:val="21"/>
          <w:szCs w:val="21"/>
        </w:rPr>
      </w:pPr>
    </w:p>
    <w:p w14:paraId="5CE6AF72" w14:textId="0F6EB089" w:rsidR="0035661C" w:rsidRDefault="0035661C" w:rsidP="0035661C">
      <w:pPr>
        <w:pStyle w:val="Heading1"/>
      </w:pPr>
      <w:bookmarkStart w:id="23" w:name="_Toc142029729"/>
      <w:r>
        <w:lastRenderedPageBreak/>
        <w:t>LINKED LIST</w:t>
      </w:r>
      <w:bookmarkEnd w:id="23"/>
    </w:p>
    <w:p w14:paraId="7477B054" w14:textId="68914F2E" w:rsidR="0035661C" w:rsidRDefault="00143C93" w:rsidP="0035661C">
      <w:pPr>
        <w:pStyle w:val="Heading2"/>
        <w:rPr>
          <w:rFonts w:ascii="Segoe UI" w:eastAsia="Times New Roman" w:hAnsi="Segoe UI" w:cs="Segoe UI"/>
          <w:bCs/>
          <w:sz w:val="21"/>
          <w:szCs w:val="21"/>
          <w:u w:val="single"/>
        </w:rPr>
      </w:pPr>
      <w:bookmarkStart w:id="24" w:name="_Toc142029730"/>
      <w:r>
        <w:rPr>
          <w:rFonts w:ascii="Segoe UI" w:eastAsia="Times New Roman" w:hAnsi="Segoe UI" w:cs="Segoe UI"/>
          <w:bCs/>
          <w:sz w:val="21"/>
          <w:szCs w:val="21"/>
          <w:u w:val="single"/>
        </w:rPr>
        <w:t>Delete Node in Linked List</w:t>
      </w:r>
      <w:bookmarkEnd w:id="24"/>
    </w:p>
    <w:p w14:paraId="45AB9E0D"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There is a singly-linked list </w:t>
      </w:r>
      <w:r w:rsidRPr="007B0FD1">
        <w:rPr>
          <w:rFonts w:ascii="Consolas" w:eastAsia="Times New Roman" w:hAnsi="Consolas" w:cs="Courier New"/>
          <w:color w:val="C7254E"/>
          <w:sz w:val="21"/>
          <w:szCs w:val="21"/>
          <w:shd w:val="clear" w:color="auto" w:fill="F9F2F4"/>
        </w:rPr>
        <w:t>head</w:t>
      </w:r>
      <w:r w:rsidRPr="007B0FD1">
        <w:rPr>
          <w:rFonts w:ascii="Segoe UI" w:eastAsia="Times New Roman" w:hAnsi="Segoe UI" w:cs="Segoe UI"/>
          <w:sz w:val="21"/>
          <w:szCs w:val="21"/>
        </w:rPr>
        <w:t> and we want to delete a node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in it.</w:t>
      </w:r>
    </w:p>
    <w:p w14:paraId="63DB3C4D"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You are given the node to be deleted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You will </w:t>
      </w:r>
      <w:r w:rsidRPr="007B0FD1">
        <w:rPr>
          <w:rFonts w:ascii="Segoe UI" w:eastAsia="Times New Roman" w:hAnsi="Segoe UI" w:cs="Segoe UI"/>
          <w:b/>
          <w:bCs/>
          <w:sz w:val="21"/>
          <w:szCs w:val="21"/>
        </w:rPr>
        <w:t>not be given access</w:t>
      </w:r>
      <w:r w:rsidRPr="007B0FD1">
        <w:rPr>
          <w:rFonts w:ascii="Segoe UI" w:eastAsia="Times New Roman" w:hAnsi="Segoe UI" w:cs="Segoe UI"/>
          <w:sz w:val="21"/>
          <w:szCs w:val="21"/>
        </w:rPr>
        <w:t> to the first node of </w:t>
      </w:r>
      <w:r w:rsidRPr="007B0FD1">
        <w:rPr>
          <w:rFonts w:ascii="Consolas" w:eastAsia="Times New Roman" w:hAnsi="Consolas" w:cs="Courier New"/>
          <w:color w:val="C7254E"/>
          <w:sz w:val="21"/>
          <w:szCs w:val="21"/>
          <w:shd w:val="clear" w:color="auto" w:fill="F9F2F4"/>
        </w:rPr>
        <w:t>head</w:t>
      </w:r>
      <w:r w:rsidRPr="007B0FD1">
        <w:rPr>
          <w:rFonts w:ascii="Segoe UI" w:eastAsia="Times New Roman" w:hAnsi="Segoe UI" w:cs="Segoe UI"/>
          <w:sz w:val="21"/>
          <w:szCs w:val="21"/>
        </w:rPr>
        <w:t>.</w:t>
      </w:r>
    </w:p>
    <w:p w14:paraId="6CA53F2B"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All the values of the linked list are </w:t>
      </w:r>
      <w:r w:rsidRPr="007B0FD1">
        <w:rPr>
          <w:rFonts w:ascii="Segoe UI" w:eastAsia="Times New Roman" w:hAnsi="Segoe UI" w:cs="Segoe UI"/>
          <w:b/>
          <w:bCs/>
          <w:sz w:val="21"/>
          <w:szCs w:val="21"/>
        </w:rPr>
        <w:t>unique</w:t>
      </w:r>
      <w:r w:rsidRPr="007B0FD1">
        <w:rPr>
          <w:rFonts w:ascii="Segoe UI" w:eastAsia="Times New Roman" w:hAnsi="Segoe UI" w:cs="Segoe UI"/>
          <w:sz w:val="21"/>
          <w:szCs w:val="21"/>
        </w:rPr>
        <w:t>, and it is guaranteed that the given node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is not the last node in the linked list.</w:t>
      </w:r>
    </w:p>
    <w:p w14:paraId="1A7555BA"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Delete the given node. Note that by deleting the node, we do not mean removing it from memory. We mean:</w:t>
      </w:r>
    </w:p>
    <w:p w14:paraId="226672D9" w14:textId="77777777" w:rsidR="007B0FD1" w:rsidRPr="007B0FD1" w:rsidRDefault="007B0FD1" w:rsidP="007B0FD1">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The value of the given node should not exist in the linked list.</w:t>
      </w:r>
    </w:p>
    <w:p w14:paraId="4F50C41A" w14:textId="77777777" w:rsidR="007B0FD1" w:rsidRPr="007B0FD1" w:rsidRDefault="007B0FD1" w:rsidP="007B0FD1">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The number of nodes in the linked list should decrease by one.</w:t>
      </w:r>
    </w:p>
    <w:p w14:paraId="687FE80B" w14:textId="77777777" w:rsidR="007B0FD1" w:rsidRPr="007B0FD1" w:rsidRDefault="007B0FD1" w:rsidP="007B0FD1">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All the values before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should be in the same order.</w:t>
      </w:r>
    </w:p>
    <w:p w14:paraId="0DF5DC98" w14:textId="77777777" w:rsidR="007B0FD1" w:rsidRPr="007B0FD1" w:rsidRDefault="007B0FD1" w:rsidP="007B0FD1">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All the values after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should be in the same order.</w:t>
      </w:r>
    </w:p>
    <w:p w14:paraId="2C1C6A98"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b/>
          <w:bCs/>
          <w:sz w:val="21"/>
          <w:szCs w:val="21"/>
        </w:rPr>
        <w:t>Custom testing:</w:t>
      </w:r>
    </w:p>
    <w:p w14:paraId="5932059C" w14:textId="77777777" w:rsidR="007B0FD1" w:rsidRPr="007B0FD1" w:rsidRDefault="007B0FD1" w:rsidP="007B0FD1">
      <w:pPr>
        <w:numPr>
          <w:ilvl w:val="0"/>
          <w:numId w:val="19"/>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For the input, you should provide the entire linked list </w:t>
      </w:r>
      <w:r w:rsidRPr="007B0FD1">
        <w:rPr>
          <w:rFonts w:ascii="Consolas" w:eastAsia="Times New Roman" w:hAnsi="Consolas" w:cs="Courier New"/>
          <w:color w:val="C7254E"/>
          <w:sz w:val="21"/>
          <w:szCs w:val="21"/>
          <w:shd w:val="clear" w:color="auto" w:fill="F9F2F4"/>
        </w:rPr>
        <w:t>head</w:t>
      </w:r>
      <w:r w:rsidRPr="007B0FD1">
        <w:rPr>
          <w:rFonts w:ascii="Segoe UI" w:eastAsia="Times New Roman" w:hAnsi="Segoe UI" w:cs="Segoe UI"/>
          <w:sz w:val="21"/>
          <w:szCs w:val="21"/>
        </w:rPr>
        <w:t> and the node to be given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w:t>
      </w:r>
      <w:r w:rsidRPr="007B0FD1">
        <w:rPr>
          <w:rFonts w:ascii="Consolas" w:eastAsia="Times New Roman" w:hAnsi="Consolas" w:cs="Courier New"/>
          <w:color w:val="C7254E"/>
          <w:sz w:val="21"/>
          <w:szCs w:val="21"/>
          <w:shd w:val="clear" w:color="auto" w:fill="F9F2F4"/>
        </w:rPr>
        <w:t>node</w:t>
      </w:r>
      <w:r w:rsidRPr="007B0FD1">
        <w:rPr>
          <w:rFonts w:ascii="Segoe UI" w:eastAsia="Times New Roman" w:hAnsi="Segoe UI" w:cs="Segoe UI"/>
          <w:sz w:val="21"/>
          <w:szCs w:val="21"/>
        </w:rPr>
        <w:t> should not be the last node of the list and should be an actual node in the list.</w:t>
      </w:r>
    </w:p>
    <w:p w14:paraId="6F0E1AF2" w14:textId="77777777" w:rsidR="007B0FD1" w:rsidRPr="007B0FD1" w:rsidRDefault="007B0FD1" w:rsidP="007B0FD1">
      <w:pPr>
        <w:numPr>
          <w:ilvl w:val="0"/>
          <w:numId w:val="19"/>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We will build the linked list and pass the node to your function.</w:t>
      </w:r>
    </w:p>
    <w:p w14:paraId="0B2C97A0" w14:textId="77777777" w:rsidR="007B0FD1" w:rsidRPr="007B0FD1" w:rsidRDefault="007B0FD1" w:rsidP="007B0FD1">
      <w:pPr>
        <w:numPr>
          <w:ilvl w:val="0"/>
          <w:numId w:val="19"/>
        </w:numPr>
        <w:shd w:val="clear" w:color="auto" w:fill="FFFFFF"/>
        <w:spacing w:before="100" w:beforeAutospacing="1" w:after="100" w:afterAutospacing="1"/>
        <w:rPr>
          <w:rFonts w:ascii="Segoe UI" w:eastAsia="Times New Roman" w:hAnsi="Segoe UI" w:cs="Segoe UI"/>
          <w:sz w:val="21"/>
          <w:szCs w:val="21"/>
        </w:rPr>
      </w:pPr>
      <w:r w:rsidRPr="007B0FD1">
        <w:rPr>
          <w:rFonts w:ascii="Segoe UI" w:eastAsia="Times New Roman" w:hAnsi="Segoe UI" w:cs="Segoe UI"/>
          <w:sz w:val="21"/>
          <w:szCs w:val="21"/>
        </w:rPr>
        <w:t>The output will be the entire list after calling your function.</w:t>
      </w:r>
    </w:p>
    <w:p w14:paraId="48C18335"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sz w:val="21"/>
          <w:szCs w:val="21"/>
        </w:rPr>
        <w:t> </w:t>
      </w:r>
    </w:p>
    <w:p w14:paraId="42D356EE"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b/>
          <w:bCs/>
          <w:sz w:val="21"/>
          <w:szCs w:val="21"/>
        </w:rPr>
        <w:t>Example 1:</w:t>
      </w:r>
    </w:p>
    <w:p w14:paraId="40BAB7A9" w14:textId="3D828137" w:rsidR="007B0FD1" w:rsidRPr="007B0FD1" w:rsidRDefault="007B0FD1" w:rsidP="007B0FD1">
      <w:pPr>
        <w:rPr>
          <w:rFonts w:ascii="Times New Roman" w:eastAsia="Times New Roman" w:hAnsi="Times New Roman" w:cs="Times New Roman"/>
          <w:sz w:val="24"/>
          <w:szCs w:val="24"/>
        </w:rPr>
      </w:pPr>
      <w:r w:rsidRPr="007B0FD1">
        <w:rPr>
          <w:rFonts w:ascii="Times New Roman" w:eastAsia="Times New Roman" w:hAnsi="Times New Roman" w:cs="Times New Roman"/>
          <w:noProof/>
          <w:sz w:val="24"/>
          <w:szCs w:val="24"/>
        </w:rPr>
        <w:drawing>
          <wp:inline distT="0" distB="0" distL="0" distR="0" wp14:anchorId="687F896F" wp14:editId="26EF8D51">
            <wp:extent cx="4191000" cy="2997833"/>
            <wp:effectExtent l="0" t="0" r="0" b="0"/>
            <wp:docPr id="1617267867" name="Picture 5" descr="A diagram of a given n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67867" name="Picture 5" descr="A diagram of a given n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2314" cy="3005926"/>
                    </a:xfrm>
                    <a:prstGeom prst="rect">
                      <a:avLst/>
                    </a:prstGeom>
                    <a:noFill/>
                    <a:ln>
                      <a:noFill/>
                    </a:ln>
                  </pic:spPr>
                </pic:pic>
              </a:graphicData>
            </a:graphic>
          </wp:inline>
        </w:drawing>
      </w:r>
    </w:p>
    <w:p w14:paraId="5624A802"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Input:</w:t>
      </w:r>
      <w:r w:rsidRPr="007B0FD1">
        <w:rPr>
          <w:rFonts w:ascii="Consolas" w:eastAsia="Times New Roman" w:hAnsi="Consolas" w:cs="Courier New"/>
          <w:color w:val="333333"/>
          <w:sz w:val="21"/>
          <w:szCs w:val="21"/>
        </w:rPr>
        <w:t xml:space="preserve"> head = [4,5,1,9], node = 5</w:t>
      </w:r>
    </w:p>
    <w:p w14:paraId="574E37DB"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lastRenderedPageBreak/>
        <w:t>Output:</w:t>
      </w:r>
      <w:r w:rsidRPr="007B0FD1">
        <w:rPr>
          <w:rFonts w:ascii="Consolas" w:eastAsia="Times New Roman" w:hAnsi="Consolas" w:cs="Courier New"/>
          <w:color w:val="333333"/>
          <w:sz w:val="21"/>
          <w:szCs w:val="21"/>
        </w:rPr>
        <w:t xml:space="preserve"> [4,1,9]</w:t>
      </w:r>
    </w:p>
    <w:p w14:paraId="6EC1B24F"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 xml:space="preserve">Explanation: </w:t>
      </w:r>
      <w:r w:rsidRPr="007B0FD1">
        <w:rPr>
          <w:rFonts w:ascii="Consolas" w:eastAsia="Times New Roman" w:hAnsi="Consolas" w:cs="Courier New"/>
          <w:color w:val="333333"/>
          <w:sz w:val="21"/>
          <w:szCs w:val="21"/>
        </w:rPr>
        <w:t>You are given the second node with value 5, the linked list should become 4 -&gt; 1 -&gt; 9 after calling your function.</w:t>
      </w:r>
    </w:p>
    <w:p w14:paraId="17E2742B" w14:textId="77777777" w:rsidR="007B0FD1" w:rsidRPr="007B0FD1" w:rsidRDefault="007B0FD1" w:rsidP="007B0FD1">
      <w:pPr>
        <w:shd w:val="clear" w:color="auto" w:fill="FFFFFF"/>
        <w:spacing w:after="240"/>
        <w:rPr>
          <w:rFonts w:ascii="Segoe UI" w:eastAsia="Times New Roman" w:hAnsi="Segoe UI" w:cs="Segoe UI"/>
          <w:sz w:val="21"/>
          <w:szCs w:val="21"/>
        </w:rPr>
      </w:pPr>
      <w:r w:rsidRPr="007B0FD1">
        <w:rPr>
          <w:rFonts w:ascii="Segoe UI" w:eastAsia="Times New Roman" w:hAnsi="Segoe UI" w:cs="Segoe UI"/>
          <w:b/>
          <w:bCs/>
          <w:sz w:val="21"/>
          <w:szCs w:val="21"/>
        </w:rPr>
        <w:t>Example 2:</w:t>
      </w:r>
    </w:p>
    <w:p w14:paraId="658F45A6" w14:textId="348F1E20" w:rsidR="007B0FD1" w:rsidRPr="007B0FD1" w:rsidRDefault="007B0FD1" w:rsidP="007B0FD1">
      <w:pPr>
        <w:rPr>
          <w:rFonts w:ascii="Times New Roman" w:eastAsia="Times New Roman" w:hAnsi="Times New Roman" w:cs="Times New Roman"/>
          <w:sz w:val="24"/>
          <w:szCs w:val="24"/>
        </w:rPr>
      </w:pPr>
      <w:r w:rsidRPr="007B0FD1">
        <w:rPr>
          <w:rFonts w:ascii="Times New Roman" w:eastAsia="Times New Roman" w:hAnsi="Times New Roman" w:cs="Times New Roman"/>
          <w:noProof/>
          <w:sz w:val="24"/>
          <w:szCs w:val="24"/>
        </w:rPr>
        <w:drawing>
          <wp:inline distT="0" distB="0" distL="0" distR="0" wp14:anchorId="7FC863DA" wp14:editId="1F8E4029">
            <wp:extent cx="4124325" cy="3243686"/>
            <wp:effectExtent l="0" t="0" r="0" b="0"/>
            <wp:docPr id="1432019100" name="Picture 4" descr="A diagram of a given n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19100" name="Picture 4" descr="A diagram of a given n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1350" cy="3249211"/>
                    </a:xfrm>
                    <a:prstGeom prst="rect">
                      <a:avLst/>
                    </a:prstGeom>
                    <a:noFill/>
                    <a:ln>
                      <a:noFill/>
                    </a:ln>
                  </pic:spPr>
                </pic:pic>
              </a:graphicData>
            </a:graphic>
          </wp:inline>
        </w:drawing>
      </w:r>
    </w:p>
    <w:p w14:paraId="446FDBB4"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Input:</w:t>
      </w:r>
      <w:r w:rsidRPr="007B0FD1">
        <w:rPr>
          <w:rFonts w:ascii="Consolas" w:eastAsia="Times New Roman" w:hAnsi="Consolas" w:cs="Courier New"/>
          <w:color w:val="333333"/>
          <w:sz w:val="21"/>
          <w:szCs w:val="21"/>
        </w:rPr>
        <w:t xml:space="preserve"> head = [4,5,1,9], node = 1</w:t>
      </w:r>
    </w:p>
    <w:p w14:paraId="124C5F89"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Output:</w:t>
      </w:r>
      <w:r w:rsidRPr="007B0FD1">
        <w:rPr>
          <w:rFonts w:ascii="Consolas" w:eastAsia="Times New Roman" w:hAnsi="Consolas" w:cs="Courier New"/>
          <w:color w:val="333333"/>
          <w:sz w:val="21"/>
          <w:szCs w:val="21"/>
        </w:rPr>
        <w:t xml:space="preserve"> [4,5,9]</w:t>
      </w:r>
    </w:p>
    <w:p w14:paraId="16F9C7C4" w14:textId="77777777" w:rsidR="007B0FD1" w:rsidRPr="007B0FD1" w:rsidRDefault="007B0FD1" w:rsidP="007B0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B0FD1">
        <w:rPr>
          <w:rFonts w:ascii="Consolas" w:eastAsia="Times New Roman" w:hAnsi="Consolas" w:cs="Courier New"/>
          <w:b/>
          <w:bCs/>
          <w:color w:val="333333"/>
          <w:sz w:val="21"/>
          <w:szCs w:val="21"/>
        </w:rPr>
        <w:t xml:space="preserve">Explanation: </w:t>
      </w:r>
      <w:r w:rsidRPr="007B0FD1">
        <w:rPr>
          <w:rFonts w:ascii="Consolas" w:eastAsia="Times New Roman" w:hAnsi="Consolas" w:cs="Courier New"/>
          <w:color w:val="333333"/>
          <w:sz w:val="21"/>
          <w:szCs w:val="21"/>
        </w:rPr>
        <w:t>You are given the third node with value 1, the linked list should become 4 -&gt; 5 -&gt; 9 after calling your function</w:t>
      </w:r>
    </w:p>
    <w:p w14:paraId="0E73F6A0" w14:textId="77777777" w:rsidR="0035661C" w:rsidRPr="00177577" w:rsidRDefault="0035661C" w:rsidP="0035661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0FE0223B"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w:t>
      </w:r>
    </w:p>
    <w:p w14:paraId="248DF638"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Definition for singly-linked list.</w:t>
      </w:r>
    </w:p>
    <w:p w14:paraId="752B9270"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struct ListNode {</w:t>
      </w:r>
    </w:p>
    <w:p w14:paraId="239DD98F"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int val;</w:t>
      </w:r>
    </w:p>
    <w:p w14:paraId="79B01AFD"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struct ListNode *next;</w:t>
      </w:r>
    </w:p>
    <w:p w14:paraId="74084628"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 };</w:t>
      </w:r>
    </w:p>
    <w:p w14:paraId="7C785C3F"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w:t>
      </w:r>
    </w:p>
    <w:p w14:paraId="3077D67F"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void deleteNode(struct ListNode* node) {</w:t>
      </w:r>
    </w:p>
    <w:p w14:paraId="006C987D"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struct ListNode* next_node = node-&gt;next;</w:t>
      </w:r>
    </w:p>
    <w:p w14:paraId="6122986C"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node-&gt;val = next_node-&gt;val;</w:t>
      </w:r>
    </w:p>
    <w:p w14:paraId="073E5D1A"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node-&gt;next = next_node-&gt;next;</w:t>
      </w:r>
    </w:p>
    <w:p w14:paraId="7E8662AB" w14:textId="77777777" w:rsidR="00D557D7" w:rsidRPr="00D557D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 xml:space="preserve">    free(next_node);</w:t>
      </w:r>
    </w:p>
    <w:p w14:paraId="0261CD3F" w14:textId="04842B1E" w:rsidR="0035661C" w:rsidRPr="00177577" w:rsidRDefault="00D557D7" w:rsidP="00D557D7">
      <w:pPr>
        <w:rPr>
          <w:rFonts w:ascii="Segoe UI" w:eastAsia="Times New Roman" w:hAnsi="Segoe UI" w:cs="Segoe UI"/>
          <w:sz w:val="21"/>
          <w:szCs w:val="21"/>
        </w:rPr>
      </w:pPr>
      <w:r w:rsidRPr="00D557D7">
        <w:rPr>
          <w:rFonts w:ascii="Segoe UI" w:eastAsia="Times New Roman" w:hAnsi="Segoe UI" w:cs="Segoe UI"/>
          <w:sz w:val="21"/>
          <w:szCs w:val="21"/>
        </w:rPr>
        <w:t>}</w:t>
      </w:r>
    </w:p>
    <w:p w14:paraId="7D0B9232" w14:textId="77777777" w:rsidR="0035661C" w:rsidRDefault="0035661C" w:rsidP="0035661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5169436"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lastRenderedPageBreak/>
        <w:t>class Solution {</w:t>
      </w:r>
    </w:p>
    <w:p w14:paraId="6E40A2B9"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public void deleteNode(ListNode node) {</w:t>
      </w:r>
    </w:p>
    <w:p w14:paraId="40AF7B82"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ListNode next = node.next;</w:t>
      </w:r>
    </w:p>
    <w:p w14:paraId="2721FE13"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node.val = next.val;</w:t>
      </w:r>
    </w:p>
    <w:p w14:paraId="5E1CDC31"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node.next = next.next;</w:t>
      </w:r>
    </w:p>
    <w:p w14:paraId="143833F9" w14:textId="77777777"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 xml:space="preserve">    }</w:t>
      </w:r>
    </w:p>
    <w:p w14:paraId="2E77DEBF" w14:textId="4B2E87B6" w:rsidR="008223DF" w:rsidRPr="008223DF" w:rsidRDefault="008223DF" w:rsidP="008223DF">
      <w:pPr>
        <w:rPr>
          <w:rFonts w:ascii="Segoe UI" w:eastAsia="Times New Roman" w:hAnsi="Segoe UI" w:cs="Segoe UI"/>
          <w:sz w:val="21"/>
          <w:szCs w:val="21"/>
        </w:rPr>
      </w:pPr>
      <w:r w:rsidRPr="008223DF">
        <w:rPr>
          <w:rFonts w:ascii="Segoe UI" w:eastAsia="Times New Roman" w:hAnsi="Segoe UI" w:cs="Segoe UI"/>
          <w:sz w:val="21"/>
          <w:szCs w:val="21"/>
        </w:rPr>
        <w:t>}</w:t>
      </w:r>
    </w:p>
    <w:p w14:paraId="3B882C87" w14:textId="77777777" w:rsidR="0035661C" w:rsidRDefault="0035661C" w:rsidP="00726D2D">
      <w:pPr>
        <w:rPr>
          <w:rFonts w:ascii="Segoe UI" w:eastAsia="Times New Roman" w:hAnsi="Segoe UI" w:cs="Segoe UI"/>
          <w:sz w:val="21"/>
          <w:szCs w:val="21"/>
        </w:rPr>
      </w:pPr>
    </w:p>
    <w:p w14:paraId="583A3737" w14:textId="77777777" w:rsidR="00042E0B" w:rsidRDefault="00042E0B" w:rsidP="00726D2D">
      <w:pPr>
        <w:rPr>
          <w:rFonts w:ascii="Segoe UI" w:eastAsia="Times New Roman" w:hAnsi="Segoe UI" w:cs="Segoe UI"/>
          <w:sz w:val="21"/>
          <w:szCs w:val="21"/>
        </w:rPr>
      </w:pPr>
    </w:p>
    <w:p w14:paraId="1F979F63" w14:textId="7B58767F" w:rsidR="00042E0B" w:rsidRDefault="00042E0B" w:rsidP="00042E0B">
      <w:pPr>
        <w:pStyle w:val="Heading2"/>
        <w:rPr>
          <w:rFonts w:ascii="Segoe UI" w:eastAsia="Times New Roman" w:hAnsi="Segoe UI" w:cs="Segoe UI"/>
          <w:bCs/>
          <w:sz w:val="21"/>
          <w:szCs w:val="21"/>
          <w:u w:val="single"/>
        </w:rPr>
      </w:pPr>
      <w:bookmarkStart w:id="25" w:name="_Toc142029731"/>
      <w:r>
        <w:rPr>
          <w:rFonts w:ascii="Segoe UI" w:eastAsia="Times New Roman" w:hAnsi="Segoe UI" w:cs="Segoe UI"/>
          <w:bCs/>
          <w:sz w:val="21"/>
          <w:szCs w:val="21"/>
          <w:u w:val="single"/>
        </w:rPr>
        <w:t>Remove Nth Node From End Of List</w:t>
      </w:r>
      <w:bookmarkEnd w:id="25"/>
    </w:p>
    <w:p w14:paraId="65836308" w14:textId="6315C0E2" w:rsidR="005A31F3" w:rsidRPr="005A31F3" w:rsidRDefault="005A31F3" w:rsidP="005A31F3">
      <w:pPr>
        <w:shd w:val="clear" w:color="auto" w:fill="FFFFFF"/>
        <w:spacing w:after="240"/>
        <w:rPr>
          <w:rFonts w:ascii="Segoe UI" w:eastAsia="Times New Roman" w:hAnsi="Segoe UI" w:cs="Segoe UI"/>
          <w:sz w:val="21"/>
          <w:szCs w:val="21"/>
        </w:rPr>
      </w:pPr>
      <w:r w:rsidRPr="005A31F3">
        <w:rPr>
          <w:rFonts w:ascii="Segoe UI" w:eastAsia="Times New Roman" w:hAnsi="Segoe UI" w:cs="Segoe UI"/>
          <w:sz w:val="21"/>
          <w:szCs w:val="21"/>
        </w:rPr>
        <w:t>Given the </w:t>
      </w:r>
      <w:r w:rsidRPr="005A31F3">
        <w:rPr>
          <w:rFonts w:ascii="Consolas" w:eastAsia="Times New Roman" w:hAnsi="Consolas" w:cs="Courier New"/>
          <w:color w:val="C7254E"/>
          <w:sz w:val="21"/>
          <w:szCs w:val="21"/>
          <w:shd w:val="clear" w:color="auto" w:fill="F9F2F4"/>
        </w:rPr>
        <w:t>head</w:t>
      </w:r>
      <w:r w:rsidRPr="005A31F3">
        <w:rPr>
          <w:rFonts w:ascii="Segoe UI" w:eastAsia="Times New Roman" w:hAnsi="Segoe UI" w:cs="Segoe UI"/>
          <w:sz w:val="21"/>
          <w:szCs w:val="21"/>
        </w:rPr>
        <w:t> of a linked list, remove the </w:t>
      </w:r>
      <w:r w:rsidRPr="005A31F3">
        <w:rPr>
          <w:rFonts w:ascii="Consolas" w:eastAsia="Times New Roman" w:hAnsi="Consolas" w:cs="Courier New"/>
          <w:color w:val="C7254E"/>
          <w:sz w:val="21"/>
          <w:szCs w:val="21"/>
          <w:shd w:val="clear" w:color="auto" w:fill="F9F2F4"/>
        </w:rPr>
        <w:t>n</w:t>
      </w:r>
      <w:r w:rsidRPr="005A31F3">
        <w:rPr>
          <w:rFonts w:ascii="Consolas" w:eastAsia="Times New Roman" w:hAnsi="Consolas" w:cs="Courier New"/>
          <w:color w:val="C7254E"/>
          <w:sz w:val="16"/>
          <w:szCs w:val="16"/>
          <w:shd w:val="clear" w:color="auto" w:fill="F9F2F4"/>
          <w:vertAlign w:val="superscript"/>
        </w:rPr>
        <w:t>th</w:t>
      </w:r>
      <w:r w:rsidRPr="005A31F3">
        <w:rPr>
          <w:rFonts w:ascii="Segoe UI" w:eastAsia="Times New Roman" w:hAnsi="Segoe UI" w:cs="Segoe UI"/>
          <w:sz w:val="21"/>
          <w:szCs w:val="21"/>
        </w:rPr>
        <w:t> node from the end of the list and return its head.</w:t>
      </w:r>
    </w:p>
    <w:p w14:paraId="7C7B27A2" w14:textId="77777777" w:rsidR="005A31F3" w:rsidRPr="005A31F3" w:rsidRDefault="005A31F3" w:rsidP="005A31F3">
      <w:pPr>
        <w:shd w:val="clear" w:color="auto" w:fill="FFFFFF"/>
        <w:spacing w:after="240"/>
        <w:rPr>
          <w:rFonts w:ascii="Segoe UI" w:eastAsia="Times New Roman" w:hAnsi="Segoe UI" w:cs="Segoe UI"/>
          <w:sz w:val="21"/>
          <w:szCs w:val="21"/>
        </w:rPr>
      </w:pPr>
      <w:r w:rsidRPr="005A31F3">
        <w:rPr>
          <w:rFonts w:ascii="Segoe UI" w:eastAsia="Times New Roman" w:hAnsi="Segoe UI" w:cs="Segoe UI"/>
          <w:b/>
          <w:bCs/>
          <w:sz w:val="21"/>
          <w:szCs w:val="21"/>
        </w:rPr>
        <w:t>Example 1:</w:t>
      </w:r>
    </w:p>
    <w:p w14:paraId="1BAC6A1D" w14:textId="7D497D08" w:rsidR="005A31F3" w:rsidRPr="005A31F3" w:rsidRDefault="005A31F3" w:rsidP="005A31F3">
      <w:pPr>
        <w:rPr>
          <w:rFonts w:ascii="Times New Roman" w:eastAsia="Times New Roman" w:hAnsi="Times New Roman" w:cs="Times New Roman"/>
          <w:sz w:val="24"/>
          <w:szCs w:val="24"/>
        </w:rPr>
      </w:pPr>
      <w:r w:rsidRPr="005A31F3">
        <w:rPr>
          <w:rFonts w:ascii="Times New Roman" w:eastAsia="Times New Roman" w:hAnsi="Times New Roman" w:cs="Times New Roman"/>
          <w:noProof/>
          <w:sz w:val="24"/>
          <w:szCs w:val="24"/>
        </w:rPr>
        <w:drawing>
          <wp:inline distT="0" distB="0" distL="0" distR="0" wp14:anchorId="55AC6FB9" wp14:editId="5E83B1D1">
            <wp:extent cx="5162550" cy="2114550"/>
            <wp:effectExtent l="0" t="0" r="0" b="0"/>
            <wp:docPr id="32561398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13987" name="Picture 7" descr="A diagram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2114550"/>
                    </a:xfrm>
                    <a:prstGeom prst="rect">
                      <a:avLst/>
                    </a:prstGeom>
                    <a:noFill/>
                    <a:ln>
                      <a:noFill/>
                    </a:ln>
                  </pic:spPr>
                </pic:pic>
              </a:graphicData>
            </a:graphic>
          </wp:inline>
        </w:drawing>
      </w:r>
    </w:p>
    <w:p w14:paraId="406FA28B"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Input:</w:t>
      </w:r>
      <w:r w:rsidRPr="005A31F3">
        <w:rPr>
          <w:rFonts w:ascii="Consolas" w:eastAsia="Times New Roman" w:hAnsi="Consolas" w:cs="Courier New"/>
          <w:color w:val="333333"/>
          <w:sz w:val="21"/>
          <w:szCs w:val="21"/>
        </w:rPr>
        <w:t xml:space="preserve"> head = [1,2,3,4,5], n = 2</w:t>
      </w:r>
    </w:p>
    <w:p w14:paraId="15BB7754"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Output:</w:t>
      </w:r>
      <w:r w:rsidRPr="005A31F3">
        <w:rPr>
          <w:rFonts w:ascii="Consolas" w:eastAsia="Times New Roman" w:hAnsi="Consolas" w:cs="Courier New"/>
          <w:color w:val="333333"/>
          <w:sz w:val="21"/>
          <w:szCs w:val="21"/>
        </w:rPr>
        <w:t xml:space="preserve"> [1,2,3,5]</w:t>
      </w:r>
    </w:p>
    <w:p w14:paraId="53DD9A45" w14:textId="77777777" w:rsidR="005A31F3" w:rsidRPr="005A31F3" w:rsidRDefault="005A31F3" w:rsidP="005A31F3">
      <w:pPr>
        <w:shd w:val="clear" w:color="auto" w:fill="FFFFFF"/>
        <w:spacing w:after="240"/>
        <w:rPr>
          <w:rFonts w:ascii="Segoe UI" w:eastAsia="Times New Roman" w:hAnsi="Segoe UI" w:cs="Segoe UI"/>
          <w:sz w:val="21"/>
          <w:szCs w:val="21"/>
        </w:rPr>
      </w:pPr>
      <w:r w:rsidRPr="005A31F3">
        <w:rPr>
          <w:rFonts w:ascii="Segoe UI" w:eastAsia="Times New Roman" w:hAnsi="Segoe UI" w:cs="Segoe UI"/>
          <w:b/>
          <w:bCs/>
          <w:sz w:val="21"/>
          <w:szCs w:val="21"/>
        </w:rPr>
        <w:t>Example 2:</w:t>
      </w:r>
    </w:p>
    <w:p w14:paraId="77743137"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Input:</w:t>
      </w:r>
      <w:r w:rsidRPr="005A31F3">
        <w:rPr>
          <w:rFonts w:ascii="Consolas" w:eastAsia="Times New Roman" w:hAnsi="Consolas" w:cs="Courier New"/>
          <w:color w:val="333333"/>
          <w:sz w:val="21"/>
          <w:szCs w:val="21"/>
        </w:rPr>
        <w:t xml:space="preserve"> head = [1], n = 1</w:t>
      </w:r>
    </w:p>
    <w:p w14:paraId="3F90F741"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Output:</w:t>
      </w:r>
      <w:r w:rsidRPr="005A31F3">
        <w:rPr>
          <w:rFonts w:ascii="Consolas" w:eastAsia="Times New Roman" w:hAnsi="Consolas" w:cs="Courier New"/>
          <w:color w:val="333333"/>
          <w:sz w:val="21"/>
          <w:szCs w:val="21"/>
        </w:rPr>
        <w:t xml:space="preserve"> []</w:t>
      </w:r>
    </w:p>
    <w:p w14:paraId="376A3E39" w14:textId="77777777" w:rsidR="005A31F3" w:rsidRPr="005A31F3" w:rsidRDefault="005A31F3" w:rsidP="005A31F3">
      <w:pPr>
        <w:shd w:val="clear" w:color="auto" w:fill="FFFFFF"/>
        <w:spacing w:after="240"/>
        <w:rPr>
          <w:rFonts w:ascii="Segoe UI" w:eastAsia="Times New Roman" w:hAnsi="Segoe UI" w:cs="Segoe UI"/>
          <w:sz w:val="21"/>
          <w:szCs w:val="21"/>
        </w:rPr>
      </w:pPr>
      <w:r w:rsidRPr="005A31F3">
        <w:rPr>
          <w:rFonts w:ascii="Segoe UI" w:eastAsia="Times New Roman" w:hAnsi="Segoe UI" w:cs="Segoe UI"/>
          <w:b/>
          <w:bCs/>
          <w:sz w:val="21"/>
          <w:szCs w:val="21"/>
        </w:rPr>
        <w:t>Example 3:</w:t>
      </w:r>
    </w:p>
    <w:p w14:paraId="01E1E0BC"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Input:</w:t>
      </w:r>
      <w:r w:rsidRPr="005A31F3">
        <w:rPr>
          <w:rFonts w:ascii="Consolas" w:eastAsia="Times New Roman" w:hAnsi="Consolas" w:cs="Courier New"/>
          <w:color w:val="333333"/>
          <w:sz w:val="21"/>
          <w:szCs w:val="21"/>
        </w:rPr>
        <w:t xml:space="preserve"> head = [1,2], n = 1</w:t>
      </w:r>
    </w:p>
    <w:p w14:paraId="51773F79" w14:textId="77777777" w:rsidR="005A31F3" w:rsidRPr="005A31F3" w:rsidRDefault="005A31F3" w:rsidP="005A31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A31F3">
        <w:rPr>
          <w:rFonts w:ascii="Consolas" w:eastAsia="Times New Roman" w:hAnsi="Consolas" w:cs="Courier New"/>
          <w:b/>
          <w:bCs/>
          <w:color w:val="333333"/>
          <w:sz w:val="21"/>
          <w:szCs w:val="21"/>
        </w:rPr>
        <w:t>Output:</w:t>
      </w:r>
      <w:r w:rsidRPr="005A31F3">
        <w:rPr>
          <w:rFonts w:ascii="Consolas" w:eastAsia="Times New Roman" w:hAnsi="Consolas" w:cs="Courier New"/>
          <w:color w:val="333333"/>
          <w:sz w:val="21"/>
          <w:szCs w:val="21"/>
        </w:rPr>
        <w:t xml:space="preserve"> [1]</w:t>
      </w:r>
    </w:p>
    <w:p w14:paraId="100AA190" w14:textId="6BA44355" w:rsidR="00042E0B" w:rsidRPr="007B0FD1" w:rsidRDefault="00042E0B" w:rsidP="00042E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10EB2F70" w14:textId="77777777" w:rsidR="00A21653" w:rsidRDefault="00A21653" w:rsidP="00042E0B">
      <w:pPr>
        <w:rPr>
          <w:rFonts w:ascii="Segoe UI" w:eastAsia="Times New Roman" w:hAnsi="Segoe UI" w:cs="Segoe UI"/>
          <w:b/>
          <w:bCs/>
          <w:sz w:val="21"/>
          <w:szCs w:val="21"/>
          <w:u w:val="single"/>
        </w:rPr>
      </w:pPr>
    </w:p>
    <w:p w14:paraId="5019151A" w14:textId="77777777" w:rsidR="00A21653" w:rsidRDefault="00A21653" w:rsidP="00042E0B">
      <w:pPr>
        <w:rPr>
          <w:rFonts w:ascii="Segoe UI" w:eastAsia="Times New Roman" w:hAnsi="Segoe UI" w:cs="Segoe UI"/>
          <w:b/>
          <w:bCs/>
          <w:sz w:val="21"/>
          <w:szCs w:val="21"/>
          <w:u w:val="single"/>
        </w:rPr>
      </w:pPr>
    </w:p>
    <w:p w14:paraId="02E4C804" w14:textId="29878C2B" w:rsidR="00042E0B" w:rsidRPr="00177577" w:rsidRDefault="00042E0B" w:rsidP="00042E0B">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C:</w:t>
      </w:r>
    </w:p>
    <w:p w14:paraId="47DFFE17"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struct ListNode* removeNthFromEnd(struct ListNode* head, int n){</w:t>
      </w:r>
    </w:p>
    <w:p w14:paraId="77239723"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struct ListNode *fast = head, *slow = head;</w:t>
      </w:r>
    </w:p>
    <w:p w14:paraId="2B6A114D"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for (int i = 0; i &lt; n; i++) fast = fast-&gt;next;</w:t>
      </w:r>
    </w:p>
    <w:p w14:paraId="1F268CEB"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if (fast == NULL) return head-&gt;next;</w:t>
      </w:r>
    </w:p>
    <w:p w14:paraId="24F8D3F6"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while (fast-&gt;next) fast = fast-&gt;next, slow = slow-&gt;next;</w:t>
      </w:r>
    </w:p>
    <w:p w14:paraId="78E84DDE"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slow-&gt;next = slow-&gt;next-&gt;next;</w:t>
      </w:r>
    </w:p>
    <w:p w14:paraId="0300451F" w14:textId="77777777" w:rsidR="00A21653" w:rsidRPr="00A21653"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 xml:space="preserve">    return head;</w:t>
      </w:r>
    </w:p>
    <w:p w14:paraId="52F8C0D8" w14:textId="77777777" w:rsidR="004827D0" w:rsidRDefault="00A21653" w:rsidP="00A21653">
      <w:pPr>
        <w:rPr>
          <w:rFonts w:ascii="Segoe UI" w:eastAsia="Times New Roman" w:hAnsi="Segoe UI" w:cs="Segoe UI"/>
          <w:sz w:val="21"/>
          <w:szCs w:val="21"/>
        </w:rPr>
      </w:pPr>
      <w:r w:rsidRPr="00A21653">
        <w:rPr>
          <w:rFonts w:ascii="Segoe UI" w:eastAsia="Times New Roman" w:hAnsi="Segoe UI" w:cs="Segoe UI"/>
          <w:sz w:val="21"/>
          <w:szCs w:val="21"/>
        </w:rPr>
        <w:t>}</w:t>
      </w:r>
    </w:p>
    <w:p w14:paraId="3C0475F4" w14:textId="77777777" w:rsidR="004827D0" w:rsidRDefault="004827D0" w:rsidP="00A21653">
      <w:pPr>
        <w:rPr>
          <w:rFonts w:ascii="Segoe UI" w:eastAsia="Times New Roman" w:hAnsi="Segoe UI" w:cs="Segoe UI"/>
          <w:sz w:val="21"/>
          <w:szCs w:val="21"/>
        </w:rPr>
      </w:pPr>
    </w:p>
    <w:p w14:paraId="3FFAD637" w14:textId="2C0AF923" w:rsidR="00042E0B" w:rsidRDefault="00042E0B" w:rsidP="00A2165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D107D48"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class Solution {</w:t>
      </w:r>
    </w:p>
    <w:p w14:paraId="1CA2F7F1"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ListNode removeNthFromEnd(ListNode head, int n){</w:t>
      </w:r>
    </w:p>
    <w:p w14:paraId="330EA8A6"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ListNode dummy = new ListNode(0);</w:t>
      </w:r>
    </w:p>
    <w:p w14:paraId="5468C8D0"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dummy.next = head;</w:t>
      </w:r>
    </w:p>
    <w:p w14:paraId="52ECAB9A"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ListNode slow = dummy;</w:t>
      </w:r>
    </w:p>
    <w:p w14:paraId="5C801D31"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ListNode fast = dummy;</w:t>
      </w:r>
    </w:p>
    <w:p w14:paraId="39ECD05F"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w:t>
      </w:r>
    </w:p>
    <w:p w14:paraId="4D0291BF"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for (int i = 0; i &lt;= n; i++) {</w:t>
      </w:r>
    </w:p>
    <w:p w14:paraId="769E1FEE"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fast = fast.next;</w:t>
      </w:r>
    </w:p>
    <w:p w14:paraId="2B3BDB9B"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w:t>
      </w:r>
    </w:p>
    <w:p w14:paraId="3264A3C0"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while (fast != null) {</w:t>
      </w:r>
    </w:p>
    <w:p w14:paraId="59EAB971"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fast = fast.next;</w:t>
      </w:r>
    </w:p>
    <w:p w14:paraId="1CD902D6"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slow = slow.next;</w:t>
      </w:r>
    </w:p>
    <w:p w14:paraId="4C4E9CF7"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w:t>
      </w:r>
    </w:p>
    <w:p w14:paraId="7EE885AB"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slow.next = slow.next.next;</w:t>
      </w:r>
    </w:p>
    <w:p w14:paraId="395CFE70"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return dummy.next;</w:t>
      </w:r>
    </w:p>
    <w:p w14:paraId="3F99D858" w14:textId="77777777" w:rsidR="005E67FB" w:rsidRPr="005E67F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 xml:space="preserve">    } </w:t>
      </w:r>
    </w:p>
    <w:p w14:paraId="68BC8E19" w14:textId="0856E840" w:rsidR="00042E0B" w:rsidRDefault="005E67FB" w:rsidP="005E67FB">
      <w:pPr>
        <w:rPr>
          <w:rFonts w:ascii="Segoe UI" w:eastAsia="Times New Roman" w:hAnsi="Segoe UI" w:cs="Segoe UI"/>
          <w:sz w:val="21"/>
          <w:szCs w:val="21"/>
        </w:rPr>
      </w:pPr>
      <w:r w:rsidRPr="005E67FB">
        <w:rPr>
          <w:rFonts w:ascii="Segoe UI" w:eastAsia="Times New Roman" w:hAnsi="Segoe UI" w:cs="Segoe UI"/>
          <w:sz w:val="21"/>
          <w:szCs w:val="21"/>
        </w:rPr>
        <w:t>}</w:t>
      </w:r>
    </w:p>
    <w:p w14:paraId="0FF82D47" w14:textId="77777777" w:rsidR="00B35AC7" w:rsidRDefault="00B35AC7" w:rsidP="005E67FB">
      <w:pPr>
        <w:rPr>
          <w:rFonts w:ascii="Segoe UI" w:eastAsia="Times New Roman" w:hAnsi="Segoe UI" w:cs="Segoe UI"/>
          <w:sz w:val="21"/>
          <w:szCs w:val="21"/>
        </w:rPr>
      </w:pPr>
    </w:p>
    <w:p w14:paraId="1B6D3D8F" w14:textId="4E154C10" w:rsidR="00B35AC7" w:rsidRDefault="006C2E24" w:rsidP="00B35AC7">
      <w:pPr>
        <w:pStyle w:val="Heading2"/>
        <w:rPr>
          <w:rFonts w:ascii="Segoe UI" w:eastAsia="Times New Roman" w:hAnsi="Segoe UI" w:cs="Segoe UI"/>
          <w:bCs/>
          <w:sz w:val="21"/>
          <w:szCs w:val="21"/>
          <w:u w:val="single"/>
        </w:rPr>
      </w:pPr>
      <w:bookmarkStart w:id="26" w:name="_Toc142029732"/>
      <w:r>
        <w:rPr>
          <w:rFonts w:ascii="Segoe UI" w:eastAsia="Times New Roman" w:hAnsi="Segoe UI" w:cs="Segoe UI"/>
          <w:bCs/>
          <w:sz w:val="21"/>
          <w:szCs w:val="21"/>
          <w:u w:val="single"/>
        </w:rPr>
        <w:t>Reverse Linked List</w:t>
      </w:r>
      <w:bookmarkEnd w:id="26"/>
    </w:p>
    <w:p w14:paraId="145EF002"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sz w:val="21"/>
          <w:szCs w:val="21"/>
        </w:rPr>
        <w:t>Given the </w:t>
      </w:r>
      <w:r w:rsidRPr="006C2E24">
        <w:rPr>
          <w:rFonts w:ascii="Consolas" w:eastAsia="Times New Roman" w:hAnsi="Consolas" w:cs="Courier New"/>
          <w:color w:val="C7254E"/>
          <w:sz w:val="21"/>
          <w:szCs w:val="21"/>
          <w:shd w:val="clear" w:color="auto" w:fill="F9F2F4"/>
        </w:rPr>
        <w:t>head</w:t>
      </w:r>
      <w:r w:rsidRPr="006C2E24">
        <w:rPr>
          <w:rFonts w:ascii="Segoe UI" w:eastAsia="Times New Roman" w:hAnsi="Segoe UI" w:cs="Segoe UI"/>
          <w:sz w:val="21"/>
          <w:szCs w:val="21"/>
        </w:rPr>
        <w:t> of a singly linked list, reverse the list, and return </w:t>
      </w:r>
      <w:r w:rsidRPr="006C2E24">
        <w:rPr>
          <w:rFonts w:ascii="Segoe UI" w:eastAsia="Times New Roman" w:hAnsi="Segoe UI" w:cs="Segoe UI"/>
          <w:i/>
          <w:iCs/>
          <w:sz w:val="21"/>
          <w:szCs w:val="21"/>
        </w:rPr>
        <w:t>the reversed list</w:t>
      </w:r>
      <w:r w:rsidRPr="006C2E24">
        <w:rPr>
          <w:rFonts w:ascii="Segoe UI" w:eastAsia="Times New Roman" w:hAnsi="Segoe UI" w:cs="Segoe UI"/>
          <w:sz w:val="21"/>
          <w:szCs w:val="21"/>
        </w:rPr>
        <w:t>.</w:t>
      </w:r>
    </w:p>
    <w:p w14:paraId="192A3321"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sz w:val="21"/>
          <w:szCs w:val="21"/>
        </w:rPr>
        <w:t> </w:t>
      </w:r>
    </w:p>
    <w:p w14:paraId="02F82786"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b/>
          <w:bCs/>
          <w:sz w:val="21"/>
          <w:szCs w:val="21"/>
        </w:rPr>
        <w:t>Example 1:</w:t>
      </w:r>
    </w:p>
    <w:p w14:paraId="0510EB71" w14:textId="66A4EE8E" w:rsidR="006C2E24" w:rsidRPr="006C2E24" w:rsidRDefault="006C2E24" w:rsidP="006C2E24">
      <w:pPr>
        <w:rPr>
          <w:rFonts w:ascii="Times New Roman" w:eastAsia="Times New Roman" w:hAnsi="Times New Roman" w:cs="Times New Roman"/>
          <w:sz w:val="24"/>
          <w:szCs w:val="24"/>
        </w:rPr>
      </w:pPr>
      <w:r w:rsidRPr="006C2E24">
        <w:rPr>
          <w:rFonts w:ascii="Times New Roman" w:eastAsia="Times New Roman" w:hAnsi="Times New Roman" w:cs="Times New Roman"/>
          <w:noProof/>
          <w:sz w:val="24"/>
          <w:szCs w:val="24"/>
        </w:rPr>
        <w:drawing>
          <wp:inline distT="0" distB="0" distL="0" distR="0" wp14:anchorId="56967A32" wp14:editId="219F849C">
            <wp:extent cx="4610100" cy="1888270"/>
            <wp:effectExtent l="0" t="0" r="0" b="0"/>
            <wp:docPr id="436850782"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50782" name="Picture 9" descr="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6273" cy="1890799"/>
                    </a:xfrm>
                    <a:prstGeom prst="rect">
                      <a:avLst/>
                    </a:prstGeom>
                    <a:noFill/>
                    <a:ln>
                      <a:noFill/>
                    </a:ln>
                  </pic:spPr>
                </pic:pic>
              </a:graphicData>
            </a:graphic>
          </wp:inline>
        </w:drawing>
      </w:r>
    </w:p>
    <w:p w14:paraId="75250486"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lastRenderedPageBreak/>
        <w:t>Input:</w:t>
      </w:r>
      <w:r w:rsidRPr="006C2E24">
        <w:rPr>
          <w:rFonts w:ascii="Consolas" w:eastAsia="Times New Roman" w:hAnsi="Consolas" w:cs="Courier New"/>
          <w:color w:val="333333"/>
          <w:sz w:val="21"/>
          <w:szCs w:val="21"/>
        </w:rPr>
        <w:t xml:space="preserve"> head = [1,2,3,4,5]</w:t>
      </w:r>
    </w:p>
    <w:p w14:paraId="282B7B8A"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Output:</w:t>
      </w:r>
      <w:r w:rsidRPr="006C2E24">
        <w:rPr>
          <w:rFonts w:ascii="Consolas" w:eastAsia="Times New Roman" w:hAnsi="Consolas" w:cs="Courier New"/>
          <w:color w:val="333333"/>
          <w:sz w:val="21"/>
          <w:szCs w:val="21"/>
        </w:rPr>
        <w:t xml:space="preserve"> [5,4,3,2,1]</w:t>
      </w:r>
    </w:p>
    <w:p w14:paraId="272F12DC"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b/>
          <w:bCs/>
          <w:sz w:val="21"/>
          <w:szCs w:val="21"/>
        </w:rPr>
        <w:t>Example 2:</w:t>
      </w:r>
    </w:p>
    <w:p w14:paraId="53F33E77" w14:textId="7386770F" w:rsidR="006C2E24" w:rsidRPr="006C2E24" w:rsidRDefault="006C2E24" w:rsidP="006C2E24">
      <w:pPr>
        <w:rPr>
          <w:rFonts w:ascii="Times New Roman" w:eastAsia="Times New Roman" w:hAnsi="Times New Roman" w:cs="Times New Roman"/>
          <w:sz w:val="24"/>
          <w:szCs w:val="24"/>
        </w:rPr>
      </w:pPr>
      <w:r w:rsidRPr="006C2E24">
        <w:rPr>
          <w:rFonts w:ascii="Times New Roman" w:eastAsia="Times New Roman" w:hAnsi="Times New Roman" w:cs="Times New Roman"/>
          <w:noProof/>
          <w:sz w:val="24"/>
          <w:szCs w:val="24"/>
        </w:rPr>
        <w:drawing>
          <wp:inline distT="0" distB="0" distL="0" distR="0" wp14:anchorId="65DAC25A" wp14:editId="2D5C93B2">
            <wp:extent cx="1460243" cy="1781175"/>
            <wp:effectExtent l="0" t="0" r="6985" b="0"/>
            <wp:docPr id="1883929321"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29321" name="Picture 8" descr="A diagram of a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2352" cy="1783747"/>
                    </a:xfrm>
                    <a:prstGeom prst="rect">
                      <a:avLst/>
                    </a:prstGeom>
                    <a:noFill/>
                    <a:ln>
                      <a:noFill/>
                    </a:ln>
                  </pic:spPr>
                </pic:pic>
              </a:graphicData>
            </a:graphic>
          </wp:inline>
        </w:drawing>
      </w:r>
    </w:p>
    <w:p w14:paraId="35B02C14"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Input:</w:t>
      </w:r>
      <w:r w:rsidRPr="006C2E24">
        <w:rPr>
          <w:rFonts w:ascii="Consolas" w:eastAsia="Times New Roman" w:hAnsi="Consolas" w:cs="Courier New"/>
          <w:color w:val="333333"/>
          <w:sz w:val="21"/>
          <w:szCs w:val="21"/>
        </w:rPr>
        <w:t xml:space="preserve"> head = [1,2]</w:t>
      </w:r>
    </w:p>
    <w:p w14:paraId="4297D4BB"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Output:</w:t>
      </w:r>
      <w:r w:rsidRPr="006C2E24">
        <w:rPr>
          <w:rFonts w:ascii="Consolas" w:eastAsia="Times New Roman" w:hAnsi="Consolas" w:cs="Courier New"/>
          <w:color w:val="333333"/>
          <w:sz w:val="21"/>
          <w:szCs w:val="21"/>
        </w:rPr>
        <w:t xml:space="preserve"> [2,1]</w:t>
      </w:r>
    </w:p>
    <w:p w14:paraId="55C8DF20" w14:textId="77777777" w:rsidR="006C2E24" w:rsidRPr="006C2E24" w:rsidRDefault="006C2E24" w:rsidP="006C2E24">
      <w:pPr>
        <w:shd w:val="clear" w:color="auto" w:fill="FFFFFF"/>
        <w:spacing w:after="240"/>
        <w:rPr>
          <w:rFonts w:ascii="Segoe UI" w:eastAsia="Times New Roman" w:hAnsi="Segoe UI" w:cs="Segoe UI"/>
          <w:sz w:val="21"/>
          <w:szCs w:val="21"/>
        </w:rPr>
      </w:pPr>
      <w:r w:rsidRPr="006C2E24">
        <w:rPr>
          <w:rFonts w:ascii="Segoe UI" w:eastAsia="Times New Roman" w:hAnsi="Segoe UI" w:cs="Segoe UI"/>
          <w:b/>
          <w:bCs/>
          <w:sz w:val="21"/>
          <w:szCs w:val="21"/>
        </w:rPr>
        <w:t>Example 3:</w:t>
      </w:r>
    </w:p>
    <w:p w14:paraId="1624BC9F"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Input:</w:t>
      </w:r>
      <w:r w:rsidRPr="006C2E24">
        <w:rPr>
          <w:rFonts w:ascii="Consolas" w:eastAsia="Times New Roman" w:hAnsi="Consolas" w:cs="Courier New"/>
          <w:color w:val="333333"/>
          <w:sz w:val="21"/>
          <w:szCs w:val="21"/>
        </w:rPr>
        <w:t xml:space="preserve"> head = []</w:t>
      </w:r>
    </w:p>
    <w:p w14:paraId="1A64EC1E" w14:textId="77777777" w:rsidR="006C2E24" w:rsidRPr="006C2E24" w:rsidRDefault="006C2E24" w:rsidP="006C2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C2E24">
        <w:rPr>
          <w:rFonts w:ascii="Consolas" w:eastAsia="Times New Roman" w:hAnsi="Consolas" w:cs="Courier New"/>
          <w:b/>
          <w:bCs/>
          <w:color w:val="333333"/>
          <w:sz w:val="21"/>
          <w:szCs w:val="21"/>
        </w:rPr>
        <w:t>Output:</w:t>
      </w:r>
      <w:r w:rsidRPr="006C2E24">
        <w:rPr>
          <w:rFonts w:ascii="Consolas" w:eastAsia="Times New Roman" w:hAnsi="Consolas" w:cs="Courier New"/>
          <w:color w:val="333333"/>
          <w:sz w:val="21"/>
          <w:szCs w:val="21"/>
        </w:rPr>
        <w:t xml:space="preserve"> []</w:t>
      </w:r>
    </w:p>
    <w:p w14:paraId="3C2DC5C4" w14:textId="77777777" w:rsidR="00B35AC7" w:rsidRPr="00177577" w:rsidRDefault="00B35AC7" w:rsidP="00B35AC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7391B79B"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struct ListNode* reverseList(struct ListNode* head){</w:t>
      </w:r>
    </w:p>
    <w:p w14:paraId="383DA7E0"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struct ListNode* prev = NULL;</w:t>
      </w:r>
    </w:p>
    <w:p w14:paraId="305E0BE0"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struct ListNode* curr = head;</w:t>
      </w:r>
    </w:p>
    <w:p w14:paraId="22FA5F80"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while (curr) {</w:t>
      </w:r>
    </w:p>
    <w:p w14:paraId="7A2E8425"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struct ListNode *temp = curr-&gt;next;</w:t>
      </w:r>
    </w:p>
    <w:p w14:paraId="659066B1"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curr-&gt;next = prev;</w:t>
      </w:r>
    </w:p>
    <w:p w14:paraId="6FC079D3"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prev = curr;</w:t>
      </w:r>
    </w:p>
    <w:p w14:paraId="460E9893"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curr = temp;</w:t>
      </w:r>
    </w:p>
    <w:p w14:paraId="3900223C"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w:t>
      </w:r>
    </w:p>
    <w:p w14:paraId="552E21AD" w14:textId="77777777" w:rsidR="000E7A23" w:rsidRPr="000E7A23"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 xml:space="preserve">    return prev;</w:t>
      </w:r>
    </w:p>
    <w:p w14:paraId="57879837" w14:textId="65CEC76E" w:rsidR="00B35AC7" w:rsidRDefault="000E7A23" w:rsidP="000E7A23">
      <w:pPr>
        <w:rPr>
          <w:rFonts w:ascii="Segoe UI" w:eastAsia="Times New Roman" w:hAnsi="Segoe UI" w:cs="Segoe UI"/>
          <w:sz w:val="21"/>
          <w:szCs w:val="21"/>
        </w:rPr>
      </w:pPr>
      <w:r w:rsidRPr="000E7A23">
        <w:rPr>
          <w:rFonts w:ascii="Segoe UI" w:eastAsia="Times New Roman" w:hAnsi="Segoe UI" w:cs="Segoe UI"/>
          <w:sz w:val="21"/>
          <w:szCs w:val="21"/>
        </w:rPr>
        <w:t>}</w:t>
      </w:r>
    </w:p>
    <w:p w14:paraId="07E75BE3" w14:textId="77777777" w:rsidR="00B35AC7" w:rsidRDefault="00B35AC7" w:rsidP="00B35AC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E6B15D5"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class Solution {</w:t>
      </w:r>
    </w:p>
    <w:p w14:paraId="6D3182C3"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public ListNode reverseList(ListNode head) {</w:t>
      </w:r>
    </w:p>
    <w:p w14:paraId="1F7272BF"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ListNode curr = head;</w:t>
      </w:r>
    </w:p>
    <w:p w14:paraId="04A8BF44"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ListNode prev = null;</w:t>
      </w:r>
    </w:p>
    <w:p w14:paraId="58BE37D1"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ListNode next = null;</w:t>
      </w:r>
    </w:p>
    <w:p w14:paraId="14703BE6"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while (curr != null) {</w:t>
      </w:r>
    </w:p>
    <w:p w14:paraId="30B69A68"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next = curr.next;</w:t>
      </w:r>
    </w:p>
    <w:p w14:paraId="684E55EE"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lastRenderedPageBreak/>
        <w:t xml:space="preserve">            curr.next = prev;</w:t>
      </w:r>
    </w:p>
    <w:p w14:paraId="2043769C"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prev = curr;</w:t>
      </w:r>
    </w:p>
    <w:p w14:paraId="572A0EC5"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curr = next;</w:t>
      </w:r>
    </w:p>
    <w:p w14:paraId="03857C14"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w:t>
      </w:r>
    </w:p>
    <w:p w14:paraId="32F5BCF2"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return prev;</w:t>
      </w:r>
    </w:p>
    <w:p w14:paraId="185E53CD" w14:textId="77777777" w:rsidR="004522EC" w:rsidRPr="004522EC"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 xml:space="preserve">    }</w:t>
      </w:r>
    </w:p>
    <w:p w14:paraId="7FD8905B" w14:textId="75C1A8AD" w:rsidR="00B35AC7" w:rsidRDefault="004522EC" w:rsidP="004522EC">
      <w:pPr>
        <w:rPr>
          <w:rFonts w:ascii="Segoe UI" w:eastAsia="Times New Roman" w:hAnsi="Segoe UI" w:cs="Segoe UI"/>
          <w:sz w:val="21"/>
          <w:szCs w:val="21"/>
        </w:rPr>
      </w:pPr>
      <w:r w:rsidRPr="004522EC">
        <w:rPr>
          <w:rFonts w:ascii="Segoe UI" w:eastAsia="Times New Roman" w:hAnsi="Segoe UI" w:cs="Segoe UI"/>
          <w:sz w:val="21"/>
          <w:szCs w:val="21"/>
        </w:rPr>
        <w:t>}</w:t>
      </w:r>
    </w:p>
    <w:p w14:paraId="31BD7CC5" w14:textId="77777777" w:rsidR="00F52D8E" w:rsidRDefault="00F52D8E" w:rsidP="004522EC">
      <w:pPr>
        <w:rPr>
          <w:rFonts w:ascii="Segoe UI" w:eastAsia="Times New Roman" w:hAnsi="Segoe UI" w:cs="Segoe UI"/>
          <w:sz w:val="21"/>
          <w:szCs w:val="21"/>
        </w:rPr>
      </w:pPr>
    </w:p>
    <w:p w14:paraId="6052165D" w14:textId="77777777" w:rsidR="00F52D8E" w:rsidRDefault="00F52D8E" w:rsidP="004522EC">
      <w:pPr>
        <w:rPr>
          <w:rFonts w:ascii="Segoe UI" w:eastAsia="Times New Roman" w:hAnsi="Segoe UI" w:cs="Segoe UI"/>
          <w:sz w:val="21"/>
          <w:szCs w:val="21"/>
        </w:rPr>
      </w:pPr>
    </w:p>
    <w:p w14:paraId="288DFE75" w14:textId="77777777" w:rsidR="00F52D8E" w:rsidRDefault="00F52D8E" w:rsidP="00F52D8E">
      <w:pPr>
        <w:rPr>
          <w:rFonts w:ascii="Segoe UI" w:eastAsia="Times New Roman" w:hAnsi="Segoe UI" w:cs="Segoe UI"/>
          <w:sz w:val="21"/>
          <w:szCs w:val="21"/>
        </w:rPr>
      </w:pPr>
    </w:p>
    <w:p w14:paraId="6A67A93D" w14:textId="09280EE5" w:rsidR="00F52D8E" w:rsidRDefault="006F66C2" w:rsidP="00F52D8E">
      <w:pPr>
        <w:pStyle w:val="Heading2"/>
        <w:rPr>
          <w:rFonts w:ascii="Segoe UI" w:eastAsia="Times New Roman" w:hAnsi="Segoe UI" w:cs="Segoe UI"/>
          <w:bCs/>
          <w:sz w:val="21"/>
          <w:szCs w:val="21"/>
          <w:u w:val="single"/>
        </w:rPr>
      </w:pPr>
      <w:bookmarkStart w:id="27" w:name="_Toc142029733"/>
      <w:r>
        <w:rPr>
          <w:rFonts w:ascii="Segoe UI" w:eastAsia="Times New Roman" w:hAnsi="Segoe UI" w:cs="Segoe UI"/>
          <w:bCs/>
          <w:sz w:val="21"/>
          <w:szCs w:val="21"/>
          <w:u w:val="single"/>
        </w:rPr>
        <w:t>Merge Two Sorted Lists</w:t>
      </w:r>
      <w:bookmarkEnd w:id="27"/>
    </w:p>
    <w:p w14:paraId="31A7E7AC"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sz w:val="21"/>
          <w:szCs w:val="21"/>
        </w:rPr>
        <w:t>You are given the heads of two sorted linked lists </w:t>
      </w:r>
      <w:r w:rsidRPr="006F66C2">
        <w:rPr>
          <w:rFonts w:ascii="Consolas" w:eastAsia="Times New Roman" w:hAnsi="Consolas" w:cs="Courier New"/>
          <w:color w:val="C7254E"/>
          <w:sz w:val="21"/>
          <w:szCs w:val="21"/>
          <w:shd w:val="clear" w:color="auto" w:fill="F9F2F4"/>
        </w:rPr>
        <w:t>list1</w:t>
      </w:r>
      <w:r w:rsidRPr="006F66C2">
        <w:rPr>
          <w:rFonts w:ascii="Segoe UI" w:eastAsia="Times New Roman" w:hAnsi="Segoe UI" w:cs="Segoe UI"/>
          <w:sz w:val="21"/>
          <w:szCs w:val="21"/>
        </w:rPr>
        <w:t> and </w:t>
      </w:r>
      <w:r w:rsidRPr="006F66C2">
        <w:rPr>
          <w:rFonts w:ascii="Consolas" w:eastAsia="Times New Roman" w:hAnsi="Consolas" w:cs="Courier New"/>
          <w:color w:val="C7254E"/>
          <w:sz w:val="21"/>
          <w:szCs w:val="21"/>
          <w:shd w:val="clear" w:color="auto" w:fill="F9F2F4"/>
        </w:rPr>
        <w:t>list2</w:t>
      </w:r>
      <w:r w:rsidRPr="006F66C2">
        <w:rPr>
          <w:rFonts w:ascii="Segoe UI" w:eastAsia="Times New Roman" w:hAnsi="Segoe UI" w:cs="Segoe UI"/>
          <w:sz w:val="21"/>
          <w:szCs w:val="21"/>
        </w:rPr>
        <w:t>.</w:t>
      </w:r>
    </w:p>
    <w:p w14:paraId="116F7479"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sz w:val="21"/>
          <w:szCs w:val="21"/>
        </w:rPr>
        <w:t>Merge the two lists into one </w:t>
      </w:r>
      <w:r w:rsidRPr="006F66C2">
        <w:rPr>
          <w:rFonts w:ascii="Segoe UI" w:eastAsia="Times New Roman" w:hAnsi="Segoe UI" w:cs="Segoe UI"/>
          <w:b/>
          <w:bCs/>
          <w:sz w:val="21"/>
          <w:szCs w:val="21"/>
        </w:rPr>
        <w:t>sorted</w:t>
      </w:r>
      <w:r w:rsidRPr="006F66C2">
        <w:rPr>
          <w:rFonts w:ascii="Segoe UI" w:eastAsia="Times New Roman" w:hAnsi="Segoe UI" w:cs="Segoe UI"/>
          <w:sz w:val="21"/>
          <w:szCs w:val="21"/>
        </w:rPr>
        <w:t> list. The list should be made by splicing together the nodes of the first two lists.</w:t>
      </w:r>
    </w:p>
    <w:p w14:paraId="7BD40844"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sz w:val="21"/>
          <w:szCs w:val="21"/>
        </w:rPr>
        <w:t>Return </w:t>
      </w:r>
      <w:r w:rsidRPr="006F66C2">
        <w:rPr>
          <w:rFonts w:ascii="Segoe UI" w:eastAsia="Times New Roman" w:hAnsi="Segoe UI" w:cs="Segoe UI"/>
          <w:i/>
          <w:iCs/>
          <w:sz w:val="21"/>
          <w:szCs w:val="21"/>
        </w:rPr>
        <w:t>the head of the merged linked list</w:t>
      </w:r>
      <w:r w:rsidRPr="006F66C2">
        <w:rPr>
          <w:rFonts w:ascii="Segoe UI" w:eastAsia="Times New Roman" w:hAnsi="Segoe UI" w:cs="Segoe UI"/>
          <w:sz w:val="21"/>
          <w:szCs w:val="21"/>
        </w:rPr>
        <w:t>.</w:t>
      </w:r>
    </w:p>
    <w:p w14:paraId="104E0F65"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sz w:val="21"/>
          <w:szCs w:val="21"/>
        </w:rPr>
        <w:t> </w:t>
      </w:r>
    </w:p>
    <w:p w14:paraId="1DB13E61"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b/>
          <w:bCs/>
          <w:sz w:val="21"/>
          <w:szCs w:val="21"/>
        </w:rPr>
        <w:t>Example 1:</w:t>
      </w:r>
    </w:p>
    <w:p w14:paraId="33B2DAEB" w14:textId="00741AAB" w:rsidR="006F66C2" w:rsidRPr="006F66C2" w:rsidRDefault="006F66C2" w:rsidP="006F66C2">
      <w:pPr>
        <w:rPr>
          <w:rFonts w:ascii="Times New Roman" w:eastAsia="Times New Roman" w:hAnsi="Times New Roman" w:cs="Times New Roman"/>
          <w:sz w:val="24"/>
          <w:szCs w:val="24"/>
        </w:rPr>
      </w:pPr>
      <w:r w:rsidRPr="006F66C2">
        <w:rPr>
          <w:rFonts w:ascii="Times New Roman" w:eastAsia="Times New Roman" w:hAnsi="Times New Roman" w:cs="Times New Roman"/>
          <w:noProof/>
          <w:sz w:val="24"/>
          <w:szCs w:val="24"/>
        </w:rPr>
        <w:drawing>
          <wp:inline distT="0" distB="0" distL="0" distR="0" wp14:anchorId="486DA6E1" wp14:editId="4B958D6A">
            <wp:extent cx="5848350" cy="2667858"/>
            <wp:effectExtent l="0" t="0" r="0" b="0"/>
            <wp:docPr id="50797661"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7661" name="Picture 10" descr="A diagram of a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9540" cy="2668401"/>
                    </a:xfrm>
                    <a:prstGeom prst="rect">
                      <a:avLst/>
                    </a:prstGeom>
                    <a:noFill/>
                    <a:ln>
                      <a:noFill/>
                    </a:ln>
                  </pic:spPr>
                </pic:pic>
              </a:graphicData>
            </a:graphic>
          </wp:inline>
        </w:drawing>
      </w:r>
    </w:p>
    <w:p w14:paraId="6F852E61"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Input:</w:t>
      </w:r>
      <w:r w:rsidRPr="006F66C2">
        <w:rPr>
          <w:rFonts w:ascii="Consolas" w:eastAsia="Times New Roman" w:hAnsi="Consolas" w:cs="Courier New"/>
          <w:color w:val="333333"/>
          <w:sz w:val="21"/>
          <w:szCs w:val="21"/>
        </w:rPr>
        <w:t xml:space="preserve"> list1 = [1,2,4], list2 = [1,3,4]</w:t>
      </w:r>
    </w:p>
    <w:p w14:paraId="6351243D"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Output:</w:t>
      </w:r>
      <w:r w:rsidRPr="006F66C2">
        <w:rPr>
          <w:rFonts w:ascii="Consolas" w:eastAsia="Times New Roman" w:hAnsi="Consolas" w:cs="Courier New"/>
          <w:color w:val="333333"/>
          <w:sz w:val="21"/>
          <w:szCs w:val="21"/>
        </w:rPr>
        <w:t xml:space="preserve"> [1,1,2,3,4,4]</w:t>
      </w:r>
    </w:p>
    <w:p w14:paraId="3AE832AB"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b/>
          <w:bCs/>
          <w:sz w:val="21"/>
          <w:szCs w:val="21"/>
        </w:rPr>
        <w:t>Example 2:</w:t>
      </w:r>
    </w:p>
    <w:p w14:paraId="78ECA348"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Input:</w:t>
      </w:r>
      <w:r w:rsidRPr="006F66C2">
        <w:rPr>
          <w:rFonts w:ascii="Consolas" w:eastAsia="Times New Roman" w:hAnsi="Consolas" w:cs="Courier New"/>
          <w:color w:val="333333"/>
          <w:sz w:val="21"/>
          <w:szCs w:val="21"/>
        </w:rPr>
        <w:t xml:space="preserve"> list1 = [], list2 = []</w:t>
      </w:r>
    </w:p>
    <w:p w14:paraId="29410734"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Output:</w:t>
      </w:r>
      <w:r w:rsidRPr="006F66C2">
        <w:rPr>
          <w:rFonts w:ascii="Consolas" w:eastAsia="Times New Roman" w:hAnsi="Consolas" w:cs="Courier New"/>
          <w:color w:val="333333"/>
          <w:sz w:val="21"/>
          <w:szCs w:val="21"/>
        </w:rPr>
        <w:t xml:space="preserve"> []</w:t>
      </w:r>
    </w:p>
    <w:p w14:paraId="3EBE2E15" w14:textId="77777777" w:rsidR="006F66C2" w:rsidRPr="006F66C2" w:rsidRDefault="006F66C2" w:rsidP="006F66C2">
      <w:pPr>
        <w:shd w:val="clear" w:color="auto" w:fill="FFFFFF"/>
        <w:spacing w:after="240"/>
        <w:rPr>
          <w:rFonts w:ascii="Segoe UI" w:eastAsia="Times New Roman" w:hAnsi="Segoe UI" w:cs="Segoe UI"/>
          <w:sz w:val="21"/>
          <w:szCs w:val="21"/>
        </w:rPr>
      </w:pPr>
      <w:r w:rsidRPr="006F66C2">
        <w:rPr>
          <w:rFonts w:ascii="Segoe UI" w:eastAsia="Times New Roman" w:hAnsi="Segoe UI" w:cs="Segoe UI"/>
          <w:b/>
          <w:bCs/>
          <w:sz w:val="21"/>
          <w:szCs w:val="21"/>
        </w:rPr>
        <w:lastRenderedPageBreak/>
        <w:t>Example 3:</w:t>
      </w:r>
    </w:p>
    <w:p w14:paraId="20FAAD74"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Input:</w:t>
      </w:r>
      <w:r w:rsidRPr="006F66C2">
        <w:rPr>
          <w:rFonts w:ascii="Consolas" w:eastAsia="Times New Roman" w:hAnsi="Consolas" w:cs="Courier New"/>
          <w:color w:val="333333"/>
          <w:sz w:val="21"/>
          <w:szCs w:val="21"/>
        </w:rPr>
        <w:t xml:space="preserve"> list1 = [], list2 = [0]</w:t>
      </w:r>
    </w:p>
    <w:p w14:paraId="4BDCFC1A" w14:textId="77777777" w:rsidR="006F66C2" w:rsidRPr="006F66C2" w:rsidRDefault="006F66C2" w:rsidP="006F6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F66C2">
        <w:rPr>
          <w:rFonts w:ascii="Consolas" w:eastAsia="Times New Roman" w:hAnsi="Consolas" w:cs="Courier New"/>
          <w:b/>
          <w:bCs/>
          <w:color w:val="333333"/>
          <w:sz w:val="21"/>
          <w:szCs w:val="21"/>
        </w:rPr>
        <w:t>Output:</w:t>
      </w:r>
      <w:r w:rsidRPr="006F66C2">
        <w:rPr>
          <w:rFonts w:ascii="Consolas" w:eastAsia="Times New Roman" w:hAnsi="Consolas" w:cs="Courier New"/>
          <w:color w:val="333333"/>
          <w:sz w:val="21"/>
          <w:szCs w:val="21"/>
        </w:rPr>
        <w:t xml:space="preserve"> [0]</w:t>
      </w:r>
    </w:p>
    <w:p w14:paraId="55A7ABEA" w14:textId="77777777" w:rsidR="00F52D8E" w:rsidRPr="00177577" w:rsidRDefault="00F52D8E" w:rsidP="00F52D8E">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83219EB" w14:textId="06FD55AE"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struct ListNode* mergeTwoLists(struct ListNode* list1, struct ListNode* list2){</w:t>
      </w:r>
    </w:p>
    <w:p w14:paraId="25190DA3"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struct ListNode *dummy = (struct ListNode *)malloc(sizeof(struct ListNode));</w:t>
      </w:r>
    </w:p>
    <w:p w14:paraId="4D2CE1B5"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struct ListNode *curr = dummy;</w:t>
      </w:r>
    </w:p>
    <w:p w14:paraId="4DDBBF22"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02406827"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 == NULL) return list2;</w:t>
      </w:r>
    </w:p>
    <w:p w14:paraId="7BE849C0"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(list2 == NULL) return list1;</w:t>
      </w:r>
    </w:p>
    <w:p w14:paraId="196243B0"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 == NULL &amp;&amp; list2 == NULL) return NULL;</w:t>
      </w:r>
    </w:p>
    <w:p w14:paraId="69CB87E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(list1!=NULL &amp;&amp; list2!=NULL) {</w:t>
      </w:r>
    </w:p>
    <w:p w14:paraId="402AC33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(list1-&gt;val &lt; list2-&gt;val) { </w:t>
      </w:r>
    </w:p>
    <w:p w14:paraId="4390550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dummy-&gt;next = list1;</w:t>
      </w:r>
    </w:p>
    <w:p w14:paraId="131A8F90"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 = dummy-&gt;next;</w:t>
      </w:r>
    </w:p>
    <w:p w14:paraId="7D024C9E"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list1 = list1-&gt;next;</w:t>
      </w:r>
    </w:p>
    <w:p w14:paraId="5C424A4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 else {</w:t>
      </w:r>
    </w:p>
    <w:p w14:paraId="76284973"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dummy-&gt;next = list2;</w:t>
      </w:r>
    </w:p>
    <w:p w14:paraId="0296C1C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 = dummy-&gt;next;</w:t>
      </w:r>
    </w:p>
    <w:p w14:paraId="6C95CD95"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list2 = list2-&gt;next;</w:t>
      </w:r>
    </w:p>
    <w:p w14:paraId="49FCAD7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7D987597"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5CE4123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(list1 != NULL) {</w:t>
      </w:r>
    </w:p>
    <w:p w14:paraId="349CE669"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dummy-&gt;next = list1;</w:t>
      </w:r>
    </w:p>
    <w:p w14:paraId="024016B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 = dummy-&gt;next;</w:t>
      </w:r>
    </w:p>
    <w:p w14:paraId="6FB4831B"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list1 = list1-&gt;next;</w:t>
      </w:r>
    </w:p>
    <w:p w14:paraId="7B16A31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2E7B72B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(list2 != NULL) {</w:t>
      </w:r>
    </w:p>
    <w:p w14:paraId="50EC835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dummy-&gt;next = list2;</w:t>
      </w:r>
    </w:p>
    <w:p w14:paraId="1C78590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dummy = dummy-&gt;next;</w:t>
      </w:r>
    </w:p>
    <w:p w14:paraId="4FFD58DC"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list2 = list2-&gt;next;</w:t>
      </w:r>
    </w:p>
    <w:p w14:paraId="4546C38B"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46C87A3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return curr-&gt;next;</w:t>
      </w:r>
    </w:p>
    <w:p w14:paraId="43C428E1" w14:textId="77777777" w:rsidR="00E26B55"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w:t>
      </w:r>
    </w:p>
    <w:p w14:paraId="45B156D2" w14:textId="77777777" w:rsidR="00E26B55" w:rsidRDefault="00E26B55" w:rsidP="0012180D">
      <w:pPr>
        <w:rPr>
          <w:rFonts w:ascii="Segoe UI" w:eastAsia="Times New Roman" w:hAnsi="Segoe UI" w:cs="Segoe UI"/>
          <w:sz w:val="21"/>
          <w:szCs w:val="21"/>
        </w:rPr>
      </w:pPr>
    </w:p>
    <w:p w14:paraId="3387CA96" w14:textId="57612ABC" w:rsidR="00F52D8E" w:rsidRDefault="00F52D8E" w:rsidP="0012180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2D6626C"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class Solution {</w:t>
      </w:r>
    </w:p>
    <w:p w14:paraId="258AC11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public ListNode mergeTwoLists(ListNode list1, ListNode list2) {</w:t>
      </w:r>
    </w:p>
    <w:p w14:paraId="571F8DB7"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ListNode curr = new ListNode(0);</w:t>
      </w:r>
    </w:p>
    <w:p w14:paraId="708C7BF2"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ListNode dummy = curr;</w:t>
      </w:r>
    </w:p>
    <w:p w14:paraId="587BE448"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 == null) return list2;</w:t>
      </w:r>
    </w:p>
    <w:p w14:paraId="23F17141"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(list2 == null) return list1;</w:t>
      </w:r>
    </w:p>
    <w:p w14:paraId="00928EF4"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if (list1 == null &amp;&amp; list2 == null) return null;</w:t>
      </w:r>
    </w:p>
    <w:p w14:paraId="1182CCE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(list1!=null &amp;&amp; list2!=null) {</w:t>
      </w:r>
    </w:p>
    <w:p w14:paraId="61FC9955"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lastRenderedPageBreak/>
        <w:t xml:space="preserve">            if (list1.val &lt; list2.val) {</w:t>
      </w:r>
    </w:p>
    <w:p w14:paraId="3293332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curr.next=list1;</w:t>
      </w:r>
    </w:p>
    <w:p w14:paraId="541F06AF"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curr=curr.next;</w:t>
      </w:r>
    </w:p>
    <w:p w14:paraId="45505066"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list1=list1.next;</w:t>
      </w:r>
    </w:p>
    <w:p w14:paraId="35293751"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093BE53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else {</w:t>
      </w:r>
    </w:p>
    <w:p w14:paraId="59D5FB39"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curr.next=list2;</w:t>
      </w:r>
    </w:p>
    <w:p w14:paraId="01139E0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curr=curr.next;</w:t>
      </w:r>
    </w:p>
    <w:p w14:paraId="68A2A16C"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list2=list2.next;</w:t>
      </w:r>
    </w:p>
    <w:p w14:paraId="4217AA7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20F46530"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5ADAABDE"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(list1!=null) {</w:t>
      </w:r>
    </w:p>
    <w:p w14:paraId="12003DC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curr.next=list1;</w:t>
      </w:r>
    </w:p>
    <w:p w14:paraId="2E4F3591"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curr=curr.next;</w:t>
      </w:r>
    </w:p>
    <w:p w14:paraId="2FC6C495"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list1=list1.next;</w:t>
      </w:r>
    </w:p>
    <w:p w14:paraId="777057D9"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2BE72A3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while (list2!=null) {</w:t>
      </w:r>
    </w:p>
    <w:p w14:paraId="5E4BB96D"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curr.next=list2;</w:t>
      </w:r>
    </w:p>
    <w:p w14:paraId="1A1579F2"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curr=curr.next;</w:t>
      </w:r>
    </w:p>
    <w:p w14:paraId="44F3E93E"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list2=list2.next;</w:t>
      </w:r>
    </w:p>
    <w:p w14:paraId="5C47CF6E"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49ED9BFB"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return dummy.next;</w:t>
      </w:r>
    </w:p>
    <w:p w14:paraId="3B85D10A" w14:textId="77777777" w:rsidR="0012180D" w:rsidRPr="0012180D"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 xml:space="preserve">    }</w:t>
      </w:r>
    </w:p>
    <w:p w14:paraId="1D16B6BD" w14:textId="17B132D8" w:rsidR="00F52D8E" w:rsidRDefault="0012180D" w:rsidP="0012180D">
      <w:pPr>
        <w:rPr>
          <w:rFonts w:ascii="Segoe UI" w:eastAsia="Times New Roman" w:hAnsi="Segoe UI" w:cs="Segoe UI"/>
          <w:sz w:val="21"/>
          <w:szCs w:val="21"/>
        </w:rPr>
      </w:pPr>
      <w:r w:rsidRPr="0012180D">
        <w:rPr>
          <w:rFonts w:ascii="Segoe UI" w:eastAsia="Times New Roman" w:hAnsi="Segoe UI" w:cs="Segoe UI"/>
          <w:sz w:val="21"/>
          <w:szCs w:val="21"/>
        </w:rPr>
        <w:t>}</w:t>
      </w:r>
    </w:p>
    <w:p w14:paraId="077CC1EF" w14:textId="77777777" w:rsidR="00B605C3" w:rsidRDefault="00B605C3" w:rsidP="0012180D">
      <w:pPr>
        <w:rPr>
          <w:rFonts w:ascii="Segoe UI" w:eastAsia="Times New Roman" w:hAnsi="Segoe UI" w:cs="Segoe UI"/>
          <w:sz w:val="21"/>
          <w:szCs w:val="21"/>
        </w:rPr>
      </w:pPr>
    </w:p>
    <w:p w14:paraId="0AF65443" w14:textId="3DBDF189" w:rsidR="00B605C3" w:rsidRDefault="00B605C3" w:rsidP="00B605C3">
      <w:pPr>
        <w:pStyle w:val="Heading2"/>
        <w:rPr>
          <w:rFonts w:ascii="Segoe UI" w:eastAsia="Times New Roman" w:hAnsi="Segoe UI" w:cs="Segoe UI"/>
          <w:bCs/>
          <w:sz w:val="21"/>
          <w:szCs w:val="21"/>
          <w:u w:val="single"/>
        </w:rPr>
      </w:pPr>
      <w:bookmarkStart w:id="28" w:name="_Toc142029734"/>
      <w:r>
        <w:rPr>
          <w:rFonts w:ascii="Segoe UI" w:eastAsia="Times New Roman" w:hAnsi="Segoe UI" w:cs="Segoe UI"/>
          <w:bCs/>
          <w:sz w:val="21"/>
          <w:szCs w:val="21"/>
          <w:u w:val="single"/>
        </w:rPr>
        <w:t>Palindrome Linked List</w:t>
      </w:r>
      <w:bookmarkEnd w:id="28"/>
    </w:p>
    <w:p w14:paraId="76244F8A" w14:textId="356618B3" w:rsidR="002D7C41" w:rsidRPr="002D7C41" w:rsidRDefault="002D7C41" w:rsidP="002D7C41">
      <w:pPr>
        <w:shd w:val="clear" w:color="auto" w:fill="FFFFFF"/>
        <w:spacing w:after="240"/>
        <w:rPr>
          <w:rFonts w:ascii="Segoe UI" w:eastAsia="Times New Roman" w:hAnsi="Segoe UI" w:cs="Segoe UI"/>
          <w:sz w:val="21"/>
          <w:szCs w:val="21"/>
        </w:rPr>
      </w:pPr>
      <w:r w:rsidRPr="002D7C41">
        <w:rPr>
          <w:rFonts w:ascii="Segoe UI" w:eastAsia="Times New Roman" w:hAnsi="Segoe UI" w:cs="Segoe UI"/>
          <w:sz w:val="21"/>
          <w:szCs w:val="21"/>
        </w:rPr>
        <w:t>Given the </w:t>
      </w:r>
      <w:r w:rsidRPr="002D7C41">
        <w:rPr>
          <w:rFonts w:ascii="Consolas" w:eastAsia="Times New Roman" w:hAnsi="Consolas" w:cs="Courier New"/>
          <w:color w:val="C7254E"/>
          <w:sz w:val="21"/>
          <w:szCs w:val="21"/>
          <w:shd w:val="clear" w:color="auto" w:fill="F9F2F4"/>
        </w:rPr>
        <w:t>head</w:t>
      </w:r>
      <w:r w:rsidRPr="002D7C41">
        <w:rPr>
          <w:rFonts w:ascii="Segoe UI" w:eastAsia="Times New Roman" w:hAnsi="Segoe UI" w:cs="Segoe UI"/>
          <w:sz w:val="21"/>
          <w:szCs w:val="21"/>
        </w:rPr>
        <w:t> of a singly linked list, return </w:t>
      </w:r>
      <w:r w:rsidRPr="002D7C41">
        <w:rPr>
          <w:rFonts w:ascii="Consolas" w:eastAsia="Times New Roman" w:hAnsi="Consolas" w:cs="Courier New"/>
          <w:color w:val="C7254E"/>
          <w:sz w:val="21"/>
          <w:szCs w:val="21"/>
          <w:shd w:val="clear" w:color="auto" w:fill="F9F2F4"/>
        </w:rPr>
        <w:t>true</w:t>
      </w:r>
      <w:r w:rsidRPr="002D7C41">
        <w:rPr>
          <w:rFonts w:ascii="Segoe UI" w:eastAsia="Times New Roman" w:hAnsi="Segoe UI" w:cs="Segoe UI"/>
          <w:i/>
          <w:iCs/>
          <w:sz w:val="21"/>
          <w:szCs w:val="21"/>
        </w:rPr>
        <w:t> if it is a palindrome or </w:t>
      </w:r>
      <w:r w:rsidRPr="002D7C41">
        <w:rPr>
          <w:rFonts w:ascii="Consolas" w:eastAsia="Times New Roman" w:hAnsi="Consolas" w:cs="Courier New"/>
          <w:color w:val="C7254E"/>
          <w:sz w:val="21"/>
          <w:szCs w:val="21"/>
          <w:shd w:val="clear" w:color="auto" w:fill="F9F2F4"/>
        </w:rPr>
        <w:t>false</w:t>
      </w:r>
      <w:r w:rsidRPr="002D7C41">
        <w:rPr>
          <w:rFonts w:ascii="Segoe UI" w:eastAsia="Times New Roman" w:hAnsi="Segoe UI" w:cs="Segoe UI"/>
          <w:i/>
          <w:iCs/>
          <w:sz w:val="21"/>
          <w:szCs w:val="21"/>
        </w:rPr>
        <w:t> otherwise</w:t>
      </w:r>
      <w:r w:rsidRPr="002D7C41">
        <w:rPr>
          <w:rFonts w:ascii="Segoe UI" w:eastAsia="Times New Roman" w:hAnsi="Segoe UI" w:cs="Segoe UI"/>
          <w:sz w:val="21"/>
          <w:szCs w:val="21"/>
        </w:rPr>
        <w:t>.</w:t>
      </w:r>
    </w:p>
    <w:p w14:paraId="6A0C5019" w14:textId="77777777" w:rsidR="002D7C41" w:rsidRPr="002D7C41" w:rsidRDefault="002D7C41" w:rsidP="002D7C41">
      <w:pPr>
        <w:shd w:val="clear" w:color="auto" w:fill="FFFFFF"/>
        <w:spacing w:after="240"/>
        <w:rPr>
          <w:rFonts w:ascii="Segoe UI" w:eastAsia="Times New Roman" w:hAnsi="Segoe UI" w:cs="Segoe UI"/>
          <w:sz w:val="21"/>
          <w:szCs w:val="21"/>
        </w:rPr>
      </w:pPr>
      <w:r w:rsidRPr="002D7C41">
        <w:rPr>
          <w:rFonts w:ascii="Segoe UI" w:eastAsia="Times New Roman" w:hAnsi="Segoe UI" w:cs="Segoe UI"/>
          <w:b/>
          <w:bCs/>
          <w:sz w:val="21"/>
          <w:szCs w:val="21"/>
        </w:rPr>
        <w:t>Example 1:</w:t>
      </w:r>
    </w:p>
    <w:p w14:paraId="7569CFBB" w14:textId="063EA7AA" w:rsidR="002D7C41" w:rsidRPr="002D7C41" w:rsidRDefault="002D7C41" w:rsidP="002D7C41">
      <w:pPr>
        <w:rPr>
          <w:rFonts w:ascii="Times New Roman" w:eastAsia="Times New Roman" w:hAnsi="Times New Roman" w:cs="Times New Roman"/>
          <w:sz w:val="24"/>
          <w:szCs w:val="24"/>
        </w:rPr>
      </w:pPr>
      <w:r w:rsidRPr="002D7C41">
        <w:rPr>
          <w:rFonts w:ascii="Times New Roman" w:eastAsia="Times New Roman" w:hAnsi="Times New Roman" w:cs="Times New Roman"/>
          <w:noProof/>
          <w:sz w:val="24"/>
          <w:szCs w:val="24"/>
        </w:rPr>
        <w:drawing>
          <wp:inline distT="0" distB="0" distL="0" distR="0" wp14:anchorId="4950F5F6" wp14:editId="2CC11490">
            <wp:extent cx="4019550" cy="590550"/>
            <wp:effectExtent l="0" t="0" r="0" b="0"/>
            <wp:docPr id="274181323" name="Picture 12"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81323" name="Picture 12" descr="A black and white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590550"/>
                    </a:xfrm>
                    <a:prstGeom prst="rect">
                      <a:avLst/>
                    </a:prstGeom>
                    <a:noFill/>
                    <a:ln>
                      <a:noFill/>
                    </a:ln>
                  </pic:spPr>
                </pic:pic>
              </a:graphicData>
            </a:graphic>
          </wp:inline>
        </w:drawing>
      </w:r>
    </w:p>
    <w:p w14:paraId="7753346A" w14:textId="77777777" w:rsidR="002D7C41" w:rsidRPr="002D7C41" w:rsidRDefault="002D7C41" w:rsidP="002D7C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D7C41">
        <w:rPr>
          <w:rFonts w:ascii="Consolas" w:eastAsia="Times New Roman" w:hAnsi="Consolas" w:cs="Courier New"/>
          <w:b/>
          <w:bCs/>
          <w:color w:val="333333"/>
          <w:sz w:val="21"/>
          <w:szCs w:val="21"/>
        </w:rPr>
        <w:t>Input:</w:t>
      </w:r>
      <w:r w:rsidRPr="002D7C41">
        <w:rPr>
          <w:rFonts w:ascii="Consolas" w:eastAsia="Times New Roman" w:hAnsi="Consolas" w:cs="Courier New"/>
          <w:color w:val="333333"/>
          <w:sz w:val="21"/>
          <w:szCs w:val="21"/>
        </w:rPr>
        <w:t xml:space="preserve"> head = [1,2,2,1]</w:t>
      </w:r>
    </w:p>
    <w:p w14:paraId="4E0EAD89" w14:textId="77777777" w:rsidR="002D7C41" w:rsidRPr="002D7C41" w:rsidRDefault="002D7C41" w:rsidP="002D7C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D7C41">
        <w:rPr>
          <w:rFonts w:ascii="Consolas" w:eastAsia="Times New Roman" w:hAnsi="Consolas" w:cs="Courier New"/>
          <w:b/>
          <w:bCs/>
          <w:color w:val="333333"/>
          <w:sz w:val="21"/>
          <w:szCs w:val="21"/>
        </w:rPr>
        <w:t>Output:</w:t>
      </w:r>
      <w:r w:rsidRPr="002D7C41">
        <w:rPr>
          <w:rFonts w:ascii="Consolas" w:eastAsia="Times New Roman" w:hAnsi="Consolas" w:cs="Courier New"/>
          <w:color w:val="333333"/>
          <w:sz w:val="21"/>
          <w:szCs w:val="21"/>
        </w:rPr>
        <w:t xml:space="preserve"> true</w:t>
      </w:r>
    </w:p>
    <w:p w14:paraId="24243152" w14:textId="77777777" w:rsidR="002D7C41" w:rsidRPr="002D7C41" w:rsidRDefault="002D7C41" w:rsidP="002D7C41">
      <w:pPr>
        <w:shd w:val="clear" w:color="auto" w:fill="FFFFFF"/>
        <w:spacing w:after="240"/>
        <w:rPr>
          <w:rFonts w:ascii="Segoe UI" w:eastAsia="Times New Roman" w:hAnsi="Segoe UI" w:cs="Segoe UI"/>
          <w:sz w:val="21"/>
          <w:szCs w:val="21"/>
        </w:rPr>
      </w:pPr>
      <w:r w:rsidRPr="002D7C41">
        <w:rPr>
          <w:rFonts w:ascii="Segoe UI" w:eastAsia="Times New Roman" w:hAnsi="Segoe UI" w:cs="Segoe UI"/>
          <w:b/>
          <w:bCs/>
          <w:sz w:val="21"/>
          <w:szCs w:val="21"/>
        </w:rPr>
        <w:t>Example 2:</w:t>
      </w:r>
    </w:p>
    <w:p w14:paraId="1B84D462" w14:textId="0C9A96F0" w:rsidR="002D7C41" w:rsidRPr="002D7C41" w:rsidRDefault="002D7C41" w:rsidP="002D7C41">
      <w:pPr>
        <w:rPr>
          <w:rFonts w:ascii="Times New Roman" w:eastAsia="Times New Roman" w:hAnsi="Times New Roman" w:cs="Times New Roman"/>
          <w:sz w:val="24"/>
          <w:szCs w:val="24"/>
        </w:rPr>
      </w:pPr>
      <w:r w:rsidRPr="002D7C41">
        <w:rPr>
          <w:rFonts w:ascii="Times New Roman" w:eastAsia="Times New Roman" w:hAnsi="Times New Roman" w:cs="Times New Roman"/>
          <w:noProof/>
          <w:sz w:val="24"/>
          <w:szCs w:val="24"/>
        </w:rPr>
        <w:drawing>
          <wp:inline distT="0" distB="0" distL="0" distR="0" wp14:anchorId="41F8A7B9" wp14:editId="77517FA3">
            <wp:extent cx="1733550" cy="590550"/>
            <wp:effectExtent l="0" t="0" r="0" b="0"/>
            <wp:docPr id="867154409" name="Picture 11" descr="A black and white diagram of a couple of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54409" name="Picture 11" descr="A black and white diagram of a couple of circle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3550" cy="590550"/>
                    </a:xfrm>
                    <a:prstGeom prst="rect">
                      <a:avLst/>
                    </a:prstGeom>
                    <a:noFill/>
                    <a:ln>
                      <a:noFill/>
                    </a:ln>
                  </pic:spPr>
                </pic:pic>
              </a:graphicData>
            </a:graphic>
          </wp:inline>
        </w:drawing>
      </w:r>
    </w:p>
    <w:p w14:paraId="51D472EA" w14:textId="77777777" w:rsidR="002D7C41" w:rsidRPr="002D7C41" w:rsidRDefault="002D7C41" w:rsidP="002D7C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D7C41">
        <w:rPr>
          <w:rFonts w:ascii="Consolas" w:eastAsia="Times New Roman" w:hAnsi="Consolas" w:cs="Courier New"/>
          <w:b/>
          <w:bCs/>
          <w:color w:val="333333"/>
          <w:sz w:val="21"/>
          <w:szCs w:val="21"/>
        </w:rPr>
        <w:t>Input:</w:t>
      </w:r>
      <w:r w:rsidRPr="002D7C41">
        <w:rPr>
          <w:rFonts w:ascii="Consolas" w:eastAsia="Times New Roman" w:hAnsi="Consolas" w:cs="Courier New"/>
          <w:color w:val="333333"/>
          <w:sz w:val="21"/>
          <w:szCs w:val="21"/>
        </w:rPr>
        <w:t xml:space="preserve"> head = [1,2]</w:t>
      </w:r>
    </w:p>
    <w:p w14:paraId="5E496781" w14:textId="77777777" w:rsidR="002D7C41" w:rsidRPr="002D7C41" w:rsidRDefault="002D7C41" w:rsidP="002D7C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D7C41">
        <w:rPr>
          <w:rFonts w:ascii="Consolas" w:eastAsia="Times New Roman" w:hAnsi="Consolas" w:cs="Courier New"/>
          <w:b/>
          <w:bCs/>
          <w:color w:val="333333"/>
          <w:sz w:val="21"/>
          <w:szCs w:val="21"/>
        </w:rPr>
        <w:t>Output:</w:t>
      </w:r>
      <w:r w:rsidRPr="002D7C41">
        <w:rPr>
          <w:rFonts w:ascii="Consolas" w:eastAsia="Times New Roman" w:hAnsi="Consolas" w:cs="Courier New"/>
          <w:color w:val="333333"/>
          <w:sz w:val="21"/>
          <w:szCs w:val="21"/>
        </w:rPr>
        <w:t xml:space="preserve"> false</w:t>
      </w:r>
    </w:p>
    <w:p w14:paraId="3E4D7AAF" w14:textId="77777777" w:rsidR="00B605C3" w:rsidRPr="00177577" w:rsidRDefault="00B605C3" w:rsidP="00B605C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C:</w:t>
      </w:r>
    </w:p>
    <w:p w14:paraId="01B36A5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struct ListNode *endoffirsthalf(struct ListNode *head) {</w:t>
      </w:r>
    </w:p>
    <w:p w14:paraId="5B02945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*slow = head;</w:t>
      </w:r>
    </w:p>
    <w:p w14:paraId="0D00E10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*fast = head;</w:t>
      </w:r>
    </w:p>
    <w:p w14:paraId="75C5FF8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(fast-&gt;next != NULL &amp;&amp; fast-&gt;next-&gt;next != NULL) {</w:t>
      </w:r>
    </w:p>
    <w:p w14:paraId="47E9593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fast = fast-&gt;next-&gt;next;</w:t>
      </w:r>
    </w:p>
    <w:p w14:paraId="5E0FF45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slow = slow-&gt;next;</w:t>
      </w:r>
    </w:p>
    <w:p w14:paraId="251D55E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7175E79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slow;</w:t>
      </w:r>
    </w:p>
    <w:p w14:paraId="5341A5A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w:t>
      </w:r>
    </w:p>
    <w:p w14:paraId="187CDACD" w14:textId="77777777" w:rsidR="00890437" w:rsidRPr="00890437" w:rsidRDefault="00890437" w:rsidP="00890437">
      <w:pPr>
        <w:rPr>
          <w:rFonts w:ascii="Segoe UI" w:eastAsia="Times New Roman" w:hAnsi="Segoe UI" w:cs="Segoe UI"/>
          <w:sz w:val="21"/>
          <w:szCs w:val="21"/>
        </w:rPr>
      </w:pPr>
    </w:p>
    <w:p w14:paraId="08E2A9D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struct ListNode *reverselist(struct ListNode *head) {</w:t>
      </w:r>
    </w:p>
    <w:p w14:paraId="7A9B506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*curr = head;</w:t>
      </w:r>
    </w:p>
    <w:p w14:paraId="3367BC4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*prev = NULL;</w:t>
      </w:r>
    </w:p>
    <w:p w14:paraId="2DAEF996"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*next = NULL;</w:t>
      </w:r>
    </w:p>
    <w:p w14:paraId="2CA9CAC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(curr != NULL) {</w:t>
      </w:r>
    </w:p>
    <w:p w14:paraId="08D4311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next = curr-&gt;next;</w:t>
      </w:r>
    </w:p>
    <w:p w14:paraId="4F6C3D8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curr-&gt;next = prev;</w:t>
      </w:r>
    </w:p>
    <w:p w14:paraId="0681861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prev = curr;</w:t>
      </w:r>
    </w:p>
    <w:p w14:paraId="3202DC1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curr = next;</w:t>
      </w:r>
    </w:p>
    <w:p w14:paraId="32C2BBE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73B0047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prev;</w:t>
      </w:r>
    </w:p>
    <w:p w14:paraId="42A8C1E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w:t>
      </w:r>
    </w:p>
    <w:p w14:paraId="5F24291D"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bool isPalindrome(struct ListNode* head){</w:t>
      </w:r>
    </w:p>
    <w:p w14:paraId="094A2816" w14:textId="77777777" w:rsidR="00890437" w:rsidRPr="00890437" w:rsidRDefault="00890437" w:rsidP="00890437">
      <w:pPr>
        <w:rPr>
          <w:rFonts w:ascii="Segoe UI" w:eastAsia="Times New Roman" w:hAnsi="Segoe UI" w:cs="Segoe UI"/>
          <w:sz w:val="21"/>
          <w:szCs w:val="21"/>
        </w:rPr>
      </w:pPr>
    </w:p>
    <w:p w14:paraId="7CF092B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343904D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if (head == NULL) return true;</w:t>
      </w:r>
    </w:p>
    <w:p w14:paraId="0A7C8DB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67549F5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3472610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*firsthalfend = endoffirsthalf(head);</w:t>
      </w:r>
    </w:p>
    <w:p w14:paraId="2300B31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*secondhalfstart = reverselist(firsthalfend-&gt;next);    </w:t>
      </w:r>
    </w:p>
    <w:p w14:paraId="6CE25A2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one = head;</w:t>
      </w:r>
    </w:p>
    <w:p w14:paraId="42A8A4B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struct ListNode* two = secondhalfstart;</w:t>
      </w:r>
    </w:p>
    <w:p w14:paraId="5AC3DCB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(two != NULL) {</w:t>
      </w:r>
    </w:p>
    <w:p w14:paraId="26F7495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if (two-&gt;val == one-&gt;val) {</w:t>
      </w:r>
    </w:p>
    <w:p w14:paraId="77C4BDC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two = two-&gt;next;</w:t>
      </w:r>
    </w:p>
    <w:p w14:paraId="51B095B1"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one = one-&gt;next;</w:t>
      </w:r>
    </w:p>
    <w:p w14:paraId="7E6B757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 else {</w:t>
      </w:r>
    </w:p>
    <w:p w14:paraId="7B85A7E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false;</w:t>
      </w:r>
    </w:p>
    <w:p w14:paraId="5187FF58"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695BC17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001AAF2E" w14:textId="77777777" w:rsidR="00890437" w:rsidRPr="00890437" w:rsidRDefault="00890437" w:rsidP="00890437">
      <w:pPr>
        <w:rPr>
          <w:rFonts w:ascii="Segoe UI" w:eastAsia="Times New Roman" w:hAnsi="Segoe UI" w:cs="Segoe UI"/>
          <w:sz w:val="21"/>
          <w:szCs w:val="21"/>
        </w:rPr>
      </w:pPr>
    </w:p>
    <w:p w14:paraId="1ABF383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firsthalfend-&gt;next = reverselist(secondhalfstart);</w:t>
      </w:r>
    </w:p>
    <w:p w14:paraId="34DCCB9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true;</w:t>
      </w:r>
    </w:p>
    <w:p w14:paraId="214A0C3B" w14:textId="157BECED" w:rsidR="00B605C3"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w:t>
      </w:r>
    </w:p>
    <w:p w14:paraId="30C404BB" w14:textId="77777777" w:rsidR="00B605C3" w:rsidRDefault="00B605C3" w:rsidP="00B605C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7B706C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class Solution {</w:t>
      </w:r>
    </w:p>
    <w:p w14:paraId="238C78E8"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lastRenderedPageBreak/>
        <w:t xml:space="preserve">    public ListNode reverselist (ListNode head) {</w:t>
      </w:r>
    </w:p>
    <w:p w14:paraId="5F0729F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curr = head;</w:t>
      </w:r>
    </w:p>
    <w:p w14:paraId="30E269E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prev = null;</w:t>
      </w:r>
    </w:p>
    <w:p w14:paraId="7904EBE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next = null;</w:t>
      </w:r>
    </w:p>
    <w:p w14:paraId="4CDBC15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(curr != null) {</w:t>
      </w:r>
    </w:p>
    <w:p w14:paraId="2595AD6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next = curr.next;</w:t>
      </w:r>
    </w:p>
    <w:p w14:paraId="7A293C9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curr.next = prev;</w:t>
      </w:r>
    </w:p>
    <w:p w14:paraId="1B06BC0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prev = curr;</w:t>
      </w:r>
    </w:p>
    <w:p w14:paraId="6C6861E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curr = next;</w:t>
      </w:r>
    </w:p>
    <w:p w14:paraId="7B80194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7C56B47F"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prev;</w:t>
      </w:r>
    </w:p>
    <w:p w14:paraId="2557682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25431E9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1AF98E2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public ListNode endfirst (ListNode head) {</w:t>
      </w:r>
    </w:p>
    <w:p w14:paraId="72D02FD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slow = head;</w:t>
      </w:r>
    </w:p>
    <w:p w14:paraId="37C7F64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fast = head;</w:t>
      </w:r>
    </w:p>
    <w:p w14:paraId="0D3F5A2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(fast.next != null &amp;&amp; fast.next.next != null) {</w:t>
      </w:r>
    </w:p>
    <w:p w14:paraId="527286FF"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fast = fast.next.next;</w:t>
      </w:r>
    </w:p>
    <w:p w14:paraId="0EB1D60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slow = slow.next;</w:t>
      </w:r>
    </w:p>
    <w:p w14:paraId="576BB762"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5A670E5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slow;</w:t>
      </w:r>
    </w:p>
    <w:p w14:paraId="3E9DA3A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409C102A"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public boolean isPalindrome(ListNode head) {</w:t>
      </w:r>
    </w:p>
    <w:p w14:paraId="3E24F49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endoffirsthalf = endfirst(head);</w:t>
      </w:r>
    </w:p>
    <w:p w14:paraId="2AC772A9"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secondhalfstart = reverselist(endoffirsthalf.next);</w:t>
      </w:r>
    </w:p>
    <w:p w14:paraId="40868D4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one = head;</w:t>
      </w:r>
    </w:p>
    <w:p w14:paraId="04E65BA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ListNode two = secondhalfstart;</w:t>
      </w:r>
    </w:p>
    <w:p w14:paraId="14579387"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7EC364CD"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while (two != null) {</w:t>
      </w:r>
    </w:p>
    <w:p w14:paraId="28FF069C"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if (one.val != two.val) return false;</w:t>
      </w:r>
    </w:p>
    <w:p w14:paraId="5AAD4525"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one = one.next;</w:t>
      </w:r>
    </w:p>
    <w:p w14:paraId="4442784E"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two = two.next;</w:t>
      </w:r>
    </w:p>
    <w:p w14:paraId="450E1656"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487BBE74"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4E46407B"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endoffirsthalf.next = reverselist(secondhalfstart);</w:t>
      </w:r>
    </w:p>
    <w:p w14:paraId="78248E70"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return true;</w:t>
      </w:r>
    </w:p>
    <w:p w14:paraId="2D796423"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25035986" w14:textId="77777777" w:rsidR="00890437" w:rsidRPr="00890437"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 xml:space="preserve">    </w:t>
      </w:r>
    </w:p>
    <w:p w14:paraId="146760EF" w14:textId="0C8E361C" w:rsidR="00B605C3" w:rsidRDefault="00890437" w:rsidP="00890437">
      <w:pPr>
        <w:rPr>
          <w:rFonts w:ascii="Segoe UI" w:eastAsia="Times New Roman" w:hAnsi="Segoe UI" w:cs="Segoe UI"/>
          <w:sz w:val="21"/>
          <w:szCs w:val="21"/>
        </w:rPr>
      </w:pPr>
      <w:r w:rsidRPr="00890437">
        <w:rPr>
          <w:rFonts w:ascii="Segoe UI" w:eastAsia="Times New Roman" w:hAnsi="Segoe UI" w:cs="Segoe UI"/>
          <w:sz w:val="21"/>
          <w:szCs w:val="21"/>
        </w:rPr>
        <w:t>}</w:t>
      </w:r>
    </w:p>
    <w:p w14:paraId="6CDE9AED" w14:textId="77777777" w:rsidR="00173A8C" w:rsidRDefault="00173A8C" w:rsidP="00890437">
      <w:pPr>
        <w:rPr>
          <w:rFonts w:ascii="Segoe UI" w:eastAsia="Times New Roman" w:hAnsi="Segoe UI" w:cs="Segoe UI"/>
          <w:sz w:val="21"/>
          <w:szCs w:val="21"/>
        </w:rPr>
      </w:pPr>
    </w:p>
    <w:p w14:paraId="428FE3C0" w14:textId="0FF0EA2E" w:rsidR="00173A8C" w:rsidRDefault="00173A8C" w:rsidP="00173A8C">
      <w:pPr>
        <w:pStyle w:val="Heading2"/>
        <w:rPr>
          <w:rFonts w:ascii="Segoe UI" w:eastAsia="Times New Roman" w:hAnsi="Segoe UI" w:cs="Segoe UI"/>
          <w:bCs/>
          <w:sz w:val="21"/>
          <w:szCs w:val="21"/>
          <w:u w:val="single"/>
        </w:rPr>
      </w:pPr>
      <w:bookmarkStart w:id="29" w:name="_Toc142029735"/>
      <w:r>
        <w:rPr>
          <w:rFonts w:ascii="Segoe UI" w:eastAsia="Times New Roman" w:hAnsi="Segoe UI" w:cs="Segoe UI"/>
          <w:bCs/>
          <w:sz w:val="21"/>
          <w:szCs w:val="21"/>
          <w:u w:val="single"/>
        </w:rPr>
        <w:t>Linked List Cycle</w:t>
      </w:r>
      <w:bookmarkEnd w:id="29"/>
    </w:p>
    <w:p w14:paraId="5B07D195"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sz w:val="21"/>
          <w:szCs w:val="21"/>
        </w:rPr>
        <w:t>Given </w:t>
      </w:r>
      <w:r w:rsidRPr="00887F1A">
        <w:rPr>
          <w:rFonts w:ascii="Consolas" w:eastAsia="Times New Roman" w:hAnsi="Consolas" w:cs="Courier New"/>
          <w:color w:val="C7254E"/>
          <w:sz w:val="21"/>
          <w:szCs w:val="21"/>
          <w:shd w:val="clear" w:color="auto" w:fill="F9F2F4"/>
        </w:rPr>
        <w:t>head</w:t>
      </w:r>
      <w:r w:rsidRPr="00887F1A">
        <w:rPr>
          <w:rFonts w:ascii="Segoe UI" w:eastAsia="Times New Roman" w:hAnsi="Segoe UI" w:cs="Segoe UI"/>
          <w:sz w:val="21"/>
          <w:szCs w:val="21"/>
        </w:rPr>
        <w:t>, the head of a linked list, determine if the linked list has a cycle in it.</w:t>
      </w:r>
    </w:p>
    <w:p w14:paraId="56003172"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sz w:val="21"/>
          <w:szCs w:val="21"/>
        </w:rPr>
        <w:t>There is a cycle in a linked list if there is some node in the list that can be reached again by continuously following the </w:t>
      </w:r>
      <w:r w:rsidRPr="00887F1A">
        <w:rPr>
          <w:rFonts w:ascii="Consolas" w:eastAsia="Times New Roman" w:hAnsi="Consolas" w:cs="Courier New"/>
          <w:color w:val="C7254E"/>
          <w:sz w:val="21"/>
          <w:szCs w:val="21"/>
          <w:shd w:val="clear" w:color="auto" w:fill="F9F2F4"/>
        </w:rPr>
        <w:t>next</w:t>
      </w:r>
      <w:r w:rsidRPr="00887F1A">
        <w:rPr>
          <w:rFonts w:ascii="Segoe UI" w:eastAsia="Times New Roman" w:hAnsi="Segoe UI" w:cs="Segoe UI"/>
          <w:sz w:val="21"/>
          <w:szCs w:val="21"/>
        </w:rPr>
        <w:t> pointer. Internally, </w:t>
      </w:r>
      <w:r w:rsidRPr="00887F1A">
        <w:rPr>
          <w:rFonts w:ascii="Consolas" w:eastAsia="Times New Roman" w:hAnsi="Consolas" w:cs="Courier New"/>
          <w:color w:val="C7254E"/>
          <w:sz w:val="21"/>
          <w:szCs w:val="21"/>
          <w:shd w:val="clear" w:color="auto" w:fill="F9F2F4"/>
        </w:rPr>
        <w:t>pos</w:t>
      </w:r>
      <w:r w:rsidRPr="00887F1A">
        <w:rPr>
          <w:rFonts w:ascii="Segoe UI" w:eastAsia="Times New Roman" w:hAnsi="Segoe UI" w:cs="Segoe UI"/>
          <w:sz w:val="21"/>
          <w:szCs w:val="21"/>
        </w:rPr>
        <w:t> is used to denote the index of the node that tail's </w:t>
      </w:r>
      <w:r w:rsidRPr="00887F1A">
        <w:rPr>
          <w:rFonts w:ascii="Consolas" w:eastAsia="Times New Roman" w:hAnsi="Consolas" w:cs="Courier New"/>
          <w:color w:val="C7254E"/>
          <w:sz w:val="21"/>
          <w:szCs w:val="21"/>
          <w:shd w:val="clear" w:color="auto" w:fill="F9F2F4"/>
        </w:rPr>
        <w:t>next</w:t>
      </w:r>
      <w:r w:rsidRPr="00887F1A">
        <w:rPr>
          <w:rFonts w:ascii="Segoe UI" w:eastAsia="Times New Roman" w:hAnsi="Segoe UI" w:cs="Segoe UI"/>
          <w:sz w:val="21"/>
          <w:szCs w:val="21"/>
        </w:rPr>
        <w:t> pointer is connected to. </w:t>
      </w:r>
      <w:r w:rsidRPr="00887F1A">
        <w:rPr>
          <w:rFonts w:ascii="Segoe UI" w:eastAsia="Times New Roman" w:hAnsi="Segoe UI" w:cs="Segoe UI"/>
          <w:b/>
          <w:bCs/>
          <w:sz w:val="21"/>
          <w:szCs w:val="21"/>
        </w:rPr>
        <w:t>Note that </w:t>
      </w:r>
      <w:r w:rsidRPr="00887F1A">
        <w:rPr>
          <w:rFonts w:ascii="Consolas" w:eastAsia="Times New Roman" w:hAnsi="Consolas" w:cs="Courier New"/>
          <w:b/>
          <w:bCs/>
          <w:color w:val="C7254E"/>
          <w:sz w:val="21"/>
          <w:szCs w:val="21"/>
          <w:shd w:val="clear" w:color="auto" w:fill="F9F2F4"/>
        </w:rPr>
        <w:t>pos</w:t>
      </w:r>
      <w:r w:rsidRPr="00887F1A">
        <w:rPr>
          <w:rFonts w:ascii="Segoe UI" w:eastAsia="Times New Roman" w:hAnsi="Segoe UI" w:cs="Segoe UI"/>
          <w:b/>
          <w:bCs/>
          <w:sz w:val="21"/>
          <w:szCs w:val="21"/>
        </w:rPr>
        <w:t> is not passed as a parameter</w:t>
      </w:r>
      <w:r w:rsidRPr="00887F1A">
        <w:rPr>
          <w:rFonts w:ascii="Segoe UI" w:eastAsia="Times New Roman" w:hAnsi="Segoe UI" w:cs="Segoe UI"/>
          <w:sz w:val="21"/>
          <w:szCs w:val="21"/>
        </w:rPr>
        <w:t>.</w:t>
      </w:r>
    </w:p>
    <w:p w14:paraId="6075C6F7"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sz w:val="21"/>
          <w:szCs w:val="21"/>
        </w:rPr>
        <w:lastRenderedPageBreak/>
        <w:t>Return </w:t>
      </w:r>
      <w:r w:rsidRPr="00887F1A">
        <w:rPr>
          <w:rFonts w:ascii="Consolas" w:eastAsia="Times New Roman" w:hAnsi="Consolas" w:cs="Courier New"/>
          <w:color w:val="C7254E"/>
          <w:sz w:val="21"/>
          <w:szCs w:val="21"/>
          <w:shd w:val="clear" w:color="auto" w:fill="F9F2F4"/>
        </w:rPr>
        <w:t>true</w:t>
      </w:r>
      <w:r w:rsidRPr="00887F1A">
        <w:rPr>
          <w:rFonts w:ascii="Segoe UI" w:eastAsia="Times New Roman" w:hAnsi="Segoe UI" w:cs="Segoe UI"/>
          <w:i/>
          <w:iCs/>
          <w:sz w:val="21"/>
          <w:szCs w:val="21"/>
        </w:rPr>
        <w:t> if there is a cycle in the linked list</w:t>
      </w:r>
      <w:r w:rsidRPr="00887F1A">
        <w:rPr>
          <w:rFonts w:ascii="Segoe UI" w:eastAsia="Times New Roman" w:hAnsi="Segoe UI" w:cs="Segoe UI"/>
          <w:sz w:val="21"/>
          <w:szCs w:val="21"/>
        </w:rPr>
        <w:t>. Otherwise, return </w:t>
      </w:r>
      <w:r w:rsidRPr="00887F1A">
        <w:rPr>
          <w:rFonts w:ascii="Consolas" w:eastAsia="Times New Roman" w:hAnsi="Consolas" w:cs="Courier New"/>
          <w:color w:val="C7254E"/>
          <w:sz w:val="21"/>
          <w:szCs w:val="21"/>
          <w:shd w:val="clear" w:color="auto" w:fill="F9F2F4"/>
        </w:rPr>
        <w:t>false</w:t>
      </w:r>
      <w:r w:rsidRPr="00887F1A">
        <w:rPr>
          <w:rFonts w:ascii="Segoe UI" w:eastAsia="Times New Roman" w:hAnsi="Segoe UI" w:cs="Segoe UI"/>
          <w:sz w:val="21"/>
          <w:szCs w:val="21"/>
        </w:rPr>
        <w:t>.</w:t>
      </w:r>
    </w:p>
    <w:p w14:paraId="215EE8CB"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sz w:val="21"/>
          <w:szCs w:val="21"/>
        </w:rPr>
        <w:t> </w:t>
      </w:r>
    </w:p>
    <w:p w14:paraId="51157F46"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b/>
          <w:bCs/>
          <w:sz w:val="21"/>
          <w:szCs w:val="21"/>
        </w:rPr>
        <w:t>Example 1:</w:t>
      </w:r>
    </w:p>
    <w:p w14:paraId="40C07DDE" w14:textId="794D712C" w:rsidR="00887F1A" w:rsidRPr="00887F1A" w:rsidRDefault="00887F1A" w:rsidP="00887F1A">
      <w:pPr>
        <w:rPr>
          <w:rFonts w:ascii="Times New Roman" w:eastAsia="Times New Roman" w:hAnsi="Times New Roman" w:cs="Times New Roman"/>
          <w:sz w:val="24"/>
          <w:szCs w:val="24"/>
        </w:rPr>
      </w:pPr>
      <w:r w:rsidRPr="00887F1A">
        <w:rPr>
          <w:rFonts w:ascii="Times New Roman" w:eastAsia="Times New Roman" w:hAnsi="Times New Roman" w:cs="Times New Roman"/>
          <w:noProof/>
          <w:sz w:val="24"/>
          <w:szCs w:val="24"/>
        </w:rPr>
        <w:drawing>
          <wp:inline distT="0" distB="0" distL="0" distR="0" wp14:anchorId="010869E9" wp14:editId="692631B2">
            <wp:extent cx="5057775" cy="1628775"/>
            <wp:effectExtent l="0" t="0" r="9525" b="9525"/>
            <wp:docPr id="914389941" name="Picture 15" descr="A diagram of a number and two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89941" name="Picture 15" descr="A diagram of a number and two circl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33A97488"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Input:</w:t>
      </w:r>
      <w:r w:rsidRPr="00887F1A">
        <w:rPr>
          <w:rFonts w:ascii="Consolas" w:eastAsia="Times New Roman" w:hAnsi="Consolas" w:cs="Courier New"/>
          <w:color w:val="333333"/>
          <w:sz w:val="21"/>
          <w:szCs w:val="21"/>
        </w:rPr>
        <w:t xml:space="preserve"> head = [3,2,0,-4], pos = 1</w:t>
      </w:r>
    </w:p>
    <w:p w14:paraId="06E858CE"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Output:</w:t>
      </w:r>
      <w:r w:rsidRPr="00887F1A">
        <w:rPr>
          <w:rFonts w:ascii="Consolas" w:eastAsia="Times New Roman" w:hAnsi="Consolas" w:cs="Courier New"/>
          <w:color w:val="333333"/>
          <w:sz w:val="21"/>
          <w:szCs w:val="21"/>
        </w:rPr>
        <w:t xml:space="preserve"> true</w:t>
      </w:r>
    </w:p>
    <w:p w14:paraId="1AA390AF"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Explanation:</w:t>
      </w:r>
      <w:r w:rsidRPr="00887F1A">
        <w:rPr>
          <w:rFonts w:ascii="Consolas" w:eastAsia="Times New Roman" w:hAnsi="Consolas" w:cs="Courier New"/>
          <w:color w:val="333333"/>
          <w:sz w:val="21"/>
          <w:szCs w:val="21"/>
        </w:rPr>
        <w:t xml:space="preserve"> There is a cycle in the linked list, where the tail connects to the 1st node (0-indexed).</w:t>
      </w:r>
    </w:p>
    <w:p w14:paraId="0FF245BF"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b/>
          <w:bCs/>
          <w:sz w:val="21"/>
          <w:szCs w:val="21"/>
        </w:rPr>
        <w:t>Example 2:</w:t>
      </w:r>
    </w:p>
    <w:p w14:paraId="5C6A5E64" w14:textId="40A26571" w:rsidR="00887F1A" w:rsidRPr="00887F1A" w:rsidRDefault="00887F1A" w:rsidP="00887F1A">
      <w:pPr>
        <w:rPr>
          <w:rFonts w:ascii="Times New Roman" w:eastAsia="Times New Roman" w:hAnsi="Times New Roman" w:cs="Times New Roman"/>
          <w:sz w:val="24"/>
          <w:szCs w:val="24"/>
        </w:rPr>
      </w:pPr>
      <w:r w:rsidRPr="00887F1A">
        <w:rPr>
          <w:rFonts w:ascii="Times New Roman" w:eastAsia="Times New Roman" w:hAnsi="Times New Roman" w:cs="Times New Roman"/>
          <w:noProof/>
          <w:sz w:val="24"/>
          <w:szCs w:val="24"/>
        </w:rPr>
        <w:drawing>
          <wp:inline distT="0" distB="0" distL="0" distR="0" wp14:anchorId="3AD3C3DF" wp14:editId="770CC9B0">
            <wp:extent cx="1914525" cy="1000125"/>
            <wp:effectExtent l="0" t="0" r="9525" b="9525"/>
            <wp:docPr id="878439145" name="Picture 1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9145" name="Picture 14" descr="A diagram of a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77B41065"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Input:</w:t>
      </w:r>
      <w:r w:rsidRPr="00887F1A">
        <w:rPr>
          <w:rFonts w:ascii="Consolas" w:eastAsia="Times New Roman" w:hAnsi="Consolas" w:cs="Courier New"/>
          <w:color w:val="333333"/>
          <w:sz w:val="21"/>
          <w:szCs w:val="21"/>
        </w:rPr>
        <w:t xml:space="preserve"> head = [1,2], pos = 0</w:t>
      </w:r>
    </w:p>
    <w:p w14:paraId="51E5EC60"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Output:</w:t>
      </w:r>
      <w:r w:rsidRPr="00887F1A">
        <w:rPr>
          <w:rFonts w:ascii="Consolas" w:eastAsia="Times New Roman" w:hAnsi="Consolas" w:cs="Courier New"/>
          <w:color w:val="333333"/>
          <w:sz w:val="21"/>
          <w:szCs w:val="21"/>
        </w:rPr>
        <w:t xml:space="preserve"> true</w:t>
      </w:r>
    </w:p>
    <w:p w14:paraId="7CA9F81C"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Explanation:</w:t>
      </w:r>
      <w:r w:rsidRPr="00887F1A">
        <w:rPr>
          <w:rFonts w:ascii="Consolas" w:eastAsia="Times New Roman" w:hAnsi="Consolas" w:cs="Courier New"/>
          <w:color w:val="333333"/>
          <w:sz w:val="21"/>
          <w:szCs w:val="21"/>
        </w:rPr>
        <w:t xml:space="preserve"> There is a cycle in the linked list, where the tail connects to the 0th node.</w:t>
      </w:r>
    </w:p>
    <w:p w14:paraId="1FA05730" w14:textId="77777777" w:rsidR="00887F1A" w:rsidRPr="00887F1A" w:rsidRDefault="00887F1A" w:rsidP="00887F1A">
      <w:pPr>
        <w:shd w:val="clear" w:color="auto" w:fill="FFFFFF"/>
        <w:spacing w:after="240"/>
        <w:rPr>
          <w:rFonts w:ascii="Segoe UI" w:eastAsia="Times New Roman" w:hAnsi="Segoe UI" w:cs="Segoe UI"/>
          <w:sz w:val="21"/>
          <w:szCs w:val="21"/>
        </w:rPr>
      </w:pPr>
      <w:r w:rsidRPr="00887F1A">
        <w:rPr>
          <w:rFonts w:ascii="Segoe UI" w:eastAsia="Times New Roman" w:hAnsi="Segoe UI" w:cs="Segoe UI"/>
          <w:b/>
          <w:bCs/>
          <w:sz w:val="21"/>
          <w:szCs w:val="21"/>
        </w:rPr>
        <w:t>Example 3:</w:t>
      </w:r>
    </w:p>
    <w:p w14:paraId="653DA094" w14:textId="07179061" w:rsidR="00887F1A" w:rsidRPr="00887F1A" w:rsidRDefault="00887F1A" w:rsidP="00887F1A">
      <w:pPr>
        <w:rPr>
          <w:rFonts w:ascii="Times New Roman" w:eastAsia="Times New Roman" w:hAnsi="Times New Roman" w:cs="Times New Roman"/>
          <w:sz w:val="24"/>
          <w:szCs w:val="24"/>
        </w:rPr>
      </w:pPr>
      <w:r w:rsidRPr="00887F1A">
        <w:rPr>
          <w:rFonts w:ascii="Times New Roman" w:eastAsia="Times New Roman" w:hAnsi="Times New Roman" w:cs="Times New Roman"/>
          <w:noProof/>
          <w:sz w:val="24"/>
          <w:szCs w:val="24"/>
        </w:rPr>
        <w:drawing>
          <wp:inline distT="0" distB="0" distL="0" distR="0" wp14:anchorId="690E0CA4" wp14:editId="033799E5">
            <wp:extent cx="619125" cy="619125"/>
            <wp:effectExtent l="0" t="0" r="9525" b="9525"/>
            <wp:docPr id="1941180965" name="Picture 13" descr="A number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80965" name="Picture 13" descr="A number in a circ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8464D4C"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Input:</w:t>
      </w:r>
      <w:r w:rsidRPr="00887F1A">
        <w:rPr>
          <w:rFonts w:ascii="Consolas" w:eastAsia="Times New Roman" w:hAnsi="Consolas" w:cs="Courier New"/>
          <w:color w:val="333333"/>
          <w:sz w:val="21"/>
          <w:szCs w:val="21"/>
        </w:rPr>
        <w:t xml:space="preserve"> head = [1], pos = -1</w:t>
      </w:r>
    </w:p>
    <w:p w14:paraId="0C1015EF"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Output:</w:t>
      </w:r>
      <w:r w:rsidRPr="00887F1A">
        <w:rPr>
          <w:rFonts w:ascii="Consolas" w:eastAsia="Times New Roman" w:hAnsi="Consolas" w:cs="Courier New"/>
          <w:color w:val="333333"/>
          <w:sz w:val="21"/>
          <w:szCs w:val="21"/>
        </w:rPr>
        <w:t xml:space="preserve"> false</w:t>
      </w:r>
    </w:p>
    <w:p w14:paraId="60262393" w14:textId="77777777" w:rsidR="00887F1A" w:rsidRPr="00887F1A" w:rsidRDefault="00887F1A" w:rsidP="00887F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7F1A">
        <w:rPr>
          <w:rFonts w:ascii="Consolas" w:eastAsia="Times New Roman" w:hAnsi="Consolas" w:cs="Courier New"/>
          <w:b/>
          <w:bCs/>
          <w:color w:val="333333"/>
          <w:sz w:val="21"/>
          <w:szCs w:val="21"/>
        </w:rPr>
        <w:t>Explanation:</w:t>
      </w:r>
      <w:r w:rsidRPr="00887F1A">
        <w:rPr>
          <w:rFonts w:ascii="Consolas" w:eastAsia="Times New Roman" w:hAnsi="Consolas" w:cs="Courier New"/>
          <w:color w:val="333333"/>
          <w:sz w:val="21"/>
          <w:szCs w:val="21"/>
        </w:rPr>
        <w:t xml:space="preserve"> There is no cycle in the linked list.</w:t>
      </w:r>
    </w:p>
    <w:p w14:paraId="6FAEFB38" w14:textId="77777777" w:rsidR="00887F1A" w:rsidRDefault="00887F1A" w:rsidP="00173A8C">
      <w:pPr>
        <w:rPr>
          <w:rFonts w:ascii="Segoe UI" w:eastAsia="Times New Roman" w:hAnsi="Segoe UI" w:cs="Segoe UI"/>
          <w:sz w:val="21"/>
          <w:szCs w:val="21"/>
        </w:rPr>
      </w:pPr>
    </w:p>
    <w:p w14:paraId="39830920" w14:textId="11AB3222" w:rsidR="00173A8C" w:rsidRPr="00177577" w:rsidRDefault="00173A8C" w:rsidP="00173A8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7592FCA"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bool hasCycle(struct ListNode *head) {</w:t>
      </w:r>
    </w:p>
    <w:p w14:paraId="238B2470"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if( head == NULL) return false;</w:t>
      </w:r>
    </w:p>
    <w:p w14:paraId="2C019E2D"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struct ListNode *slow = head;</w:t>
      </w:r>
    </w:p>
    <w:p w14:paraId="551DF4BF"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struct ListNode *fast = head;</w:t>
      </w:r>
    </w:p>
    <w:p w14:paraId="79431967"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w:t>
      </w:r>
    </w:p>
    <w:p w14:paraId="1E327257"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while (fast-&gt;next != NULL &amp;&amp; fast-&gt;next-&gt;next != NULL) {</w:t>
      </w:r>
    </w:p>
    <w:p w14:paraId="10593911"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slow = slow-&gt;next;</w:t>
      </w:r>
    </w:p>
    <w:p w14:paraId="49EF0343"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fast = fast-&gt;next-&gt;next;</w:t>
      </w:r>
    </w:p>
    <w:p w14:paraId="715D031E"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if (slow == fast) return true;</w:t>
      </w:r>
    </w:p>
    <w:p w14:paraId="184D97AD"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w:t>
      </w:r>
    </w:p>
    <w:p w14:paraId="73C09266" w14:textId="77777777"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 xml:space="preserve">        return false;</w:t>
      </w:r>
    </w:p>
    <w:p w14:paraId="706E2984" w14:textId="3DBD48FE" w:rsidR="00887F1A" w:rsidRPr="00887F1A" w:rsidRDefault="00887F1A" w:rsidP="00887F1A">
      <w:pPr>
        <w:rPr>
          <w:rFonts w:ascii="Segoe UI" w:eastAsia="Times New Roman" w:hAnsi="Segoe UI" w:cs="Segoe UI"/>
          <w:sz w:val="21"/>
          <w:szCs w:val="21"/>
        </w:rPr>
      </w:pPr>
      <w:r w:rsidRPr="00887F1A">
        <w:rPr>
          <w:rFonts w:ascii="Segoe UI" w:eastAsia="Times New Roman" w:hAnsi="Segoe UI" w:cs="Segoe UI"/>
          <w:sz w:val="21"/>
          <w:szCs w:val="21"/>
        </w:rPr>
        <w:t>}</w:t>
      </w:r>
    </w:p>
    <w:p w14:paraId="05B5ED23" w14:textId="09D94D11" w:rsidR="00173A8C" w:rsidRDefault="00173A8C" w:rsidP="00173A8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FF8BDF8"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public class Solution {</w:t>
      </w:r>
    </w:p>
    <w:p w14:paraId="649CAAD5"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public boolean hasCycle(ListNode head) {</w:t>
      </w:r>
    </w:p>
    <w:p w14:paraId="6952A21D"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if( head == null) return false;</w:t>
      </w:r>
    </w:p>
    <w:p w14:paraId="22223297"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ListNode slow = head;</w:t>
      </w:r>
    </w:p>
    <w:p w14:paraId="14FB8E98"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ListNode fast = head;</w:t>
      </w:r>
    </w:p>
    <w:p w14:paraId="119A187D"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w:t>
      </w:r>
    </w:p>
    <w:p w14:paraId="5FAA40E2"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while (fast.next != null &amp;&amp; fast.next.next != null) {</w:t>
      </w:r>
    </w:p>
    <w:p w14:paraId="21881743"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slow = slow.next;</w:t>
      </w:r>
    </w:p>
    <w:p w14:paraId="7CF13429"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fast = fast.next.next;</w:t>
      </w:r>
    </w:p>
    <w:p w14:paraId="4C6B0C65"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if (slow == fast) return true;</w:t>
      </w:r>
    </w:p>
    <w:p w14:paraId="41C75024"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w:t>
      </w:r>
    </w:p>
    <w:p w14:paraId="165A3991"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return false;</w:t>
      </w:r>
    </w:p>
    <w:p w14:paraId="1E5F23E7" w14:textId="77777777" w:rsidR="002F6DF7" w:rsidRPr="002F6DF7"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 xml:space="preserve">    }</w:t>
      </w:r>
    </w:p>
    <w:p w14:paraId="574440BE" w14:textId="42F11F8C" w:rsidR="00173A8C" w:rsidRDefault="002F6DF7" w:rsidP="002F6DF7">
      <w:pPr>
        <w:rPr>
          <w:rFonts w:ascii="Segoe UI" w:eastAsia="Times New Roman" w:hAnsi="Segoe UI" w:cs="Segoe UI"/>
          <w:sz w:val="21"/>
          <w:szCs w:val="21"/>
        </w:rPr>
      </w:pPr>
      <w:r w:rsidRPr="002F6DF7">
        <w:rPr>
          <w:rFonts w:ascii="Segoe UI" w:eastAsia="Times New Roman" w:hAnsi="Segoe UI" w:cs="Segoe UI"/>
          <w:sz w:val="21"/>
          <w:szCs w:val="21"/>
        </w:rPr>
        <w:t>}</w:t>
      </w:r>
    </w:p>
    <w:p w14:paraId="4C99B095" w14:textId="77777777" w:rsidR="00CA6A74" w:rsidRDefault="00CA6A74" w:rsidP="002F6DF7">
      <w:pPr>
        <w:rPr>
          <w:rFonts w:ascii="Segoe UI" w:eastAsia="Times New Roman" w:hAnsi="Segoe UI" w:cs="Segoe UI"/>
          <w:sz w:val="21"/>
          <w:szCs w:val="21"/>
        </w:rPr>
      </w:pPr>
    </w:p>
    <w:p w14:paraId="70629627" w14:textId="77777777" w:rsidR="00CA6A74" w:rsidRDefault="00CA6A74" w:rsidP="002F6DF7">
      <w:pPr>
        <w:rPr>
          <w:rFonts w:ascii="Segoe UI" w:eastAsia="Times New Roman" w:hAnsi="Segoe UI" w:cs="Segoe UI"/>
          <w:sz w:val="21"/>
          <w:szCs w:val="21"/>
        </w:rPr>
      </w:pPr>
    </w:p>
    <w:p w14:paraId="591F3E21" w14:textId="77777777" w:rsidR="00CA6A74" w:rsidRDefault="00CA6A74" w:rsidP="002F6DF7">
      <w:pPr>
        <w:rPr>
          <w:rFonts w:ascii="Segoe UI" w:eastAsia="Times New Roman" w:hAnsi="Segoe UI" w:cs="Segoe UI"/>
          <w:sz w:val="21"/>
          <w:szCs w:val="21"/>
        </w:rPr>
      </w:pPr>
    </w:p>
    <w:p w14:paraId="4BD374BE" w14:textId="77777777" w:rsidR="00CA6A74" w:rsidRDefault="00CA6A74" w:rsidP="002F6DF7">
      <w:pPr>
        <w:rPr>
          <w:rFonts w:ascii="Segoe UI" w:eastAsia="Times New Roman" w:hAnsi="Segoe UI" w:cs="Segoe UI"/>
          <w:sz w:val="21"/>
          <w:szCs w:val="21"/>
        </w:rPr>
      </w:pPr>
    </w:p>
    <w:p w14:paraId="3BA3B977" w14:textId="77777777" w:rsidR="00CA6A74" w:rsidRDefault="00CA6A74" w:rsidP="002F6DF7">
      <w:pPr>
        <w:rPr>
          <w:rFonts w:ascii="Segoe UI" w:eastAsia="Times New Roman" w:hAnsi="Segoe UI" w:cs="Segoe UI"/>
          <w:sz w:val="21"/>
          <w:szCs w:val="21"/>
        </w:rPr>
      </w:pPr>
    </w:p>
    <w:p w14:paraId="5B210C25" w14:textId="77777777" w:rsidR="00CA6A74" w:rsidRDefault="00CA6A74" w:rsidP="002F6DF7">
      <w:pPr>
        <w:rPr>
          <w:rFonts w:ascii="Segoe UI" w:eastAsia="Times New Roman" w:hAnsi="Segoe UI" w:cs="Segoe UI"/>
          <w:sz w:val="21"/>
          <w:szCs w:val="21"/>
        </w:rPr>
      </w:pPr>
    </w:p>
    <w:p w14:paraId="7FC4B2B2" w14:textId="77777777" w:rsidR="00CA6A74" w:rsidRDefault="00CA6A74" w:rsidP="002F6DF7">
      <w:pPr>
        <w:rPr>
          <w:rFonts w:ascii="Segoe UI" w:eastAsia="Times New Roman" w:hAnsi="Segoe UI" w:cs="Segoe UI"/>
          <w:sz w:val="21"/>
          <w:szCs w:val="21"/>
        </w:rPr>
      </w:pPr>
    </w:p>
    <w:p w14:paraId="4C2CC880" w14:textId="77777777" w:rsidR="00CA6A74" w:rsidRDefault="00CA6A74" w:rsidP="002F6DF7">
      <w:pPr>
        <w:rPr>
          <w:rFonts w:ascii="Segoe UI" w:eastAsia="Times New Roman" w:hAnsi="Segoe UI" w:cs="Segoe UI"/>
          <w:sz w:val="21"/>
          <w:szCs w:val="21"/>
        </w:rPr>
      </w:pPr>
    </w:p>
    <w:p w14:paraId="730622A4" w14:textId="77777777" w:rsidR="00CA6A74" w:rsidRDefault="00CA6A74" w:rsidP="002F6DF7">
      <w:pPr>
        <w:rPr>
          <w:rFonts w:ascii="Segoe UI" w:eastAsia="Times New Roman" w:hAnsi="Segoe UI" w:cs="Segoe UI"/>
          <w:sz w:val="21"/>
          <w:szCs w:val="21"/>
        </w:rPr>
      </w:pPr>
    </w:p>
    <w:p w14:paraId="1FE61485" w14:textId="77777777" w:rsidR="00CA6A74" w:rsidRDefault="00CA6A74" w:rsidP="002F6DF7">
      <w:pPr>
        <w:rPr>
          <w:rFonts w:ascii="Segoe UI" w:eastAsia="Times New Roman" w:hAnsi="Segoe UI" w:cs="Segoe UI"/>
          <w:sz w:val="21"/>
          <w:szCs w:val="21"/>
        </w:rPr>
      </w:pPr>
    </w:p>
    <w:p w14:paraId="3122D0DE" w14:textId="77777777" w:rsidR="00CA6A74" w:rsidRDefault="00CA6A74" w:rsidP="002F6DF7">
      <w:pPr>
        <w:rPr>
          <w:rFonts w:ascii="Segoe UI" w:eastAsia="Times New Roman" w:hAnsi="Segoe UI" w:cs="Segoe UI"/>
          <w:sz w:val="21"/>
          <w:szCs w:val="21"/>
        </w:rPr>
      </w:pPr>
    </w:p>
    <w:p w14:paraId="3B688BB8" w14:textId="77777777" w:rsidR="00CA6A74" w:rsidRDefault="00CA6A74" w:rsidP="002F6DF7">
      <w:pPr>
        <w:rPr>
          <w:rFonts w:ascii="Segoe UI" w:eastAsia="Times New Roman" w:hAnsi="Segoe UI" w:cs="Segoe UI"/>
          <w:sz w:val="21"/>
          <w:szCs w:val="21"/>
        </w:rPr>
      </w:pPr>
    </w:p>
    <w:p w14:paraId="266F71E9" w14:textId="77777777" w:rsidR="00CA6A74" w:rsidRDefault="00CA6A74" w:rsidP="002F6DF7">
      <w:pPr>
        <w:rPr>
          <w:rFonts w:ascii="Segoe UI" w:eastAsia="Times New Roman" w:hAnsi="Segoe UI" w:cs="Segoe UI"/>
          <w:sz w:val="21"/>
          <w:szCs w:val="21"/>
        </w:rPr>
      </w:pPr>
    </w:p>
    <w:p w14:paraId="7ECCA097" w14:textId="77777777" w:rsidR="00CA6A74" w:rsidRDefault="00CA6A74" w:rsidP="002F6DF7">
      <w:pPr>
        <w:rPr>
          <w:rFonts w:ascii="Segoe UI" w:eastAsia="Times New Roman" w:hAnsi="Segoe UI" w:cs="Segoe UI"/>
          <w:sz w:val="21"/>
          <w:szCs w:val="21"/>
        </w:rPr>
      </w:pPr>
    </w:p>
    <w:p w14:paraId="662AD0C8" w14:textId="77777777" w:rsidR="00CA6A74" w:rsidRDefault="00CA6A74" w:rsidP="002F6DF7">
      <w:pPr>
        <w:rPr>
          <w:rFonts w:ascii="Segoe UI" w:eastAsia="Times New Roman" w:hAnsi="Segoe UI" w:cs="Segoe UI"/>
          <w:sz w:val="21"/>
          <w:szCs w:val="21"/>
        </w:rPr>
      </w:pPr>
    </w:p>
    <w:p w14:paraId="3D8A1A57" w14:textId="77777777" w:rsidR="00CA6A74" w:rsidRDefault="00CA6A74" w:rsidP="002F6DF7">
      <w:pPr>
        <w:rPr>
          <w:rFonts w:ascii="Segoe UI" w:eastAsia="Times New Roman" w:hAnsi="Segoe UI" w:cs="Segoe UI"/>
          <w:sz w:val="21"/>
          <w:szCs w:val="21"/>
        </w:rPr>
      </w:pPr>
    </w:p>
    <w:p w14:paraId="1279D19C" w14:textId="77777777" w:rsidR="00CA6A74" w:rsidRDefault="00CA6A74" w:rsidP="002F6DF7">
      <w:pPr>
        <w:rPr>
          <w:rFonts w:ascii="Segoe UI" w:eastAsia="Times New Roman" w:hAnsi="Segoe UI" w:cs="Segoe UI"/>
          <w:sz w:val="21"/>
          <w:szCs w:val="21"/>
        </w:rPr>
      </w:pPr>
    </w:p>
    <w:p w14:paraId="3EC357AF" w14:textId="77777777" w:rsidR="00CA6A74" w:rsidRDefault="00CA6A74" w:rsidP="002F6DF7">
      <w:pPr>
        <w:rPr>
          <w:rFonts w:ascii="Segoe UI" w:eastAsia="Times New Roman" w:hAnsi="Segoe UI" w:cs="Segoe UI"/>
          <w:sz w:val="21"/>
          <w:szCs w:val="21"/>
        </w:rPr>
      </w:pPr>
    </w:p>
    <w:p w14:paraId="52989546" w14:textId="5FBB4416" w:rsidR="00CA6A74" w:rsidRDefault="00CA6A74" w:rsidP="00CA6A74">
      <w:pPr>
        <w:pStyle w:val="Heading1"/>
      </w:pPr>
      <w:bookmarkStart w:id="30" w:name="_Toc142029736"/>
      <w:r>
        <w:lastRenderedPageBreak/>
        <w:t>TREES</w:t>
      </w:r>
      <w:bookmarkEnd w:id="30"/>
    </w:p>
    <w:p w14:paraId="42A38EBF" w14:textId="13DD9308" w:rsidR="00CA6A74" w:rsidRDefault="00C7398C" w:rsidP="00CA6A74">
      <w:pPr>
        <w:pStyle w:val="Heading2"/>
        <w:rPr>
          <w:rFonts w:ascii="Segoe UI" w:eastAsia="Times New Roman" w:hAnsi="Segoe UI" w:cs="Segoe UI"/>
          <w:bCs/>
          <w:sz w:val="21"/>
          <w:szCs w:val="21"/>
          <w:u w:val="single"/>
        </w:rPr>
      </w:pPr>
      <w:bookmarkStart w:id="31" w:name="_Toc142029737"/>
      <w:r>
        <w:rPr>
          <w:rFonts w:ascii="Segoe UI" w:eastAsia="Times New Roman" w:hAnsi="Segoe UI" w:cs="Segoe UI"/>
          <w:bCs/>
          <w:sz w:val="21"/>
          <w:szCs w:val="21"/>
          <w:u w:val="single"/>
        </w:rPr>
        <w:t>Maximum Depth Of Binary Tree</w:t>
      </w:r>
      <w:bookmarkEnd w:id="31"/>
    </w:p>
    <w:p w14:paraId="3BC65ECD"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sz w:val="21"/>
          <w:szCs w:val="21"/>
        </w:rPr>
        <w:t>Given the </w:t>
      </w:r>
      <w:r w:rsidRPr="00C7398C">
        <w:rPr>
          <w:rFonts w:ascii="Consolas" w:eastAsia="Times New Roman" w:hAnsi="Consolas" w:cs="Courier New"/>
          <w:color w:val="C7254E"/>
          <w:sz w:val="21"/>
          <w:szCs w:val="21"/>
          <w:shd w:val="clear" w:color="auto" w:fill="F9F2F4"/>
        </w:rPr>
        <w:t>root</w:t>
      </w:r>
      <w:r w:rsidRPr="00C7398C">
        <w:rPr>
          <w:rFonts w:ascii="Segoe UI" w:eastAsia="Times New Roman" w:hAnsi="Segoe UI" w:cs="Segoe UI"/>
          <w:sz w:val="21"/>
          <w:szCs w:val="21"/>
        </w:rPr>
        <w:t> of a binary tree, return </w:t>
      </w:r>
      <w:r w:rsidRPr="00C7398C">
        <w:rPr>
          <w:rFonts w:ascii="Segoe UI" w:eastAsia="Times New Roman" w:hAnsi="Segoe UI" w:cs="Segoe UI"/>
          <w:i/>
          <w:iCs/>
          <w:sz w:val="21"/>
          <w:szCs w:val="21"/>
        </w:rPr>
        <w:t>its maximum depth</w:t>
      </w:r>
      <w:r w:rsidRPr="00C7398C">
        <w:rPr>
          <w:rFonts w:ascii="Segoe UI" w:eastAsia="Times New Roman" w:hAnsi="Segoe UI" w:cs="Segoe UI"/>
          <w:sz w:val="21"/>
          <w:szCs w:val="21"/>
        </w:rPr>
        <w:t>.</w:t>
      </w:r>
    </w:p>
    <w:p w14:paraId="442FB6F7"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sz w:val="21"/>
          <w:szCs w:val="21"/>
        </w:rPr>
        <w:t>A binary tree's </w:t>
      </w:r>
      <w:r w:rsidRPr="00C7398C">
        <w:rPr>
          <w:rFonts w:ascii="Segoe UI" w:eastAsia="Times New Roman" w:hAnsi="Segoe UI" w:cs="Segoe UI"/>
          <w:b/>
          <w:bCs/>
          <w:sz w:val="21"/>
          <w:szCs w:val="21"/>
        </w:rPr>
        <w:t>maximum depth</w:t>
      </w:r>
      <w:r w:rsidRPr="00C7398C">
        <w:rPr>
          <w:rFonts w:ascii="Segoe UI" w:eastAsia="Times New Roman" w:hAnsi="Segoe UI" w:cs="Segoe UI"/>
          <w:sz w:val="21"/>
          <w:szCs w:val="21"/>
        </w:rPr>
        <w:t> is the number of nodes along the longest path from the root node down to the farthest leaf node.</w:t>
      </w:r>
    </w:p>
    <w:p w14:paraId="758AE90F"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sz w:val="21"/>
          <w:szCs w:val="21"/>
        </w:rPr>
        <w:t> </w:t>
      </w:r>
    </w:p>
    <w:p w14:paraId="6D1BE1A7"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b/>
          <w:bCs/>
          <w:sz w:val="21"/>
          <w:szCs w:val="21"/>
        </w:rPr>
        <w:t>Example 1:</w:t>
      </w:r>
    </w:p>
    <w:p w14:paraId="61ACB196" w14:textId="4FB518BE" w:rsidR="00C7398C" w:rsidRPr="00C7398C" w:rsidRDefault="00C7398C" w:rsidP="00C7398C">
      <w:pPr>
        <w:rPr>
          <w:rFonts w:ascii="Times New Roman" w:eastAsia="Times New Roman" w:hAnsi="Times New Roman" w:cs="Times New Roman"/>
          <w:sz w:val="24"/>
          <w:szCs w:val="24"/>
        </w:rPr>
      </w:pPr>
      <w:r w:rsidRPr="00C7398C">
        <w:rPr>
          <w:rFonts w:ascii="Times New Roman" w:eastAsia="Times New Roman" w:hAnsi="Times New Roman" w:cs="Times New Roman"/>
          <w:noProof/>
          <w:sz w:val="24"/>
          <w:szCs w:val="24"/>
        </w:rPr>
        <w:drawing>
          <wp:inline distT="0" distB="0" distL="0" distR="0" wp14:anchorId="17734262" wp14:editId="67AC152C">
            <wp:extent cx="4019550" cy="2781300"/>
            <wp:effectExtent l="0" t="0" r="0" b="0"/>
            <wp:docPr id="1112074582" name="Picture 1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74582" name="Picture 16" descr="A diagram of a network&#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9550" cy="2781300"/>
                    </a:xfrm>
                    <a:prstGeom prst="rect">
                      <a:avLst/>
                    </a:prstGeom>
                    <a:noFill/>
                    <a:ln>
                      <a:noFill/>
                    </a:ln>
                  </pic:spPr>
                </pic:pic>
              </a:graphicData>
            </a:graphic>
          </wp:inline>
        </w:drawing>
      </w:r>
    </w:p>
    <w:p w14:paraId="3925B351" w14:textId="77777777" w:rsidR="00C7398C" w:rsidRPr="00C7398C" w:rsidRDefault="00C7398C" w:rsidP="00C73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7398C">
        <w:rPr>
          <w:rFonts w:ascii="Consolas" w:eastAsia="Times New Roman" w:hAnsi="Consolas" w:cs="Courier New"/>
          <w:b/>
          <w:bCs/>
          <w:color w:val="333333"/>
          <w:sz w:val="21"/>
          <w:szCs w:val="21"/>
        </w:rPr>
        <w:t>Input:</w:t>
      </w:r>
      <w:r w:rsidRPr="00C7398C">
        <w:rPr>
          <w:rFonts w:ascii="Consolas" w:eastAsia="Times New Roman" w:hAnsi="Consolas" w:cs="Courier New"/>
          <w:color w:val="333333"/>
          <w:sz w:val="21"/>
          <w:szCs w:val="21"/>
        </w:rPr>
        <w:t xml:space="preserve"> root = [3,9,20,null,null,15,7]</w:t>
      </w:r>
    </w:p>
    <w:p w14:paraId="765CEC82" w14:textId="77777777" w:rsidR="00C7398C" w:rsidRPr="00C7398C" w:rsidRDefault="00C7398C" w:rsidP="00C73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7398C">
        <w:rPr>
          <w:rFonts w:ascii="Consolas" w:eastAsia="Times New Roman" w:hAnsi="Consolas" w:cs="Courier New"/>
          <w:b/>
          <w:bCs/>
          <w:color w:val="333333"/>
          <w:sz w:val="21"/>
          <w:szCs w:val="21"/>
        </w:rPr>
        <w:t>Output:</w:t>
      </w:r>
      <w:r w:rsidRPr="00C7398C">
        <w:rPr>
          <w:rFonts w:ascii="Consolas" w:eastAsia="Times New Roman" w:hAnsi="Consolas" w:cs="Courier New"/>
          <w:color w:val="333333"/>
          <w:sz w:val="21"/>
          <w:szCs w:val="21"/>
        </w:rPr>
        <w:t xml:space="preserve"> 3</w:t>
      </w:r>
    </w:p>
    <w:p w14:paraId="65EA3F5F" w14:textId="77777777" w:rsidR="00C7398C" w:rsidRPr="00C7398C" w:rsidRDefault="00C7398C" w:rsidP="00C7398C">
      <w:pPr>
        <w:shd w:val="clear" w:color="auto" w:fill="FFFFFF"/>
        <w:spacing w:after="240"/>
        <w:rPr>
          <w:rFonts w:ascii="Segoe UI" w:eastAsia="Times New Roman" w:hAnsi="Segoe UI" w:cs="Segoe UI"/>
          <w:sz w:val="21"/>
          <w:szCs w:val="21"/>
        </w:rPr>
      </w:pPr>
      <w:r w:rsidRPr="00C7398C">
        <w:rPr>
          <w:rFonts w:ascii="Segoe UI" w:eastAsia="Times New Roman" w:hAnsi="Segoe UI" w:cs="Segoe UI"/>
          <w:b/>
          <w:bCs/>
          <w:sz w:val="21"/>
          <w:szCs w:val="21"/>
        </w:rPr>
        <w:t>Example 2:</w:t>
      </w:r>
    </w:p>
    <w:p w14:paraId="668DFAFF" w14:textId="77777777" w:rsidR="00C7398C" w:rsidRPr="00C7398C" w:rsidRDefault="00C7398C" w:rsidP="00C73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7398C">
        <w:rPr>
          <w:rFonts w:ascii="Consolas" w:eastAsia="Times New Roman" w:hAnsi="Consolas" w:cs="Courier New"/>
          <w:b/>
          <w:bCs/>
          <w:color w:val="333333"/>
          <w:sz w:val="21"/>
          <w:szCs w:val="21"/>
        </w:rPr>
        <w:t>Input:</w:t>
      </w:r>
      <w:r w:rsidRPr="00C7398C">
        <w:rPr>
          <w:rFonts w:ascii="Consolas" w:eastAsia="Times New Roman" w:hAnsi="Consolas" w:cs="Courier New"/>
          <w:color w:val="333333"/>
          <w:sz w:val="21"/>
          <w:szCs w:val="21"/>
        </w:rPr>
        <w:t xml:space="preserve"> root = [1,null,2]</w:t>
      </w:r>
    </w:p>
    <w:p w14:paraId="6FE30085" w14:textId="77777777" w:rsidR="00C7398C" w:rsidRPr="00C7398C" w:rsidRDefault="00C7398C" w:rsidP="00C73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7398C">
        <w:rPr>
          <w:rFonts w:ascii="Consolas" w:eastAsia="Times New Roman" w:hAnsi="Consolas" w:cs="Courier New"/>
          <w:b/>
          <w:bCs/>
          <w:color w:val="333333"/>
          <w:sz w:val="21"/>
          <w:szCs w:val="21"/>
        </w:rPr>
        <w:t>Output:</w:t>
      </w:r>
      <w:r w:rsidRPr="00C7398C">
        <w:rPr>
          <w:rFonts w:ascii="Consolas" w:eastAsia="Times New Roman" w:hAnsi="Consolas" w:cs="Courier New"/>
          <w:color w:val="333333"/>
          <w:sz w:val="21"/>
          <w:szCs w:val="21"/>
        </w:rPr>
        <w:t xml:space="preserve"> 2</w:t>
      </w:r>
    </w:p>
    <w:p w14:paraId="274FF28E" w14:textId="77777777" w:rsidR="00C7398C" w:rsidRPr="00C7398C" w:rsidRDefault="00C7398C" w:rsidP="00C7398C"/>
    <w:p w14:paraId="6C7859C5" w14:textId="77777777" w:rsidR="00CA6A74" w:rsidRDefault="00CA6A74" w:rsidP="00CA6A7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7ED05C5"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int max(int a, int b) {</w:t>
      </w:r>
    </w:p>
    <w:p w14:paraId="4B032C95"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return (a &gt; b) ? a : b;</w:t>
      </w:r>
    </w:p>
    <w:p w14:paraId="53D23E0C"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w:t>
      </w:r>
    </w:p>
    <w:p w14:paraId="43A33E1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int maxDepth(struct TreeNode* root){</w:t>
      </w:r>
    </w:p>
    <w:p w14:paraId="6892734A"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(root == NULL) {</w:t>
      </w:r>
    </w:p>
    <w:p w14:paraId="555DC3C9"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return 0;</w:t>
      </w:r>
    </w:p>
    <w:p w14:paraId="092CD110"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175CFA87"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lastRenderedPageBreak/>
        <w:t xml:space="preserve">    return max(1 + maxDepth(root -&gt; left), 1 + maxDepth(root -&gt; right));</w:t>
      </w:r>
    </w:p>
    <w:p w14:paraId="6503CAD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02541A27" w14:textId="5D8A2E24" w:rsidR="00C7398C" w:rsidRPr="00C7398C"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w:t>
      </w:r>
    </w:p>
    <w:p w14:paraId="5E16FF72" w14:textId="77777777" w:rsidR="00CA6A74" w:rsidRDefault="00CA6A74" w:rsidP="00CA6A7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EEAE633" w14:textId="77777777" w:rsidR="00CA6A74" w:rsidRDefault="00CA6A74" w:rsidP="00CA6A74">
      <w:pPr>
        <w:rPr>
          <w:rFonts w:ascii="Segoe UI" w:eastAsia="Times New Roman" w:hAnsi="Segoe UI" w:cs="Segoe UI"/>
          <w:sz w:val="21"/>
          <w:szCs w:val="21"/>
        </w:rPr>
      </w:pPr>
    </w:p>
    <w:p w14:paraId="713C9E8B" w14:textId="77777777" w:rsidR="008C1624" w:rsidRPr="008C1624" w:rsidRDefault="008C1624" w:rsidP="008C1624">
      <w:pPr>
        <w:rPr>
          <w:rFonts w:ascii="Segoe UI" w:eastAsia="Times New Roman" w:hAnsi="Segoe UI" w:cs="Segoe UI"/>
          <w:sz w:val="21"/>
          <w:szCs w:val="21"/>
        </w:rPr>
      </w:pPr>
    </w:p>
    <w:p w14:paraId="3D9B390D"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class Solution {</w:t>
      </w:r>
    </w:p>
    <w:p w14:paraId="06E879A0"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public int maxDepth(TreeNode root) {</w:t>
      </w:r>
    </w:p>
    <w:p w14:paraId="1F8E90B2"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LinkedList&lt;TreeNode&gt; node = new LinkedList&lt;TreeNode&gt;();</w:t>
      </w:r>
    </w:p>
    <w:p w14:paraId="3B51BE87"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LinkedList&lt;Integer&gt; node_depth = new LinkedList&lt;Integer&gt;();</w:t>
      </w:r>
    </w:p>
    <w:p w14:paraId="4A070DE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int depth = 0;</w:t>
      </w:r>
    </w:p>
    <w:p w14:paraId="0BADD826"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2749F33C"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(root == null) return 0;</w:t>
      </w:r>
    </w:p>
    <w:p w14:paraId="5B051EEF"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6E80A45E"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node.add(root);</w:t>
      </w:r>
    </w:p>
    <w:p w14:paraId="582E996A"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node_depth.add(1);</w:t>
      </w:r>
    </w:p>
    <w:p w14:paraId="0EC06DAC"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073C241F"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while (!node.isEmpty()) {</w:t>
      </w:r>
    </w:p>
    <w:p w14:paraId="29427B6D"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TreeNode current_node = node.pollLast();</w:t>
      </w:r>
    </w:p>
    <w:p w14:paraId="7685C6F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int current_node_depth = node_depth.pollLast();    </w:t>
      </w:r>
    </w:p>
    <w:p w14:paraId="052F88D8"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(current_node != null) {</w:t>
      </w:r>
    </w:p>
    <w:p w14:paraId="0BA16B1D"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depth = Math.max(depth, current_node_depth);</w:t>
      </w:r>
    </w:p>
    <w:p w14:paraId="4A96E431"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(current_node.left != null) {</w:t>
      </w:r>
    </w:p>
    <w:p w14:paraId="19BD0F88"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node.add(current_node.left);</w:t>
      </w:r>
    </w:p>
    <w:p w14:paraId="0509A52F"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node_depth.add(current_node_depth+1);</w:t>
      </w:r>
    </w:p>
    <w:p w14:paraId="5E12A835"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0CCBD292"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if (current_node.right != null) {</w:t>
      </w:r>
    </w:p>
    <w:p w14:paraId="0259F24D"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node.add(current_node.right);</w:t>
      </w:r>
    </w:p>
    <w:p w14:paraId="4FB11D7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node_depth.add(current_node_depth+1);</w:t>
      </w:r>
    </w:p>
    <w:p w14:paraId="58C4E9A7"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154480B7"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000AA62E"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3395E0F1"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17E35A2B" w14:textId="77777777"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return depth;</w:t>
      </w:r>
    </w:p>
    <w:p w14:paraId="08AD74CF" w14:textId="358816F1" w:rsidR="008C1624" w:rsidRPr="008C162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 xml:space="preserve">    }</w:t>
      </w:r>
    </w:p>
    <w:p w14:paraId="148E3F2C" w14:textId="0166F029" w:rsidR="00CA6A74" w:rsidRDefault="008C1624" w:rsidP="008C1624">
      <w:pPr>
        <w:rPr>
          <w:rFonts w:ascii="Segoe UI" w:eastAsia="Times New Roman" w:hAnsi="Segoe UI" w:cs="Segoe UI"/>
          <w:sz w:val="21"/>
          <w:szCs w:val="21"/>
        </w:rPr>
      </w:pPr>
      <w:r w:rsidRPr="008C1624">
        <w:rPr>
          <w:rFonts w:ascii="Segoe UI" w:eastAsia="Times New Roman" w:hAnsi="Segoe UI" w:cs="Segoe UI"/>
          <w:sz w:val="21"/>
          <w:szCs w:val="21"/>
        </w:rPr>
        <w:t>}</w:t>
      </w:r>
    </w:p>
    <w:p w14:paraId="0312CB4D" w14:textId="77777777" w:rsidR="00CA6A74" w:rsidRDefault="00CA6A74" w:rsidP="002F6DF7">
      <w:pPr>
        <w:rPr>
          <w:rFonts w:ascii="Segoe UI" w:eastAsia="Times New Roman" w:hAnsi="Segoe UI" w:cs="Segoe UI"/>
          <w:sz w:val="21"/>
          <w:szCs w:val="21"/>
        </w:rPr>
      </w:pPr>
    </w:p>
    <w:p w14:paraId="1719F574" w14:textId="77777777" w:rsidR="008441CC" w:rsidRDefault="008441CC" w:rsidP="002F6DF7">
      <w:pPr>
        <w:rPr>
          <w:rFonts w:ascii="Segoe UI" w:eastAsia="Times New Roman" w:hAnsi="Segoe UI" w:cs="Segoe UI"/>
          <w:sz w:val="21"/>
          <w:szCs w:val="21"/>
        </w:rPr>
      </w:pPr>
    </w:p>
    <w:p w14:paraId="01E3124C" w14:textId="2A01BAE1" w:rsidR="008441CC" w:rsidRDefault="008441CC" w:rsidP="008441CC">
      <w:pPr>
        <w:pStyle w:val="Heading2"/>
        <w:rPr>
          <w:rFonts w:ascii="Segoe UI" w:eastAsia="Times New Roman" w:hAnsi="Segoe UI" w:cs="Segoe UI"/>
          <w:bCs/>
          <w:sz w:val="21"/>
          <w:szCs w:val="21"/>
          <w:u w:val="single"/>
        </w:rPr>
      </w:pPr>
      <w:bookmarkStart w:id="32" w:name="_Toc142029738"/>
      <w:r>
        <w:rPr>
          <w:rFonts w:ascii="Segoe UI" w:eastAsia="Times New Roman" w:hAnsi="Segoe UI" w:cs="Segoe UI"/>
          <w:bCs/>
          <w:sz w:val="21"/>
          <w:szCs w:val="21"/>
          <w:u w:val="single"/>
        </w:rPr>
        <w:t>Validate Binary Search Tree</w:t>
      </w:r>
      <w:bookmarkEnd w:id="32"/>
    </w:p>
    <w:p w14:paraId="7E4FC346"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sz w:val="21"/>
          <w:szCs w:val="21"/>
        </w:rPr>
        <w:t>Given the </w:t>
      </w:r>
      <w:r w:rsidRPr="0012503F">
        <w:rPr>
          <w:rFonts w:ascii="Consolas" w:eastAsia="Times New Roman" w:hAnsi="Consolas" w:cs="Courier New"/>
          <w:color w:val="C7254E"/>
          <w:sz w:val="21"/>
          <w:szCs w:val="21"/>
          <w:shd w:val="clear" w:color="auto" w:fill="F9F2F4"/>
        </w:rPr>
        <w:t>root</w:t>
      </w:r>
      <w:r w:rsidRPr="0012503F">
        <w:rPr>
          <w:rFonts w:ascii="Segoe UI" w:eastAsia="Times New Roman" w:hAnsi="Segoe UI" w:cs="Segoe UI"/>
          <w:sz w:val="21"/>
          <w:szCs w:val="21"/>
        </w:rPr>
        <w:t> of a binary tree, </w:t>
      </w:r>
      <w:r w:rsidRPr="0012503F">
        <w:rPr>
          <w:rFonts w:ascii="Segoe UI" w:eastAsia="Times New Roman" w:hAnsi="Segoe UI" w:cs="Segoe UI"/>
          <w:i/>
          <w:iCs/>
          <w:sz w:val="21"/>
          <w:szCs w:val="21"/>
        </w:rPr>
        <w:t>determine if it is a valid binary search tree (BST)</w:t>
      </w:r>
      <w:r w:rsidRPr="0012503F">
        <w:rPr>
          <w:rFonts w:ascii="Segoe UI" w:eastAsia="Times New Roman" w:hAnsi="Segoe UI" w:cs="Segoe UI"/>
          <w:sz w:val="21"/>
          <w:szCs w:val="21"/>
        </w:rPr>
        <w:t>.</w:t>
      </w:r>
    </w:p>
    <w:p w14:paraId="55035FA5"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sz w:val="21"/>
          <w:szCs w:val="21"/>
        </w:rPr>
        <w:t>A </w:t>
      </w:r>
      <w:r w:rsidRPr="0012503F">
        <w:rPr>
          <w:rFonts w:ascii="Segoe UI" w:eastAsia="Times New Roman" w:hAnsi="Segoe UI" w:cs="Segoe UI"/>
          <w:b/>
          <w:bCs/>
          <w:sz w:val="21"/>
          <w:szCs w:val="21"/>
        </w:rPr>
        <w:t>valid BST</w:t>
      </w:r>
      <w:r w:rsidRPr="0012503F">
        <w:rPr>
          <w:rFonts w:ascii="Segoe UI" w:eastAsia="Times New Roman" w:hAnsi="Segoe UI" w:cs="Segoe UI"/>
          <w:sz w:val="21"/>
          <w:szCs w:val="21"/>
        </w:rPr>
        <w:t> is defined as follows:</w:t>
      </w:r>
    </w:p>
    <w:p w14:paraId="7D7929A9" w14:textId="77777777" w:rsidR="0012503F" w:rsidRPr="0012503F" w:rsidRDefault="0012503F" w:rsidP="0012503F">
      <w:pPr>
        <w:numPr>
          <w:ilvl w:val="0"/>
          <w:numId w:val="20"/>
        </w:numPr>
        <w:shd w:val="clear" w:color="auto" w:fill="FFFFFF"/>
        <w:spacing w:before="100" w:beforeAutospacing="1" w:after="100" w:afterAutospacing="1"/>
        <w:rPr>
          <w:rFonts w:ascii="Segoe UI" w:eastAsia="Times New Roman" w:hAnsi="Segoe UI" w:cs="Segoe UI"/>
          <w:sz w:val="21"/>
          <w:szCs w:val="21"/>
        </w:rPr>
      </w:pPr>
      <w:r w:rsidRPr="0012503F">
        <w:rPr>
          <w:rFonts w:ascii="Segoe UI" w:eastAsia="Times New Roman" w:hAnsi="Segoe UI" w:cs="Segoe UI"/>
          <w:sz w:val="21"/>
          <w:szCs w:val="21"/>
        </w:rPr>
        <w:t>The left subtree of a node contains only nodes with keys </w:t>
      </w:r>
      <w:r w:rsidRPr="0012503F">
        <w:rPr>
          <w:rFonts w:ascii="Segoe UI" w:eastAsia="Times New Roman" w:hAnsi="Segoe UI" w:cs="Segoe UI"/>
          <w:b/>
          <w:bCs/>
          <w:sz w:val="21"/>
          <w:szCs w:val="21"/>
        </w:rPr>
        <w:t>less than</w:t>
      </w:r>
      <w:r w:rsidRPr="0012503F">
        <w:rPr>
          <w:rFonts w:ascii="Segoe UI" w:eastAsia="Times New Roman" w:hAnsi="Segoe UI" w:cs="Segoe UI"/>
          <w:sz w:val="21"/>
          <w:szCs w:val="21"/>
        </w:rPr>
        <w:t> the node's key.</w:t>
      </w:r>
    </w:p>
    <w:p w14:paraId="2C4027BD" w14:textId="77777777" w:rsidR="0012503F" w:rsidRPr="0012503F" w:rsidRDefault="0012503F" w:rsidP="0012503F">
      <w:pPr>
        <w:numPr>
          <w:ilvl w:val="0"/>
          <w:numId w:val="20"/>
        </w:numPr>
        <w:shd w:val="clear" w:color="auto" w:fill="FFFFFF"/>
        <w:spacing w:before="100" w:beforeAutospacing="1" w:after="100" w:afterAutospacing="1"/>
        <w:rPr>
          <w:rFonts w:ascii="Segoe UI" w:eastAsia="Times New Roman" w:hAnsi="Segoe UI" w:cs="Segoe UI"/>
          <w:sz w:val="21"/>
          <w:szCs w:val="21"/>
        </w:rPr>
      </w:pPr>
      <w:r w:rsidRPr="0012503F">
        <w:rPr>
          <w:rFonts w:ascii="Segoe UI" w:eastAsia="Times New Roman" w:hAnsi="Segoe UI" w:cs="Segoe UI"/>
          <w:sz w:val="21"/>
          <w:szCs w:val="21"/>
        </w:rPr>
        <w:t>The right subtree of a node contains only nodes with keys </w:t>
      </w:r>
      <w:r w:rsidRPr="0012503F">
        <w:rPr>
          <w:rFonts w:ascii="Segoe UI" w:eastAsia="Times New Roman" w:hAnsi="Segoe UI" w:cs="Segoe UI"/>
          <w:b/>
          <w:bCs/>
          <w:sz w:val="21"/>
          <w:szCs w:val="21"/>
        </w:rPr>
        <w:t>greater than</w:t>
      </w:r>
      <w:r w:rsidRPr="0012503F">
        <w:rPr>
          <w:rFonts w:ascii="Segoe UI" w:eastAsia="Times New Roman" w:hAnsi="Segoe UI" w:cs="Segoe UI"/>
          <w:sz w:val="21"/>
          <w:szCs w:val="21"/>
        </w:rPr>
        <w:t> the node's key.</w:t>
      </w:r>
    </w:p>
    <w:p w14:paraId="34415481" w14:textId="77777777" w:rsidR="0012503F" w:rsidRPr="0012503F" w:rsidRDefault="0012503F" w:rsidP="0012503F">
      <w:pPr>
        <w:numPr>
          <w:ilvl w:val="0"/>
          <w:numId w:val="20"/>
        </w:numPr>
        <w:shd w:val="clear" w:color="auto" w:fill="FFFFFF"/>
        <w:spacing w:before="100" w:beforeAutospacing="1" w:after="100" w:afterAutospacing="1"/>
        <w:rPr>
          <w:rFonts w:ascii="Segoe UI" w:eastAsia="Times New Roman" w:hAnsi="Segoe UI" w:cs="Segoe UI"/>
          <w:sz w:val="21"/>
          <w:szCs w:val="21"/>
        </w:rPr>
      </w:pPr>
      <w:r w:rsidRPr="0012503F">
        <w:rPr>
          <w:rFonts w:ascii="Segoe UI" w:eastAsia="Times New Roman" w:hAnsi="Segoe UI" w:cs="Segoe UI"/>
          <w:sz w:val="21"/>
          <w:szCs w:val="21"/>
        </w:rPr>
        <w:t>Both the left and right subtrees must also be binary search trees.</w:t>
      </w:r>
    </w:p>
    <w:p w14:paraId="4953A058"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sz w:val="21"/>
          <w:szCs w:val="21"/>
        </w:rPr>
        <w:lastRenderedPageBreak/>
        <w:t> </w:t>
      </w:r>
    </w:p>
    <w:p w14:paraId="283B34C0"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b/>
          <w:bCs/>
          <w:sz w:val="21"/>
          <w:szCs w:val="21"/>
        </w:rPr>
        <w:t>Example 1:</w:t>
      </w:r>
    </w:p>
    <w:p w14:paraId="026368FE" w14:textId="0DD07660" w:rsidR="0012503F" w:rsidRPr="0012503F" w:rsidRDefault="0012503F" w:rsidP="0012503F">
      <w:pPr>
        <w:rPr>
          <w:rFonts w:ascii="Times New Roman" w:eastAsia="Times New Roman" w:hAnsi="Times New Roman" w:cs="Times New Roman"/>
          <w:sz w:val="24"/>
          <w:szCs w:val="24"/>
        </w:rPr>
      </w:pPr>
      <w:r w:rsidRPr="0012503F">
        <w:rPr>
          <w:rFonts w:ascii="Times New Roman" w:eastAsia="Times New Roman" w:hAnsi="Times New Roman" w:cs="Times New Roman"/>
          <w:noProof/>
          <w:sz w:val="24"/>
          <w:szCs w:val="24"/>
        </w:rPr>
        <w:drawing>
          <wp:inline distT="0" distB="0" distL="0" distR="0" wp14:anchorId="72209B3A" wp14:editId="54A6607D">
            <wp:extent cx="2876550" cy="1733550"/>
            <wp:effectExtent l="0" t="0" r="0" b="0"/>
            <wp:docPr id="1738628933" name="Picture 18"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28933" name="Picture 18" descr="A diagram of a connec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6550" cy="1733550"/>
                    </a:xfrm>
                    <a:prstGeom prst="rect">
                      <a:avLst/>
                    </a:prstGeom>
                    <a:noFill/>
                    <a:ln>
                      <a:noFill/>
                    </a:ln>
                  </pic:spPr>
                </pic:pic>
              </a:graphicData>
            </a:graphic>
          </wp:inline>
        </w:drawing>
      </w:r>
    </w:p>
    <w:p w14:paraId="3ABF9770"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Input:</w:t>
      </w:r>
      <w:r w:rsidRPr="0012503F">
        <w:rPr>
          <w:rFonts w:ascii="Consolas" w:eastAsia="Times New Roman" w:hAnsi="Consolas" w:cs="Courier New"/>
          <w:color w:val="333333"/>
          <w:sz w:val="21"/>
          <w:szCs w:val="21"/>
        </w:rPr>
        <w:t xml:space="preserve"> root = [2,1,3]</w:t>
      </w:r>
    </w:p>
    <w:p w14:paraId="6321823F"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Output:</w:t>
      </w:r>
      <w:r w:rsidRPr="0012503F">
        <w:rPr>
          <w:rFonts w:ascii="Consolas" w:eastAsia="Times New Roman" w:hAnsi="Consolas" w:cs="Courier New"/>
          <w:color w:val="333333"/>
          <w:sz w:val="21"/>
          <w:szCs w:val="21"/>
        </w:rPr>
        <w:t xml:space="preserve"> true</w:t>
      </w:r>
    </w:p>
    <w:p w14:paraId="178EA493" w14:textId="77777777" w:rsidR="0012503F" w:rsidRPr="0012503F" w:rsidRDefault="0012503F" w:rsidP="0012503F">
      <w:pPr>
        <w:shd w:val="clear" w:color="auto" w:fill="FFFFFF"/>
        <w:spacing w:after="240"/>
        <w:rPr>
          <w:rFonts w:ascii="Segoe UI" w:eastAsia="Times New Roman" w:hAnsi="Segoe UI" w:cs="Segoe UI"/>
          <w:sz w:val="21"/>
          <w:szCs w:val="21"/>
        </w:rPr>
      </w:pPr>
      <w:r w:rsidRPr="0012503F">
        <w:rPr>
          <w:rFonts w:ascii="Segoe UI" w:eastAsia="Times New Roman" w:hAnsi="Segoe UI" w:cs="Segoe UI"/>
          <w:b/>
          <w:bCs/>
          <w:sz w:val="21"/>
          <w:szCs w:val="21"/>
        </w:rPr>
        <w:t>Example 2:</w:t>
      </w:r>
    </w:p>
    <w:p w14:paraId="564C4E47" w14:textId="10646193" w:rsidR="0012503F" w:rsidRPr="0012503F" w:rsidRDefault="0012503F" w:rsidP="0012503F">
      <w:pPr>
        <w:rPr>
          <w:rFonts w:ascii="Times New Roman" w:eastAsia="Times New Roman" w:hAnsi="Times New Roman" w:cs="Times New Roman"/>
          <w:sz w:val="24"/>
          <w:szCs w:val="24"/>
        </w:rPr>
      </w:pPr>
      <w:r w:rsidRPr="0012503F">
        <w:rPr>
          <w:rFonts w:ascii="Times New Roman" w:eastAsia="Times New Roman" w:hAnsi="Times New Roman" w:cs="Times New Roman"/>
          <w:noProof/>
          <w:sz w:val="24"/>
          <w:szCs w:val="24"/>
        </w:rPr>
        <w:drawing>
          <wp:inline distT="0" distB="0" distL="0" distR="0" wp14:anchorId="67F0072A" wp14:editId="779453EB">
            <wp:extent cx="4019550" cy="2781300"/>
            <wp:effectExtent l="0" t="0" r="0" b="0"/>
            <wp:docPr id="1449977135" name="Picture 1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7135" name="Picture 17" descr="A diagram of a network&#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9550" cy="2781300"/>
                    </a:xfrm>
                    <a:prstGeom prst="rect">
                      <a:avLst/>
                    </a:prstGeom>
                    <a:noFill/>
                    <a:ln>
                      <a:noFill/>
                    </a:ln>
                  </pic:spPr>
                </pic:pic>
              </a:graphicData>
            </a:graphic>
          </wp:inline>
        </w:drawing>
      </w:r>
    </w:p>
    <w:p w14:paraId="4863E072"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Input:</w:t>
      </w:r>
      <w:r w:rsidRPr="0012503F">
        <w:rPr>
          <w:rFonts w:ascii="Consolas" w:eastAsia="Times New Roman" w:hAnsi="Consolas" w:cs="Courier New"/>
          <w:color w:val="333333"/>
          <w:sz w:val="21"/>
          <w:szCs w:val="21"/>
        </w:rPr>
        <w:t xml:space="preserve"> root = [5,1,4,null,null,3,6]</w:t>
      </w:r>
    </w:p>
    <w:p w14:paraId="3AA64969"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Output:</w:t>
      </w:r>
      <w:r w:rsidRPr="0012503F">
        <w:rPr>
          <w:rFonts w:ascii="Consolas" w:eastAsia="Times New Roman" w:hAnsi="Consolas" w:cs="Courier New"/>
          <w:color w:val="333333"/>
          <w:sz w:val="21"/>
          <w:szCs w:val="21"/>
        </w:rPr>
        <w:t xml:space="preserve"> false</w:t>
      </w:r>
    </w:p>
    <w:p w14:paraId="185B0C60" w14:textId="77777777" w:rsidR="0012503F" w:rsidRPr="0012503F" w:rsidRDefault="0012503F" w:rsidP="001250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2503F">
        <w:rPr>
          <w:rFonts w:ascii="Consolas" w:eastAsia="Times New Roman" w:hAnsi="Consolas" w:cs="Courier New"/>
          <w:b/>
          <w:bCs/>
          <w:color w:val="333333"/>
          <w:sz w:val="21"/>
          <w:szCs w:val="21"/>
        </w:rPr>
        <w:t>Explanation:</w:t>
      </w:r>
      <w:r w:rsidRPr="0012503F">
        <w:rPr>
          <w:rFonts w:ascii="Consolas" w:eastAsia="Times New Roman" w:hAnsi="Consolas" w:cs="Courier New"/>
          <w:color w:val="333333"/>
          <w:sz w:val="21"/>
          <w:szCs w:val="21"/>
        </w:rPr>
        <w:t xml:space="preserve"> The root node's value is 5 but its right child's value is 4.</w:t>
      </w:r>
    </w:p>
    <w:p w14:paraId="52E85251" w14:textId="77777777" w:rsidR="008441CC" w:rsidRPr="00C7398C" w:rsidRDefault="008441CC" w:rsidP="008441CC"/>
    <w:p w14:paraId="35AADDBF" w14:textId="77777777" w:rsidR="008441CC" w:rsidRDefault="008441CC" w:rsidP="008441C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775F8CBF"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bool isValidBSTHelper(struct TreeNode* node, int *min, int *max) {</w:t>
      </w:r>
    </w:p>
    <w:p w14:paraId="27A76902"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 xml:space="preserve">    if (node == NULL) return true;</w:t>
      </w:r>
    </w:p>
    <w:p w14:paraId="5C7441AC"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 xml:space="preserve">    if ((min != NULL &amp;&amp; node-&gt;val &lt;= *min) || (max != NULL &amp;&amp; node-&gt;val &gt;= *max)) return false;</w:t>
      </w:r>
    </w:p>
    <w:p w14:paraId="73085C6A"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lastRenderedPageBreak/>
        <w:t xml:space="preserve">    return isValidBSTHelper(node-&gt;left,min,&amp;node-&gt;val) &amp;&amp; isValidBSTHelper(node-&gt;right, &amp;node-&gt;val, max);</w:t>
      </w:r>
    </w:p>
    <w:p w14:paraId="22CE5528"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w:t>
      </w:r>
    </w:p>
    <w:p w14:paraId="60A5A2BE"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bool isValidBST(struct TreeNode* root){</w:t>
      </w:r>
    </w:p>
    <w:p w14:paraId="4D612A3D" w14:textId="77777777"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 xml:space="preserve">    return isValidBSTHelper(root,NULL,NULL);</w:t>
      </w:r>
    </w:p>
    <w:p w14:paraId="13F29FA2" w14:textId="239E507C" w:rsidR="0061327C" w:rsidRPr="0061327C" w:rsidRDefault="0061327C" w:rsidP="0061327C">
      <w:pPr>
        <w:rPr>
          <w:rFonts w:ascii="Segoe UI" w:eastAsia="Times New Roman" w:hAnsi="Segoe UI" w:cs="Segoe UI"/>
          <w:sz w:val="21"/>
          <w:szCs w:val="21"/>
        </w:rPr>
      </w:pPr>
      <w:r w:rsidRPr="0061327C">
        <w:rPr>
          <w:rFonts w:ascii="Segoe UI" w:eastAsia="Times New Roman" w:hAnsi="Segoe UI" w:cs="Segoe UI"/>
          <w:sz w:val="21"/>
          <w:szCs w:val="21"/>
        </w:rPr>
        <w:t>}</w:t>
      </w:r>
    </w:p>
    <w:p w14:paraId="3C991FAD" w14:textId="77777777" w:rsidR="008441CC" w:rsidRDefault="008441CC" w:rsidP="008441C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86DD9EE"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class Solution {</w:t>
      </w:r>
    </w:p>
    <w:p w14:paraId="294E75B2"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public boolean isValidBST(TreeNode root) {</w:t>
      </w:r>
    </w:p>
    <w:p w14:paraId="4205E63C"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return isValidBSTHelper(root, null, null);</w:t>
      </w:r>
    </w:p>
    <w:p w14:paraId="775E6AF4"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7C3A06B4" w14:textId="77777777" w:rsidR="0012503F" w:rsidRPr="0012503F" w:rsidRDefault="0012503F" w:rsidP="0012503F">
      <w:pPr>
        <w:rPr>
          <w:rFonts w:ascii="Segoe UI" w:eastAsia="Times New Roman" w:hAnsi="Segoe UI" w:cs="Segoe UI"/>
          <w:sz w:val="21"/>
          <w:szCs w:val="21"/>
        </w:rPr>
      </w:pPr>
    </w:p>
    <w:p w14:paraId="59200F2A"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private boolean isValidBSTHelper(TreeNode node, Integer min, Integer max) {</w:t>
      </w:r>
    </w:p>
    <w:p w14:paraId="3DF2AE20"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if (node == null) {</w:t>
      </w:r>
    </w:p>
    <w:p w14:paraId="220EE2BC"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return true;</w:t>
      </w:r>
    </w:p>
    <w:p w14:paraId="301D095C"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64FCD7B3"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52EBE098"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if ((min != null &amp;&amp; node.val &lt;= min) || (max != null &amp;&amp; node.val &gt;= max)) {</w:t>
      </w:r>
    </w:p>
    <w:p w14:paraId="3E13F6A5"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return false;</w:t>
      </w:r>
    </w:p>
    <w:p w14:paraId="1EE9E01A"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0D46F5DA"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76526CB5"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return isValidBSTHelper(node.left, min, node.val) &amp;&amp; isValidBSTHelper(node.right, node.val, max);</w:t>
      </w:r>
    </w:p>
    <w:p w14:paraId="532144A7"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3E539FE6" w14:textId="77777777" w:rsidR="0012503F" w:rsidRPr="0012503F"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 xml:space="preserve">    </w:t>
      </w:r>
    </w:p>
    <w:p w14:paraId="14873B1D" w14:textId="2929FD3E" w:rsidR="008441CC" w:rsidRDefault="0012503F" w:rsidP="0012503F">
      <w:pPr>
        <w:rPr>
          <w:rFonts w:ascii="Segoe UI" w:eastAsia="Times New Roman" w:hAnsi="Segoe UI" w:cs="Segoe UI"/>
          <w:sz w:val="21"/>
          <w:szCs w:val="21"/>
        </w:rPr>
      </w:pPr>
      <w:r w:rsidRPr="0012503F">
        <w:rPr>
          <w:rFonts w:ascii="Segoe UI" w:eastAsia="Times New Roman" w:hAnsi="Segoe UI" w:cs="Segoe UI"/>
          <w:sz w:val="21"/>
          <w:szCs w:val="21"/>
        </w:rPr>
        <w:t>}</w:t>
      </w:r>
    </w:p>
    <w:p w14:paraId="37E58283" w14:textId="77777777" w:rsidR="0047047D" w:rsidRDefault="0047047D" w:rsidP="0012503F">
      <w:pPr>
        <w:rPr>
          <w:rFonts w:ascii="Segoe UI" w:eastAsia="Times New Roman" w:hAnsi="Segoe UI" w:cs="Segoe UI"/>
          <w:sz w:val="21"/>
          <w:szCs w:val="21"/>
        </w:rPr>
      </w:pPr>
    </w:p>
    <w:p w14:paraId="3C7C208C" w14:textId="77777777" w:rsidR="0047047D" w:rsidRDefault="0047047D" w:rsidP="0012503F">
      <w:pPr>
        <w:rPr>
          <w:rFonts w:ascii="Segoe UI" w:eastAsia="Times New Roman" w:hAnsi="Segoe UI" w:cs="Segoe UI"/>
          <w:sz w:val="21"/>
          <w:szCs w:val="21"/>
        </w:rPr>
      </w:pPr>
    </w:p>
    <w:p w14:paraId="1A6C6B68" w14:textId="77777777" w:rsidR="0047047D" w:rsidRDefault="0047047D" w:rsidP="0047047D">
      <w:pPr>
        <w:rPr>
          <w:rFonts w:ascii="Segoe UI" w:eastAsia="Times New Roman" w:hAnsi="Segoe UI" w:cs="Segoe UI"/>
          <w:sz w:val="21"/>
          <w:szCs w:val="21"/>
        </w:rPr>
      </w:pPr>
    </w:p>
    <w:p w14:paraId="4C612D80" w14:textId="5438EBB2" w:rsidR="0047047D" w:rsidRDefault="0047047D" w:rsidP="0047047D">
      <w:pPr>
        <w:pStyle w:val="Heading2"/>
        <w:rPr>
          <w:rFonts w:ascii="Segoe UI" w:eastAsia="Times New Roman" w:hAnsi="Segoe UI" w:cs="Segoe UI"/>
          <w:bCs/>
          <w:sz w:val="21"/>
          <w:szCs w:val="21"/>
          <w:u w:val="single"/>
        </w:rPr>
      </w:pPr>
      <w:bookmarkStart w:id="33" w:name="_Toc142029739"/>
      <w:r>
        <w:rPr>
          <w:rFonts w:ascii="Segoe UI" w:eastAsia="Times New Roman" w:hAnsi="Segoe UI" w:cs="Segoe UI"/>
          <w:bCs/>
          <w:sz w:val="21"/>
          <w:szCs w:val="21"/>
          <w:u w:val="single"/>
        </w:rPr>
        <w:t>Symmet</w:t>
      </w:r>
      <w:r w:rsidR="004C3F86">
        <w:rPr>
          <w:rFonts w:ascii="Segoe UI" w:eastAsia="Times New Roman" w:hAnsi="Segoe UI" w:cs="Segoe UI"/>
          <w:bCs/>
          <w:sz w:val="21"/>
          <w:szCs w:val="21"/>
          <w:u w:val="single"/>
        </w:rPr>
        <w:t>ric Tree</w:t>
      </w:r>
      <w:bookmarkEnd w:id="33"/>
    </w:p>
    <w:p w14:paraId="18A1F383"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sz w:val="21"/>
          <w:szCs w:val="21"/>
        </w:rPr>
        <w:t>Given the </w:t>
      </w:r>
      <w:r w:rsidRPr="004C3F86">
        <w:rPr>
          <w:rFonts w:ascii="Consolas" w:eastAsia="Times New Roman" w:hAnsi="Consolas" w:cs="Courier New"/>
          <w:color w:val="C7254E"/>
          <w:sz w:val="21"/>
          <w:szCs w:val="21"/>
          <w:shd w:val="clear" w:color="auto" w:fill="F9F2F4"/>
        </w:rPr>
        <w:t>root</w:t>
      </w:r>
      <w:r w:rsidRPr="004C3F86">
        <w:rPr>
          <w:rFonts w:ascii="Segoe UI" w:eastAsia="Times New Roman" w:hAnsi="Segoe UI" w:cs="Segoe UI"/>
          <w:sz w:val="21"/>
          <w:szCs w:val="21"/>
        </w:rPr>
        <w:t> of a binary tree, </w:t>
      </w:r>
      <w:r w:rsidRPr="004C3F86">
        <w:rPr>
          <w:rFonts w:ascii="Segoe UI" w:eastAsia="Times New Roman" w:hAnsi="Segoe UI" w:cs="Segoe UI"/>
          <w:i/>
          <w:iCs/>
          <w:sz w:val="21"/>
          <w:szCs w:val="21"/>
        </w:rPr>
        <w:t>check whether it is a mirror of itself</w:t>
      </w:r>
      <w:r w:rsidRPr="004C3F86">
        <w:rPr>
          <w:rFonts w:ascii="Segoe UI" w:eastAsia="Times New Roman" w:hAnsi="Segoe UI" w:cs="Segoe UI"/>
          <w:sz w:val="21"/>
          <w:szCs w:val="21"/>
        </w:rPr>
        <w:t> (i.e., symmetric around its center).</w:t>
      </w:r>
    </w:p>
    <w:p w14:paraId="1807A090"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sz w:val="21"/>
          <w:szCs w:val="21"/>
        </w:rPr>
        <w:t> </w:t>
      </w:r>
    </w:p>
    <w:p w14:paraId="77A78216"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b/>
          <w:bCs/>
          <w:sz w:val="21"/>
          <w:szCs w:val="21"/>
        </w:rPr>
        <w:t>Example 1:</w:t>
      </w:r>
    </w:p>
    <w:p w14:paraId="703674A9" w14:textId="6F562F22" w:rsidR="004C3F86" w:rsidRPr="004C3F86" w:rsidRDefault="004C3F86" w:rsidP="004C3F86">
      <w:pPr>
        <w:rPr>
          <w:rFonts w:ascii="Times New Roman" w:eastAsia="Times New Roman" w:hAnsi="Times New Roman" w:cs="Times New Roman"/>
          <w:sz w:val="24"/>
          <w:szCs w:val="24"/>
        </w:rPr>
      </w:pPr>
      <w:r w:rsidRPr="004C3F86">
        <w:rPr>
          <w:rFonts w:ascii="Times New Roman" w:eastAsia="Times New Roman" w:hAnsi="Times New Roman" w:cs="Times New Roman"/>
          <w:noProof/>
          <w:sz w:val="24"/>
          <w:szCs w:val="24"/>
        </w:rPr>
        <w:drawing>
          <wp:inline distT="0" distB="0" distL="0" distR="0" wp14:anchorId="43C2A8DF" wp14:editId="53268054">
            <wp:extent cx="2514600" cy="2067087"/>
            <wp:effectExtent l="0" t="0" r="0" b="9525"/>
            <wp:docPr id="1913646071" name="Picture 20"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46071" name="Picture 20" descr="A diagram of a tre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4530" cy="2075250"/>
                    </a:xfrm>
                    <a:prstGeom prst="rect">
                      <a:avLst/>
                    </a:prstGeom>
                    <a:noFill/>
                    <a:ln>
                      <a:noFill/>
                    </a:ln>
                  </pic:spPr>
                </pic:pic>
              </a:graphicData>
            </a:graphic>
          </wp:inline>
        </w:drawing>
      </w:r>
    </w:p>
    <w:p w14:paraId="74265C2C" w14:textId="77777777" w:rsidR="004C3F86" w:rsidRPr="004C3F86" w:rsidRDefault="004C3F86" w:rsidP="004C3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C3F86">
        <w:rPr>
          <w:rFonts w:ascii="Consolas" w:eastAsia="Times New Roman" w:hAnsi="Consolas" w:cs="Courier New"/>
          <w:b/>
          <w:bCs/>
          <w:color w:val="333333"/>
          <w:sz w:val="21"/>
          <w:szCs w:val="21"/>
        </w:rPr>
        <w:lastRenderedPageBreak/>
        <w:t>Input:</w:t>
      </w:r>
      <w:r w:rsidRPr="004C3F86">
        <w:rPr>
          <w:rFonts w:ascii="Consolas" w:eastAsia="Times New Roman" w:hAnsi="Consolas" w:cs="Courier New"/>
          <w:color w:val="333333"/>
          <w:sz w:val="21"/>
          <w:szCs w:val="21"/>
        </w:rPr>
        <w:t xml:space="preserve"> root = [1,2,2,3,4,4,3]</w:t>
      </w:r>
    </w:p>
    <w:p w14:paraId="7EAAE9A9" w14:textId="77777777" w:rsidR="004C3F86" w:rsidRPr="004C3F86" w:rsidRDefault="004C3F86" w:rsidP="004C3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C3F86">
        <w:rPr>
          <w:rFonts w:ascii="Consolas" w:eastAsia="Times New Roman" w:hAnsi="Consolas" w:cs="Courier New"/>
          <w:b/>
          <w:bCs/>
          <w:color w:val="333333"/>
          <w:sz w:val="21"/>
          <w:szCs w:val="21"/>
        </w:rPr>
        <w:t>Output:</w:t>
      </w:r>
      <w:r w:rsidRPr="004C3F86">
        <w:rPr>
          <w:rFonts w:ascii="Consolas" w:eastAsia="Times New Roman" w:hAnsi="Consolas" w:cs="Courier New"/>
          <w:color w:val="333333"/>
          <w:sz w:val="21"/>
          <w:szCs w:val="21"/>
        </w:rPr>
        <w:t xml:space="preserve"> true</w:t>
      </w:r>
    </w:p>
    <w:p w14:paraId="7DD2E4F6"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b/>
          <w:bCs/>
          <w:sz w:val="21"/>
          <w:szCs w:val="21"/>
        </w:rPr>
        <w:t>Example 2:</w:t>
      </w:r>
    </w:p>
    <w:p w14:paraId="1EA6B937" w14:textId="2FA89997" w:rsidR="004C3F86" w:rsidRPr="004C3F86" w:rsidRDefault="004C3F86" w:rsidP="004C3F86">
      <w:pPr>
        <w:rPr>
          <w:rFonts w:ascii="Times New Roman" w:eastAsia="Times New Roman" w:hAnsi="Times New Roman" w:cs="Times New Roman"/>
          <w:sz w:val="24"/>
          <w:szCs w:val="24"/>
        </w:rPr>
      </w:pPr>
      <w:r w:rsidRPr="004C3F86">
        <w:rPr>
          <w:rFonts w:ascii="Times New Roman" w:eastAsia="Times New Roman" w:hAnsi="Times New Roman" w:cs="Times New Roman"/>
          <w:noProof/>
          <w:sz w:val="24"/>
          <w:szCs w:val="24"/>
        </w:rPr>
        <w:drawing>
          <wp:inline distT="0" distB="0" distL="0" distR="0" wp14:anchorId="1DD53D6B" wp14:editId="43910B6D">
            <wp:extent cx="2331041" cy="1952625"/>
            <wp:effectExtent l="0" t="0" r="0" b="0"/>
            <wp:docPr id="867227427" name="Picture 1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7427" name="Picture 19" descr="A diagram of a network&#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3462" cy="1954653"/>
                    </a:xfrm>
                    <a:prstGeom prst="rect">
                      <a:avLst/>
                    </a:prstGeom>
                    <a:noFill/>
                    <a:ln>
                      <a:noFill/>
                    </a:ln>
                  </pic:spPr>
                </pic:pic>
              </a:graphicData>
            </a:graphic>
          </wp:inline>
        </w:drawing>
      </w:r>
    </w:p>
    <w:p w14:paraId="7D1C3297" w14:textId="77777777" w:rsidR="004C3F86" w:rsidRPr="004C3F86" w:rsidRDefault="004C3F86" w:rsidP="004C3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C3F86">
        <w:rPr>
          <w:rFonts w:ascii="Consolas" w:eastAsia="Times New Roman" w:hAnsi="Consolas" w:cs="Courier New"/>
          <w:b/>
          <w:bCs/>
          <w:color w:val="333333"/>
          <w:sz w:val="21"/>
          <w:szCs w:val="21"/>
        </w:rPr>
        <w:t>Input:</w:t>
      </w:r>
      <w:r w:rsidRPr="004C3F86">
        <w:rPr>
          <w:rFonts w:ascii="Consolas" w:eastAsia="Times New Roman" w:hAnsi="Consolas" w:cs="Courier New"/>
          <w:color w:val="333333"/>
          <w:sz w:val="21"/>
          <w:szCs w:val="21"/>
        </w:rPr>
        <w:t xml:space="preserve"> root = [1,2,2,null,3,null,3]</w:t>
      </w:r>
    </w:p>
    <w:p w14:paraId="3DCDD33A" w14:textId="77777777" w:rsidR="004C3F86" w:rsidRPr="004C3F86" w:rsidRDefault="004C3F86" w:rsidP="004C3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C3F86">
        <w:rPr>
          <w:rFonts w:ascii="Consolas" w:eastAsia="Times New Roman" w:hAnsi="Consolas" w:cs="Courier New"/>
          <w:b/>
          <w:bCs/>
          <w:color w:val="333333"/>
          <w:sz w:val="21"/>
          <w:szCs w:val="21"/>
        </w:rPr>
        <w:t>Output:</w:t>
      </w:r>
      <w:r w:rsidRPr="004C3F86">
        <w:rPr>
          <w:rFonts w:ascii="Consolas" w:eastAsia="Times New Roman" w:hAnsi="Consolas" w:cs="Courier New"/>
          <w:color w:val="333333"/>
          <w:sz w:val="21"/>
          <w:szCs w:val="21"/>
        </w:rPr>
        <w:t xml:space="preserve"> false</w:t>
      </w:r>
    </w:p>
    <w:p w14:paraId="1C2D2207"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sz w:val="21"/>
          <w:szCs w:val="21"/>
        </w:rPr>
        <w:t> </w:t>
      </w:r>
    </w:p>
    <w:p w14:paraId="0A7F24BD" w14:textId="77777777" w:rsidR="004C3F86" w:rsidRPr="004C3F86" w:rsidRDefault="004C3F86" w:rsidP="004C3F86">
      <w:pPr>
        <w:shd w:val="clear" w:color="auto" w:fill="FFFFFF"/>
        <w:spacing w:after="240"/>
        <w:rPr>
          <w:rFonts w:ascii="Segoe UI" w:eastAsia="Times New Roman" w:hAnsi="Segoe UI" w:cs="Segoe UI"/>
          <w:sz w:val="21"/>
          <w:szCs w:val="21"/>
        </w:rPr>
      </w:pPr>
      <w:r w:rsidRPr="004C3F86">
        <w:rPr>
          <w:rFonts w:ascii="Segoe UI" w:eastAsia="Times New Roman" w:hAnsi="Segoe UI" w:cs="Segoe UI"/>
          <w:b/>
          <w:bCs/>
          <w:sz w:val="21"/>
          <w:szCs w:val="21"/>
        </w:rPr>
        <w:t>Constraints:</w:t>
      </w:r>
    </w:p>
    <w:p w14:paraId="4AB110FF" w14:textId="77777777" w:rsidR="004C3F86" w:rsidRPr="004C3F86" w:rsidRDefault="004C3F86" w:rsidP="004C3F86">
      <w:pPr>
        <w:numPr>
          <w:ilvl w:val="0"/>
          <w:numId w:val="21"/>
        </w:numPr>
        <w:shd w:val="clear" w:color="auto" w:fill="FFFFFF"/>
        <w:spacing w:before="100" w:beforeAutospacing="1" w:after="100" w:afterAutospacing="1"/>
        <w:rPr>
          <w:rFonts w:ascii="Segoe UI" w:eastAsia="Times New Roman" w:hAnsi="Segoe UI" w:cs="Segoe UI"/>
          <w:sz w:val="21"/>
          <w:szCs w:val="21"/>
        </w:rPr>
      </w:pPr>
      <w:r w:rsidRPr="004C3F86">
        <w:rPr>
          <w:rFonts w:ascii="Segoe UI" w:eastAsia="Times New Roman" w:hAnsi="Segoe UI" w:cs="Segoe UI"/>
          <w:sz w:val="21"/>
          <w:szCs w:val="21"/>
        </w:rPr>
        <w:t>The number of nodes in the tree is in the range </w:t>
      </w:r>
      <w:r w:rsidRPr="004C3F86">
        <w:rPr>
          <w:rFonts w:ascii="Consolas" w:eastAsia="Times New Roman" w:hAnsi="Consolas" w:cs="Courier New"/>
          <w:color w:val="C7254E"/>
          <w:sz w:val="21"/>
          <w:szCs w:val="21"/>
          <w:shd w:val="clear" w:color="auto" w:fill="F9F2F4"/>
        </w:rPr>
        <w:t>[1, 1000]</w:t>
      </w:r>
      <w:r w:rsidRPr="004C3F86">
        <w:rPr>
          <w:rFonts w:ascii="Segoe UI" w:eastAsia="Times New Roman" w:hAnsi="Segoe UI" w:cs="Segoe UI"/>
          <w:sz w:val="21"/>
          <w:szCs w:val="21"/>
        </w:rPr>
        <w:t>.</w:t>
      </w:r>
    </w:p>
    <w:p w14:paraId="3C1AB235" w14:textId="64B4D971" w:rsidR="004C3F86" w:rsidRPr="004C3F86" w:rsidRDefault="004C3F86" w:rsidP="004C3F86">
      <w:pPr>
        <w:numPr>
          <w:ilvl w:val="0"/>
          <w:numId w:val="21"/>
        </w:numPr>
        <w:shd w:val="clear" w:color="auto" w:fill="FFFFFF"/>
        <w:spacing w:before="100" w:beforeAutospacing="1" w:after="100" w:afterAutospacing="1"/>
        <w:rPr>
          <w:rFonts w:ascii="Segoe UI" w:eastAsia="Times New Roman" w:hAnsi="Segoe UI" w:cs="Segoe UI"/>
          <w:sz w:val="21"/>
          <w:szCs w:val="21"/>
        </w:rPr>
      </w:pPr>
      <w:r w:rsidRPr="004C3F86">
        <w:rPr>
          <w:rFonts w:ascii="Consolas" w:eastAsia="Times New Roman" w:hAnsi="Consolas" w:cs="Courier New"/>
          <w:color w:val="C7254E"/>
          <w:sz w:val="21"/>
          <w:szCs w:val="21"/>
          <w:shd w:val="clear" w:color="auto" w:fill="F9F2F4"/>
        </w:rPr>
        <w:t>-100 &lt;= Node.val &lt;= 100</w:t>
      </w:r>
    </w:p>
    <w:p w14:paraId="7A686BBE" w14:textId="3EFE47F1" w:rsidR="0047047D" w:rsidRDefault="0047047D" w:rsidP="0047047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0119BE3D"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bool isSymmetric(struct TreeNode* root){</w:t>
      </w:r>
    </w:p>
    <w:p w14:paraId="53A3D312"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if (root == NULL) {</w:t>
      </w:r>
    </w:p>
    <w:p w14:paraId="4EE53A1F"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return true;</w:t>
      </w:r>
    </w:p>
    <w:p w14:paraId="4AF3A1BC"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7F90876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66A78003"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struct TreeNode* stack[200];</w:t>
      </w:r>
    </w:p>
    <w:p w14:paraId="42E6EE32"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int top = -1;</w:t>
      </w:r>
    </w:p>
    <w:p w14:paraId="304CDEB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root;</w:t>
      </w:r>
    </w:p>
    <w:p w14:paraId="1008D133"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root;</w:t>
      </w:r>
    </w:p>
    <w:p w14:paraId="3D4E464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7EEAE6D5"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while (top &gt;= 0) {</w:t>
      </w:r>
    </w:p>
    <w:p w14:paraId="14A67FCE"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struct TreeNode* left = stack[top--];</w:t>
      </w:r>
    </w:p>
    <w:p w14:paraId="5281B03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struct TreeNode* right = stack[top--];</w:t>
      </w:r>
    </w:p>
    <w:p w14:paraId="54521887"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6C83D81E"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if (left == NULL &amp;&amp; right == NULL) {</w:t>
      </w:r>
    </w:p>
    <w:p w14:paraId="1906F861"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continue;</w:t>
      </w:r>
    </w:p>
    <w:p w14:paraId="3B734FEB"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51CDCA6E"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5EDBB28E"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lastRenderedPageBreak/>
        <w:t xml:space="preserve">        if (left == NULL || right == NULL) {</w:t>
      </w:r>
    </w:p>
    <w:p w14:paraId="2D5DCE33"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return false;</w:t>
      </w:r>
    </w:p>
    <w:p w14:paraId="02BC417D"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0B290C6A"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40CDF43C"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if (left-&gt;val != right-&gt;val) {</w:t>
      </w:r>
    </w:p>
    <w:p w14:paraId="381F7555"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return false;</w:t>
      </w:r>
    </w:p>
    <w:p w14:paraId="29E51CBD"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558C56DA"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03ECBB05"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left-&gt;left;</w:t>
      </w:r>
    </w:p>
    <w:p w14:paraId="2BCF6FC8"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right-&gt;right;</w:t>
      </w:r>
    </w:p>
    <w:p w14:paraId="500011A3"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left-&gt;right;</w:t>
      </w:r>
    </w:p>
    <w:p w14:paraId="2DB18D15"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stack[++top] = right-&gt;left;</w:t>
      </w:r>
    </w:p>
    <w:p w14:paraId="0F7E2391"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75272958"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w:t>
      </w:r>
    </w:p>
    <w:p w14:paraId="7A6A1398" w14:textId="77777777"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 xml:space="preserve">    return true;</w:t>
      </w:r>
    </w:p>
    <w:p w14:paraId="1000AF8C" w14:textId="527EAD85" w:rsidR="00214CDA" w:rsidRPr="00214CDA" w:rsidRDefault="00214CDA" w:rsidP="00214CDA">
      <w:pPr>
        <w:rPr>
          <w:rFonts w:ascii="Segoe UI" w:eastAsia="Times New Roman" w:hAnsi="Segoe UI" w:cs="Segoe UI"/>
          <w:sz w:val="21"/>
          <w:szCs w:val="21"/>
        </w:rPr>
      </w:pPr>
      <w:r w:rsidRPr="00214CDA">
        <w:rPr>
          <w:rFonts w:ascii="Segoe UI" w:eastAsia="Times New Roman" w:hAnsi="Segoe UI" w:cs="Segoe UI"/>
          <w:sz w:val="21"/>
          <w:szCs w:val="21"/>
        </w:rPr>
        <w:t>}</w:t>
      </w:r>
    </w:p>
    <w:p w14:paraId="098FE40A" w14:textId="083FBB4A" w:rsidR="0047047D" w:rsidRDefault="0047047D" w:rsidP="0047047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6B263E3"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class Solution {</w:t>
      </w:r>
    </w:p>
    <w:p w14:paraId="54AEC80A"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public boolean isSymmetric(TreeNode root) {</w:t>
      </w:r>
    </w:p>
    <w:p w14:paraId="503D19E6"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Stack&lt;TreeNode&gt; st = new Stack&lt;TreeNode&gt;();</w:t>
      </w:r>
    </w:p>
    <w:p w14:paraId="53176678"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st.push(root);</w:t>
      </w:r>
    </w:p>
    <w:p w14:paraId="43C2E23C"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st.push(root);</w:t>
      </w:r>
    </w:p>
    <w:p w14:paraId="266DED11"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while (!st.isEmpty()) {</w:t>
      </w:r>
    </w:p>
    <w:p w14:paraId="622C73C6"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TreeNode left = st.pop();</w:t>
      </w:r>
    </w:p>
    <w:p w14:paraId="5E626186"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TreeNode right = st.pop();</w:t>
      </w:r>
    </w:p>
    <w:p w14:paraId="7F442F69"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if (left == null &amp;&amp; right == null) continue;</w:t>
      </w:r>
    </w:p>
    <w:p w14:paraId="75DBD843"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if (left == null || right == null) return false;</w:t>
      </w:r>
    </w:p>
    <w:p w14:paraId="0E046BC4"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if (left.val != right.val) return false;</w:t>
      </w:r>
    </w:p>
    <w:p w14:paraId="5AA7078E"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st.push(left.left);</w:t>
      </w:r>
    </w:p>
    <w:p w14:paraId="54D9CC1E"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st.push(right.right);</w:t>
      </w:r>
    </w:p>
    <w:p w14:paraId="42788C91"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st.push(left.right);</w:t>
      </w:r>
    </w:p>
    <w:p w14:paraId="25B55F35"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st.push(right.left);</w:t>
      </w:r>
    </w:p>
    <w:p w14:paraId="3A124780"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w:t>
      </w:r>
    </w:p>
    <w:p w14:paraId="6A4DCBC5"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return true;</w:t>
      </w:r>
    </w:p>
    <w:p w14:paraId="458F2F57" w14:textId="77777777" w:rsidR="00942898" w:rsidRPr="00942898"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 xml:space="preserve">    }</w:t>
      </w:r>
    </w:p>
    <w:p w14:paraId="63FE4583" w14:textId="2117F03A" w:rsidR="0047047D" w:rsidRDefault="00942898" w:rsidP="00942898">
      <w:pPr>
        <w:rPr>
          <w:rFonts w:ascii="Segoe UI" w:eastAsia="Times New Roman" w:hAnsi="Segoe UI" w:cs="Segoe UI"/>
          <w:sz w:val="21"/>
          <w:szCs w:val="21"/>
        </w:rPr>
      </w:pPr>
      <w:r w:rsidRPr="00942898">
        <w:rPr>
          <w:rFonts w:ascii="Segoe UI" w:eastAsia="Times New Roman" w:hAnsi="Segoe UI" w:cs="Segoe UI"/>
          <w:sz w:val="21"/>
          <w:szCs w:val="21"/>
        </w:rPr>
        <w:t>}</w:t>
      </w:r>
    </w:p>
    <w:p w14:paraId="19BFA734" w14:textId="77777777" w:rsidR="00A43B97" w:rsidRDefault="00A43B97" w:rsidP="00942898">
      <w:pPr>
        <w:rPr>
          <w:rFonts w:ascii="Segoe UI" w:eastAsia="Times New Roman" w:hAnsi="Segoe UI" w:cs="Segoe UI"/>
          <w:sz w:val="21"/>
          <w:szCs w:val="21"/>
        </w:rPr>
      </w:pPr>
    </w:p>
    <w:p w14:paraId="1DDE20AB" w14:textId="1C845CEC" w:rsidR="00A43B97" w:rsidRDefault="00A43B97" w:rsidP="00A43B97">
      <w:pPr>
        <w:pStyle w:val="Heading2"/>
        <w:rPr>
          <w:rFonts w:ascii="Segoe UI" w:eastAsia="Times New Roman" w:hAnsi="Segoe UI" w:cs="Segoe UI"/>
          <w:bCs/>
          <w:sz w:val="21"/>
          <w:szCs w:val="21"/>
          <w:u w:val="single"/>
        </w:rPr>
      </w:pPr>
      <w:bookmarkStart w:id="34" w:name="_Toc142029740"/>
      <w:r>
        <w:rPr>
          <w:rFonts w:ascii="Segoe UI" w:eastAsia="Times New Roman" w:hAnsi="Segoe UI" w:cs="Segoe UI"/>
          <w:bCs/>
          <w:sz w:val="21"/>
          <w:szCs w:val="21"/>
          <w:u w:val="single"/>
        </w:rPr>
        <w:t>Binary Tree Level Order Traversal</w:t>
      </w:r>
      <w:bookmarkEnd w:id="34"/>
    </w:p>
    <w:p w14:paraId="2AB7B375"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sz w:val="21"/>
          <w:szCs w:val="21"/>
        </w:rPr>
        <w:t>Given the </w:t>
      </w:r>
      <w:r w:rsidRPr="004408C4">
        <w:rPr>
          <w:rFonts w:ascii="Consolas" w:eastAsia="Times New Roman" w:hAnsi="Consolas" w:cs="Courier New"/>
          <w:color w:val="C7254E"/>
          <w:sz w:val="21"/>
          <w:szCs w:val="21"/>
          <w:shd w:val="clear" w:color="auto" w:fill="F9F2F4"/>
        </w:rPr>
        <w:t>root</w:t>
      </w:r>
      <w:r w:rsidRPr="004408C4">
        <w:rPr>
          <w:rFonts w:ascii="Segoe UI" w:eastAsia="Times New Roman" w:hAnsi="Segoe UI" w:cs="Segoe UI"/>
          <w:sz w:val="21"/>
          <w:szCs w:val="21"/>
        </w:rPr>
        <w:t> of a binary tree, return </w:t>
      </w:r>
      <w:r w:rsidRPr="004408C4">
        <w:rPr>
          <w:rFonts w:ascii="Segoe UI" w:eastAsia="Times New Roman" w:hAnsi="Segoe UI" w:cs="Segoe UI"/>
          <w:i/>
          <w:iCs/>
          <w:sz w:val="21"/>
          <w:szCs w:val="21"/>
        </w:rPr>
        <w:t>the level order traversal of its nodes' values</w:t>
      </w:r>
      <w:r w:rsidRPr="004408C4">
        <w:rPr>
          <w:rFonts w:ascii="Segoe UI" w:eastAsia="Times New Roman" w:hAnsi="Segoe UI" w:cs="Segoe UI"/>
          <w:sz w:val="21"/>
          <w:szCs w:val="21"/>
        </w:rPr>
        <w:t>. (i.e., from left to right, level by level).</w:t>
      </w:r>
    </w:p>
    <w:p w14:paraId="646C6B4A"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sz w:val="21"/>
          <w:szCs w:val="21"/>
        </w:rPr>
        <w:t> </w:t>
      </w:r>
    </w:p>
    <w:p w14:paraId="2E5CE348"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b/>
          <w:bCs/>
          <w:sz w:val="21"/>
          <w:szCs w:val="21"/>
        </w:rPr>
        <w:t>Example 1:</w:t>
      </w:r>
    </w:p>
    <w:p w14:paraId="3C87FC20" w14:textId="430873D7" w:rsidR="004408C4" w:rsidRPr="004408C4" w:rsidRDefault="004408C4" w:rsidP="004408C4">
      <w:pPr>
        <w:rPr>
          <w:rFonts w:ascii="Times New Roman" w:eastAsia="Times New Roman" w:hAnsi="Times New Roman" w:cs="Times New Roman"/>
          <w:sz w:val="24"/>
          <w:szCs w:val="24"/>
        </w:rPr>
      </w:pPr>
      <w:r w:rsidRPr="004408C4">
        <w:rPr>
          <w:rFonts w:ascii="Times New Roman" w:eastAsia="Times New Roman" w:hAnsi="Times New Roman" w:cs="Times New Roman"/>
          <w:noProof/>
          <w:sz w:val="24"/>
          <w:szCs w:val="24"/>
        </w:rPr>
        <w:lastRenderedPageBreak/>
        <w:drawing>
          <wp:inline distT="0" distB="0" distL="0" distR="0" wp14:anchorId="055BB83D" wp14:editId="65D86E24">
            <wp:extent cx="2019300" cy="2201547"/>
            <wp:effectExtent l="0" t="0" r="0" b="8255"/>
            <wp:docPr id="1097718773" name="Picture 2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18773" name="Picture 21" descr="A diagram of a triang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21999" cy="2204490"/>
                    </a:xfrm>
                    <a:prstGeom prst="rect">
                      <a:avLst/>
                    </a:prstGeom>
                    <a:noFill/>
                    <a:ln>
                      <a:noFill/>
                    </a:ln>
                  </pic:spPr>
                </pic:pic>
              </a:graphicData>
            </a:graphic>
          </wp:inline>
        </w:drawing>
      </w:r>
    </w:p>
    <w:p w14:paraId="47E02F97"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Input:</w:t>
      </w:r>
      <w:r w:rsidRPr="004408C4">
        <w:rPr>
          <w:rFonts w:ascii="Consolas" w:eastAsia="Times New Roman" w:hAnsi="Consolas" w:cs="Courier New"/>
          <w:color w:val="333333"/>
          <w:sz w:val="21"/>
          <w:szCs w:val="21"/>
        </w:rPr>
        <w:t xml:space="preserve"> root = [3,9,20,null,null,15,7]</w:t>
      </w:r>
    </w:p>
    <w:p w14:paraId="7E8E9722"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Output:</w:t>
      </w:r>
      <w:r w:rsidRPr="004408C4">
        <w:rPr>
          <w:rFonts w:ascii="Consolas" w:eastAsia="Times New Roman" w:hAnsi="Consolas" w:cs="Courier New"/>
          <w:color w:val="333333"/>
          <w:sz w:val="21"/>
          <w:szCs w:val="21"/>
        </w:rPr>
        <w:t xml:space="preserve"> [[3],[9,20],[15,7]]</w:t>
      </w:r>
    </w:p>
    <w:p w14:paraId="3F48E70B"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b/>
          <w:bCs/>
          <w:sz w:val="21"/>
          <w:szCs w:val="21"/>
        </w:rPr>
        <w:t>Example 2:</w:t>
      </w:r>
    </w:p>
    <w:p w14:paraId="6AD455DA"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Input:</w:t>
      </w:r>
      <w:r w:rsidRPr="004408C4">
        <w:rPr>
          <w:rFonts w:ascii="Consolas" w:eastAsia="Times New Roman" w:hAnsi="Consolas" w:cs="Courier New"/>
          <w:color w:val="333333"/>
          <w:sz w:val="21"/>
          <w:szCs w:val="21"/>
        </w:rPr>
        <w:t xml:space="preserve"> root = [1]</w:t>
      </w:r>
    </w:p>
    <w:p w14:paraId="6EEE899F"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Output:</w:t>
      </w:r>
      <w:r w:rsidRPr="004408C4">
        <w:rPr>
          <w:rFonts w:ascii="Consolas" w:eastAsia="Times New Roman" w:hAnsi="Consolas" w:cs="Courier New"/>
          <w:color w:val="333333"/>
          <w:sz w:val="21"/>
          <w:szCs w:val="21"/>
        </w:rPr>
        <w:t xml:space="preserve"> [[1]]</w:t>
      </w:r>
    </w:p>
    <w:p w14:paraId="50229BA9" w14:textId="77777777" w:rsidR="004408C4" w:rsidRPr="004408C4" w:rsidRDefault="004408C4" w:rsidP="004408C4">
      <w:pPr>
        <w:shd w:val="clear" w:color="auto" w:fill="FFFFFF"/>
        <w:spacing w:after="240"/>
        <w:rPr>
          <w:rFonts w:ascii="Segoe UI" w:eastAsia="Times New Roman" w:hAnsi="Segoe UI" w:cs="Segoe UI"/>
          <w:sz w:val="21"/>
          <w:szCs w:val="21"/>
        </w:rPr>
      </w:pPr>
      <w:r w:rsidRPr="004408C4">
        <w:rPr>
          <w:rFonts w:ascii="Segoe UI" w:eastAsia="Times New Roman" w:hAnsi="Segoe UI" w:cs="Segoe UI"/>
          <w:b/>
          <w:bCs/>
          <w:sz w:val="21"/>
          <w:szCs w:val="21"/>
        </w:rPr>
        <w:t>Example 3:</w:t>
      </w:r>
    </w:p>
    <w:p w14:paraId="5ABA88D2"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Input:</w:t>
      </w:r>
      <w:r w:rsidRPr="004408C4">
        <w:rPr>
          <w:rFonts w:ascii="Consolas" w:eastAsia="Times New Roman" w:hAnsi="Consolas" w:cs="Courier New"/>
          <w:color w:val="333333"/>
          <w:sz w:val="21"/>
          <w:szCs w:val="21"/>
        </w:rPr>
        <w:t xml:space="preserve"> root = []</w:t>
      </w:r>
    </w:p>
    <w:p w14:paraId="411FC5BE" w14:textId="77777777" w:rsidR="004408C4" w:rsidRPr="004408C4" w:rsidRDefault="004408C4" w:rsidP="004408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408C4">
        <w:rPr>
          <w:rFonts w:ascii="Consolas" w:eastAsia="Times New Roman" w:hAnsi="Consolas" w:cs="Courier New"/>
          <w:b/>
          <w:bCs/>
          <w:color w:val="333333"/>
          <w:sz w:val="21"/>
          <w:szCs w:val="21"/>
        </w:rPr>
        <w:t>Output:</w:t>
      </w:r>
      <w:r w:rsidRPr="004408C4">
        <w:rPr>
          <w:rFonts w:ascii="Consolas" w:eastAsia="Times New Roman" w:hAnsi="Consolas" w:cs="Courier New"/>
          <w:color w:val="333333"/>
          <w:sz w:val="21"/>
          <w:szCs w:val="21"/>
        </w:rPr>
        <w:t xml:space="preserve"> []</w:t>
      </w:r>
    </w:p>
    <w:p w14:paraId="30D370A9" w14:textId="77777777" w:rsidR="004408C4" w:rsidRDefault="004408C4" w:rsidP="00A43B97">
      <w:pPr>
        <w:rPr>
          <w:rFonts w:ascii="Segoe UI" w:eastAsia="Times New Roman" w:hAnsi="Segoe UI" w:cs="Segoe UI"/>
          <w:b/>
          <w:bCs/>
          <w:sz w:val="21"/>
          <w:szCs w:val="21"/>
          <w:u w:val="single"/>
        </w:rPr>
      </w:pPr>
    </w:p>
    <w:p w14:paraId="3E3794AB" w14:textId="72E0B02C" w:rsidR="00A43B97" w:rsidRDefault="00A43B97" w:rsidP="00A43B9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14F70B4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#include &lt;stdlib.h&gt;</w:t>
      </w:r>
    </w:p>
    <w:p w14:paraId="6477946D" w14:textId="77777777" w:rsidR="00456962" w:rsidRPr="00456962" w:rsidRDefault="00456962" w:rsidP="00456962">
      <w:pPr>
        <w:rPr>
          <w:rFonts w:ascii="Segoe UI" w:eastAsia="Times New Roman" w:hAnsi="Segoe UI" w:cs="Segoe UI"/>
          <w:sz w:val="21"/>
          <w:szCs w:val="21"/>
        </w:rPr>
      </w:pPr>
    </w:p>
    <w:p w14:paraId="5A86154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TreeNode {</w:t>
      </w:r>
    </w:p>
    <w:p w14:paraId="64EC26E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int val;</w:t>
      </w:r>
    </w:p>
    <w:p w14:paraId="529D5664"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left;</w:t>
      </w:r>
    </w:p>
    <w:p w14:paraId="7908186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right;</w:t>
      </w:r>
    </w:p>
    <w:p w14:paraId="469E5FE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44D2B57A" w14:textId="77777777" w:rsidR="00456962" w:rsidRPr="00456962" w:rsidRDefault="00456962" w:rsidP="00456962">
      <w:pPr>
        <w:rPr>
          <w:rFonts w:ascii="Segoe UI" w:eastAsia="Times New Roman" w:hAnsi="Segoe UI" w:cs="Segoe UI"/>
          <w:sz w:val="21"/>
          <w:szCs w:val="21"/>
        </w:rPr>
      </w:pPr>
    </w:p>
    <w:p w14:paraId="6288F3D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QueueNode {</w:t>
      </w:r>
    </w:p>
    <w:p w14:paraId="3B0070B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node;</w:t>
      </w:r>
    </w:p>
    <w:p w14:paraId="1AF16AB0"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next;</w:t>
      </w:r>
    </w:p>
    <w:p w14:paraId="3A96909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3D36DD75" w14:textId="77777777" w:rsidR="00456962" w:rsidRPr="00456962" w:rsidRDefault="00456962" w:rsidP="00456962">
      <w:pPr>
        <w:rPr>
          <w:rFonts w:ascii="Segoe UI" w:eastAsia="Times New Roman" w:hAnsi="Segoe UI" w:cs="Segoe UI"/>
          <w:sz w:val="21"/>
          <w:szCs w:val="21"/>
        </w:rPr>
      </w:pPr>
    </w:p>
    <w:p w14:paraId="7CDAA61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Queue {</w:t>
      </w:r>
    </w:p>
    <w:p w14:paraId="6B22E9B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front;</w:t>
      </w:r>
    </w:p>
    <w:p w14:paraId="356C189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rear;</w:t>
      </w:r>
    </w:p>
    <w:p w14:paraId="0EF96634"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lastRenderedPageBreak/>
        <w:t>};</w:t>
      </w:r>
    </w:p>
    <w:p w14:paraId="10D29596" w14:textId="77777777" w:rsidR="00456962" w:rsidRPr="00456962" w:rsidRDefault="00456962" w:rsidP="00456962">
      <w:pPr>
        <w:rPr>
          <w:rFonts w:ascii="Segoe UI" w:eastAsia="Times New Roman" w:hAnsi="Segoe UI" w:cs="Segoe UI"/>
          <w:sz w:val="21"/>
          <w:szCs w:val="21"/>
        </w:rPr>
      </w:pPr>
    </w:p>
    <w:p w14:paraId="79C153E9"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Queue* createQueue() {</w:t>
      </w:r>
    </w:p>
    <w:p w14:paraId="08BD093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 queue = (struct Queue*)malloc(sizeof(struct Queue));</w:t>
      </w:r>
    </w:p>
    <w:p w14:paraId="5717F260"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queue-&gt;front = queue-&gt;rear = NULL;</w:t>
      </w:r>
    </w:p>
    <w:p w14:paraId="4CBA33D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queue;</w:t>
      </w:r>
    </w:p>
    <w:p w14:paraId="1E631586"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5A3D706C" w14:textId="77777777" w:rsidR="00456962" w:rsidRPr="00456962" w:rsidRDefault="00456962" w:rsidP="00456962">
      <w:pPr>
        <w:rPr>
          <w:rFonts w:ascii="Segoe UI" w:eastAsia="Times New Roman" w:hAnsi="Segoe UI" w:cs="Segoe UI"/>
          <w:sz w:val="21"/>
          <w:szCs w:val="21"/>
        </w:rPr>
      </w:pPr>
    </w:p>
    <w:p w14:paraId="020EC8A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void enqueue(struct Queue* queue, struct TreeNode* node) {</w:t>
      </w:r>
    </w:p>
    <w:p w14:paraId="0C34C4A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newQueueNode = (struct QueueNode*)malloc(sizeof(struct QueueNode));</w:t>
      </w:r>
    </w:p>
    <w:p w14:paraId="5F69ED0D"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newQueueNode-&gt;node = node;</w:t>
      </w:r>
    </w:p>
    <w:p w14:paraId="7DB7F22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newQueueNode-&gt;next = NULL;</w:t>
      </w:r>
    </w:p>
    <w:p w14:paraId="14D12540" w14:textId="77777777" w:rsidR="00456962" w:rsidRPr="00456962" w:rsidRDefault="00456962" w:rsidP="00456962">
      <w:pPr>
        <w:rPr>
          <w:rFonts w:ascii="Segoe UI" w:eastAsia="Times New Roman" w:hAnsi="Segoe UI" w:cs="Segoe UI"/>
          <w:sz w:val="21"/>
          <w:szCs w:val="21"/>
        </w:rPr>
      </w:pPr>
    </w:p>
    <w:p w14:paraId="368EB78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(queue-&gt;rear == NULL) {</w:t>
      </w:r>
    </w:p>
    <w:p w14:paraId="1C23A77D"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queue-&gt;front = queue-&gt;rear = newQueueNode;</w:t>
      </w:r>
    </w:p>
    <w:p w14:paraId="1EDD1A0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w:t>
      </w:r>
    </w:p>
    <w:p w14:paraId="233CAAE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69744AE2" w14:textId="77777777" w:rsidR="00456962" w:rsidRPr="00456962" w:rsidRDefault="00456962" w:rsidP="00456962">
      <w:pPr>
        <w:rPr>
          <w:rFonts w:ascii="Segoe UI" w:eastAsia="Times New Roman" w:hAnsi="Segoe UI" w:cs="Segoe UI"/>
          <w:sz w:val="21"/>
          <w:szCs w:val="21"/>
        </w:rPr>
      </w:pPr>
    </w:p>
    <w:p w14:paraId="2D69B57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queue-&gt;rear-&gt;next = newQueueNode;</w:t>
      </w:r>
    </w:p>
    <w:p w14:paraId="4B6274C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queue-&gt;rear = newQueueNode;</w:t>
      </w:r>
    </w:p>
    <w:p w14:paraId="1B2625F9"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218B7FBA" w14:textId="77777777" w:rsidR="00456962" w:rsidRPr="00456962" w:rsidRDefault="00456962" w:rsidP="00456962">
      <w:pPr>
        <w:rPr>
          <w:rFonts w:ascii="Segoe UI" w:eastAsia="Times New Roman" w:hAnsi="Segoe UI" w:cs="Segoe UI"/>
          <w:sz w:val="21"/>
          <w:szCs w:val="21"/>
        </w:rPr>
      </w:pPr>
    </w:p>
    <w:p w14:paraId="7FAFB3D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struct TreeNode* dequeue(struct Queue* queue) {</w:t>
      </w:r>
    </w:p>
    <w:p w14:paraId="12945FC9"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(queue-&gt;front == NULL)</w:t>
      </w:r>
    </w:p>
    <w:p w14:paraId="612B598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NULL;</w:t>
      </w:r>
    </w:p>
    <w:p w14:paraId="5716F3D3" w14:textId="77777777" w:rsidR="00456962" w:rsidRPr="00456962" w:rsidRDefault="00456962" w:rsidP="00456962">
      <w:pPr>
        <w:rPr>
          <w:rFonts w:ascii="Segoe UI" w:eastAsia="Times New Roman" w:hAnsi="Segoe UI" w:cs="Segoe UI"/>
          <w:sz w:val="21"/>
          <w:szCs w:val="21"/>
        </w:rPr>
      </w:pPr>
    </w:p>
    <w:p w14:paraId="2694C6B0"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node = queue-&gt;front-&gt;node;</w:t>
      </w:r>
    </w:p>
    <w:p w14:paraId="34970A0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QueueNode* temp = queue-&gt;front;</w:t>
      </w:r>
    </w:p>
    <w:p w14:paraId="2168A24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queue-&gt;front = queue-&gt;front-&gt;next;</w:t>
      </w:r>
    </w:p>
    <w:p w14:paraId="46277C87" w14:textId="77777777" w:rsidR="00456962" w:rsidRPr="00456962" w:rsidRDefault="00456962" w:rsidP="00456962">
      <w:pPr>
        <w:rPr>
          <w:rFonts w:ascii="Segoe UI" w:eastAsia="Times New Roman" w:hAnsi="Segoe UI" w:cs="Segoe UI"/>
          <w:sz w:val="21"/>
          <w:szCs w:val="21"/>
        </w:rPr>
      </w:pPr>
    </w:p>
    <w:p w14:paraId="73E119F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(queue-&gt;front == NULL)</w:t>
      </w:r>
    </w:p>
    <w:p w14:paraId="1DAEDBA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queue-&gt;rear = NULL;</w:t>
      </w:r>
    </w:p>
    <w:p w14:paraId="582E2A87" w14:textId="77777777" w:rsidR="00456962" w:rsidRPr="00456962" w:rsidRDefault="00456962" w:rsidP="00456962">
      <w:pPr>
        <w:rPr>
          <w:rFonts w:ascii="Segoe UI" w:eastAsia="Times New Roman" w:hAnsi="Segoe UI" w:cs="Segoe UI"/>
          <w:sz w:val="21"/>
          <w:szCs w:val="21"/>
        </w:rPr>
      </w:pPr>
    </w:p>
    <w:p w14:paraId="7E225D19"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free(temp);</w:t>
      </w:r>
    </w:p>
    <w:p w14:paraId="075A830B"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node;</w:t>
      </w:r>
    </w:p>
    <w:p w14:paraId="3661F35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66C05EB6" w14:textId="77777777" w:rsidR="00456962" w:rsidRPr="00456962" w:rsidRDefault="00456962" w:rsidP="00456962">
      <w:pPr>
        <w:rPr>
          <w:rFonts w:ascii="Segoe UI" w:eastAsia="Times New Roman" w:hAnsi="Segoe UI" w:cs="Segoe UI"/>
          <w:sz w:val="21"/>
          <w:szCs w:val="21"/>
        </w:rPr>
      </w:pPr>
    </w:p>
    <w:p w14:paraId="7CFE68B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int** levelOrder(struct TreeNode* root, int* returnSize, int** returnColumnSizes) {</w:t>
      </w:r>
    </w:p>
    <w:p w14:paraId="47045DAB"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(root == NULL) {</w:t>
      </w:r>
    </w:p>
    <w:p w14:paraId="0D8A48A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*returnSize = 0;</w:t>
      </w:r>
    </w:p>
    <w:p w14:paraId="0D121F3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*returnColumnSizes = NULL;</w:t>
      </w:r>
    </w:p>
    <w:p w14:paraId="0B442DB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NULL;</w:t>
      </w:r>
    </w:p>
    <w:p w14:paraId="519A89D0"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30A5E394" w14:textId="77777777" w:rsidR="00456962" w:rsidRPr="00456962" w:rsidRDefault="00456962" w:rsidP="00456962">
      <w:pPr>
        <w:rPr>
          <w:rFonts w:ascii="Segoe UI" w:eastAsia="Times New Roman" w:hAnsi="Segoe UI" w:cs="Segoe UI"/>
          <w:sz w:val="21"/>
          <w:szCs w:val="21"/>
        </w:rPr>
      </w:pPr>
    </w:p>
    <w:p w14:paraId="671877A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Queue* queue = createQueue();</w:t>
      </w:r>
    </w:p>
    <w:p w14:paraId="30B27E0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int** result = (int**)malloc(sizeof(int*) * 1000);</w:t>
      </w:r>
    </w:p>
    <w:p w14:paraId="4A98EBB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*returnColumnSizes = (int*)malloc(sizeof(int) * 1000);</w:t>
      </w:r>
    </w:p>
    <w:p w14:paraId="6798A9C5" w14:textId="77777777" w:rsidR="00456962" w:rsidRPr="00456962" w:rsidRDefault="00456962" w:rsidP="00456962">
      <w:pPr>
        <w:rPr>
          <w:rFonts w:ascii="Segoe UI" w:eastAsia="Times New Roman" w:hAnsi="Segoe UI" w:cs="Segoe UI"/>
          <w:sz w:val="21"/>
          <w:szCs w:val="21"/>
        </w:rPr>
      </w:pPr>
    </w:p>
    <w:p w14:paraId="66B5CAEC"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int level = 0, levelSize = 1, nextLevelSize = 0;</w:t>
      </w:r>
    </w:p>
    <w:p w14:paraId="6736B03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struct TreeNode* currentNode;</w:t>
      </w:r>
    </w:p>
    <w:p w14:paraId="38128705" w14:textId="77777777" w:rsidR="00456962" w:rsidRPr="00456962" w:rsidRDefault="00456962" w:rsidP="00456962">
      <w:pPr>
        <w:rPr>
          <w:rFonts w:ascii="Segoe UI" w:eastAsia="Times New Roman" w:hAnsi="Segoe UI" w:cs="Segoe UI"/>
          <w:sz w:val="21"/>
          <w:szCs w:val="21"/>
        </w:rPr>
      </w:pPr>
    </w:p>
    <w:p w14:paraId="39D29346"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enqueue(queue, root);</w:t>
      </w:r>
    </w:p>
    <w:p w14:paraId="5E68B0B5" w14:textId="77777777" w:rsidR="00456962" w:rsidRPr="00456962" w:rsidRDefault="00456962" w:rsidP="00456962">
      <w:pPr>
        <w:rPr>
          <w:rFonts w:ascii="Segoe UI" w:eastAsia="Times New Roman" w:hAnsi="Segoe UI" w:cs="Segoe UI"/>
          <w:sz w:val="21"/>
          <w:szCs w:val="21"/>
        </w:rPr>
      </w:pPr>
    </w:p>
    <w:p w14:paraId="714FE625"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while (queue-&gt;front != NULL) {</w:t>
      </w:r>
    </w:p>
    <w:p w14:paraId="213D03D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result[level] = (int*)malloc(sizeof(int) * levelSize);</w:t>
      </w:r>
    </w:p>
    <w:p w14:paraId="3CC9263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(*returnColumnSizes)[level] = levelSize;</w:t>
      </w:r>
    </w:p>
    <w:p w14:paraId="0BCD223F" w14:textId="77777777" w:rsidR="00456962" w:rsidRPr="00456962" w:rsidRDefault="00456962" w:rsidP="00456962">
      <w:pPr>
        <w:rPr>
          <w:rFonts w:ascii="Segoe UI" w:eastAsia="Times New Roman" w:hAnsi="Segoe UI" w:cs="Segoe UI"/>
          <w:sz w:val="21"/>
          <w:szCs w:val="21"/>
        </w:rPr>
      </w:pPr>
    </w:p>
    <w:p w14:paraId="57A778D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for (int i = 0; i &lt; levelSize; i++) {</w:t>
      </w:r>
    </w:p>
    <w:p w14:paraId="4ED2D107"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currentNode = dequeue(queue);</w:t>
      </w:r>
    </w:p>
    <w:p w14:paraId="08A9D0FD"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result[level][i] = currentNode-&gt;val;</w:t>
      </w:r>
    </w:p>
    <w:p w14:paraId="75C32C69" w14:textId="77777777" w:rsidR="00456962" w:rsidRPr="00456962" w:rsidRDefault="00456962" w:rsidP="00456962">
      <w:pPr>
        <w:rPr>
          <w:rFonts w:ascii="Segoe UI" w:eastAsia="Times New Roman" w:hAnsi="Segoe UI" w:cs="Segoe UI"/>
          <w:sz w:val="21"/>
          <w:szCs w:val="21"/>
        </w:rPr>
      </w:pPr>
    </w:p>
    <w:p w14:paraId="5B8BA251"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(currentNode-&gt;left != NULL) {</w:t>
      </w:r>
    </w:p>
    <w:p w14:paraId="16DEE61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enqueue(queue, currentNode-&gt;left);</w:t>
      </w:r>
    </w:p>
    <w:p w14:paraId="002E43C6"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nextLevelSize++;</w:t>
      </w:r>
    </w:p>
    <w:p w14:paraId="09EAAB9F"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0AC69815"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if (currentNode-&gt;right != NULL) {</w:t>
      </w:r>
    </w:p>
    <w:p w14:paraId="7FC50AA6"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enqueue(queue, currentNode-&gt;right);</w:t>
      </w:r>
    </w:p>
    <w:p w14:paraId="4536799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nextLevelSize++;</w:t>
      </w:r>
    </w:p>
    <w:p w14:paraId="55E48A5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3B9B6985"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542BE536" w14:textId="77777777" w:rsidR="00456962" w:rsidRPr="00456962" w:rsidRDefault="00456962" w:rsidP="00456962">
      <w:pPr>
        <w:rPr>
          <w:rFonts w:ascii="Segoe UI" w:eastAsia="Times New Roman" w:hAnsi="Segoe UI" w:cs="Segoe UI"/>
          <w:sz w:val="21"/>
          <w:szCs w:val="21"/>
        </w:rPr>
      </w:pPr>
    </w:p>
    <w:p w14:paraId="330536E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levelSize = nextLevelSize;</w:t>
      </w:r>
    </w:p>
    <w:p w14:paraId="6A1870D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nextLevelSize = 0;</w:t>
      </w:r>
    </w:p>
    <w:p w14:paraId="46AEE7E3"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level++;</w:t>
      </w:r>
    </w:p>
    <w:p w14:paraId="3F02D73E"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w:t>
      </w:r>
    </w:p>
    <w:p w14:paraId="6B082EF3" w14:textId="77777777" w:rsidR="00456962" w:rsidRPr="00456962" w:rsidRDefault="00456962" w:rsidP="00456962">
      <w:pPr>
        <w:rPr>
          <w:rFonts w:ascii="Segoe UI" w:eastAsia="Times New Roman" w:hAnsi="Segoe UI" w:cs="Segoe UI"/>
          <w:sz w:val="21"/>
          <w:szCs w:val="21"/>
        </w:rPr>
      </w:pPr>
    </w:p>
    <w:p w14:paraId="33FE20C8"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*returnSize = level;</w:t>
      </w:r>
    </w:p>
    <w:p w14:paraId="373C5FEA"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free(queue);</w:t>
      </w:r>
    </w:p>
    <w:p w14:paraId="223863E2" w14:textId="77777777" w:rsidR="00456962" w:rsidRPr="00456962"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 xml:space="preserve">    return result;</w:t>
      </w:r>
    </w:p>
    <w:p w14:paraId="4976470E" w14:textId="685CA0B4" w:rsidR="00F50985" w:rsidRPr="00F50985" w:rsidRDefault="00456962" w:rsidP="00456962">
      <w:pPr>
        <w:rPr>
          <w:rFonts w:ascii="Segoe UI" w:eastAsia="Times New Roman" w:hAnsi="Segoe UI" w:cs="Segoe UI"/>
          <w:sz w:val="21"/>
          <w:szCs w:val="21"/>
        </w:rPr>
      </w:pPr>
      <w:r w:rsidRPr="00456962">
        <w:rPr>
          <w:rFonts w:ascii="Segoe UI" w:eastAsia="Times New Roman" w:hAnsi="Segoe UI" w:cs="Segoe UI"/>
          <w:sz w:val="21"/>
          <w:szCs w:val="21"/>
        </w:rPr>
        <w:t>}</w:t>
      </w:r>
    </w:p>
    <w:p w14:paraId="4981A790" w14:textId="77777777" w:rsidR="00A43B97" w:rsidRDefault="00A43B97" w:rsidP="00A43B9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E4E16FA" w14:textId="77777777" w:rsidR="00A43B97" w:rsidRDefault="00A43B97" w:rsidP="00942898">
      <w:pPr>
        <w:rPr>
          <w:rFonts w:ascii="Segoe UI" w:eastAsia="Times New Roman" w:hAnsi="Segoe UI" w:cs="Segoe UI"/>
          <w:sz w:val="21"/>
          <w:szCs w:val="21"/>
        </w:rPr>
      </w:pPr>
    </w:p>
    <w:p w14:paraId="089C84F0"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class Solution {</w:t>
      </w:r>
    </w:p>
    <w:p w14:paraId="77A4A8A0"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public List&lt;List&lt;Integer&gt;&gt; levelOrder(TreeNode root) {</w:t>
      </w:r>
    </w:p>
    <w:p w14:paraId="02E6003C"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List&lt;List&lt;Integer&gt;&gt; result = new ArrayList&lt;List&lt;Integer&gt;&gt;();</w:t>
      </w:r>
    </w:p>
    <w:p w14:paraId="4CA3A5E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Queue&lt;TreeNode&gt; q = new LinkedList&lt;TreeNode&gt;();</w:t>
      </w:r>
    </w:p>
    <w:p w14:paraId="3D1FAFC3"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int level = 0;</w:t>
      </w:r>
    </w:p>
    <w:p w14:paraId="03A6A276"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if (root == null) return result;</w:t>
      </w:r>
    </w:p>
    <w:p w14:paraId="2AB33B7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q.add(root);</w:t>
      </w:r>
    </w:p>
    <w:p w14:paraId="38FC4F31"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while (!q.isEmpty()) {</w:t>
      </w:r>
    </w:p>
    <w:p w14:paraId="4276EF48"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int level_size = q.size();</w:t>
      </w:r>
    </w:p>
    <w:p w14:paraId="67C666E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result.add(new ArrayList&lt;Integer&gt;());</w:t>
      </w:r>
    </w:p>
    <w:p w14:paraId="4165E21D"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for (int i = 0; i &lt; level_size; i++) {</w:t>
      </w:r>
    </w:p>
    <w:p w14:paraId="7CA04F98"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TreeNode node = q.remove();</w:t>
      </w:r>
    </w:p>
    <w:p w14:paraId="2D1A6AFD"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lastRenderedPageBreak/>
        <w:t xml:space="preserve">                result.get(level).add(node.val);</w:t>
      </w:r>
    </w:p>
    <w:p w14:paraId="69872D9F"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if (node.left != null) q.add(node.left);</w:t>
      </w:r>
    </w:p>
    <w:p w14:paraId="01EE121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if (node.right != null) q.add(node.right);</w:t>
      </w:r>
    </w:p>
    <w:p w14:paraId="2537DFD5"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w:t>
      </w:r>
    </w:p>
    <w:p w14:paraId="6B92B70F"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level++;</w:t>
      </w:r>
    </w:p>
    <w:p w14:paraId="7685B2A2"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w:t>
      </w:r>
    </w:p>
    <w:p w14:paraId="0222D82F"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return result;</w:t>
      </w:r>
    </w:p>
    <w:p w14:paraId="0DCC22C6" w14:textId="77777777" w:rsidR="00B011E4" w:rsidRP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 xml:space="preserve">    }</w:t>
      </w:r>
    </w:p>
    <w:p w14:paraId="48A330D6" w14:textId="6B5EB309" w:rsidR="00B011E4" w:rsidRDefault="00B011E4" w:rsidP="00B011E4">
      <w:pPr>
        <w:rPr>
          <w:rFonts w:ascii="Segoe UI" w:eastAsia="Times New Roman" w:hAnsi="Segoe UI" w:cs="Segoe UI"/>
          <w:sz w:val="21"/>
          <w:szCs w:val="21"/>
        </w:rPr>
      </w:pPr>
      <w:r w:rsidRPr="00B011E4">
        <w:rPr>
          <w:rFonts w:ascii="Segoe UI" w:eastAsia="Times New Roman" w:hAnsi="Segoe UI" w:cs="Segoe UI"/>
          <w:sz w:val="21"/>
          <w:szCs w:val="21"/>
        </w:rPr>
        <w:t>}</w:t>
      </w:r>
    </w:p>
    <w:p w14:paraId="4DD74CB0" w14:textId="77777777" w:rsidR="00421239" w:rsidRDefault="00421239" w:rsidP="00B011E4">
      <w:pPr>
        <w:rPr>
          <w:rFonts w:ascii="Segoe UI" w:eastAsia="Times New Roman" w:hAnsi="Segoe UI" w:cs="Segoe UI"/>
          <w:sz w:val="21"/>
          <w:szCs w:val="21"/>
        </w:rPr>
      </w:pPr>
    </w:p>
    <w:p w14:paraId="4DC85355" w14:textId="416565C4" w:rsidR="00421239" w:rsidRDefault="00421239" w:rsidP="00421239">
      <w:pPr>
        <w:pStyle w:val="Heading2"/>
        <w:rPr>
          <w:rFonts w:ascii="Segoe UI" w:eastAsia="Times New Roman" w:hAnsi="Segoe UI" w:cs="Segoe UI"/>
          <w:bCs/>
          <w:sz w:val="21"/>
          <w:szCs w:val="21"/>
          <w:u w:val="single"/>
        </w:rPr>
      </w:pPr>
      <w:bookmarkStart w:id="35" w:name="_Toc142029741"/>
      <w:r>
        <w:rPr>
          <w:rFonts w:ascii="Segoe UI" w:eastAsia="Times New Roman" w:hAnsi="Segoe UI" w:cs="Segoe UI"/>
          <w:bCs/>
          <w:sz w:val="21"/>
          <w:szCs w:val="21"/>
          <w:u w:val="single"/>
        </w:rPr>
        <w:t>Sorted Array To Binary Search Tree</w:t>
      </w:r>
      <w:bookmarkEnd w:id="35"/>
    </w:p>
    <w:p w14:paraId="2B61BEAF" w14:textId="77777777" w:rsidR="00662C5C" w:rsidRPr="00662C5C" w:rsidRDefault="00662C5C" w:rsidP="00662C5C">
      <w:pPr>
        <w:shd w:val="clear" w:color="auto" w:fill="FFFFFF"/>
        <w:spacing w:after="240"/>
        <w:rPr>
          <w:rFonts w:ascii="Segoe UI" w:eastAsia="Times New Roman" w:hAnsi="Segoe UI" w:cs="Segoe UI"/>
          <w:sz w:val="21"/>
          <w:szCs w:val="21"/>
        </w:rPr>
      </w:pPr>
      <w:r w:rsidRPr="00662C5C">
        <w:rPr>
          <w:rFonts w:ascii="Segoe UI" w:eastAsia="Times New Roman" w:hAnsi="Segoe UI" w:cs="Segoe UI"/>
          <w:sz w:val="21"/>
          <w:szCs w:val="21"/>
        </w:rPr>
        <w:t>Given an integer array </w:t>
      </w:r>
      <w:r w:rsidRPr="00662C5C">
        <w:rPr>
          <w:rFonts w:ascii="Consolas" w:eastAsia="Times New Roman" w:hAnsi="Consolas" w:cs="Courier New"/>
          <w:color w:val="C7254E"/>
          <w:sz w:val="21"/>
          <w:szCs w:val="21"/>
          <w:shd w:val="clear" w:color="auto" w:fill="F9F2F4"/>
        </w:rPr>
        <w:t>nums</w:t>
      </w:r>
      <w:r w:rsidRPr="00662C5C">
        <w:rPr>
          <w:rFonts w:ascii="Segoe UI" w:eastAsia="Times New Roman" w:hAnsi="Segoe UI" w:cs="Segoe UI"/>
          <w:sz w:val="21"/>
          <w:szCs w:val="21"/>
        </w:rPr>
        <w:t> where the elements are sorted in </w:t>
      </w:r>
      <w:r w:rsidRPr="00662C5C">
        <w:rPr>
          <w:rFonts w:ascii="Segoe UI" w:eastAsia="Times New Roman" w:hAnsi="Segoe UI" w:cs="Segoe UI"/>
          <w:b/>
          <w:bCs/>
          <w:sz w:val="21"/>
          <w:szCs w:val="21"/>
        </w:rPr>
        <w:t>ascending order</w:t>
      </w:r>
      <w:r w:rsidRPr="00662C5C">
        <w:rPr>
          <w:rFonts w:ascii="Segoe UI" w:eastAsia="Times New Roman" w:hAnsi="Segoe UI" w:cs="Segoe UI"/>
          <w:sz w:val="21"/>
          <w:szCs w:val="21"/>
        </w:rPr>
        <w:t>, convert </w:t>
      </w:r>
      <w:r w:rsidRPr="00662C5C">
        <w:rPr>
          <w:rFonts w:ascii="Segoe UI" w:eastAsia="Times New Roman" w:hAnsi="Segoe UI" w:cs="Segoe UI"/>
          <w:i/>
          <w:iCs/>
          <w:sz w:val="21"/>
          <w:szCs w:val="21"/>
        </w:rPr>
        <w:t>it to a </w:t>
      </w:r>
      <w:r w:rsidRPr="00662C5C">
        <w:rPr>
          <w:rFonts w:ascii="Segoe UI" w:eastAsia="Times New Roman" w:hAnsi="Segoe UI" w:cs="Segoe UI"/>
          <w:b/>
          <w:bCs/>
          <w:i/>
          <w:iCs/>
          <w:sz w:val="21"/>
          <w:szCs w:val="21"/>
        </w:rPr>
        <w:t>height-balanced</w:t>
      </w:r>
      <w:r w:rsidRPr="00662C5C">
        <w:rPr>
          <w:rFonts w:ascii="Segoe UI" w:eastAsia="Times New Roman" w:hAnsi="Segoe UI" w:cs="Segoe UI"/>
          <w:sz w:val="21"/>
          <w:szCs w:val="21"/>
        </w:rPr>
        <w:t> </w:t>
      </w:r>
      <w:r w:rsidRPr="00662C5C">
        <w:rPr>
          <w:rFonts w:ascii="Segoe UI" w:eastAsia="Times New Roman" w:hAnsi="Segoe UI" w:cs="Segoe UI"/>
          <w:i/>
          <w:iCs/>
          <w:sz w:val="21"/>
          <w:szCs w:val="21"/>
        </w:rPr>
        <w:t>binary search tree</w:t>
      </w:r>
      <w:r w:rsidRPr="00662C5C">
        <w:rPr>
          <w:rFonts w:ascii="Segoe UI" w:eastAsia="Times New Roman" w:hAnsi="Segoe UI" w:cs="Segoe UI"/>
          <w:sz w:val="21"/>
          <w:szCs w:val="21"/>
        </w:rPr>
        <w:t>.</w:t>
      </w:r>
    </w:p>
    <w:p w14:paraId="5FDD1511" w14:textId="77777777" w:rsidR="00662C5C" w:rsidRPr="00662C5C" w:rsidRDefault="00662C5C" w:rsidP="00662C5C">
      <w:pPr>
        <w:shd w:val="clear" w:color="auto" w:fill="FFFFFF"/>
        <w:spacing w:after="240"/>
        <w:rPr>
          <w:rFonts w:ascii="Segoe UI" w:eastAsia="Times New Roman" w:hAnsi="Segoe UI" w:cs="Segoe UI"/>
          <w:sz w:val="21"/>
          <w:szCs w:val="21"/>
        </w:rPr>
      </w:pPr>
      <w:r w:rsidRPr="00662C5C">
        <w:rPr>
          <w:rFonts w:ascii="Segoe UI" w:eastAsia="Times New Roman" w:hAnsi="Segoe UI" w:cs="Segoe UI"/>
          <w:sz w:val="21"/>
          <w:szCs w:val="21"/>
        </w:rPr>
        <w:t> </w:t>
      </w:r>
    </w:p>
    <w:p w14:paraId="3F7E10AE" w14:textId="77777777" w:rsidR="00662C5C" w:rsidRPr="00662C5C" w:rsidRDefault="00662C5C" w:rsidP="00662C5C">
      <w:pPr>
        <w:shd w:val="clear" w:color="auto" w:fill="FFFFFF"/>
        <w:spacing w:after="240"/>
        <w:rPr>
          <w:rFonts w:ascii="Segoe UI" w:eastAsia="Times New Roman" w:hAnsi="Segoe UI" w:cs="Segoe UI"/>
          <w:sz w:val="21"/>
          <w:szCs w:val="21"/>
        </w:rPr>
      </w:pPr>
      <w:r w:rsidRPr="00662C5C">
        <w:rPr>
          <w:rFonts w:ascii="Segoe UI" w:eastAsia="Times New Roman" w:hAnsi="Segoe UI" w:cs="Segoe UI"/>
          <w:b/>
          <w:bCs/>
          <w:sz w:val="21"/>
          <w:szCs w:val="21"/>
        </w:rPr>
        <w:t>Example 1:</w:t>
      </w:r>
    </w:p>
    <w:p w14:paraId="6252C571" w14:textId="1AD953BC" w:rsidR="00662C5C" w:rsidRPr="00662C5C" w:rsidRDefault="00662C5C" w:rsidP="00662C5C">
      <w:pPr>
        <w:rPr>
          <w:rFonts w:ascii="Times New Roman" w:eastAsia="Times New Roman" w:hAnsi="Times New Roman" w:cs="Times New Roman"/>
          <w:sz w:val="24"/>
          <w:szCs w:val="24"/>
        </w:rPr>
      </w:pPr>
      <w:r w:rsidRPr="00662C5C">
        <w:rPr>
          <w:rFonts w:ascii="Times New Roman" w:eastAsia="Times New Roman" w:hAnsi="Times New Roman" w:cs="Times New Roman"/>
          <w:noProof/>
          <w:sz w:val="24"/>
          <w:szCs w:val="24"/>
        </w:rPr>
        <w:drawing>
          <wp:inline distT="0" distB="0" distL="0" distR="0" wp14:anchorId="38BC9DE7" wp14:editId="2E80B62B">
            <wp:extent cx="2876550" cy="2114550"/>
            <wp:effectExtent l="0" t="0" r="0" b="0"/>
            <wp:docPr id="276613948" name="Picture 2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13948" name="Picture 24" descr="A diagram of a network&#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p>
    <w:p w14:paraId="1C6D5EEA"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Input:</w:t>
      </w:r>
      <w:r w:rsidRPr="00662C5C">
        <w:rPr>
          <w:rFonts w:ascii="Consolas" w:eastAsia="Times New Roman" w:hAnsi="Consolas" w:cs="Courier New"/>
          <w:color w:val="333333"/>
          <w:sz w:val="21"/>
          <w:szCs w:val="21"/>
        </w:rPr>
        <w:t xml:space="preserve"> nums = [-10,-3,0,5,9]</w:t>
      </w:r>
    </w:p>
    <w:p w14:paraId="2ADEE8D6"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Output:</w:t>
      </w:r>
      <w:r w:rsidRPr="00662C5C">
        <w:rPr>
          <w:rFonts w:ascii="Consolas" w:eastAsia="Times New Roman" w:hAnsi="Consolas" w:cs="Courier New"/>
          <w:color w:val="333333"/>
          <w:sz w:val="21"/>
          <w:szCs w:val="21"/>
        </w:rPr>
        <w:t xml:space="preserve"> [0,-3,9,-10,null,5]</w:t>
      </w:r>
    </w:p>
    <w:p w14:paraId="44972B90"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Explanation:</w:t>
      </w:r>
      <w:r w:rsidRPr="00662C5C">
        <w:rPr>
          <w:rFonts w:ascii="Consolas" w:eastAsia="Times New Roman" w:hAnsi="Consolas" w:cs="Courier New"/>
          <w:color w:val="333333"/>
          <w:sz w:val="21"/>
          <w:szCs w:val="21"/>
        </w:rPr>
        <w:t xml:space="preserve"> [0,-10,5,null,-3,null,9] is also accepted:</w:t>
      </w:r>
    </w:p>
    <w:p w14:paraId="766F1AA3" w14:textId="52D41AA2"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noProof/>
          <w:color w:val="333333"/>
          <w:sz w:val="21"/>
          <w:szCs w:val="21"/>
        </w:rPr>
        <w:lastRenderedPageBreak/>
        <w:drawing>
          <wp:inline distT="0" distB="0" distL="0" distR="0" wp14:anchorId="37026B2E" wp14:editId="43E211DD">
            <wp:extent cx="2876550" cy="2114550"/>
            <wp:effectExtent l="0" t="0" r="0" b="0"/>
            <wp:docPr id="41402539" name="Picture 2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539" name="Picture 23" descr="A diagram of a network&#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p>
    <w:p w14:paraId="1F5DCB90" w14:textId="77777777" w:rsidR="00662C5C" w:rsidRPr="00662C5C" w:rsidRDefault="00662C5C" w:rsidP="00662C5C">
      <w:pPr>
        <w:shd w:val="clear" w:color="auto" w:fill="FFFFFF"/>
        <w:spacing w:after="240"/>
        <w:rPr>
          <w:rFonts w:ascii="Segoe UI" w:eastAsia="Times New Roman" w:hAnsi="Segoe UI" w:cs="Segoe UI"/>
          <w:sz w:val="21"/>
          <w:szCs w:val="21"/>
        </w:rPr>
      </w:pPr>
      <w:r w:rsidRPr="00662C5C">
        <w:rPr>
          <w:rFonts w:ascii="Segoe UI" w:eastAsia="Times New Roman" w:hAnsi="Segoe UI" w:cs="Segoe UI"/>
          <w:b/>
          <w:bCs/>
          <w:sz w:val="21"/>
          <w:szCs w:val="21"/>
        </w:rPr>
        <w:t>Example 2:</w:t>
      </w:r>
    </w:p>
    <w:p w14:paraId="6C571FF6" w14:textId="2EF76FAD" w:rsidR="00662C5C" w:rsidRPr="00662C5C" w:rsidRDefault="00662C5C" w:rsidP="00662C5C">
      <w:pPr>
        <w:rPr>
          <w:rFonts w:ascii="Times New Roman" w:eastAsia="Times New Roman" w:hAnsi="Times New Roman" w:cs="Times New Roman"/>
          <w:sz w:val="24"/>
          <w:szCs w:val="24"/>
        </w:rPr>
      </w:pPr>
      <w:r w:rsidRPr="00662C5C">
        <w:rPr>
          <w:rFonts w:ascii="Times New Roman" w:eastAsia="Times New Roman" w:hAnsi="Times New Roman" w:cs="Times New Roman"/>
          <w:noProof/>
          <w:sz w:val="24"/>
          <w:szCs w:val="24"/>
        </w:rPr>
        <w:drawing>
          <wp:inline distT="0" distB="0" distL="0" distR="0" wp14:anchorId="72D68964" wp14:editId="0CB8F764">
            <wp:extent cx="3257550" cy="1352550"/>
            <wp:effectExtent l="0" t="0" r="0" b="0"/>
            <wp:docPr id="484938672" name="Picture 22"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38672" name="Picture 22" descr="A close up of a numb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57550" cy="1352550"/>
                    </a:xfrm>
                    <a:prstGeom prst="rect">
                      <a:avLst/>
                    </a:prstGeom>
                    <a:noFill/>
                    <a:ln>
                      <a:noFill/>
                    </a:ln>
                  </pic:spPr>
                </pic:pic>
              </a:graphicData>
            </a:graphic>
          </wp:inline>
        </w:drawing>
      </w:r>
    </w:p>
    <w:p w14:paraId="65721999"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Input:</w:t>
      </w:r>
      <w:r w:rsidRPr="00662C5C">
        <w:rPr>
          <w:rFonts w:ascii="Consolas" w:eastAsia="Times New Roman" w:hAnsi="Consolas" w:cs="Courier New"/>
          <w:color w:val="333333"/>
          <w:sz w:val="21"/>
          <w:szCs w:val="21"/>
        </w:rPr>
        <w:t xml:space="preserve"> nums = [1,3]</w:t>
      </w:r>
    </w:p>
    <w:p w14:paraId="654CFEE3"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Output:</w:t>
      </w:r>
      <w:r w:rsidRPr="00662C5C">
        <w:rPr>
          <w:rFonts w:ascii="Consolas" w:eastAsia="Times New Roman" w:hAnsi="Consolas" w:cs="Courier New"/>
          <w:color w:val="333333"/>
          <w:sz w:val="21"/>
          <w:szCs w:val="21"/>
        </w:rPr>
        <w:t xml:space="preserve"> [3,1]</w:t>
      </w:r>
    </w:p>
    <w:p w14:paraId="55DB316A" w14:textId="77777777" w:rsidR="00662C5C" w:rsidRPr="00662C5C" w:rsidRDefault="00662C5C" w:rsidP="00662C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62C5C">
        <w:rPr>
          <w:rFonts w:ascii="Consolas" w:eastAsia="Times New Roman" w:hAnsi="Consolas" w:cs="Courier New"/>
          <w:b/>
          <w:bCs/>
          <w:color w:val="333333"/>
          <w:sz w:val="21"/>
          <w:szCs w:val="21"/>
        </w:rPr>
        <w:t>Explanation:</w:t>
      </w:r>
      <w:r w:rsidRPr="00662C5C">
        <w:rPr>
          <w:rFonts w:ascii="Consolas" w:eastAsia="Times New Roman" w:hAnsi="Consolas" w:cs="Courier New"/>
          <w:color w:val="333333"/>
          <w:sz w:val="21"/>
          <w:szCs w:val="21"/>
        </w:rPr>
        <w:t xml:space="preserve"> [1,null,3] and [3,1] are both height-balanced BSTs.</w:t>
      </w:r>
    </w:p>
    <w:p w14:paraId="04DAF91F" w14:textId="77777777" w:rsidR="00421239" w:rsidRDefault="00421239" w:rsidP="0042123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44635103"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struct TreeNode* helper(int* nums, int left, int right) {</w:t>
      </w:r>
    </w:p>
    <w:p w14:paraId="3127B50F"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if (left &gt; right)</w:t>
      </w:r>
    </w:p>
    <w:p w14:paraId="5B59D98A"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return NULL;</w:t>
      </w:r>
    </w:p>
    <w:p w14:paraId="20FB5BDA"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w:t>
      </w:r>
    </w:p>
    <w:p w14:paraId="65FF7011"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int middle = (left + right) / 2;</w:t>
      </w:r>
    </w:p>
    <w:p w14:paraId="137B2D05"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struct TreeNode* result = (struct TreeNode*)malloc(sizeof(struct TreeNode));</w:t>
      </w:r>
    </w:p>
    <w:p w14:paraId="777AE16B"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result-&gt;val = nums[middle];</w:t>
      </w:r>
    </w:p>
    <w:p w14:paraId="4026C673"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result-&gt;left = helper(nums, left, middle - 1);</w:t>
      </w:r>
    </w:p>
    <w:p w14:paraId="2A97F7EE"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result-&gt;right = helper(nums, middle + 1, right);</w:t>
      </w:r>
    </w:p>
    <w:p w14:paraId="230F2A3F"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w:t>
      </w:r>
    </w:p>
    <w:p w14:paraId="17D482FD"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return result;</w:t>
      </w:r>
    </w:p>
    <w:p w14:paraId="4EB1DE0E"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w:t>
      </w:r>
    </w:p>
    <w:p w14:paraId="18A09721" w14:textId="77777777" w:rsidR="003475D0" w:rsidRPr="003475D0" w:rsidRDefault="003475D0" w:rsidP="003475D0">
      <w:pPr>
        <w:rPr>
          <w:rFonts w:ascii="Segoe UI" w:eastAsia="Times New Roman" w:hAnsi="Segoe UI" w:cs="Segoe UI"/>
          <w:sz w:val="21"/>
          <w:szCs w:val="21"/>
        </w:rPr>
      </w:pPr>
    </w:p>
    <w:p w14:paraId="63D290DF"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struct TreeNode* sortedArrayToBST(int* nums, int numsSize) {</w:t>
      </w:r>
    </w:p>
    <w:p w14:paraId="200CAA95" w14:textId="77777777" w:rsidR="003475D0" w:rsidRP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 xml:space="preserve">    return helper(nums, 0, numsSize - 1);</w:t>
      </w:r>
    </w:p>
    <w:p w14:paraId="67E2CBD5" w14:textId="20F8DB5D" w:rsidR="003475D0" w:rsidRDefault="003475D0" w:rsidP="003475D0">
      <w:pPr>
        <w:rPr>
          <w:rFonts w:ascii="Segoe UI" w:eastAsia="Times New Roman" w:hAnsi="Segoe UI" w:cs="Segoe UI"/>
          <w:sz w:val="21"/>
          <w:szCs w:val="21"/>
        </w:rPr>
      </w:pPr>
      <w:r w:rsidRPr="003475D0">
        <w:rPr>
          <w:rFonts w:ascii="Segoe UI" w:eastAsia="Times New Roman" w:hAnsi="Segoe UI" w:cs="Segoe UI"/>
          <w:sz w:val="21"/>
          <w:szCs w:val="21"/>
        </w:rPr>
        <w:t>}</w:t>
      </w:r>
    </w:p>
    <w:p w14:paraId="37BD337A" w14:textId="77777777" w:rsidR="00012747" w:rsidRPr="003475D0" w:rsidRDefault="00012747" w:rsidP="003475D0">
      <w:pPr>
        <w:rPr>
          <w:rFonts w:ascii="Segoe UI" w:eastAsia="Times New Roman" w:hAnsi="Segoe UI" w:cs="Segoe UI"/>
          <w:sz w:val="21"/>
          <w:szCs w:val="21"/>
        </w:rPr>
      </w:pPr>
    </w:p>
    <w:p w14:paraId="4A8B9F6D" w14:textId="00EB8F3D" w:rsidR="00421239" w:rsidRDefault="00421239" w:rsidP="0042123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JAVA:</w:t>
      </w:r>
    </w:p>
    <w:p w14:paraId="42682401"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class Solution {</w:t>
      </w:r>
    </w:p>
    <w:p w14:paraId="303A14A7"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int num[];</w:t>
      </w:r>
    </w:p>
    <w:p w14:paraId="3F371FC9"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public TreeNode helper(int left, int right) {</w:t>
      </w:r>
    </w:p>
    <w:p w14:paraId="40CB490C"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if (left &gt; right) return null;</w:t>
      </w:r>
    </w:p>
    <w:p w14:paraId="51BE21D5"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int middle = (left+right)/2;</w:t>
      </w:r>
    </w:p>
    <w:p w14:paraId="0624C55E"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TreeNode result = new TreeNode(num[middle]);</w:t>
      </w:r>
    </w:p>
    <w:p w14:paraId="4BB46A95"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result.left = helper(left,middle-1);</w:t>
      </w:r>
    </w:p>
    <w:p w14:paraId="6369C240"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result.right = helper(middle+1,right);</w:t>
      </w:r>
    </w:p>
    <w:p w14:paraId="6B4DEF35"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return result;</w:t>
      </w:r>
    </w:p>
    <w:p w14:paraId="27DEBBEB"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w:t>
      </w:r>
    </w:p>
    <w:p w14:paraId="26DBDCFF"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public TreeNode sortedArrayToBST(int[] nums) {</w:t>
      </w:r>
    </w:p>
    <w:p w14:paraId="5BB9E612"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this.num = nums;</w:t>
      </w:r>
    </w:p>
    <w:p w14:paraId="05BC2CAA"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return helper(0,nums.length-1);</w:t>
      </w:r>
    </w:p>
    <w:p w14:paraId="1F0A2D5B" w14:textId="77777777"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 xml:space="preserve">    }</w:t>
      </w:r>
    </w:p>
    <w:p w14:paraId="1072004C" w14:textId="647ACD5B" w:rsidR="00012747" w:rsidRPr="00012747" w:rsidRDefault="00012747" w:rsidP="00012747">
      <w:pPr>
        <w:rPr>
          <w:rFonts w:ascii="Segoe UI" w:eastAsia="Times New Roman" w:hAnsi="Segoe UI" w:cs="Segoe UI"/>
          <w:sz w:val="21"/>
          <w:szCs w:val="21"/>
        </w:rPr>
      </w:pPr>
      <w:r w:rsidRPr="00012747">
        <w:rPr>
          <w:rFonts w:ascii="Segoe UI" w:eastAsia="Times New Roman" w:hAnsi="Segoe UI" w:cs="Segoe UI"/>
          <w:sz w:val="21"/>
          <w:szCs w:val="21"/>
        </w:rPr>
        <w:t>}</w:t>
      </w:r>
    </w:p>
    <w:p w14:paraId="6F8C1E7E" w14:textId="77777777" w:rsidR="00012747" w:rsidRDefault="00012747" w:rsidP="00421239">
      <w:pPr>
        <w:rPr>
          <w:rFonts w:ascii="Segoe UI" w:eastAsia="Times New Roman" w:hAnsi="Segoe UI" w:cs="Segoe UI"/>
          <w:b/>
          <w:bCs/>
          <w:sz w:val="21"/>
          <w:szCs w:val="21"/>
          <w:u w:val="single"/>
        </w:rPr>
      </w:pPr>
    </w:p>
    <w:p w14:paraId="696FE2D9" w14:textId="77777777" w:rsidR="00421239" w:rsidRDefault="00421239" w:rsidP="00421239">
      <w:pPr>
        <w:rPr>
          <w:rFonts w:ascii="Segoe UI" w:eastAsia="Times New Roman" w:hAnsi="Segoe UI" w:cs="Segoe UI"/>
          <w:sz w:val="21"/>
          <w:szCs w:val="21"/>
        </w:rPr>
      </w:pPr>
    </w:p>
    <w:p w14:paraId="78C9EB37" w14:textId="77777777" w:rsidR="00421239" w:rsidRDefault="00421239" w:rsidP="00B011E4">
      <w:pPr>
        <w:rPr>
          <w:rFonts w:ascii="Segoe UI" w:eastAsia="Times New Roman" w:hAnsi="Segoe UI" w:cs="Segoe UI"/>
          <w:sz w:val="21"/>
          <w:szCs w:val="21"/>
        </w:rPr>
      </w:pPr>
    </w:p>
    <w:p w14:paraId="63AB9202" w14:textId="77777777" w:rsidR="003B1E53" w:rsidRDefault="003B1E53" w:rsidP="00B011E4">
      <w:pPr>
        <w:rPr>
          <w:rFonts w:ascii="Segoe UI" w:eastAsia="Times New Roman" w:hAnsi="Segoe UI" w:cs="Segoe UI"/>
          <w:sz w:val="21"/>
          <w:szCs w:val="21"/>
        </w:rPr>
      </w:pPr>
    </w:p>
    <w:p w14:paraId="10521E2D" w14:textId="77777777" w:rsidR="003B1E53" w:rsidRDefault="003B1E53" w:rsidP="00B011E4">
      <w:pPr>
        <w:rPr>
          <w:rFonts w:ascii="Segoe UI" w:eastAsia="Times New Roman" w:hAnsi="Segoe UI" w:cs="Segoe UI"/>
          <w:sz w:val="21"/>
          <w:szCs w:val="21"/>
        </w:rPr>
      </w:pPr>
    </w:p>
    <w:p w14:paraId="676CC53C" w14:textId="77777777" w:rsidR="003B1E53" w:rsidRDefault="003B1E53" w:rsidP="00B011E4">
      <w:pPr>
        <w:rPr>
          <w:rFonts w:ascii="Segoe UI" w:eastAsia="Times New Roman" w:hAnsi="Segoe UI" w:cs="Segoe UI"/>
          <w:sz w:val="21"/>
          <w:szCs w:val="21"/>
        </w:rPr>
      </w:pPr>
    </w:p>
    <w:p w14:paraId="1B584A38" w14:textId="77777777" w:rsidR="003B1E53" w:rsidRDefault="003B1E53" w:rsidP="00B011E4">
      <w:pPr>
        <w:rPr>
          <w:rFonts w:ascii="Segoe UI" w:eastAsia="Times New Roman" w:hAnsi="Segoe UI" w:cs="Segoe UI"/>
          <w:sz w:val="21"/>
          <w:szCs w:val="21"/>
        </w:rPr>
      </w:pPr>
    </w:p>
    <w:p w14:paraId="1285A9E1" w14:textId="77777777" w:rsidR="003B1E53" w:rsidRDefault="003B1E53" w:rsidP="00B011E4">
      <w:pPr>
        <w:rPr>
          <w:rFonts w:ascii="Segoe UI" w:eastAsia="Times New Roman" w:hAnsi="Segoe UI" w:cs="Segoe UI"/>
          <w:sz w:val="21"/>
          <w:szCs w:val="21"/>
        </w:rPr>
      </w:pPr>
    </w:p>
    <w:p w14:paraId="78E34FA7" w14:textId="77777777" w:rsidR="003B1E53" w:rsidRDefault="003B1E53" w:rsidP="00B011E4">
      <w:pPr>
        <w:rPr>
          <w:rFonts w:ascii="Segoe UI" w:eastAsia="Times New Roman" w:hAnsi="Segoe UI" w:cs="Segoe UI"/>
          <w:sz w:val="21"/>
          <w:szCs w:val="21"/>
        </w:rPr>
      </w:pPr>
    </w:p>
    <w:p w14:paraId="7F3F812D" w14:textId="77777777" w:rsidR="003B1E53" w:rsidRDefault="003B1E53" w:rsidP="00B011E4">
      <w:pPr>
        <w:rPr>
          <w:rFonts w:ascii="Segoe UI" w:eastAsia="Times New Roman" w:hAnsi="Segoe UI" w:cs="Segoe UI"/>
          <w:sz w:val="21"/>
          <w:szCs w:val="21"/>
        </w:rPr>
      </w:pPr>
    </w:p>
    <w:p w14:paraId="1F58919A" w14:textId="77777777" w:rsidR="003B1E53" w:rsidRDefault="003B1E53" w:rsidP="00B011E4">
      <w:pPr>
        <w:rPr>
          <w:rFonts w:ascii="Segoe UI" w:eastAsia="Times New Roman" w:hAnsi="Segoe UI" w:cs="Segoe UI"/>
          <w:sz w:val="21"/>
          <w:szCs w:val="21"/>
        </w:rPr>
      </w:pPr>
    </w:p>
    <w:p w14:paraId="2F937F33" w14:textId="77777777" w:rsidR="003B1E53" w:rsidRDefault="003B1E53" w:rsidP="00B011E4">
      <w:pPr>
        <w:rPr>
          <w:rFonts w:ascii="Segoe UI" w:eastAsia="Times New Roman" w:hAnsi="Segoe UI" w:cs="Segoe UI"/>
          <w:sz w:val="21"/>
          <w:szCs w:val="21"/>
        </w:rPr>
      </w:pPr>
    </w:p>
    <w:p w14:paraId="4C23F799" w14:textId="77777777" w:rsidR="003B1E53" w:rsidRDefault="003B1E53" w:rsidP="00B011E4">
      <w:pPr>
        <w:rPr>
          <w:rFonts w:ascii="Segoe UI" w:eastAsia="Times New Roman" w:hAnsi="Segoe UI" w:cs="Segoe UI"/>
          <w:sz w:val="21"/>
          <w:szCs w:val="21"/>
        </w:rPr>
      </w:pPr>
    </w:p>
    <w:p w14:paraId="307076AE" w14:textId="77777777" w:rsidR="003B1E53" w:rsidRDefault="003B1E53" w:rsidP="00B011E4">
      <w:pPr>
        <w:rPr>
          <w:rFonts w:ascii="Segoe UI" w:eastAsia="Times New Roman" w:hAnsi="Segoe UI" w:cs="Segoe UI"/>
          <w:sz w:val="21"/>
          <w:szCs w:val="21"/>
        </w:rPr>
      </w:pPr>
    </w:p>
    <w:p w14:paraId="5CBFFBEC" w14:textId="77777777" w:rsidR="003B1E53" w:rsidRDefault="003B1E53" w:rsidP="00B011E4">
      <w:pPr>
        <w:rPr>
          <w:rFonts w:ascii="Segoe UI" w:eastAsia="Times New Roman" w:hAnsi="Segoe UI" w:cs="Segoe UI"/>
          <w:sz w:val="21"/>
          <w:szCs w:val="21"/>
        </w:rPr>
      </w:pPr>
    </w:p>
    <w:p w14:paraId="7E97B714" w14:textId="77777777" w:rsidR="003B1E53" w:rsidRDefault="003B1E53" w:rsidP="00B011E4">
      <w:pPr>
        <w:rPr>
          <w:rFonts w:ascii="Segoe UI" w:eastAsia="Times New Roman" w:hAnsi="Segoe UI" w:cs="Segoe UI"/>
          <w:sz w:val="21"/>
          <w:szCs w:val="21"/>
        </w:rPr>
      </w:pPr>
    </w:p>
    <w:p w14:paraId="3B62C555" w14:textId="77777777" w:rsidR="003B1E53" w:rsidRDefault="003B1E53" w:rsidP="00B011E4">
      <w:pPr>
        <w:rPr>
          <w:rFonts w:ascii="Segoe UI" w:eastAsia="Times New Roman" w:hAnsi="Segoe UI" w:cs="Segoe UI"/>
          <w:sz w:val="21"/>
          <w:szCs w:val="21"/>
        </w:rPr>
      </w:pPr>
    </w:p>
    <w:p w14:paraId="46D4E986" w14:textId="77777777" w:rsidR="003B1E53" w:rsidRDefault="003B1E53" w:rsidP="00B011E4">
      <w:pPr>
        <w:rPr>
          <w:rFonts w:ascii="Segoe UI" w:eastAsia="Times New Roman" w:hAnsi="Segoe UI" w:cs="Segoe UI"/>
          <w:sz w:val="21"/>
          <w:szCs w:val="21"/>
        </w:rPr>
      </w:pPr>
    </w:p>
    <w:p w14:paraId="794A1907" w14:textId="77777777" w:rsidR="003B1E53" w:rsidRDefault="003B1E53" w:rsidP="00B011E4">
      <w:pPr>
        <w:rPr>
          <w:rFonts w:ascii="Segoe UI" w:eastAsia="Times New Roman" w:hAnsi="Segoe UI" w:cs="Segoe UI"/>
          <w:sz w:val="21"/>
          <w:szCs w:val="21"/>
        </w:rPr>
      </w:pPr>
    </w:p>
    <w:p w14:paraId="4B849CAC" w14:textId="77777777" w:rsidR="003B1E53" w:rsidRDefault="003B1E53" w:rsidP="00B011E4">
      <w:pPr>
        <w:rPr>
          <w:rFonts w:ascii="Segoe UI" w:eastAsia="Times New Roman" w:hAnsi="Segoe UI" w:cs="Segoe UI"/>
          <w:sz w:val="21"/>
          <w:szCs w:val="21"/>
        </w:rPr>
      </w:pPr>
    </w:p>
    <w:p w14:paraId="71EE45D3" w14:textId="77777777" w:rsidR="003B1E53" w:rsidRDefault="003B1E53" w:rsidP="00B011E4">
      <w:pPr>
        <w:rPr>
          <w:rFonts w:ascii="Segoe UI" w:eastAsia="Times New Roman" w:hAnsi="Segoe UI" w:cs="Segoe UI"/>
          <w:sz w:val="21"/>
          <w:szCs w:val="21"/>
        </w:rPr>
      </w:pPr>
    </w:p>
    <w:p w14:paraId="2BD145EE" w14:textId="77777777" w:rsidR="003B1E53" w:rsidRDefault="003B1E53" w:rsidP="00B011E4">
      <w:pPr>
        <w:rPr>
          <w:rFonts w:ascii="Segoe UI" w:eastAsia="Times New Roman" w:hAnsi="Segoe UI" w:cs="Segoe UI"/>
          <w:sz w:val="21"/>
          <w:szCs w:val="21"/>
        </w:rPr>
      </w:pPr>
    </w:p>
    <w:p w14:paraId="0BE6C800" w14:textId="77777777" w:rsidR="003B1E53" w:rsidRDefault="003B1E53" w:rsidP="00B011E4">
      <w:pPr>
        <w:rPr>
          <w:rFonts w:ascii="Segoe UI" w:eastAsia="Times New Roman" w:hAnsi="Segoe UI" w:cs="Segoe UI"/>
          <w:sz w:val="21"/>
          <w:szCs w:val="21"/>
        </w:rPr>
      </w:pPr>
    </w:p>
    <w:p w14:paraId="78D2AE20" w14:textId="77777777" w:rsidR="003B1E53" w:rsidRDefault="003B1E53" w:rsidP="00B011E4">
      <w:pPr>
        <w:rPr>
          <w:rFonts w:ascii="Segoe UI" w:eastAsia="Times New Roman" w:hAnsi="Segoe UI" w:cs="Segoe UI"/>
          <w:sz w:val="21"/>
          <w:szCs w:val="21"/>
        </w:rPr>
      </w:pPr>
    </w:p>
    <w:p w14:paraId="74CFC308" w14:textId="77777777" w:rsidR="003B1E53" w:rsidRDefault="003B1E53" w:rsidP="00B011E4">
      <w:pPr>
        <w:rPr>
          <w:rFonts w:ascii="Segoe UI" w:eastAsia="Times New Roman" w:hAnsi="Segoe UI" w:cs="Segoe UI"/>
          <w:sz w:val="21"/>
          <w:szCs w:val="21"/>
        </w:rPr>
      </w:pPr>
    </w:p>
    <w:p w14:paraId="611692BF" w14:textId="77777777" w:rsidR="003B1E53" w:rsidRDefault="003B1E53" w:rsidP="00B011E4">
      <w:pPr>
        <w:rPr>
          <w:rFonts w:ascii="Segoe UI" w:eastAsia="Times New Roman" w:hAnsi="Segoe UI" w:cs="Segoe UI"/>
          <w:sz w:val="21"/>
          <w:szCs w:val="21"/>
        </w:rPr>
      </w:pPr>
    </w:p>
    <w:p w14:paraId="6DD980CA" w14:textId="77777777" w:rsidR="003B1E53" w:rsidRDefault="003B1E53" w:rsidP="00B011E4">
      <w:pPr>
        <w:rPr>
          <w:rFonts w:ascii="Segoe UI" w:eastAsia="Times New Roman" w:hAnsi="Segoe UI" w:cs="Segoe UI"/>
          <w:sz w:val="21"/>
          <w:szCs w:val="21"/>
        </w:rPr>
      </w:pPr>
    </w:p>
    <w:p w14:paraId="7E87040C" w14:textId="77777777" w:rsidR="003B1E53" w:rsidRDefault="003B1E53" w:rsidP="00B011E4">
      <w:pPr>
        <w:rPr>
          <w:rFonts w:ascii="Segoe UI" w:eastAsia="Times New Roman" w:hAnsi="Segoe UI" w:cs="Segoe UI"/>
          <w:sz w:val="21"/>
          <w:szCs w:val="21"/>
        </w:rPr>
      </w:pPr>
    </w:p>
    <w:p w14:paraId="130A2BE8" w14:textId="77777777" w:rsidR="003B1E53" w:rsidRDefault="003B1E53" w:rsidP="00B011E4">
      <w:pPr>
        <w:rPr>
          <w:rFonts w:ascii="Segoe UI" w:eastAsia="Times New Roman" w:hAnsi="Segoe UI" w:cs="Segoe UI"/>
          <w:sz w:val="21"/>
          <w:szCs w:val="21"/>
        </w:rPr>
      </w:pPr>
    </w:p>
    <w:p w14:paraId="29939879" w14:textId="77777777" w:rsidR="003B1E53" w:rsidRDefault="003B1E53" w:rsidP="00B011E4">
      <w:pPr>
        <w:rPr>
          <w:rFonts w:ascii="Segoe UI" w:eastAsia="Times New Roman" w:hAnsi="Segoe UI" w:cs="Segoe UI"/>
          <w:sz w:val="21"/>
          <w:szCs w:val="21"/>
        </w:rPr>
      </w:pPr>
    </w:p>
    <w:p w14:paraId="4456D017" w14:textId="77777777" w:rsidR="003B1E53" w:rsidRDefault="003B1E53" w:rsidP="00B011E4">
      <w:pPr>
        <w:rPr>
          <w:rFonts w:ascii="Segoe UI" w:eastAsia="Times New Roman" w:hAnsi="Segoe UI" w:cs="Segoe UI"/>
          <w:sz w:val="21"/>
          <w:szCs w:val="21"/>
        </w:rPr>
      </w:pPr>
    </w:p>
    <w:p w14:paraId="30649A03" w14:textId="35D9EC44" w:rsidR="003B1E53" w:rsidRDefault="003B1E53" w:rsidP="003B1E53">
      <w:pPr>
        <w:pStyle w:val="Heading1"/>
      </w:pPr>
      <w:bookmarkStart w:id="36" w:name="_Toc142029742"/>
      <w:r>
        <w:lastRenderedPageBreak/>
        <w:t>SEARCHING AND SORTING</w:t>
      </w:r>
      <w:bookmarkEnd w:id="36"/>
    </w:p>
    <w:p w14:paraId="1E752455" w14:textId="1C7B3F6E" w:rsidR="003B1E53" w:rsidRDefault="001F5769" w:rsidP="003B1E53">
      <w:pPr>
        <w:pStyle w:val="Heading2"/>
        <w:rPr>
          <w:rFonts w:ascii="Segoe UI" w:eastAsia="Times New Roman" w:hAnsi="Segoe UI" w:cs="Segoe UI"/>
          <w:bCs/>
          <w:sz w:val="21"/>
          <w:szCs w:val="21"/>
          <w:u w:val="single"/>
        </w:rPr>
      </w:pPr>
      <w:bookmarkStart w:id="37" w:name="_Toc142029743"/>
      <w:r>
        <w:rPr>
          <w:rFonts w:ascii="Segoe UI" w:eastAsia="Times New Roman" w:hAnsi="Segoe UI" w:cs="Segoe UI"/>
          <w:bCs/>
          <w:sz w:val="21"/>
          <w:szCs w:val="21"/>
          <w:u w:val="single"/>
        </w:rPr>
        <w:t>Merge Two Sorted Arrays</w:t>
      </w:r>
      <w:bookmarkEnd w:id="37"/>
    </w:p>
    <w:p w14:paraId="42C915AF"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sz w:val="21"/>
          <w:szCs w:val="21"/>
        </w:rPr>
        <w:t>You are given two integer arrays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and </w:t>
      </w:r>
      <w:r w:rsidRPr="001F5769">
        <w:rPr>
          <w:rFonts w:ascii="Consolas" w:eastAsia="Times New Roman" w:hAnsi="Consolas" w:cs="Courier New"/>
          <w:color w:val="C7254E"/>
          <w:sz w:val="21"/>
          <w:szCs w:val="21"/>
          <w:shd w:val="clear" w:color="auto" w:fill="F9F2F4"/>
        </w:rPr>
        <w:t>nums2</w:t>
      </w:r>
      <w:r w:rsidRPr="001F5769">
        <w:rPr>
          <w:rFonts w:ascii="Segoe UI" w:eastAsia="Times New Roman" w:hAnsi="Segoe UI" w:cs="Segoe UI"/>
          <w:sz w:val="21"/>
          <w:szCs w:val="21"/>
        </w:rPr>
        <w:t>, sorted in </w:t>
      </w:r>
      <w:r w:rsidRPr="001F5769">
        <w:rPr>
          <w:rFonts w:ascii="Segoe UI" w:eastAsia="Times New Roman" w:hAnsi="Segoe UI" w:cs="Segoe UI"/>
          <w:b/>
          <w:bCs/>
          <w:sz w:val="21"/>
          <w:szCs w:val="21"/>
        </w:rPr>
        <w:t>non-decreasing order</w:t>
      </w:r>
      <w:r w:rsidRPr="001F5769">
        <w:rPr>
          <w:rFonts w:ascii="Segoe UI" w:eastAsia="Times New Roman" w:hAnsi="Segoe UI" w:cs="Segoe UI"/>
          <w:sz w:val="21"/>
          <w:szCs w:val="21"/>
        </w:rPr>
        <w:t>, and two integers </w:t>
      </w:r>
      <w:r w:rsidRPr="001F5769">
        <w:rPr>
          <w:rFonts w:ascii="Consolas" w:eastAsia="Times New Roman" w:hAnsi="Consolas" w:cs="Courier New"/>
          <w:color w:val="C7254E"/>
          <w:sz w:val="21"/>
          <w:szCs w:val="21"/>
          <w:shd w:val="clear" w:color="auto" w:fill="F9F2F4"/>
        </w:rPr>
        <w:t>m</w:t>
      </w:r>
      <w:r w:rsidRPr="001F5769">
        <w:rPr>
          <w:rFonts w:ascii="Segoe UI" w:eastAsia="Times New Roman" w:hAnsi="Segoe UI" w:cs="Segoe UI"/>
          <w:sz w:val="21"/>
          <w:szCs w:val="21"/>
        </w:rPr>
        <w:t> and </w:t>
      </w:r>
      <w:r w:rsidRPr="001F5769">
        <w:rPr>
          <w:rFonts w:ascii="Consolas" w:eastAsia="Times New Roman" w:hAnsi="Consolas" w:cs="Courier New"/>
          <w:color w:val="C7254E"/>
          <w:sz w:val="21"/>
          <w:szCs w:val="21"/>
          <w:shd w:val="clear" w:color="auto" w:fill="F9F2F4"/>
        </w:rPr>
        <w:t>n</w:t>
      </w:r>
      <w:r w:rsidRPr="001F5769">
        <w:rPr>
          <w:rFonts w:ascii="Segoe UI" w:eastAsia="Times New Roman" w:hAnsi="Segoe UI" w:cs="Segoe UI"/>
          <w:sz w:val="21"/>
          <w:szCs w:val="21"/>
        </w:rPr>
        <w:t>, representing the number of elements in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and </w:t>
      </w:r>
      <w:r w:rsidRPr="001F5769">
        <w:rPr>
          <w:rFonts w:ascii="Consolas" w:eastAsia="Times New Roman" w:hAnsi="Consolas" w:cs="Courier New"/>
          <w:color w:val="C7254E"/>
          <w:sz w:val="21"/>
          <w:szCs w:val="21"/>
          <w:shd w:val="clear" w:color="auto" w:fill="F9F2F4"/>
        </w:rPr>
        <w:t>nums2</w:t>
      </w:r>
      <w:r w:rsidRPr="001F5769">
        <w:rPr>
          <w:rFonts w:ascii="Segoe UI" w:eastAsia="Times New Roman" w:hAnsi="Segoe UI" w:cs="Segoe UI"/>
          <w:sz w:val="21"/>
          <w:szCs w:val="21"/>
        </w:rPr>
        <w:t> respectively.</w:t>
      </w:r>
    </w:p>
    <w:p w14:paraId="3751AEA5"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b/>
          <w:bCs/>
          <w:sz w:val="21"/>
          <w:szCs w:val="21"/>
        </w:rPr>
        <w:t>Merge</w:t>
      </w:r>
      <w:r w:rsidRPr="001F5769">
        <w:rPr>
          <w:rFonts w:ascii="Segoe UI" w:eastAsia="Times New Roman" w:hAnsi="Segoe UI" w:cs="Segoe UI"/>
          <w:sz w:val="21"/>
          <w:szCs w:val="21"/>
        </w:rPr>
        <w:t>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and </w:t>
      </w:r>
      <w:r w:rsidRPr="001F5769">
        <w:rPr>
          <w:rFonts w:ascii="Consolas" w:eastAsia="Times New Roman" w:hAnsi="Consolas" w:cs="Courier New"/>
          <w:color w:val="C7254E"/>
          <w:sz w:val="21"/>
          <w:szCs w:val="21"/>
          <w:shd w:val="clear" w:color="auto" w:fill="F9F2F4"/>
        </w:rPr>
        <w:t>nums2</w:t>
      </w:r>
      <w:r w:rsidRPr="001F5769">
        <w:rPr>
          <w:rFonts w:ascii="Segoe UI" w:eastAsia="Times New Roman" w:hAnsi="Segoe UI" w:cs="Segoe UI"/>
          <w:sz w:val="21"/>
          <w:szCs w:val="21"/>
        </w:rPr>
        <w:t> into a single array sorted in </w:t>
      </w:r>
      <w:r w:rsidRPr="001F5769">
        <w:rPr>
          <w:rFonts w:ascii="Segoe UI" w:eastAsia="Times New Roman" w:hAnsi="Segoe UI" w:cs="Segoe UI"/>
          <w:b/>
          <w:bCs/>
          <w:sz w:val="21"/>
          <w:szCs w:val="21"/>
        </w:rPr>
        <w:t>non-decreasing order</w:t>
      </w:r>
      <w:r w:rsidRPr="001F5769">
        <w:rPr>
          <w:rFonts w:ascii="Segoe UI" w:eastAsia="Times New Roman" w:hAnsi="Segoe UI" w:cs="Segoe UI"/>
          <w:sz w:val="21"/>
          <w:szCs w:val="21"/>
        </w:rPr>
        <w:t>.</w:t>
      </w:r>
    </w:p>
    <w:p w14:paraId="53A5C223"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sz w:val="21"/>
          <w:szCs w:val="21"/>
        </w:rPr>
        <w:t>The final sorted array should not be returned by the function, but instead be </w:t>
      </w:r>
      <w:r w:rsidRPr="001F5769">
        <w:rPr>
          <w:rFonts w:ascii="Segoe UI" w:eastAsia="Times New Roman" w:hAnsi="Segoe UI" w:cs="Segoe UI"/>
          <w:i/>
          <w:iCs/>
          <w:sz w:val="21"/>
          <w:szCs w:val="21"/>
        </w:rPr>
        <w:t>stored inside the array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To accommodate this, </w:t>
      </w:r>
      <w:r w:rsidRPr="001F5769">
        <w:rPr>
          <w:rFonts w:ascii="Consolas" w:eastAsia="Times New Roman" w:hAnsi="Consolas" w:cs="Courier New"/>
          <w:color w:val="C7254E"/>
          <w:sz w:val="21"/>
          <w:szCs w:val="21"/>
          <w:shd w:val="clear" w:color="auto" w:fill="F9F2F4"/>
        </w:rPr>
        <w:t>nums1</w:t>
      </w:r>
      <w:r w:rsidRPr="001F5769">
        <w:rPr>
          <w:rFonts w:ascii="Segoe UI" w:eastAsia="Times New Roman" w:hAnsi="Segoe UI" w:cs="Segoe UI"/>
          <w:sz w:val="21"/>
          <w:szCs w:val="21"/>
        </w:rPr>
        <w:t> has a length of </w:t>
      </w:r>
      <w:r w:rsidRPr="001F5769">
        <w:rPr>
          <w:rFonts w:ascii="Consolas" w:eastAsia="Times New Roman" w:hAnsi="Consolas" w:cs="Courier New"/>
          <w:color w:val="C7254E"/>
          <w:sz w:val="21"/>
          <w:szCs w:val="21"/>
          <w:shd w:val="clear" w:color="auto" w:fill="F9F2F4"/>
        </w:rPr>
        <w:t>m + n</w:t>
      </w:r>
      <w:r w:rsidRPr="001F5769">
        <w:rPr>
          <w:rFonts w:ascii="Segoe UI" w:eastAsia="Times New Roman" w:hAnsi="Segoe UI" w:cs="Segoe UI"/>
          <w:sz w:val="21"/>
          <w:szCs w:val="21"/>
        </w:rPr>
        <w:t>, where the first </w:t>
      </w:r>
      <w:r w:rsidRPr="001F5769">
        <w:rPr>
          <w:rFonts w:ascii="Consolas" w:eastAsia="Times New Roman" w:hAnsi="Consolas" w:cs="Courier New"/>
          <w:color w:val="C7254E"/>
          <w:sz w:val="21"/>
          <w:szCs w:val="21"/>
          <w:shd w:val="clear" w:color="auto" w:fill="F9F2F4"/>
        </w:rPr>
        <w:t>m</w:t>
      </w:r>
      <w:r w:rsidRPr="001F5769">
        <w:rPr>
          <w:rFonts w:ascii="Segoe UI" w:eastAsia="Times New Roman" w:hAnsi="Segoe UI" w:cs="Segoe UI"/>
          <w:sz w:val="21"/>
          <w:szCs w:val="21"/>
        </w:rPr>
        <w:t> elements denote the elements that should be merged, and the last </w:t>
      </w:r>
      <w:r w:rsidRPr="001F5769">
        <w:rPr>
          <w:rFonts w:ascii="Consolas" w:eastAsia="Times New Roman" w:hAnsi="Consolas" w:cs="Courier New"/>
          <w:color w:val="C7254E"/>
          <w:sz w:val="21"/>
          <w:szCs w:val="21"/>
          <w:shd w:val="clear" w:color="auto" w:fill="F9F2F4"/>
        </w:rPr>
        <w:t>n</w:t>
      </w:r>
      <w:r w:rsidRPr="001F5769">
        <w:rPr>
          <w:rFonts w:ascii="Segoe UI" w:eastAsia="Times New Roman" w:hAnsi="Segoe UI" w:cs="Segoe UI"/>
          <w:sz w:val="21"/>
          <w:szCs w:val="21"/>
        </w:rPr>
        <w:t> elements are set to </w:t>
      </w:r>
      <w:r w:rsidRPr="001F5769">
        <w:rPr>
          <w:rFonts w:ascii="Consolas" w:eastAsia="Times New Roman" w:hAnsi="Consolas" w:cs="Courier New"/>
          <w:color w:val="C7254E"/>
          <w:sz w:val="21"/>
          <w:szCs w:val="21"/>
          <w:shd w:val="clear" w:color="auto" w:fill="F9F2F4"/>
        </w:rPr>
        <w:t>0</w:t>
      </w:r>
      <w:r w:rsidRPr="001F5769">
        <w:rPr>
          <w:rFonts w:ascii="Segoe UI" w:eastAsia="Times New Roman" w:hAnsi="Segoe UI" w:cs="Segoe UI"/>
          <w:sz w:val="21"/>
          <w:szCs w:val="21"/>
        </w:rPr>
        <w:t> and should be ignored. </w:t>
      </w:r>
      <w:r w:rsidRPr="001F5769">
        <w:rPr>
          <w:rFonts w:ascii="Consolas" w:eastAsia="Times New Roman" w:hAnsi="Consolas" w:cs="Courier New"/>
          <w:color w:val="C7254E"/>
          <w:sz w:val="21"/>
          <w:szCs w:val="21"/>
          <w:shd w:val="clear" w:color="auto" w:fill="F9F2F4"/>
        </w:rPr>
        <w:t>nums2</w:t>
      </w:r>
      <w:r w:rsidRPr="001F5769">
        <w:rPr>
          <w:rFonts w:ascii="Segoe UI" w:eastAsia="Times New Roman" w:hAnsi="Segoe UI" w:cs="Segoe UI"/>
          <w:sz w:val="21"/>
          <w:szCs w:val="21"/>
        </w:rPr>
        <w:t> has a length of </w:t>
      </w:r>
      <w:r w:rsidRPr="001F5769">
        <w:rPr>
          <w:rFonts w:ascii="Consolas" w:eastAsia="Times New Roman" w:hAnsi="Consolas" w:cs="Courier New"/>
          <w:color w:val="C7254E"/>
          <w:sz w:val="21"/>
          <w:szCs w:val="21"/>
          <w:shd w:val="clear" w:color="auto" w:fill="F9F2F4"/>
        </w:rPr>
        <w:t>n</w:t>
      </w:r>
      <w:r w:rsidRPr="001F5769">
        <w:rPr>
          <w:rFonts w:ascii="Segoe UI" w:eastAsia="Times New Roman" w:hAnsi="Segoe UI" w:cs="Segoe UI"/>
          <w:sz w:val="21"/>
          <w:szCs w:val="21"/>
        </w:rPr>
        <w:t>.</w:t>
      </w:r>
    </w:p>
    <w:p w14:paraId="19159C86"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sz w:val="21"/>
          <w:szCs w:val="21"/>
        </w:rPr>
        <w:t> </w:t>
      </w:r>
    </w:p>
    <w:p w14:paraId="6D22720E"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b/>
          <w:bCs/>
          <w:sz w:val="21"/>
          <w:szCs w:val="21"/>
        </w:rPr>
        <w:t>Example 1:</w:t>
      </w:r>
    </w:p>
    <w:p w14:paraId="5D7E77D3"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Input:</w:t>
      </w:r>
      <w:r w:rsidRPr="001F5769">
        <w:rPr>
          <w:rFonts w:ascii="Consolas" w:eastAsia="Times New Roman" w:hAnsi="Consolas" w:cs="Courier New"/>
          <w:color w:val="333333"/>
          <w:sz w:val="21"/>
          <w:szCs w:val="21"/>
        </w:rPr>
        <w:t xml:space="preserve"> nums1 = [1,2,3,0,0,0], m = 3, nums2 = [2,5,6], n = 3</w:t>
      </w:r>
    </w:p>
    <w:p w14:paraId="57C7B37E"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Output:</w:t>
      </w:r>
      <w:r w:rsidRPr="001F5769">
        <w:rPr>
          <w:rFonts w:ascii="Consolas" w:eastAsia="Times New Roman" w:hAnsi="Consolas" w:cs="Courier New"/>
          <w:color w:val="333333"/>
          <w:sz w:val="21"/>
          <w:szCs w:val="21"/>
        </w:rPr>
        <w:t xml:space="preserve"> [1,2,2,3,5,6]</w:t>
      </w:r>
    </w:p>
    <w:p w14:paraId="233DBA73"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Explanation:</w:t>
      </w:r>
      <w:r w:rsidRPr="001F5769">
        <w:rPr>
          <w:rFonts w:ascii="Consolas" w:eastAsia="Times New Roman" w:hAnsi="Consolas" w:cs="Courier New"/>
          <w:color w:val="333333"/>
          <w:sz w:val="21"/>
          <w:szCs w:val="21"/>
        </w:rPr>
        <w:t xml:space="preserve"> The arrays we are merging are [1,2,3] and [2,5,6].</w:t>
      </w:r>
    </w:p>
    <w:p w14:paraId="122680CE"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color w:val="333333"/>
          <w:sz w:val="21"/>
          <w:szCs w:val="21"/>
        </w:rPr>
        <w:t>The result of the merge is [</w:t>
      </w:r>
      <w:r w:rsidRPr="001F5769">
        <w:rPr>
          <w:rFonts w:ascii="Consolas" w:eastAsia="Times New Roman" w:hAnsi="Consolas" w:cs="Courier New"/>
          <w:color w:val="333333"/>
          <w:sz w:val="21"/>
          <w:szCs w:val="21"/>
          <w:u w:val="single"/>
        </w:rPr>
        <w:t>1</w:t>
      </w:r>
      <w:r w:rsidRPr="001F5769">
        <w:rPr>
          <w:rFonts w:ascii="Consolas" w:eastAsia="Times New Roman" w:hAnsi="Consolas" w:cs="Courier New"/>
          <w:color w:val="333333"/>
          <w:sz w:val="21"/>
          <w:szCs w:val="21"/>
        </w:rPr>
        <w:t>,</w:t>
      </w:r>
      <w:r w:rsidRPr="001F5769">
        <w:rPr>
          <w:rFonts w:ascii="Consolas" w:eastAsia="Times New Roman" w:hAnsi="Consolas" w:cs="Courier New"/>
          <w:color w:val="333333"/>
          <w:sz w:val="21"/>
          <w:szCs w:val="21"/>
          <w:u w:val="single"/>
        </w:rPr>
        <w:t>2</w:t>
      </w:r>
      <w:r w:rsidRPr="001F5769">
        <w:rPr>
          <w:rFonts w:ascii="Consolas" w:eastAsia="Times New Roman" w:hAnsi="Consolas" w:cs="Courier New"/>
          <w:color w:val="333333"/>
          <w:sz w:val="21"/>
          <w:szCs w:val="21"/>
        </w:rPr>
        <w:t>,2,</w:t>
      </w:r>
      <w:r w:rsidRPr="001F5769">
        <w:rPr>
          <w:rFonts w:ascii="Consolas" w:eastAsia="Times New Roman" w:hAnsi="Consolas" w:cs="Courier New"/>
          <w:color w:val="333333"/>
          <w:sz w:val="21"/>
          <w:szCs w:val="21"/>
          <w:u w:val="single"/>
        </w:rPr>
        <w:t>3</w:t>
      </w:r>
      <w:r w:rsidRPr="001F5769">
        <w:rPr>
          <w:rFonts w:ascii="Consolas" w:eastAsia="Times New Roman" w:hAnsi="Consolas" w:cs="Courier New"/>
          <w:color w:val="333333"/>
          <w:sz w:val="21"/>
          <w:szCs w:val="21"/>
        </w:rPr>
        <w:t>,5,6] with the underlined elements coming from nums1.</w:t>
      </w:r>
    </w:p>
    <w:p w14:paraId="6A282D0F"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b/>
          <w:bCs/>
          <w:sz w:val="21"/>
          <w:szCs w:val="21"/>
        </w:rPr>
        <w:t>Example 2:</w:t>
      </w:r>
    </w:p>
    <w:p w14:paraId="22558A91"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Input:</w:t>
      </w:r>
      <w:r w:rsidRPr="001F5769">
        <w:rPr>
          <w:rFonts w:ascii="Consolas" w:eastAsia="Times New Roman" w:hAnsi="Consolas" w:cs="Courier New"/>
          <w:color w:val="333333"/>
          <w:sz w:val="21"/>
          <w:szCs w:val="21"/>
        </w:rPr>
        <w:t xml:space="preserve"> nums1 = [1], m = 1, nums2 = [], n = 0</w:t>
      </w:r>
    </w:p>
    <w:p w14:paraId="46B1A8A7"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Output:</w:t>
      </w:r>
      <w:r w:rsidRPr="001F5769">
        <w:rPr>
          <w:rFonts w:ascii="Consolas" w:eastAsia="Times New Roman" w:hAnsi="Consolas" w:cs="Courier New"/>
          <w:color w:val="333333"/>
          <w:sz w:val="21"/>
          <w:szCs w:val="21"/>
        </w:rPr>
        <w:t xml:space="preserve"> [1]</w:t>
      </w:r>
    </w:p>
    <w:p w14:paraId="289FEF8D"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Explanation:</w:t>
      </w:r>
      <w:r w:rsidRPr="001F5769">
        <w:rPr>
          <w:rFonts w:ascii="Consolas" w:eastAsia="Times New Roman" w:hAnsi="Consolas" w:cs="Courier New"/>
          <w:color w:val="333333"/>
          <w:sz w:val="21"/>
          <w:szCs w:val="21"/>
        </w:rPr>
        <w:t xml:space="preserve"> The arrays we are merging are [1] and [].</w:t>
      </w:r>
    </w:p>
    <w:p w14:paraId="1AB5C8BF"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color w:val="333333"/>
          <w:sz w:val="21"/>
          <w:szCs w:val="21"/>
        </w:rPr>
        <w:t>The result of the merge is [1].</w:t>
      </w:r>
    </w:p>
    <w:p w14:paraId="4AE2F6AB" w14:textId="77777777" w:rsidR="001F5769" w:rsidRPr="001F5769" w:rsidRDefault="001F5769" w:rsidP="001F5769">
      <w:pPr>
        <w:shd w:val="clear" w:color="auto" w:fill="FFFFFF"/>
        <w:spacing w:after="240"/>
        <w:rPr>
          <w:rFonts w:ascii="Segoe UI" w:eastAsia="Times New Roman" w:hAnsi="Segoe UI" w:cs="Segoe UI"/>
          <w:sz w:val="21"/>
          <w:szCs w:val="21"/>
        </w:rPr>
      </w:pPr>
      <w:r w:rsidRPr="001F5769">
        <w:rPr>
          <w:rFonts w:ascii="Segoe UI" w:eastAsia="Times New Roman" w:hAnsi="Segoe UI" w:cs="Segoe UI"/>
          <w:b/>
          <w:bCs/>
          <w:sz w:val="21"/>
          <w:szCs w:val="21"/>
        </w:rPr>
        <w:t>Example 3:</w:t>
      </w:r>
    </w:p>
    <w:p w14:paraId="001DC934"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Input:</w:t>
      </w:r>
      <w:r w:rsidRPr="001F5769">
        <w:rPr>
          <w:rFonts w:ascii="Consolas" w:eastAsia="Times New Roman" w:hAnsi="Consolas" w:cs="Courier New"/>
          <w:color w:val="333333"/>
          <w:sz w:val="21"/>
          <w:szCs w:val="21"/>
        </w:rPr>
        <w:t xml:space="preserve"> nums1 = [0], m = 0, nums2 = [1], n = 1</w:t>
      </w:r>
    </w:p>
    <w:p w14:paraId="11BC8385"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Output:</w:t>
      </w:r>
      <w:r w:rsidRPr="001F5769">
        <w:rPr>
          <w:rFonts w:ascii="Consolas" w:eastAsia="Times New Roman" w:hAnsi="Consolas" w:cs="Courier New"/>
          <w:color w:val="333333"/>
          <w:sz w:val="21"/>
          <w:szCs w:val="21"/>
        </w:rPr>
        <w:t xml:space="preserve"> [1]</w:t>
      </w:r>
    </w:p>
    <w:p w14:paraId="080E3E91"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b/>
          <w:bCs/>
          <w:color w:val="333333"/>
          <w:sz w:val="21"/>
          <w:szCs w:val="21"/>
        </w:rPr>
        <w:t>Explanation:</w:t>
      </w:r>
      <w:r w:rsidRPr="001F5769">
        <w:rPr>
          <w:rFonts w:ascii="Consolas" w:eastAsia="Times New Roman" w:hAnsi="Consolas" w:cs="Courier New"/>
          <w:color w:val="333333"/>
          <w:sz w:val="21"/>
          <w:szCs w:val="21"/>
        </w:rPr>
        <w:t xml:space="preserve"> The arrays we are merging are [] and [1].</w:t>
      </w:r>
    </w:p>
    <w:p w14:paraId="2582F9D4"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color w:val="333333"/>
          <w:sz w:val="21"/>
          <w:szCs w:val="21"/>
        </w:rPr>
        <w:t>The result of the merge is [1].</w:t>
      </w:r>
    </w:p>
    <w:p w14:paraId="2CB70C0B" w14:textId="77777777" w:rsidR="001F5769" w:rsidRPr="001F5769" w:rsidRDefault="001F5769" w:rsidP="001F57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F5769">
        <w:rPr>
          <w:rFonts w:ascii="Consolas" w:eastAsia="Times New Roman" w:hAnsi="Consolas" w:cs="Courier New"/>
          <w:color w:val="333333"/>
          <w:sz w:val="21"/>
          <w:szCs w:val="21"/>
        </w:rPr>
        <w:t>Note that because m = 0, there are no elements in nums1. The 0 is only there to ensure the merge result can fit in num</w:t>
      </w:r>
    </w:p>
    <w:p w14:paraId="0743E565" w14:textId="77777777" w:rsidR="003B1E53" w:rsidRPr="00C7398C" w:rsidRDefault="003B1E53" w:rsidP="003B1E53"/>
    <w:p w14:paraId="52C40E0F" w14:textId="77777777" w:rsidR="003B1E53" w:rsidRDefault="003B1E53" w:rsidP="003B1E5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7A6625B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void merge(int* nums1, int nums1Size, int m, int* nums2, int nums2Size, int n){</w:t>
      </w:r>
    </w:p>
    <w:p w14:paraId="3BC23E6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i = m-1;</w:t>
      </w:r>
    </w:p>
    <w:p w14:paraId="25E14D70"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j = n-1;</w:t>
      </w:r>
    </w:p>
    <w:p w14:paraId="4F648EDD"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temp = 0;</w:t>
      </w:r>
    </w:p>
    <w:p w14:paraId="5FC99192"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k = m+n-1;</w:t>
      </w:r>
    </w:p>
    <w:p w14:paraId="52E26D59"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(i &gt;=0 &amp;&amp; j &gt;=0 ) {</w:t>
      </w:r>
    </w:p>
    <w:p w14:paraId="5389CAF8"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if (nums1[i] &gt; nums2[j]) {</w:t>
      </w:r>
    </w:p>
    <w:p w14:paraId="683C6B8D"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nums1[i--];</w:t>
      </w:r>
    </w:p>
    <w:p w14:paraId="70F6E9CB"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else if (nums1[i] &lt; nums2[j]) {</w:t>
      </w:r>
    </w:p>
    <w:p w14:paraId="4B740E53"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nums2[j--];</w:t>
      </w:r>
    </w:p>
    <w:p w14:paraId="3E56707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else {</w:t>
      </w:r>
    </w:p>
    <w:p w14:paraId="1525C87F"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nums2[j--];</w:t>
      </w:r>
    </w:p>
    <w:p w14:paraId="6589713F"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t>
      </w:r>
    </w:p>
    <w:p w14:paraId="64CA782B"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w:t>
      </w:r>
    </w:p>
    <w:p w14:paraId="4670F43E"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(i &gt;= 0) nums1[k--] = nums1[i--];</w:t>
      </w:r>
    </w:p>
    <w:p w14:paraId="7656DA91"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(j &gt;= 0) nums1[k--] = nums2[j--];</w:t>
      </w:r>
    </w:p>
    <w:p w14:paraId="7D0BEA07" w14:textId="77777777" w:rsidR="00B21D6F" w:rsidRPr="00B21D6F" w:rsidRDefault="00B21D6F" w:rsidP="00B21D6F">
      <w:pPr>
        <w:rPr>
          <w:rFonts w:ascii="Segoe UI" w:eastAsia="Times New Roman" w:hAnsi="Segoe UI" w:cs="Segoe UI"/>
          <w:sz w:val="21"/>
          <w:szCs w:val="21"/>
        </w:rPr>
      </w:pPr>
    </w:p>
    <w:p w14:paraId="52EE80AC" w14:textId="77777777" w:rsidR="00374722"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w:t>
      </w:r>
    </w:p>
    <w:p w14:paraId="648D0E5E" w14:textId="77777777" w:rsidR="00374722" w:rsidRDefault="00374722" w:rsidP="00B21D6F">
      <w:pPr>
        <w:rPr>
          <w:rFonts w:ascii="Segoe UI" w:eastAsia="Times New Roman" w:hAnsi="Segoe UI" w:cs="Segoe UI"/>
          <w:sz w:val="21"/>
          <w:szCs w:val="21"/>
        </w:rPr>
      </w:pPr>
    </w:p>
    <w:p w14:paraId="50381C91" w14:textId="22CB190F" w:rsidR="003B1E53" w:rsidRDefault="003B1E53" w:rsidP="00B21D6F">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1C7F9E5"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class Solution {</w:t>
      </w:r>
    </w:p>
    <w:p w14:paraId="0FCA9099"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public void merge(int[] nums1, int m, int[] nums2, int n) {</w:t>
      </w:r>
    </w:p>
    <w:p w14:paraId="6919FF38"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i = m-1;</w:t>
      </w:r>
    </w:p>
    <w:p w14:paraId="2560E5AE"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j = n-1;</w:t>
      </w:r>
    </w:p>
    <w:p w14:paraId="115811FD"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temp = 0;</w:t>
      </w:r>
    </w:p>
    <w:p w14:paraId="7AB6DF36"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int k = m+n-1;</w:t>
      </w:r>
    </w:p>
    <w:p w14:paraId="549E25AF"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(i &gt;=0 &amp;&amp; j &gt;=0 ) {</w:t>
      </w:r>
    </w:p>
    <w:p w14:paraId="52188935"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if (nums1[i] &gt; nums2[j]) {</w:t>
      </w:r>
    </w:p>
    <w:p w14:paraId="12549FE8"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nums1[i--];</w:t>
      </w:r>
    </w:p>
    <w:p w14:paraId="53873F1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else if (nums1[i] &lt; nums2[j]) {</w:t>
      </w:r>
    </w:p>
    <w:p w14:paraId="068CAEA7"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nums2[j--];</w:t>
      </w:r>
    </w:p>
    <w:p w14:paraId="5E14E6DA"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else {</w:t>
      </w:r>
    </w:p>
    <w:p w14:paraId="62E91D26"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nums1[k--] = nums2[j--];</w:t>
      </w:r>
    </w:p>
    <w:p w14:paraId="2410207C"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t>
      </w:r>
    </w:p>
    <w:p w14:paraId="19BAFB2F"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 </w:t>
      </w:r>
    </w:p>
    <w:p w14:paraId="3542EE26"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(i &gt;= 0) nums1[k--] = nums1[i--];</w:t>
      </w:r>
    </w:p>
    <w:p w14:paraId="63B70ADC"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while (j &gt;= 0) nums1[k--] = nums2[j--];</w:t>
      </w:r>
    </w:p>
    <w:p w14:paraId="002878B6" w14:textId="77777777" w:rsidR="00B21D6F" w:rsidRPr="00B21D6F"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 xml:space="preserve">    }</w:t>
      </w:r>
    </w:p>
    <w:p w14:paraId="43A26CF6" w14:textId="2BAB88FA" w:rsidR="003B1E53" w:rsidRDefault="00B21D6F" w:rsidP="00B21D6F">
      <w:pPr>
        <w:rPr>
          <w:rFonts w:ascii="Segoe UI" w:eastAsia="Times New Roman" w:hAnsi="Segoe UI" w:cs="Segoe UI"/>
          <w:sz w:val="21"/>
          <w:szCs w:val="21"/>
        </w:rPr>
      </w:pPr>
      <w:r w:rsidRPr="00B21D6F">
        <w:rPr>
          <w:rFonts w:ascii="Segoe UI" w:eastAsia="Times New Roman" w:hAnsi="Segoe UI" w:cs="Segoe UI"/>
          <w:sz w:val="21"/>
          <w:szCs w:val="21"/>
        </w:rPr>
        <w:t>}</w:t>
      </w:r>
    </w:p>
    <w:p w14:paraId="279C9AAE" w14:textId="77777777" w:rsidR="0089496C" w:rsidRDefault="0089496C" w:rsidP="00B21D6F">
      <w:pPr>
        <w:rPr>
          <w:rFonts w:ascii="Segoe UI" w:eastAsia="Times New Roman" w:hAnsi="Segoe UI" w:cs="Segoe UI"/>
          <w:sz w:val="21"/>
          <w:szCs w:val="21"/>
        </w:rPr>
      </w:pPr>
    </w:p>
    <w:p w14:paraId="01ECDDB7" w14:textId="309CB29B" w:rsidR="0089496C" w:rsidRDefault="0089496C" w:rsidP="0089496C">
      <w:pPr>
        <w:pStyle w:val="Heading2"/>
        <w:rPr>
          <w:rFonts w:ascii="Segoe UI" w:eastAsia="Times New Roman" w:hAnsi="Segoe UI" w:cs="Segoe UI"/>
          <w:bCs/>
          <w:sz w:val="21"/>
          <w:szCs w:val="21"/>
          <w:u w:val="single"/>
        </w:rPr>
      </w:pPr>
      <w:bookmarkStart w:id="38" w:name="_Toc142029744"/>
      <w:r>
        <w:rPr>
          <w:rFonts w:ascii="Segoe UI" w:eastAsia="Times New Roman" w:hAnsi="Segoe UI" w:cs="Segoe UI"/>
          <w:bCs/>
          <w:sz w:val="21"/>
          <w:szCs w:val="21"/>
          <w:u w:val="single"/>
        </w:rPr>
        <w:t>First Bad Version</w:t>
      </w:r>
      <w:bookmarkEnd w:id="38"/>
    </w:p>
    <w:p w14:paraId="414083F5"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6313213F"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sz w:val="21"/>
          <w:szCs w:val="21"/>
        </w:rPr>
        <w:lastRenderedPageBreak/>
        <w:t>Suppose you have </w:t>
      </w:r>
      <w:r w:rsidRPr="005F473D">
        <w:rPr>
          <w:rFonts w:ascii="Consolas" w:eastAsia="Times New Roman" w:hAnsi="Consolas" w:cs="Courier New"/>
          <w:color w:val="C7254E"/>
          <w:sz w:val="21"/>
          <w:szCs w:val="21"/>
          <w:shd w:val="clear" w:color="auto" w:fill="F9F2F4"/>
        </w:rPr>
        <w:t>n</w:t>
      </w:r>
      <w:r w:rsidRPr="005F473D">
        <w:rPr>
          <w:rFonts w:ascii="Segoe UI" w:eastAsia="Times New Roman" w:hAnsi="Segoe UI" w:cs="Segoe UI"/>
          <w:sz w:val="21"/>
          <w:szCs w:val="21"/>
        </w:rPr>
        <w:t> versions </w:t>
      </w:r>
      <w:r w:rsidRPr="005F473D">
        <w:rPr>
          <w:rFonts w:ascii="Consolas" w:eastAsia="Times New Roman" w:hAnsi="Consolas" w:cs="Courier New"/>
          <w:color w:val="C7254E"/>
          <w:sz w:val="21"/>
          <w:szCs w:val="21"/>
          <w:shd w:val="clear" w:color="auto" w:fill="F9F2F4"/>
        </w:rPr>
        <w:t>[1, 2, ..., n]</w:t>
      </w:r>
      <w:r w:rsidRPr="005F473D">
        <w:rPr>
          <w:rFonts w:ascii="Segoe UI" w:eastAsia="Times New Roman" w:hAnsi="Segoe UI" w:cs="Segoe UI"/>
          <w:sz w:val="21"/>
          <w:szCs w:val="21"/>
        </w:rPr>
        <w:t> and you want to find out the first bad one, which causes all the following ones to be bad.</w:t>
      </w:r>
    </w:p>
    <w:p w14:paraId="6FEF6685"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sz w:val="21"/>
          <w:szCs w:val="21"/>
        </w:rPr>
        <w:t>You are given an API </w:t>
      </w:r>
      <w:r w:rsidRPr="005F473D">
        <w:rPr>
          <w:rFonts w:ascii="Consolas" w:eastAsia="Times New Roman" w:hAnsi="Consolas" w:cs="Courier New"/>
          <w:color w:val="C7254E"/>
          <w:sz w:val="21"/>
          <w:szCs w:val="21"/>
          <w:shd w:val="clear" w:color="auto" w:fill="F9F2F4"/>
        </w:rPr>
        <w:t>bool isBadVersion(version)</w:t>
      </w:r>
      <w:r w:rsidRPr="005F473D">
        <w:rPr>
          <w:rFonts w:ascii="Segoe UI" w:eastAsia="Times New Roman" w:hAnsi="Segoe UI" w:cs="Segoe UI"/>
          <w:sz w:val="21"/>
          <w:szCs w:val="21"/>
        </w:rPr>
        <w:t> which returns whether </w:t>
      </w:r>
      <w:r w:rsidRPr="005F473D">
        <w:rPr>
          <w:rFonts w:ascii="Consolas" w:eastAsia="Times New Roman" w:hAnsi="Consolas" w:cs="Courier New"/>
          <w:color w:val="C7254E"/>
          <w:sz w:val="21"/>
          <w:szCs w:val="21"/>
          <w:shd w:val="clear" w:color="auto" w:fill="F9F2F4"/>
        </w:rPr>
        <w:t>version</w:t>
      </w:r>
      <w:r w:rsidRPr="005F473D">
        <w:rPr>
          <w:rFonts w:ascii="Segoe UI" w:eastAsia="Times New Roman" w:hAnsi="Segoe UI" w:cs="Segoe UI"/>
          <w:sz w:val="21"/>
          <w:szCs w:val="21"/>
        </w:rPr>
        <w:t> is bad. Implement a function to find the first bad version. You should minimize the number of calls to the API.</w:t>
      </w:r>
    </w:p>
    <w:p w14:paraId="4E3CE717"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sz w:val="21"/>
          <w:szCs w:val="21"/>
        </w:rPr>
        <w:t> </w:t>
      </w:r>
    </w:p>
    <w:p w14:paraId="117A310E"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b/>
          <w:bCs/>
          <w:sz w:val="21"/>
          <w:szCs w:val="21"/>
        </w:rPr>
        <w:t>Example 1:</w:t>
      </w:r>
    </w:p>
    <w:p w14:paraId="17B89572"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Input:</w:t>
      </w:r>
      <w:r w:rsidRPr="005F473D">
        <w:rPr>
          <w:rFonts w:ascii="Consolas" w:eastAsia="Times New Roman" w:hAnsi="Consolas" w:cs="Courier New"/>
          <w:color w:val="333333"/>
          <w:sz w:val="21"/>
          <w:szCs w:val="21"/>
        </w:rPr>
        <w:t xml:space="preserve"> n = 5, bad = 4</w:t>
      </w:r>
    </w:p>
    <w:p w14:paraId="1F49E219"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Output:</w:t>
      </w:r>
      <w:r w:rsidRPr="005F473D">
        <w:rPr>
          <w:rFonts w:ascii="Consolas" w:eastAsia="Times New Roman" w:hAnsi="Consolas" w:cs="Courier New"/>
          <w:color w:val="333333"/>
          <w:sz w:val="21"/>
          <w:szCs w:val="21"/>
        </w:rPr>
        <w:t xml:space="preserve"> 4</w:t>
      </w:r>
    </w:p>
    <w:p w14:paraId="7073AEF2"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Explanation:</w:t>
      </w:r>
    </w:p>
    <w:p w14:paraId="210B8043"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color w:val="333333"/>
          <w:sz w:val="21"/>
          <w:szCs w:val="21"/>
        </w:rPr>
        <w:t>call isBadVersion(3) -&gt; false</w:t>
      </w:r>
    </w:p>
    <w:p w14:paraId="5144580A"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color w:val="333333"/>
          <w:sz w:val="21"/>
          <w:szCs w:val="21"/>
        </w:rPr>
        <w:t>call isBadVersion(5) -&gt; true</w:t>
      </w:r>
    </w:p>
    <w:p w14:paraId="45F25F55"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color w:val="333333"/>
          <w:sz w:val="21"/>
          <w:szCs w:val="21"/>
        </w:rPr>
        <w:t>call isBadVersion(4) -&gt; true</w:t>
      </w:r>
    </w:p>
    <w:p w14:paraId="7E4028B3"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color w:val="333333"/>
          <w:sz w:val="21"/>
          <w:szCs w:val="21"/>
        </w:rPr>
        <w:t>Then 4 is the first bad version.</w:t>
      </w:r>
    </w:p>
    <w:p w14:paraId="7E665FA6" w14:textId="77777777" w:rsidR="005F473D" w:rsidRPr="005F473D" w:rsidRDefault="005F473D" w:rsidP="005F473D">
      <w:pPr>
        <w:shd w:val="clear" w:color="auto" w:fill="FFFFFF"/>
        <w:spacing w:after="240"/>
        <w:rPr>
          <w:rFonts w:ascii="Segoe UI" w:eastAsia="Times New Roman" w:hAnsi="Segoe UI" w:cs="Segoe UI"/>
          <w:sz w:val="21"/>
          <w:szCs w:val="21"/>
        </w:rPr>
      </w:pPr>
      <w:r w:rsidRPr="005F473D">
        <w:rPr>
          <w:rFonts w:ascii="Segoe UI" w:eastAsia="Times New Roman" w:hAnsi="Segoe UI" w:cs="Segoe UI"/>
          <w:b/>
          <w:bCs/>
          <w:sz w:val="21"/>
          <w:szCs w:val="21"/>
        </w:rPr>
        <w:t>Example 2:</w:t>
      </w:r>
    </w:p>
    <w:p w14:paraId="387050A0"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Input:</w:t>
      </w:r>
      <w:r w:rsidRPr="005F473D">
        <w:rPr>
          <w:rFonts w:ascii="Consolas" w:eastAsia="Times New Roman" w:hAnsi="Consolas" w:cs="Courier New"/>
          <w:color w:val="333333"/>
          <w:sz w:val="21"/>
          <w:szCs w:val="21"/>
        </w:rPr>
        <w:t xml:space="preserve"> n = 1, bad = 1</w:t>
      </w:r>
    </w:p>
    <w:p w14:paraId="47D1E490" w14:textId="77777777" w:rsidR="005F473D" w:rsidRPr="005F473D" w:rsidRDefault="005F473D" w:rsidP="005F47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F473D">
        <w:rPr>
          <w:rFonts w:ascii="Consolas" w:eastAsia="Times New Roman" w:hAnsi="Consolas" w:cs="Courier New"/>
          <w:b/>
          <w:bCs/>
          <w:color w:val="333333"/>
          <w:sz w:val="21"/>
          <w:szCs w:val="21"/>
        </w:rPr>
        <w:t>Output:</w:t>
      </w:r>
      <w:r w:rsidRPr="005F473D">
        <w:rPr>
          <w:rFonts w:ascii="Consolas" w:eastAsia="Times New Roman" w:hAnsi="Consolas" w:cs="Courier New"/>
          <w:color w:val="333333"/>
          <w:sz w:val="21"/>
          <w:szCs w:val="21"/>
        </w:rPr>
        <w:t xml:space="preserve"> 1</w:t>
      </w:r>
    </w:p>
    <w:p w14:paraId="3992B9C7" w14:textId="77777777" w:rsidR="0089496C" w:rsidRDefault="0089496C" w:rsidP="0089496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3490C55A"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int firstBadVersion(int n) {</w:t>
      </w:r>
    </w:p>
    <w:p w14:paraId="30EFE284"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int left = 0;</w:t>
      </w:r>
    </w:p>
    <w:p w14:paraId="7DD1AD1A"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int right = n-1;</w:t>
      </w:r>
    </w:p>
    <w:p w14:paraId="6FEAC5C3"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int middle = 0;</w:t>
      </w:r>
    </w:p>
    <w:p w14:paraId="1CB1CBD8"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while (left &lt;= right) {</w:t>
      </w:r>
    </w:p>
    <w:p w14:paraId="6BE5D6A3"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middle = left + (right-left)/2;</w:t>
      </w:r>
    </w:p>
    <w:p w14:paraId="6B681BC1"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if (isBadVersion(middle)) right = middle-1;</w:t>
      </w:r>
    </w:p>
    <w:p w14:paraId="13FDB4BA"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else left = middle+1;</w:t>
      </w:r>
    </w:p>
    <w:p w14:paraId="070AEF8F"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w:t>
      </w:r>
    </w:p>
    <w:p w14:paraId="4994E5F7" w14:textId="77777777" w:rsidR="00374722" w:rsidRP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 xml:space="preserve">    return left;</w:t>
      </w:r>
    </w:p>
    <w:p w14:paraId="6B4A5835" w14:textId="77777777" w:rsidR="00374722" w:rsidRDefault="00374722" w:rsidP="00374722">
      <w:pPr>
        <w:rPr>
          <w:rFonts w:ascii="Segoe UI" w:eastAsia="Times New Roman" w:hAnsi="Segoe UI" w:cs="Segoe UI"/>
          <w:sz w:val="21"/>
          <w:szCs w:val="21"/>
        </w:rPr>
      </w:pPr>
      <w:r w:rsidRPr="00374722">
        <w:rPr>
          <w:rFonts w:ascii="Segoe UI" w:eastAsia="Times New Roman" w:hAnsi="Segoe UI" w:cs="Segoe UI"/>
          <w:sz w:val="21"/>
          <w:szCs w:val="21"/>
        </w:rPr>
        <w:t>}</w:t>
      </w:r>
    </w:p>
    <w:p w14:paraId="117BFE1B" w14:textId="77777777" w:rsidR="00177522" w:rsidRDefault="00177522" w:rsidP="00374722">
      <w:pPr>
        <w:rPr>
          <w:rFonts w:ascii="Segoe UI" w:eastAsia="Times New Roman" w:hAnsi="Segoe UI" w:cs="Segoe UI"/>
          <w:sz w:val="21"/>
          <w:szCs w:val="21"/>
        </w:rPr>
      </w:pPr>
    </w:p>
    <w:p w14:paraId="6265C0C0" w14:textId="24DDC7E5" w:rsidR="0089496C" w:rsidRDefault="0089496C" w:rsidP="00374722">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1AF14D4"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public class Solution extends VersionControl {</w:t>
      </w:r>
    </w:p>
    <w:p w14:paraId="24BEC7BC"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public int firstBadVersion(int n) {</w:t>
      </w:r>
    </w:p>
    <w:p w14:paraId="46012C0C"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int mid = 0;</w:t>
      </w:r>
    </w:p>
    <w:p w14:paraId="36039D67"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int left = 0;</w:t>
      </w:r>
    </w:p>
    <w:p w14:paraId="43BA587A"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lastRenderedPageBreak/>
        <w:t xml:space="preserve">        int right = n-1;</w:t>
      </w:r>
    </w:p>
    <w:p w14:paraId="5EE114EA"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t>
      </w:r>
    </w:p>
    <w:p w14:paraId="7BEC319E"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while (left &lt;= right) {</w:t>
      </w:r>
    </w:p>
    <w:p w14:paraId="2F3867B8"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mid = left+(right-left)/2;</w:t>
      </w:r>
    </w:p>
    <w:p w14:paraId="21EFD849"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if (isBadVersion(mid)) right = mid-1;</w:t>
      </w:r>
    </w:p>
    <w:p w14:paraId="09492537"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else {</w:t>
      </w:r>
    </w:p>
    <w:p w14:paraId="56256767"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left = mid+1;</w:t>
      </w:r>
    </w:p>
    <w:p w14:paraId="73FCABA3"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t>
      </w:r>
    </w:p>
    <w:p w14:paraId="3F518885"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t>
      </w:r>
    </w:p>
    <w:p w14:paraId="35EF3D58"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return left;  </w:t>
      </w:r>
    </w:p>
    <w:p w14:paraId="36112971" w14:textId="77777777" w:rsidR="00DD4623" w:rsidRPr="00DD4623"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 xml:space="preserve">    }</w:t>
      </w:r>
    </w:p>
    <w:p w14:paraId="4A8D6047" w14:textId="4B6FB109" w:rsidR="0089496C" w:rsidRDefault="00DD4623" w:rsidP="00DD4623">
      <w:pPr>
        <w:rPr>
          <w:rFonts w:ascii="Segoe UI" w:eastAsia="Times New Roman" w:hAnsi="Segoe UI" w:cs="Segoe UI"/>
          <w:sz w:val="21"/>
          <w:szCs w:val="21"/>
        </w:rPr>
      </w:pPr>
      <w:r w:rsidRPr="00DD4623">
        <w:rPr>
          <w:rFonts w:ascii="Segoe UI" w:eastAsia="Times New Roman" w:hAnsi="Segoe UI" w:cs="Segoe UI"/>
          <w:sz w:val="21"/>
          <w:szCs w:val="21"/>
        </w:rPr>
        <w:t>}</w:t>
      </w:r>
    </w:p>
    <w:p w14:paraId="4B05701D" w14:textId="77777777" w:rsidR="00FC562D" w:rsidRDefault="00FC562D" w:rsidP="00DD4623">
      <w:pPr>
        <w:rPr>
          <w:rFonts w:ascii="Segoe UI" w:eastAsia="Times New Roman" w:hAnsi="Segoe UI" w:cs="Segoe UI"/>
          <w:sz w:val="21"/>
          <w:szCs w:val="21"/>
        </w:rPr>
      </w:pPr>
    </w:p>
    <w:p w14:paraId="101B85D8" w14:textId="77777777" w:rsidR="00FC562D" w:rsidRDefault="00FC562D" w:rsidP="00DD4623">
      <w:pPr>
        <w:rPr>
          <w:rFonts w:ascii="Segoe UI" w:eastAsia="Times New Roman" w:hAnsi="Segoe UI" w:cs="Segoe UI"/>
          <w:sz w:val="21"/>
          <w:szCs w:val="21"/>
        </w:rPr>
      </w:pPr>
    </w:p>
    <w:p w14:paraId="32B02F5C" w14:textId="77777777" w:rsidR="00FC562D" w:rsidRDefault="00FC562D" w:rsidP="00DD4623">
      <w:pPr>
        <w:rPr>
          <w:rFonts w:ascii="Segoe UI" w:eastAsia="Times New Roman" w:hAnsi="Segoe UI" w:cs="Segoe UI"/>
          <w:sz w:val="21"/>
          <w:szCs w:val="21"/>
        </w:rPr>
      </w:pPr>
    </w:p>
    <w:p w14:paraId="2B1A3C94" w14:textId="77777777" w:rsidR="00FC562D" w:rsidRDefault="00FC562D" w:rsidP="00DD4623">
      <w:pPr>
        <w:rPr>
          <w:rFonts w:ascii="Segoe UI" w:eastAsia="Times New Roman" w:hAnsi="Segoe UI" w:cs="Segoe UI"/>
          <w:sz w:val="21"/>
          <w:szCs w:val="21"/>
        </w:rPr>
      </w:pPr>
    </w:p>
    <w:p w14:paraId="0C0F0DAD" w14:textId="77777777" w:rsidR="00FC562D" w:rsidRDefault="00FC562D" w:rsidP="00DD4623">
      <w:pPr>
        <w:rPr>
          <w:rFonts w:ascii="Segoe UI" w:eastAsia="Times New Roman" w:hAnsi="Segoe UI" w:cs="Segoe UI"/>
          <w:sz w:val="21"/>
          <w:szCs w:val="21"/>
        </w:rPr>
      </w:pPr>
    </w:p>
    <w:p w14:paraId="661B0A32" w14:textId="77777777" w:rsidR="00FC562D" w:rsidRDefault="00FC562D" w:rsidP="00DD4623">
      <w:pPr>
        <w:rPr>
          <w:rFonts w:ascii="Segoe UI" w:eastAsia="Times New Roman" w:hAnsi="Segoe UI" w:cs="Segoe UI"/>
          <w:sz w:val="21"/>
          <w:szCs w:val="21"/>
        </w:rPr>
      </w:pPr>
    </w:p>
    <w:p w14:paraId="32DCABA9" w14:textId="77777777" w:rsidR="00FC562D" w:rsidRDefault="00FC562D" w:rsidP="00DD4623">
      <w:pPr>
        <w:rPr>
          <w:rFonts w:ascii="Segoe UI" w:eastAsia="Times New Roman" w:hAnsi="Segoe UI" w:cs="Segoe UI"/>
          <w:sz w:val="21"/>
          <w:szCs w:val="21"/>
        </w:rPr>
      </w:pPr>
    </w:p>
    <w:p w14:paraId="4A1A3C03" w14:textId="77777777" w:rsidR="00FC562D" w:rsidRDefault="00FC562D" w:rsidP="00DD4623">
      <w:pPr>
        <w:rPr>
          <w:rFonts w:ascii="Segoe UI" w:eastAsia="Times New Roman" w:hAnsi="Segoe UI" w:cs="Segoe UI"/>
          <w:sz w:val="21"/>
          <w:szCs w:val="21"/>
        </w:rPr>
      </w:pPr>
    </w:p>
    <w:p w14:paraId="13D67A09" w14:textId="77777777" w:rsidR="00FC562D" w:rsidRDefault="00FC562D" w:rsidP="00DD4623">
      <w:pPr>
        <w:rPr>
          <w:rFonts w:ascii="Segoe UI" w:eastAsia="Times New Roman" w:hAnsi="Segoe UI" w:cs="Segoe UI"/>
          <w:sz w:val="21"/>
          <w:szCs w:val="21"/>
        </w:rPr>
      </w:pPr>
    </w:p>
    <w:p w14:paraId="2BBA9415" w14:textId="77777777" w:rsidR="00FC562D" w:rsidRDefault="00FC562D" w:rsidP="00DD4623">
      <w:pPr>
        <w:rPr>
          <w:rFonts w:ascii="Segoe UI" w:eastAsia="Times New Roman" w:hAnsi="Segoe UI" w:cs="Segoe UI"/>
          <w:sz w:val="21"/>
          <w:szCs w:val="21"/>
        </w:rPr>
      </w:pPr>
    </w:p>
    <w:p w14:paraId="25DBEE21" w14:textId="77777777" w:rsidR="00FC562D" w:rsidRDefault="00FC562D" w:rsidP="00DD4623">
      <w:pPr>
        <w:rPr>
          <w:rFonts w:ascii="Segoe UI" w:eastAsia="Times New Roman" w:hAnsi="Segoe UI" w:cs="Segoe UI"/>
          <w:sz w:val="21"/>
          <w:szCs w:val="21"/>
        </w:rPr>
      </w:pPr>
    </w:p>
    <w:p w14:paraId="739A8F53" w14:textId="77777777" w:rsidR="00FC562D" w:rsidRDefault="00FC562D" w:rsidP="00DD4623">
      <w:pPr>
        <w:rPr>
          <w:rFonts w:ascii="Segoe UI" w:eastAsia="Times New Roman" w:hAnsi="Segoe UI" w:cs="Segoe UI"/>
          <w:sz w:val="21"/>
          <w:szCs w:val="21"/>
        </w:rPr>
      </w:pPr>
    </w:p>
    <w:p w14:paraId="26423051" w14:textId="77777777" w:rsidR="00FC562D" w:rsidRDefault="00FC562D" w:rsidP="00DD4623">
      <w:pPr>
        <w:rPr>
          <w:rFonts w:ascii="Segoe UI" w:eastAsia="Times New Roman" w:hAnsi="Segoe UI" w:cs="Segoe UI"/>
          <w:sz w:val="21"/>
          <w:szCs w:val="21"/>
        </w:rPr>
      </w:pPr>
    </w:p>
    <w:p w14:paraId="70D56D47" w14:textId="77777777" w:rsidR="00FC562D" w:rsidRDefault="00FC562D" w:rsidP="00DD4623">
      <w:pPr>
        <w:rPr>
          <w:rFonts w:ascii="Segoe UI" w:eastAsia="Times New Roman" w:hAnsi="Segoe UI" w:cs="Segoe UI"/>
          <w:sz w:val="21"/>
          <w:szCs w:val="21"/>
        </w:rPr>
      </w:pPr>
    </w:p>
    <w:p w14:paraId="763BD510" w14:textId="77777777" w:rsidR="00FC562D" w:rsidRDefault="00FC562D" w:rsidP="00DD4623">
      <w:pPr>
        <w:rPr>
          <w:rFonts w:ascii="Segoe UI" w:eastAsia="Times New Roman" w:hAnsi="Segoe UI" w:cs="Segoe UI"/>
          <w:sz w:val="21"/>
          <w:szCs w:val="21"/>
        </w:rPr>
      </w:pPr>
    </w:p>
    <w:p w14:paraId="1B924307" w14:textId="77777777" w:rsidR="00FC562D" w:rsidRDefault="00FC562D" w:rsidP="00DD4623">
      <w:pPr>
        <w:rPr>
          <w:rFonts w:ascii="Segoe UI" w:eastAsia="Times New Roman" w:hAnsi="Segoe UI" w:cs="Segoe UI"/>
          <w:sz w:val="21"/>
          <w:szCs w:val="21"/>
        </w:rPr>
      </w:pPr>
    </w:p>
    <w:p w14:paraId="1AA86432" w14:textId="77777777" w:rsidR="00FC562D" w:rsidRDefault="00FC562D" w:rsidP="00DD4623">
      <w:pPr>
        <w:rPr>
          <w:rFonts w:ascii="Segoe UI" w:eastAsia="Times New Roman" w:hAnsi="Segoe UI" w:cs="Segoe UI"/>
          <w:sz w:val="21"/>
          <w:szCs w:val="21"/>
        </w:rPr>
      </w:pPr>
    </w:p>
    <w:p w14:paraId="7A43C698" w14:textId="77777777" w:rsidR="00FC562D" w:rsidRDefault="00FC562D" w:rsidP="00DD4623">
      <w:pPr>
        <w:rPr>
          <w:rFonts w:ascii="Segoe UI" w:eastAsia="Times New Roman" w:hAnsi="Segoe UI" w:cs="Segoe UI"/>
          <w:sz w:val="21"/>
          <w:szCs w:val="21"/>
        </w:rPr>
      </w:pPr>
    </w:p>
    <w:p w14:paraId="7BD8DCEC" w14:textId="77777777" w:rsidR="00FC562D" w:rsidRDefault="00FC562D" w:rsidP="00DD4623">
      <w:pPr>
        <w:rPr>
          <w:rFonts w:ascii="Segoe UI" w:eastAsia="Times New Roman" w:hAnsi="Segoe UI" w:cs="Segoe UI"/>
          <w:sz w:val="21"/>
          <w:szCs w:val="21"/>
        </w:rPr>
      </w:pPr>
    </w:p>
    <w:p w14:paraId="44FF6B37" w14:textId="77777777" w:rsidR="00FC562D" w:rsidRDefault="00FC562D" w:rsidP="00DD4623">
      <w:pPr>
        <w:rPr>
          <w:rFonts w:ascii="Segoe UI" w:eastAsia="Times New Roman" w:hAnsi="Segoe UI" w:cs="Segoe UI"/>
          <w:sz w:val="21"/>
          <w:szCs w:val="21"/>
        </w:rPr>
      </w:pPr>
    </w:p>
    <w:p w14:paraId="742BEA65" w14:textId="77777777" w:rsidR="00FC562D" w:rsidRDefault="00FC562D" w:rsidP="00DD4623">
      <w:pPr>
        <w:rPr>
          <w:rFonts w:ascii="Segoe UI" w:eastAsia="Times New Roman" w:hAnsi="Segoe UI" w:cs="Segoe UI"/>
          <w:sz w:val="21"/>
          <w:szCs w:val="21"/>
        </w:rPr>
      </w:pPr>
    </w:p>
    <w:p w14:paraId="4A7E5E58" w14:textId="77777777" w:rsidR="00FC562D" w:rsidRDefault="00FC562D" w:rsidP="00DD4623">
      <w:pPr>
        <w:rPr>
          <w:rFonts w:ascii="Segoe UI" w:eastAsia="Times New Roman" w:hAnsi="Segoe UI" w:cs="Segoe UI"/>
          <w:sz w:val="21"/>
          <w:szCs w:val="21"/>
        </w:rPr>
      </w:pPr>
    </w:p>
    <w:p w14:paraId="474DEB37" w14:textId="77777777" w:rsidR="00FC562D" w:rsidRDefault="00FC562D" w:rsidP="00DD4623">
      <w:pPr>
        <w:rPr>
          <w:rFonts w:ascii="Segoe UI" w:eastAsia="Times New Roman" w:hAnsi="Segoe UI" w:cs="Segoe UI"/>
          <w:sz w:val="21"/>
          <w:szCs w:val="21"/>
        </w:rPr>
      </w:pPr>
    </w:p>
    <w:p w14:paraId="6CAFDAC6" w14:textId="77777777" w:rsidR="00FC562D" w:rsidRDefault="00FC562D" w:rsidP="00DD4623">
      <w:pPr>
        <w:rPr>
          <w:rFonts w:ascii="Segoe UI" w:eastAsia="Times New Roman" w:hAnsi="Segoe UI" w:cs="Segoe UI"/>
          <w:sz w:val="21"/>
          <w:szCs w:val="21"/>
        </w:rPr>
      </w:pPr>
    </w:p>
    <w:p w14:paraId="25DA3EF4" w14:textId="77777777" w:rsidR="00FC562D" w:rsidRDefault="00FC562D" w:rsidP="00DD4623">
      <w:pPr>
        <w:rPr>
          <w:rFonts w:ascii="Segoe UI" w:eastAsia="Times New Roman" w:hAnsi="Segoe UI" w:cs="Segoe UI"/>
          <w:sz w:val="21"/>
          <w:szCs w:val="21"/>
        </w:rPr>
      </w:pPr>
    </w:p>
    <w:p w14:paraId="193F8554" w14:textId="77777777" w:rsidR="00FC562D" w:rsidRDefault="00FC562D" w:rsidP="00DD4623">
      <w:pPr>
        <w:rPr>
          <w:rFonts w:ascii="Segoe UI" w:eastAsia="Times New Roman" w:hAnsi="Segoe UI" w:cs="Segoe UI"/>
          <w:sz w:val="21"/>
          <w:szCs w:val="21"/>
        </w:rPr>
      </w:pPr>
    </w:p>
    <w:p w14:paraId="768BB115" w14:textId="77777777" w:rsidR="00FC562D" w:rsidRDefault="00FC562D" w:rsidP="00DD4623">
      <w:pPr>
        <w:rPr>
          <w:rFonts w:ascii="Segoe UI" w:eastAsia="Times New Roman" w:hAnsi="Segoe UI" w:cs="Segoe UI"/>
          <w:sz w:val="21"/>
          <w:szCs w:val="21"/>
        </w:rPr>
      </w:pPr>
    </w:p>
    <w:p w14:paraId="36B81CBA" w14:textId="77777777" w:rsidR="00FC562D" w:rsidRDefault="00FC562D" w:rsidP="00DD4623">
      <w:pPr>
        <w:rPr>
          <w:rFonts w:ascii="Segoe UI" w:eastAsia="Times New Roman" w:hAnsi="Segoe UI" w:cs="Segoe UI"/>
          <w:sz w:val="21"/>
          <w:szCs w:val="21"/>
        </w:rPr>
      </w:pPr>
    </w:p>
    <w:p w14:paraId="2E123013" w14:textId="77777777" w:rsidR="00FC562D" w:rsidRDefault="00FC562D" w:rsidP="00DD4623">
      <w:pPr>
        <w:rPr>
          <w:rFonts w:ascii="Segoe UI" w:eastAsia="Times New Roman" w:hAnsi="Segoe UI" w:cs="Segoe UI"/>
          <w:sz w:val="21"/>
          <w:szCs w:val="21"/>
        </w:rPr>
      </w:pPr>
    </w:p>
    <w:p w14:paraId="17D49922" w14:textId="77777777" w:rsidR="00FC562D" w:rsidRDefault="00FC562D" w:rsidP="00DD4623">
      <w:pPr>
        <w:rPr>
          <w:rFonts w:ascii="Segoe UI" w:eastAsia="Times New Roman" w:hAnsi="Segoe UI" w:cs="Segoe UI"/>
          <w:sz w:val="21"/>
          <w:szCs w:val="21"/>
        </w:rPr>
      </w:pPr>
    </w:p>
    <w:p w14:paraId="3C7EEEFD" w14:textId="77777777" w:rsidR="00FC562D" w:rsidRDefault="00FC562D" w:rsidP="00DD4623">
      <w:pPr>
        <w:rPr>
          <w:rFonts w:ascii="Segoe UI" w:eastAsia="Times New Roman" w:hAnsi="Segoe UI" w:cs="Segoe UI"/>
          <w:sz w:val="21"/>
          <w:szCs w:val="21"/>
        </w:rPr>
      </w:pPr>
    </w:p>
    <w:p w14:paraId="31CC88F0" w14:textId="77777777" w:rsidR="00FC562D" w:rsidRDefault="00FC562D" w:rsidP="00DD4623">
      <w:pPr>
        <w:rPr>
          <w:rFonts w:ascii="Segoe UI" w:eastAsia="Times New Roman" w:hAnsi="Segoe UI" w:cs="Segoe UI"/>
          <w:sz w:val="21"/>
          <w:szCs w:val="21"/>
        </w:rPr>
      </w:pPr>
    </w:p>
    <w:p w14:paraId="6ED21F63" w14:textId="77777777" w:rsidR="00FC562D" w:rsidRDefault="00FC562D" w:rsidP="00DD4623">
      <w:pPr>
        <w:rPr>
          <w:rFonts w:ascii="Segoe UI" w:eastAsia="Times New Roman" w:hAnsi="Segoe UI" w:cs="Segoe UI"/>
          <w:sz w:val="21"/>
          <w:szCs w:val="21"/>
        </w:rPr>
      </w:pPr>
    </w:p>
    <w:p w14:paraId="1F5A13D8" w14:textId="77777777" w:rsidR="00FC562D" w:rsidRDefault="00FC562D" w:rsidP="00DD4623">
      <w:pPr>
        <w:rPr>
          <w:rFonts w:ascii="Segoe UI" w:eastAsia="Times New Roman" w:hAnsi="Segoe UI" w:cs="Segoe UI"/>
          <w:sz w:val="21"/>
          <w:szCs w:val="21"/>
        </w:rPr>
      </w:pPr>
    </w:p>
    <w:p w14:paraId="297C075F" w14:textId="77777777" w:rsidR="00FC562D" w:rsidRDefault="00FC562D" w:rsidP="00DD4623">
      <w:pPr>
        <w:rPr>
          <w:rFonts w:ascii="Segoe UI" w:eastAsia="Times New Roman" w:hAnsi="Segoe UI" w:cs="Segoe UI"/>
          <w:sz w:val="21"/>
          <w:szCs w:val="21"/>
        </w:rPr>
      </w:pPr>
    </w:p>
    <w:p w14:paraId="2823D091" w14:textId="46DB4BBA" w:rsidR="00FC562D" w:rsidRDefault="00FC562D" w:rsidP="00FC562D">
      <w:pPr>
        <w:pStyle w:val="Heading1"/>
      </w:pPr>
      <w:bookmarkStart w:id="39" w:name="_Toc142029745"/>
      <w:r>
        <w:lastRenderedPageBreak/>
        <w:t>DESIGN</w:t>
      </w:r>
      <w:bookmarkEnd w:id="39"/>
    </w:p>
    <w:p w14:paraId="010504F9" w14:textId="565FADD1" w:rsidR="00FC562D" w:rsidRDefault="00FC562D" w:rsidP="00FC562D">
      <w:pPr>
        <w:pStyle w:val="Heading2"/>
        <w:rPr>
          <w:rFonts w:ascii="Segoe UI" w:eastAsia="Times New Roman" w:hAnsi="Segoe UI" w:cs="Segoe UI"/>
          <w:bCs/>
          <w:sz w:val="21"/>
          <w:szCs w:val="21"/>
          <w:u w:val="single"/>
        </w:rPr>
      </w:pPr>
      <w:bookmarkStart w:id="40" w:name="_Toc142029746"/>
      <w:r>
        <w:rPr>
          <w:rFonts w:ascii="Segoe UI" w:eastAsia="Times New Roman" w:hAnsi="Segoe UI" w:cs="Segoe UI"/>
          <w:bCs/>
          <w:sz w:val="21"/>
          <w:szCs w:val="21"/>
          <w:u w:val="single"/>
        </w:rPr>
        <w:t>Shuffle An Array</w:t>
      </w:r>
      <w:bookmarkEnd w:id="40"/>
    </w:p>
    <w:p w14:paraId="69213FA7" w14:textId="77777777" w:rsidR="00717452" w:rsidRPr="00717452" w:rsidRDefault="00717452" w:rsidP="00717452">
      <w:pPr>
        <w:shd w:val="clear" w:color="auto" w:fill="FFFFFF"/>
        <w:spacing w:after="240"/>
        <w:rPr>
          <w:rFonts w:ascii="Segoe UI" w:eastAsia="Times New Roman" w:hAnsi="Segoe UI" w:cs="Segoe UI"/>
          <w:sz w:val="21"/>
          <w:szCs w:val="21"/>
        </w:rPr>
      </w:pPr>
      <w:r w:rsidRPr="00717452">
        <w:rPr>
          <w:rFonts w:ascii="Segoe UI" w:eastAsia="Times New Roman" w:hAnsi="Segoe UI" w:cs="Segoe UI"/>
          <w:sz w:val="21"/>
          <w:szCs w:val="21"/>
        </w:rPr>
        <w:t>Given an integer array </w:t>
      </w:r>
      <w:r w:rsidRPr="00717452">
        <w:rPr>
          <w:rFonts w:ascii="Consolas" w:eastAsia="Times New Roman" w:hAnsi="Consolas" w:cs="Courier New"/>
          <w:color w:val="C7254E"/>
          <w:sz w:val="21"/>
          <w:szCs w:val="21"/>
          <w:shd w:val="clear" w:color="auto" w:fill="F9F2F4"/>
        </w:rPr>
        <w:t>nums</w:t>
      </w:r>
      <w:r w:rsidRPr="00717452">
        <w:rPr>
          <w:rFonts w:ascii="Segoe UI" w:eastAsia="Times New Roman" w:hAnsi="Segoe UI" w:cs="Segoe UI"/>
          <w:sz w:val="21"/>
          <w:szCs w:val="21"/>
        </w:rPr>
        <w:t>, design an algorithm to randomly shuffle the array. All permutations of the array should be </w:t>
      </w:r>
      <w:r w:rsidRPr="00717452">
        <w:rPr>
          <w:rFonts w:ascii="Segoe UI" w:eastAsia="Times New Roman" w:hAnsi="Segoe UI" w:cs="Segoe UI"/>
          <w:b/>
          <w:bCs/>
          <w:sz w:val="21"/>
          <w:szCs w:val="21"/>
        </w:rPr>
        <w:t>equally likely</w:t>
      </w:r>
      <w:r w:rsidRPr="00717452">
        <w:rPr>
          <w:rFonts w:ascii="Segoe UI" w:eastAsia="Times New Roman" w:hAnsi="Segoe UI" w:cs="Segoe UI"/>
          <w:sz w:val="21"/>
          <w:szCs w:val="21"/>
        </w:rPr>
        <w:t> as a result of the shuffling.</w:t>
      </w:r>
    </w:p>
    <w:p w14:paraId="3B93DF28" w14:textId="77777777" w:rsidR="00717452" w:rsidRPr="00717452" w:rsidRDefault="00717452" w:rsidP="00717452">
      <w:pPr>
        <w:shd w:val="clear" w:color="auto" w:fill="FFFFFF"/>
        <w:spacing w:after="240"/>
        <w:rPr>
          <w:rFonts w:ascii="Segoe UI" w:eastAsia="Times New Roman" w:hAnsi="Segoe UI" w:cs="Segoe UI"/>
          <w:sz w:val="21"/>
          <w:szCs w:val="21"/>
        </w:rPr>
      </w:pPr>
      <w:r w:rsidRPr="00717452">
        <w:rPr>
          <w:rFonts w:ascii="Segoe UI" w:eastAsia="Times New Roman" w:hAnsi="Segoe UI" w:cs="Segoe UI"/>
          <w:sz w:val="21"/>
          <w:szCs w:val="21"/>
        </w:rPr>
        <w:t>Implement the </w:t>
      </w:r>
      <w:r w:rsidRPr="00717452">
        <w:rPr>
          <w:rFonts w:ascii="Consolas" w:eastAsia="Times New Roman" w:hAnsi="Consolas" w:cs="Courier New"/>
          <w:color w:val="C7254E"/>
          <w:sz w:val="21"/>
          <w:szCs w:val="21"/>
          <w:shd w:val="clear" w:color="auto" w:fill="F9F2F4"/>
        </w:rPr>
        <w:t>Solution</w:t>
      </w:r>
      <w:r w:rsidRPr="00717452">
        <w:rPr>
          <w:rFonts w:ascii="Segoe UI" w:eastAsia="Times New Roman" w:hAnsi="Segoe UI" w:cs="Segoe UI"/>
          <w:sz w:val="21"/>
          <w:szCs w:val="21"/>
        </w:rPr>
        <w:t> class:</w:t>
      </w:r>
    </w:p>
    <w:p w14:paraId="32E4D42E" w14:textId="77777777" w:rsidR="00717452" w:rsidRPr="00717452" w:rsidRDefault="00717452" w:rsidP="00717452">
      <w:pPr>
        <w:numPr>
          <w:ilvl w:val="0"/>
          <w:numId w:val="22"/>
        </w:numPr>
        <w:shd w:val="clear" w:color="auto" w:fill="FFFFFF"/>
        <w:spacing w:before="100" w:beforeAutospacing="1" w:after="100" w:afterAutospacing="1"/>
        <w:rPr>
          <w:rFonts w:ascii="Segoe UI" w:eastAsia="Times New Roman" w:hAnsi="Segoe UI" w:cs="Segoe UI"/>
          <w:sz w:val="21"/>
          <w:szCs w:val="21"/>
        </w:rPr>
      </w:pPr>
      <w:r w:rsidRPr="00717452">
        <w:rPr>
          <w:rFonts w:ascii="Consolas" w:eastAsia="Times New Roman" w:hAnsi="Consolas" w:cs="Courier New"/>
          <w:color w:val="C7254E"/>
          <w:sz w:val="21"/>
          <w:szCs w:val="21"/>
          <w:shd w:val="clear" w:color="auto" w:fill="F9F2F4"/>
        </w:rPr>
        <w:t>Solution(int[] nums)</w:t>
      </w:r>
      <w:r w:rsidRPr="00717452">
        <w:rPr>
          <w:rFonts w:ascii="Segoe UI" w:eastAsia="Times New Roman" w:hAnsi="Segoe UI" w:cs="Segoe UI"/>
          <w:sz w:val="21"/>
          <w:szCs w:val="21"/>
        </w:rPr>
        <w:t> Initializes the object with the integer array </w:t>
      </w:r>
      <w:r w:rsidRPr="00717452">
        <w:rPr>
          <w:rFonts w:ascii="Consolas" w:eastAsia="Times New Roman" w:hAnsi="Consolas" w:cs="Courier New"/>
          <w:color w:val="C7254E"/>
          <w:sz w:val="21"/>
          <w:szCs w:val="21"/>
          <w:shd w:val="clear" w:color="auto" w:fill="F9F2F4"/>
        </w:rPr>
        <w:t>nums</w:t>
      </w:r>
      <w:r w:rsidRPr="00717452">
        <w:rPr>
          <w:rFonts w:ascii="Segoe UI" w:eastAsia="Times New Roman" w:hAnsi="Segoe UI" w:cs="Segoe UI"/>
          <w:sz w:val="21"/>
          <w:szCs w:val="21"/>
        </w:rPr>
        <w:t>.</w:t>
      </w:r>
    </w:p>
    <w:p w14:paraId="0FACA99A" w14:textId="77777777" w:rsidR="00717452" w:rsidRPr="00717452" w:rsidRDefault="00717452" w:rsidP="00717452">
      <w:pPr>
        <w:numPr>
          <w:ilvl w:val="0"/>
          <w:numId w:val="22"/>
        </w:numPr>
        <w:shd w:val="clear" w:color="auto" w:fill="FFFFFF"/>
        <w:spacing w:before="100" w:beforeAutospacing="1" w:after="100" w:afterAutospacing="1"/>
        <w:rPr>
          <w:rFonts w:ascii="Segoe UI" w:eastAsia="Times New Roman" w:hAnsi="Segoe UI" w:cs="Segoe UI"/>
          <w:sz w:val="21"/>
          <w:szCs w:val="21"/>
        </w:rPr>
      </w:pPr>
      <w:r w:rsidRPr="00717452">
        <w:rPr>
          <w:rFonts w:ascii="Consolas" w:eastAsia="Times New Roman" w:hAnsi="Consolas" w:cs="Courier New"/>
          <w:color w:val="C7254E"/>
          <w:sz w:val="21"/>
          <w:szCs w:val="21"/>
          <w:shd w:val="clear" w:color="auto" w:fill="F9F2F4"/>
        </w:rPr>
        <w:t>int[] reset()</w:t>
      </w:r>
      <w:r w:rsidRPr="00717452">
        <w:rPr>
          <w:rFonts w:ascii="Segoe UI" w:eastAsia="Times New Roman" w:hAnsi="Segoe UI" w:cs="Segoe UI"/>
          <w:sz w:val="21"/>
          <w:szCs w:val="21"/>
        </w:rPr>
        <w:t> Resets the array to its original configuration and returns it.</w:t>
      </w:r>
    </w:p>
    <w:p w14:paraId="6DF337F5" w14:textId="77777777" w:rsidR="00717452" w:rsidRPr="00717452" w:rsidRDefault="00717452" w:rsidP="00717452">
      <w:pPr>
        <w:numPr>
          <w:ilvl w:val="0"/>
          <w:numId w:val="22"/>
        </w:numPr>
        <w:shd w:val="clear" w:color="auto" w:fill="FFFFFF"/>
        <w:spacing w:before="100" w:beforeAutospacing="1" w:after="100" w:afterAutospacing="1"/>
        <w:rPr>
          <w:rFonts w:ascii="Segoe UI" w:eastAsia="Times New Roman" w:hAnsi="Segoe UI" w:cs="Segoe UI"/>
          <w:sz w:val="21"/>
          <w:szCs w:val="21"/>
        </w:rPr>
      </w:pPr>
      <w:r w:rsidRPr="00717452">
        <w:rPr>
          <w:rFonts w:ascii="Consolas" w:eastAsia="Times New Roman" w:hAnsi="Consolas" w:cs="Courier New"/>
          <w:color w:val="C7254E"/>
          <w:sz w:val="21"/>
          <w:szCs w:val="21"/>
          <w:shd w:val="clear" w:color="auto" w:fill="F9F2F4"/>
        </w:rPr>
        <w:t>int[] shuffle()</w:t>
      </w:r>
      <w:r w:rsidRPr="00717452">
        <w:rPr>
          <w:rFonts w:ascii="Segoe UI" w:eastAsia="Times New Roman" w:hAnsi="Segoe UI" w:cs="Segoe UI"/>
          <w:sz w:val="21"/>
          <w:szCs w:val="21"/>
        </w:rPr>
        <w:t> Returns a random shuffling of the array.</w:t>
      </w:r>
    </w:p>
    <w:p w14:paraId="26B6A8FE" w14:textId="77777777" w:rsidR="00717452" w:rsidRPr="00717452" w:rsidRDefault="00717452" w:rsidP="00717452">
      <w:pPr>
        <w:shd w:val="clear" w:color="auto" w:fill="FFFFFF"/>
        <w:spacing w:after="240"/>
        <w:rPr>
          <w:rFonts w:ascii="Segoe UI" w:eastAsia="Times New Roman" w:hAnsi="Segoe UI" w:cs="Segoe UI"/>
          <w:sz w:val="21"/>
          <w:szCs w:val="21"/>
        </w:rPr>
      </w:pPr>
      <w:r w:rsidRPr="00717452">
        <w:rPr>
          <w:rFonts w:ascii="Segoe UI" w:eastAsia="Times New Roman" w:hAnsi="Segoe UI" w:cs="Segoe UI"/>
          <w:sz w:val="21"/>
          <w:szCs w:val="21"/>
        </w:rPr>
        <w:t> </w:t>
      </w:r>
    </w:p>
    <w:p w14:paraId="487DDCD5" w14:textId="77777777" w:rsidR="00717452" w:rsidRPr="00717452" w:rsidRDefault="00717452" w:rsidP="00717452">
      <w:pPr>
        <w:shd w:val="clear" w:color="auto" w:fill="FFFFFF"/>
        <w:spacing w:after="240"/>
        <w:rPr>
          <w:rFonts w:ascii="Segoe UI" w:eastAsia="Times New Roman" w:hAnsi="Segoe UI" w:cs="Segoe UI"/>
          <w:sz w:val="21"/>
          <w:szCs w:val="21"/>
        </w:rPr>
      </w:pPr>
      <w:r w:rsidRPr="00717452">
        <w:rPr>
          <w:rFonts w:ascii="Segoe UI" w:eastAsia="Times New Roman" w:hAnsi="Segoe UI" w:cs="Segoe UI"/>
          <w:b/>
          <w:bCs/>
          <w:sz w:val="21"/>
          <w:szCs w:val="21"/>
        </w:rPr>
        <w:t>Example 1:</w:t>
      </w:r>
    </w:p>
    <w:p w14:paraId="1F8DB8F0"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b/>
          <w:bCs/>
          <w:color w:val="333333"/>
          <w:sz w:val="21"/>
          <w:szCs w:val="21"/>
        </w:rPr>
        <w:t>Input</w:t>
      </w:r>
    </w:p>
    <w:p w14:paraId="1AFC95B3"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 "shuffle", "reset", "shuffle"]</w:t>
      </w:r>
    </w:p>
    <w:p w14:paraId="6707A494"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[[[1, 2, 3]], [], [], []]</w:t>
      </w:r>
    </w:p>
    <w:p w14:paraId="2B41B695"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b/>
          <w:bCs/>
          <w:color w:val="333333"/>
          <w:sz w:val="21"/>
          <w:szCs w:val="21"/>
        </w:rPr>
        <w:t>Output</w:t>
      </w:r>
    </w:p>
    <w:p w14:paraId="13062C6D"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[null, [3, 1, 2], [1, 2, 3], [1, 3, 2]]</w:t>
      </w:r>
    </w:p>
    <w:p w14:paraId="6EE31136"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181826A0"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b/>
          <w:bCs/>
          <w:color w:val="333333"/>
          <w:sz w:val="21"/>
          <w:szCs w:val="21"/>
        </w:rPr>
        <w:t>Explanation</w:t>
      </w:r>
    </w:p>
    <w:p w14:paraId="718E9214"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 solution = new Solution([1, 2, 3]);</w:t>
      </w:r>
    </w:p>
    <w:p w14:paraId="0586EDD3"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solution.shuffle();    // Shuffle the array [1,2,3] and return its result.</w:t>
      </w:r>
    </w:p>
    <w:p w14:paraId="245E6224"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 xml:space="preserve">                       // Any permutation of [1,2,3] must be equally likely to be returned.</w:t>
      </w:r>
    </w:p>
    <w:p w14:paraId="53E7B22E"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 xml:space="preserve">                       // Example: return [3, 1, 2]</w:t>
      </w:r>
    </w:p>
    <w:p w14:paraId="7AAB63E7"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solution.reset();      // Resets the array back to its original configuration [1,2,3]. Return [1, 2, 3]</w:t>
      </w:r>
    </w:p>
    <w:p w14:paraId="1C2482EA" w14:textId="77777777" w:rsidR="00717452" w:rsidRPr="00717452" w:rsidRDefault="00717452" w:rsidP="00717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17452">
        <w:rPr>
          <w:rFonts w:ascii="Consolas" w:eastAsia="Times New Roman" w:hAnsi="Consolas" w:cs="Courier New"/>
          <w:color w:val="333333"/>
          <w:sz w:val="21"/>
          <w:szCs w:val="21"/>
        </w:rPr>
        <w:t>solution.shuffle();    // Returns the random shuffling of array [1,2,3]. Example: return [1, 3, 2]</w:t>
      </w:r>
    </w:p>
    <w:p w14:paraId="2437A11A" w14:textId="77777777" w:rsidR="00FC562D" w:rsidRPr="00C7398C" w:rsidRDefault="00FC562D" w:rsidP="00FC562D"/>
    <w:p w14:paraId="052C2FED" w14:textId="77777777" w:rsidR="00FC562D" w:rsidRDefault="00FC562D" w:rsidP="00FC562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FD781A6"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#include &lt;stdlib.h&gt;</w:t>
      </w:r>
    </w:p>
    <w:p w14:paraId="7995860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#include &lt;string.h&gt;</w:t>
      </w:r>
    </w:p>
    <w:p w14:paraId="7844D599" w14:textId="77777777" w:rsidR="00DE4A25" w:rsidRPr="00DE4A25" w:rsidRDefault="00DE4A25" w:rsidP="00DE4A25">
      <w:pPr>
        <w:rPr>
          <w:rFonts w:ascii="Segoe UI" w:eastAsia="Times New Roman" w:hAnsi="Segoe UI" w:cs="Segoe UI"/>
          <w:sz w:val="21"/>
          <w:szCs w:val="21"/>
        </w:rPr>
      </w:pPr>
    </w:p>
    <w:p w14:paraId="03C33B02"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lastRenderedPageBreak/>
        <w:t>typedef struct {</w:t>
      </w:r>
    </w:p>
    <w:p w14:paraId="73BB68E8"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original;</w:t>
      </w:r>
    </w:p>
    <w:p w14:paraId="77B47A6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copy;</w:t>
      </w:r>
    </w:p>
    <w:p w14:paraId="61C98209"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temp;</w:t>
      </w:r>
    </w:p>
    <w:p w14:paraId="0A8E7667"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length;</w:t>
      </w:r>
    </w:p>
    <w:p w14:paraId="16610CC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Solution;</w:t>
      </w:r>
    </w:p>
    <w:p w14:paraId="24352E4D" w14:textId="77777777" w:rsidR="00DE4A25" w:rsidRPr="00DE4A25" w:rsidRDefault="00DE4A25" w:rsidP="00DE4A25">
      <w:pPr>
        <w:rPr>
          <w:rFonts w:ascii="Segoe UI" w:eastAsia="Times New Roman" w:hAnsi="Segoe UI" w:cs="Segoe UI"/>
          <w:sz w:val="21"/>
          <w:szCs w:val="21"/>
        </w:rPr>
      </w:pPr>
    </w:p>
    <w:p w14:paraId="273E164B"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void swap(int* arr, int i, int j) {</w:t>
      </w:r>
    </w:p>
    <w:p w14:paraId="13E9F85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temp = arr[i];</w:t>
      </w:r>
    </w:p>
    <w:p w14:paraId="11E7F05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arr[i] = arr[j];</w:t>
      </w:r>
    </w:p>
    <w:p w14:paraId="09FB8323"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arr[j] = temp;</w:t>
      </w:r>
    </w:p>
    <w:p w14:paraId="10E2872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5D6851F7" w14:textId="77777777" w:rsidR="00DE4A25" w:rsidRPr="00DE4A25" w:rsidRDefault="00DE4A25" w:rsidP="00DE4A25">
      <w:pPr>
        <w:rPr>
          <w:rFonts w:ascii="Segoe UI" w:eastAsia="Times New Roman" w:hAnsi="Segoe UI" w:cs="Segoe UI"/>
          <w:sz w:val="21"/>
          <w:szCs w:val="21"/>
        </w:rPr>
      </w:pPr>
    </w:p>
    <w:p w14:paraId="061D464D"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Solution* solutionCreate(int* nums, int numsSize) {</w:t>
      </w:r>
    </w:p>
    <w:p w14:paraId="2C1EBC16"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Solution* obj = (Solution*)malloc(sizeof(Solution));</w:t>
      </w:r>
    </w:p>
    <w:p w14:paraId="32224FBD"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obj-&gt;original = (int*)malloc(sizeof(int) * numsSize);</w:t>
      </w:r>
    </w:p>
    <w:p w14:paraId="6959E4E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obj-&gt;copy = (int*)malloc(sizeof(int) * numsSize);</w:t>
      </w:r>
    </w:p>
    <w:p w14:paraId="38AEF9D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obj-&gt;temp = (int*)malloc(sizeof(int) * numsSize);</w:t>
      </w:r>
    </w:p>
    <w:p w14:paraId="2BB4508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obj-&gt;length = numsSize;</w:t>
      </w:r>
    </w:p>
    <w:p w14:paraId="3F8127B3"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58DCD8C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memcpy(obj-&gt;original, nums, sizeof(int) * numsSize);</w:t>
      </w:r>
    </w:p>
    <w:p w14:paraId="2B74AFC5"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memcpy(obj-&gt;copy, nums, sizeof(int) * numsSize);</w:t>
      </w:r>
    </w:p>
    <w:p w14:paraId="3687E6DE"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16B0A55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 obj;</w:t>
      </w:r>
    </w:p>
    <w:p w14:paraId="11C4F55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4C05F868" w14:textId="77777777" w:rsidR="00DE4A25" w:rsidRPr="00DE4A25" w:rsidRDefault="00DE4A25" w:rsidP="00DE4A25">
      <w:pPr>
        <w:rPr>
          <w:rFonts w:ascii="Segoe UI" w:eastAsia="Times New Roman" w:hAnsi="Segoe UI" w:cs="Segoe UI"/>
          <w:sz w:val="21"/>
          <w:szCs w:val="21"/>
        </w:rPr>
      </w:pPr>
    </w:p>
    <w:p w14:paraId="1C177EC8"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int* solutionReset(Solution* obj, int* returnSize) {</w:t>
      </w:r>
    </w:p>
    <w:p w14:paraId="4C677FB2"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memcpy(obj-&gt;copy, obj-&gt;original, sizeof(int) * obj-&gt;length);</w:t>
      </w:r>
    </w:p>
    <w:p w14:paraId="399A9C9E"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*returnSize = obj-&gt;length;</w:t>
      </w:r>
    </w:p>
    <w:p w14:paraId="7B7721C7"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 obj-&gt;original;</w:t>
      </w:r>
    </w:p>
    <w:p w14:paraId="2457BAF8"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54AC7051" w14:textId="77777777" w:rsidR="00DE4A25" w:rsidRPr="00DE4A25" w:rsidRDefault="00DE4A25" w:rsidP="00DE4A25">
      <w:pPr>
        <w:rPr>
          <w:rFonts w:ascii="Segoe UI" w:eastAsia="Times New Roman" w:hAnsi="Segoe UI" w:cs="Segoe UI"/>
          <w:sz w:val="21"/>
          <w:szCs w:val="21"/>
        </w:rPr>
      </w:pPr>
    </w:p>
    <w:p w14:paraId="765DC46A"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int* solutionShuffle(Solution* obj, int* returnSize) {</w:t>
      </w:r>
    </w:p>
    <w:p w14:paraId="0645136B"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memcpy(obj-&gt;temp, obj-&gt;copy, sizeof(int) * obj-&gt;length);</w:t>
      </w:r>
    </w:p>
    <w:p w14:paraId="23069B8E"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4F8A6C7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for (int i = 0; i &lt; obj-&gt;length; i++) {</w:t>
      </w:r>
    </w:p>
    <w:p w14:paraId="0C6F7E2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ra = obj-&gt;length - i;</w:t>
      </w:r>
    </w:p>
    <w:p w14:paraId="2C465F4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int j = i + rand() % ra;</w:t>
      </w:r>
    </w:p>
    <w:p w14:paraId="22C0FAF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swap(obj-&gt;temp, i, j);</w:t>
      </w:r>
    </w:p>
    <w:p w14:paraId="60695C21"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45003BE0"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w:t>
      </w:r>
    </w:p>
    <w:p w14:paraId="3505CAB4"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*returnSize = obj-&gt;length;</w:t>
      </w:r>
    </w:p>
    <w:p w14:paraId="3A3E3C6C"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return obj-&gt;temp;</w:t>
      </w:r>
    </w:p>
    <w:p w14:paraId="00A0DDB2"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36659CB4" w14:textId="77777777" w:rsidR="00DE4A25" w:rsidRPr="00DE4A25" w:rsidRDefault="00DE4A25" w:rsidP="00DE4A25">
      <w:pPr>
        <w:rPr>
          <w:rFonts w:ascii="Segoe UI" w:eastAsia="Times New Roman" w:hAnsi="Segoe UI" w:cs="Segoe UI"/>
          <w:sz w:val="21"/>
          <w:szCs w:val="21"/>
        </w:rPr>
      </w:pPr>
    </w:p>
    <w:p w14:paraId="73397137"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void solutionFree(Solution* obj) {</w:t>
      </w:r>
    </w:p>
    <w:p w14:paraId="7DB94FC0"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free(obj-&gt;original);</w:t>
      </w:r>
    </w:p>
    <w:p w14:paraId="493573DB"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lastRenderedPageBreak/>
        <w:t xml:space="preserve">    free(obj-&gt;copy);</w:t>
      </w:r>
    </w:p>
    <w:p w14:paraId="22AA832F"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free(obj-&gt;temp);</w:t>
      </w:r>
    </w:p>
    <w:p w14:paraId="027767C3" w14:textId="77777777" w:rsidR="00DE4A25" w:rsidRPr="00DE4A25"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 xml:space="preserve">    free(obj);</w:t>
      </w:r>
    </w:p>
    <w:p w14:paraId="3F3BD832" w14:textId="39D45478" w:rsidR="00FC562D" w:rsidRDefault="00DE4A25" w:rsidP="00DE4A25">
      <w:pPr>
        <w:rPr>
          <w:rFonts w:ascii="Segoe UI" w:eastAsia="Times New Roman" w:hAnsi="Segoe UI" w:cs="Segoe UI"/>
          <w:sz w:val="21"/>
          <w:szCs w:val="21"/>
        </w:rPr>
      </w:pPr>
      <w:r w:rsidRPr="00DE4A25">
        <w:rPr>
          <w:rFonts w:ascii="Segoe UI" w:eastAsia="Times New Roman" w:hAnsi="Segoe UI" w:cs="Segoe UI"/>
          <w:sz w:val="21"/>
          <w:szCs w:val="21"/>
        </w:rPr>
        <w:t>}</w:t>
      </w:r>
    </w:p>
    <w:p w14:paraId="60A290A8" w14:textId="77777777" w:rsidR="00DE4A25" w:rsidRDefault="00DE4A25" w:rsidP="00DE4A25">
      <w:pPr>
        <w:rPr>
          <w:rFonts w:ascii="Segoe UI" w:eastAsia="Times New Roman" w:hAnsi="Segoe UI" w:cs="Segoe UI"/>
          <w:sz w:val="21"/>
          <w:szCs w:val="21"/>
        </w:rPr>
      </w:pPr>
    </w:p>
    <w:p w14:paraId="75E1C775" w14:textId="77777777" w:rsidR="00FC562D" w:rsidRDefault="00FC562D" w:rsidP="00FC562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3E3C15C"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class Solution {</w:t>
      </w:r>
    </w:p>
    <w:p w14:paraId="037DEE6C"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int[] original;</w:t>
      </w:r>
    </w:p>
    <w:p w14:paraId="11304C6D"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int[] copy;</w:t>
      </w:r>
    </w:p>
    <w:p w14:paraId="04F0A501"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Random rand = new Random();</w:t>
      </w:r>
    </w:p>
    <w:p w14:paraId="1EF6BBB5"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7A8BC5E6"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void swap(int i, int j) {</w:t>
      </w:r>
    </w:p>
    <w:p w14:paraId="5F33FCC4"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int temp = copy[i];</w:t>
      </w:r>
    </w:p>
    <w:p w14:paraId="6874E0EA"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copy[i] = copy[j];</w:t>
      </w:r>
    </w:p>
    <w:p w14:paraId="66E5588F"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copy[j] = temp;</w:t>
      </w:r>
    </w:p>
    <w:p w14:paraId="078340D7"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515B383E"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public Solution(int[] nums) {</w:t>
      </w:r>
    </w:p>
    <w:p w14:paraId="33898EF2"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copy = nums;</w:t>
      </w:r>
    </w:p>
    <w:p w14:paraId="3F3DAD62"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original = nums.clone();</w:t>
      </w:r>
    </w:p>
    <w:p w14:paraId="3C316FC7"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4F9A03B4"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628CE522"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public int[] reset() {</w:t>
      </w:r>
    </w:p>
    <w:p w14:paraId="523F33E6"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copy = original;</w:t>
      </w:r>
    </w:p>
    <w:p w14:paraId="5DB6E3A2"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original = original.clone();</w:t>
      </w:r>
    </w:p>
    <w:p w14:paraId="4C4798F7"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return original;</w:t>
      </w:r>
    </w:p>
    <w:p w14:paraId="71C410C5"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09C45BFE"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4D09CDA7"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public int[] shuffle() {</w:t>
      </w:r>
    </w:p>
    <w:p w14:paraId="0C236A38"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for (int i = 0; i &lt; copy.length; i++) {</w:t>
      </w:r>
    </w:p>
    <w:p w14:paraId="45AEA50F"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int ra = copy.length-i;</w:t>
      </w:r>
    </w:p>
    <w:p w14:paraId="57FF0B90"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swap(i, (rand.nextInt(ra)+i));</w:t>
      </w:r>
    </w:p>
    <w:p w14:paraId="6E6B685B"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    </w:t>
      </w:r>
    </w:p>
    <w:p w14:paraId="298F4B1E"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return copy;</w:t>
      </w:r>
    </w:p>
    <w:p w14:paraId="794192A4" w14:textId="77777777" w:rsidR="00EE17F8" w:rsidRP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 xml:space="preserve">    }</w:t>
      </w:r>
    </w:p>
    <w:p w14:paraId="06F23C7D" w14:textId="63A38820" w:rsidR="00EE17F8" w:rsidRDefault="00EE17F8" w:rsidP="00EE17F8">
      <w:pPr>
        <w:rPr>
          <w:rFonts w:ascii="Segoe UI" w:eastAsia="Times New Roman" w:hAnsi="Segoe UI" w:cs="Segoe UI"/>
          <w:sz w:val="21"/>
          <w:szCs w:val="21"/>
        </w:rPr>
      </w:pPr>
      <w:r w:rsidRPr="00EE17F8">
        <w:rPr>
          <w:rFonts w:ascii="Segoe UI" w:eastAsia="Times New Roman" w:hAnsi="Segoe UI" w:cs="Segoe UI"/>
          <w:sz w:val="21"/>
          <w:szCs w:val="21"/>
        </w:rPr>
        <w:t>}</w:t>
      </w:r>
    </w:p>
    <w:p w14:paraId="519BB6A1" w14:textId="77777777" w:rsidR="00FF1DD3" w:rsidRDefault="00FF1DD3" w:rsidP="00EE17F8">
      <w:pPr>
        <w:rPr>
          <w:rFonts w:ascii="Segoe UI" w:eastAsia="Times New Roman" w:hAnsi="Segoe UI" w:cs="Segoe UI"/>
          <w:sz w:val="21"/>
          <w:szCs w:val="21"/>
        </w:rPr>
      </w:pPr>
    </w:p>
    <w:p w14:paraId="1F17E9A8" w14:textId="2B0166A9" w:rsidR="00FF1DD3" w:rsidRDefault="00FF1DD3" w:rsidP="00FF1DD3">
      <w:pPr>
        <w:pStyle w:val="Heading2"/>
        <w:rPr>
          <w:rFonts w:ascii="Segoe UI" w:eastAsia="Times New Roman" w:hAnsi="Segoe UI" w:cs="Segoe UI"/>
          <w:bCs/>
          <w:sz w:val="21"/>
          <w:szCs w:val="21"/>
          <w:u w:val="single"/>
        </w:rPr>
      </w:pPr>
      <w:bookmarkStart w:id="41" w:name="_Toc142029747"/>
      <w:r>
        <w:rPr>
          <w:rFonts w:ascii="Segoe UI" w:eastAsia="Times New Roman" w:hAnsi="Segoe UI" w:cs="Segoe UI"/>
          <w:bCs/>
          <w:sz w:val="21"/>
          <w:szCs w:val="21"/>
          <w:u w:val="single"/>
        </w:rPr>
        <w:t>MinStack</w:t>
      </w:r>
      <w:bookmarkEnd w:id="41"/>
    </w:p>
    <w:p w14:paraId="0D271E51"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sz w:val="21"/>
          <w:szCs w:val="21"/>
        </w:rPr>
        <w:t>Design a stack that supports push, pop, top, and retrieving the minimum element in constant time.</w:t>
      </w:r>
    </w:p>
    <w:p w14:paraId="30C2BCAE"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sz w:val="21"/>
          <w:szCs w:val="21"/>
        </w:rPr>
        <w:t>Implement the </w:t>
      </w:r>
      <w:r w:rsidRPr="0035021E">
        <w:rPr>
          <w:rFonts w:ascii="Consolas" w:eastAsia="Times New Roman" w:hAnsi="Consolas" w:cs="Courier New"/>
          <w:color w:val="C7254E"/>
          <w:sz w:val="21"/>
          <w:szCs w:val="21"/>
          <w:shd w:val="clear" w:color="auto" w:fill="F9F2F4"/>
        </w:rPr>
        <w:t>MinStack</w:t>
      </w:r>
      <w:r w:rsidRPr="0035021E">
        <w:rPr>
          <w:rFonts w:ascii="Segoe UI" w:eastAsia="Times New Roman" w:hAnsi="Segoe UI" w:cs="Segoe UI"/>
          <w:sz w:val="21"/>
          <w:szCs w:val="21"/>
        </w:rPr>
        <w:t> class:</w:t>
      </w:r>
    </w:p>
    <w:p w14:paraId="39CD1BFA"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MinStack()</w:t>
      </w:r>
      <w:r w:rsidRPr="0035021E">
        <w:rPr>
          <w:rFonts w:ascii="Segoe UI" w:eastAsia="Times New Roman" w:hAnsi="Segoe UI" w:cs="Segoe UI"/>
          <w:sz w:val="21"/>
          <w:szCs w:val="21"/>
        </w:rPr>
        <w:t> initializes the stack object.</w:t>
      </w:r>
    </w:p>
    <w:p w14:paraId="0CB72B94"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void push(int val)</w:t>
      </w:r>
      <w:r w:rsidRPr="0035021E">
        <w:rPr>
          <w:rFonts w:ascii="Segoe UI" w:eastAsia="Times New Roman" w:hAnsi="Segoe UI" w:cs="Segoe UI"/>
          <w:sz w:val="21"/>
          <w:szCs w:val="21"/>
        </w:rPr>
        <w:t> pushes the element </w:t>
      </w:r>
      <w:r w:rsidRPr="0035021E">
        <w:rPr>
          <w:rFonts w:ascii="Consolas" w:eastAsia="Times New Roman" w:hAnsi="Consolas" w:cs="Courier New"/>
          <w:color w:val="C7254E"/>
          <w:sz w:val="21"/>
          <w:szCs w:val="21"/>
          <w:shd w:val="clear" w:color="auto" w:fill="F9F2F4"/>
        </w:rPr>
        <w:t>val</w:t>
      </w:r>
      <w:r w:rsidRPr="0035021E">
        <w:rPr>
          <w:rFonts w:ascii="Segoe UI" w:eastAsia="Times New Roman" w:hAnsi="Segoe UI" w:cs="Segoe UI"/>
          <w:sz w:val="21"/>
          <w:szCs w:val="21"/>
        </w:rPr>
        <w:t> onto the stack.</w:t>
      </w:r>
    </w:p>
    <w:p w14:paraId="6A0F7380"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void pop()</w:t>
      </w:r>
      <w:r w:rsidRPr="0035021E">
        <w:rPr>
          <w:rFonts w:ascii="Segoe UI" w:eastAsia="Times New Roman" w:hAnsi="Segoe UI" w:cs="Segoe UI"/>
          <w:sz w:val="21"/>
          <w:szCs w:val="21"/>
        </w:rPr>
        <w:t> removes the element on the top of the stack.</w:t>
      </w:r>
    </w:p>
    <w:p w14:paraId="6DCEF22E"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int top()</w:t>
      </w:r>
      <w:r w:rsidRPr="0035021E">
        <w:rPr>
          <w:rFonts w:ascii="Segoe UI" w:eastAsia="Times New Roman" w:hAnsi="Segoe UI" w:cs="Segoe UI"/>
          <w:sz w:val="21"/>
          <w:szCs w:val="21"/>
        </w:rPr>
        <w:t> gets the top element of the stack.</w:t>
      </w:r>
    </w:p>
    <w:p w14:paraId="372DB224" w14:textId="77777777" w:rsidR="0035021E" w:rsidRPr="0035021E" w:rsidRDefault="0035021E" w:rsidP="0035021E">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35021E">
        <w:rPr>
          <w:rFonts w:ascii="Consolas" w:eastAsia="Times New Roman" w:hAnsi="Consolas" w:cs="Courier New"/>
          <w:color w:val="C7254E"/>
          <w:sz w:val="21"/>
          <w:szCs w:val="21"/>
          <w:shd w:val="clear" w:color="auto" w:fill="F9F2F4"/>
        </w:rPr>
        <w:t>int getMin()</w:t>
      </w:r>
      <w:r w:rsidRPr="0035021E">
        <w:rPr>
          <w:rFonts w:ascii="Segoe UI" w:eastAsia="Times New Roman" w:hAnsi="Segoe UI" w:cs="Segoe UI"/>
          <w:sz w:val="21"/>
          <w:szCs w:val="21"/>
        </w:rPr>
        <w:t> retrieves the minimum element in the stack.</w:t>
      </w:r>
    </w:p>
    <w:p w14:paraId="6F17EA6A"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sz w:val="21"/>
          <w:szCs w:val="21"/>
        </w:rPr>
        <w:lastRenderedPageBreak/>
        <w:t>You must implement a solution with </w:t>
      </w:r>
      <w:r w:rsidRPr="0035021E">
        <w:rPr>
          <w:rFonts w:ascii="Consolas" w:eastAsia="Times New Roman" w:hAnsi="Consolas" w:cs="Courier New"/>
          <w:color w:val="C7254E"/>
          <w:sz w:val="21"/>
          <w:szCs w:val="21"/>
          <w:shd w:val="clear" w:color="auto" w:fill="F9F2F4"/>
        </w:rPr>
        <w:t>O(1)</w:t>
      </w:r>
      <w:r w:rsidRPr="0035021E">
        <w:rPr>
          <w:rFonts w:ascii="Segoe UI" w:eastAsia="Times New Roman" w:hAnsi="Segoe UI" w:cs="Segoe UI"/>
          <w:sz w:val="21"/>
          <w:szCs w:val="21"/>
        </w:rPr>
        <w:t> time complexity for each function.</w:t>
      </w:r>
    </w:p>
    <w:p w14:paraId="0388CE76"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sz w:val="21"/>
          <w:szCs w:val="21"/>
        </w:rPr>
        <w:t> </w:t>
      </w:r>
    </w:p>
    <w:p w14:paraId="3265325A" w14:textId="77777777" w:rsidR="0035021E" w:rsidRPr="0035021E" w:rsidRDefault="0035021E" w:rsidP="0035021E">
      <w:pPr>
        <w:shd w:val="clear" w:color="auto" w:fill="FFFFFF"/>
        <w:spacing w:after="240"/>
        <w:rPr>
          <w:rFonts w:ascii="Segoe UI" w:eastAsia="Times New Roman" w:hAnsi="Segoe UI" w:cs="Segoe UI"/>
          <w:sz w:val="21"/>
          <w:szCs w:val="21"/>
        </w:rPr>
      </w:pPr>
      <w:r w:rsidRPr="0035021E">
        <w:rPr>
          <w:rFonts w:ascii="Segoe UI" w:eastAsia="Times New Roman" w:hAnsi="Segoe UI" w:cs="Segoe UI"/>
          <w:b/>
          <w:bCs/>
          <w:sz w:val="21"/>
          <w:szCs w:val="21"/>
        </w:rPr>
        <w:t>Example 1:</w:t>
      </w:r>
    </w:p>
    <w:p w14:paraId="6F4963FC"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b/>
          <w:bCs/>
          <w:color w:val="333333"/>
          <w:sz w:val="21"/>
          <w:szCs w:val="21"/>
        </w:rPr>
        <w:t>Input</w:t>
      </w:r>
    </w:p>
    <w:p w14:paraId="6D8DAAB6"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["MinStack","push","push","push","getMin","pop","top","getMin"]</w:t>
      </w:r>
    </w:p>
    <w:p w14:paraId="6EDB052C"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[[],[-2],[0],[-3],[],[],[],[]]</w:t>
      </w:r>
    </w:p>
    <w:p w14:paraId="636248F7"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4C961FCB"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b/>
          <w:bCs/>
          <w:color w:val="333333"/>
          <w:sz w:val="21"/>
          <w:szCs w:val="21"/>
        </w:rPr>
        <w:t>Output</w:t>
      </w:r>
    </w:p>
    <w:p w14:paraId="364E9673"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[null,null,null,null,-3,null,0,-2]</w:t>
      </w:r>
    </w:p>
    <w:p w14:paraId="7FEE7C3C"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7B210E6B"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b/>
          <w:bCs/>
          <w:color w:val="333333"/>
          <w:sz w:val="21"/>
          <w:szCs w:val="21"/>
        </w:rPr>
        <w:t>Explanation</w:t>
      </w:r>
    </w:p>
    <w:p w14:paraId="3E330C31"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 minStack = new MinStack();</w:t>
      </w:r>
    </w:p>
    <w:p w14:paraId="47678E3D"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minStack.push(-2);</w:t>
      </w:r>
    </w:p>
    <w:p w14:paraId="6AC89D37"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minStack.push(0);</w:t>
      </w:r>
    </w:p>
    <w:p w14:paraId="2D4425C4"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minStack.push(-3);</w:t>
      </w:r>
    </w:p>
    <w:p w14:paraId="2A69A181"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minStack.getMin(); // return -3</w:t>
      </w:r>
    </w:p>
    <w:p w14:paraId="3165886A"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minStack.pop();</w:t>
      </w:r>
    </w:p>
    <w:p w14:paraId="1F2F06FA"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minStack.top();    // return 0</w:t>
      </w:r>
    </w:p>
    <w:p w14:paraId="6A2B6EB3" w14:textId="77777777" w:rsidR="0035021E" w:rsidRPr="0035021E" w:rsidRDefault="0035021E" w:rsidP="003502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5021E">
        <w:rPr>
          <w:rFonts w:ascii="Consolas" w:eastAsia="Times New Roman" w:hAnsi="Consolas" w:cs="Courier New"/>
          <w:color w:val="333333"/>
          <w:sz w:val="21"/>
          <w:szCs w:val="21"/>
        </w:rPr>
        <w:t>minStack.getMin(); // return -2</w:t>
      </w:r>
    </w:p>
    <w:p w14:paraId="458EBA46" w14:textId="77777777" w:rsidR="00FF1DD3" w:rsidRPr="00C7398C" w:rsidRDefault="00FF1DD3" w:rsidP="00FF1DD3"/>
    <w:p w14:paraId="0F8CE0A8" w14:textId="77777777" w:rsidR="00FF1DD3" w:rsidRDefault="00FF1DD3" w:rsidP="00FF1DD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5221BD1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typedef struct {</w:t>
      </w:r>
    </w:p>
    <w:p w14:paraId="73608727"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stack;</w:t>
      </w:r>
    </w:p>
    <w:p w14:paraId="592DD4E8"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minStack;</w:t>
      </w:r>
    </w:p>
    <w:p w14:paraId="4E4DBE4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top;</w:t>
      </w:r>
    </w:p>
    <w:p w14:paraId="178A204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minTop;</w:t>
      </w:r>
    </w:p>
    <w:p w14:paraId="2906411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int capacity;</w:t>
      </w:r>
    </w:p>
    <w:p w14:paraId="6FFC6A71"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MinStack;</w:t>
      </w:r>
    </w:p>
    <w:p w14:paraId="418C75C0" w14:textId="77777777" w:rsidR="00ED6F40" w:rsidRPr="00ED6F40" w:rsidRDefault="00ED6F40" w:rsidP="00ED6F40">
      <w:pPr>
        <w:rPr>
          <w:rFonts w:ascii="Segoe UI" w:eastAsia="Times New Roman" w:hAnsi="Segoe UI" w:cs="Segoe UI"/>
          <w:sz w:val="21"/>
          <w:szCs w:val="21"/>
        </w:rPr>
      </w:pPr>
    </w:p>
    <w:p w14:paraId="448E149A"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MinStack* minStackCreate() {</w:t>
      </w:r>
    </w:p>
    <w:p w14:paraId="19B9273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MinStack* stack = (MinStack*)malloc(sizeof(MinStack));</w:t>
      </w:r>
    </w:p>
    <w:p w14:paraId="6F226FEC"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stack-&gt;stack = (int*)malloc(sizeof(int));</w:t>
      </w:r>
    </w:p>
    <w:p w14:paraId="172CB61C"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lastRenderedPageBreak/>
        <w:t xml:space="preserve">    stack-&gt;minStack = (int*)malloc(sizeof(int));</w:t>
      </w:r>
    </w:p>
    <w:p w14:paraId="29530FF0"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stack-&gt;top = -1;</w:t>
      </w:r>
    </w:p>
    <w:p w14:paraId="729733C4"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stack-&gt;minTop = -1;</w:t>
      </w:r>
    </w:p>
    <w:p w14:paraId="2DA9CE48"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stack-&gt;capacity = 1;</w:t>
      </w:r>
    </w:p>
    <w:p w14:paraId="665B5F2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return stack;</w:t>
      </w:r>
    </w:p>
    <w:p w14:paraId="5A5EEB9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0681843C" w14:textId="77777777" w:rsidR="00ED6F40" w:rsidRPr="00ED6F40" w:rsidRDefault="00ED6F40" w:rsidP="00ED6F40">
      <w:pPr>
        <w:rPr>
          <w:rFonts w:ascii="Segoe UI" w:eastAsia="Times New Roman" w:hAnsi="Segoe UI" w:cs="Segoe UI"/>
          <w:sz w:val="21"/>
          <w:szCs w:val="21"/>
        </w:rPr>
      </w:pPr>
    </w:p>
    <w:p w14:paraId="31BAACFE"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void minStackPush(MinStack* obj, int val) {</w:t>
      </w:r>
    </w:p>
    <w:p w14:paraId="618B52C7"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if (obj-&gt;top == obj-&gt;capacity - 1) {</w:t>
      </w:r>
    </w:p>
    <w:p w14:paraId="38F39993"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obj-&gt;capacity *= 2;</w:t>
      </w:r>
    </w:p>
    <w:p w14:paraId="74576AD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obj-&gt;stack = (int*)realloc(obj-&gt;stack, sizeof(int) * obj-&gt;capacity);</w:t>
      </w:r>
    </w:p>
    <w:p w14:paraId="58AB0DDA"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353F4A53"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obj-&gt;stack[++obj-&gt;top] = val;</w:t>
      </w:r>
    </w:p>
    <w:p w14:paraId="58131BB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701BBD02"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if (obj-&gt;minTop == -1 || val &lt;= obj-&gt;minStack[obj-&gt;minTop]) {</w:t>
      </w:r>
    </w:p>
    <w:p w14:paraId="732EDB07"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if (obj-&gt;minTop == obj-&gt;capacity - 1) {</w:t>
      </w:r>
    </w:p>
    <w:p w14:paraId="67958B8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obj-&gt;minStack = (int*)realloc(obj-&gt;minStack, sizeof(int) * obj-&gt;capacity);</w:t>
      </w:r>
    </w:p>
    <w:p w14:paraId="6F17DC11"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01626055"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obj-&gt;minStack[++obj-&gt;minTop] = val;</w:t>
      </w:r>
    </w:p>
    <w:p w14:paraId="36163C93"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0E1EA6E1"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48F4ABA7" w14:textId="77777777" w:rsidR="00ED6F40" w:rsidRPr="00ED6F40" w:rsidRDefault="00ED6F40" w:rsidP="00ED6F40">
      <w:pPr>
        <w:rPr>
          <w:rFonts w:ascii="Segoe UI" w:eastAsia="Times New Roman" w:hAnsi="Segoe UI" w:cs="Segoe UI"/>
          <w:sz w:val="21"/>
          <w:szCs w:val="21"/>
        </w:rPr>
      </w:pPr>
    </w:p>
    <w:p w14:paraId="6D69FC0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void minStackPop(MinStack* obj) {</w:t>
      </w:r>
    </w:p>
    <w:p w14:paraId="15F7B5DA"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if (obj-&gt;stack[obj-&gt;top] == obj-&gt;minStack[obj-&gt;minTop]) {</w:t>
      </w:r>
    </w:p>
    <w:p w14:paraId="5B081CF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obj-&gt;minTop--;</w:t>
      </w:r>
    </w:p>
    <w:p w14:paraId="614C5FC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w:t>
      </w:r>
    </w:p>
    <w:p w14:paraId="4A0482D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obj-&gt;top--;</w:t>
      </w:r>
    </w:p>
    <w:p w14:paraId="2A1CF2A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339614D6" w14:textId="77777777" w:rsidR="00ED6F40" w:rsidRPr="00ED6F40" w:rsidRDefault="00ED6F40" w:rsidP="00ED6F40">
      <w:pPr>
        <w:rPr>
          <w:rFonts w:ascii="Segoe UI" w:eastAsia="Times New Roman" w:hAnsi="Segoe UI" w:cs="Segoe UI"/>
          <w:sz w:val="21"/>
          <w:szCs w:val="21"/>
        </w:rPr>
      </w:pPr>
    </w:p>
    <w:p w14:paraId="1FAA2E9C"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int minStackTop(MinStack* obj) {</w:t>
      </w:r>
    </w:p>
    <w:p w14:paraId="5ECADA7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return obj-&gt;stack[obj-&gt;top];</w:t>
      </w:r>
    </w:p>
    <w:p w14:paraId="272C8949"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729B7EDF" w14:textId="77777777" w:rsidR="00ED6F40" w:rsidRPr="00ED6F40" w:rsidRDefault="00ED6F40" w:rsidP="00ED6F40">
      <w:pPr>
        <w:rPr>
          <w:rFonts w:ascii="Segoe UI" w:eastAsia="Times New Roman" w:hAnsi="Segoe UI" w:cs="Segoe UI"/>
          <w:sz w:val="21"/>
          <w:szCs w:val="21"/>
        </w:rPr>
      </w:pPr>
    </w:p>
    <w:p w14:paraId="525F2A8B"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int minStackGetMin(MinStack* obj) {</w:t>
      </w:r>
    </w:p>
    <w:p w14:paraId="27F00850"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return obj-&gt;minStack[obj-&gt;minTop];</w:t>
      </w:r>
    </w:p>
    <w:p w14:paraId="3E7BBB88"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2BD61B69" w14:textId="77777777" w:rsidR="00ED6F40" w:rsidRPr="00ED6F40" w:rsidRDefault="00ED6F40" w:rsidP="00ED6F40">
      <w:pPr>
        <w:rPr>
          <w:rFonts w:ascii="Segoe UI" w:eastAsia="Times New Roman" w:hAnsi="Segoe UI" w:cs="Segoe UI"/>
          <w:sz w:val="21"/>
          <w:szCs w:val="21"/>
        </w:rPr>
      </w:pPr>
    </w:p>
    <w:p w14:paraId="4FE65E2A"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void minStackFree(MinStack* obj) {</w:t>
      </w:r>
    </w:p>
    <w:p w14:paraId="53B754FD"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free(obj-&gt;stack);</w:t>
      </w:r>
    </w:p>
    <w:p w14:paraId="3B443EAF"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free(obj-&gt;minStack);</w:t>
      </w:r>
    </w:p>
    <w:p w14:paraId="44259212" w14:textId="77777777" w:rsidR="00ED6F40" w:rsidRP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 xml:space="preserve">    free(obj);</w:t>
      </w:r>
    </w:p>
    <w:p w14:paraId="53F01802" w14:textId="77777777" w:rsidR="00ED6F40" w:rsidRDefault="00ED6F40" w:rsidP="00ED6F40">
      <w:pPr>
        <w:rPr>
          <w:rFonts w:ascii="Segoe UI" w:eastAsia="Times New Roman" w:hAnsi="Segoe UI" w:cs="Segoe UI"/>
          <w:sz w:val="21"/>
          <w:szCs w:val="21"/>
        </w:rPr>
      </w:pPr>
      <w:r w:rsidRPr="00ED6F40">
        <w:rPr>
          <w:rFonts w:ascii="Segoe UI" w:eastAsia="Times New Roman" w:hAnsi="Segoe UI" w:cs="Segoe UI"/>
          <w:sz w:val="21"/>
          <w:szCs w:val="21"/>
        </w:rPr>
        <w:t>}</w:t>
      </w:r>
    </w:p>
    <w:p w14:paraId="7360B700" w14:textId="77777777" w:rsidR="00ED6F40" w:rsidRDefault="00ED6F40" w:rsidP="00ED6F40">
      <w:pPr>
        <w:rPr>
          <w:rFonts w:ascii="Segoe UI" w:eastAsia="Times New Roman" w:hAnsi="Segoe UI" w:cs="Segoe UI"/>
          <w:sz w:val="21"/>
          <w:szCs w:val="21"/>
        </w:rPr>
      </w:pPr>
    </w:p>
    <w:p w14:paraId="71E5C726" w14:textId="3CD5DBDE" w:rsidR="00FF1DD3" w:rsidRDefault="00FF1DD3" w:rsidP="00ED6F4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6BF3DE3"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class MinStack {</w:t>
      </w:r>
    </w:p>
    <w:p w14:paraId="11B5E2D1"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Stack&lt;Integer&gt;  original;</w:t>
      </w:r>
    </w:p>
    <w:p w14:paraId="09CB2BF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Stack&lt;Integer&gt;  minimum;</w:t>
      </w:r>
    </w:p>
    <w:p w14:paraId="52636E5D"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lastRenderedPageBreak/>
        <w:t xml:space="preserve">    public MinStack() {</w:t>
      </w:r>
    </w:p>
    <w:p w14:paraId="4B8DBD60"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original = new Stack&lt;Integer&gt;();</w:t>
      </w:r>
    </w:p>
    <w:p w14:paraId="17A6F2A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minimum = new Stack&lt;Integer&gt;();</w:t>
      </w:r>
    </w:p>
    <w:p w14:paraId="7AB8B8C7"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1B9593A5"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544DE367"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public void push(int val) {</w:t>
      </w:r>
    </w:p>
    <w:p w14:paraId="4B19C4AD"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original.push(val);</w:t>
      </w:r>
    </w:p>
    <w:p w14:paraId="369B0E05"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if (minimum.isEmpty() || val &lt;= minimum.peek()) {</w:t>
      </w:r>
    </w:p>
    <w:p w14:paraId="7575A23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minimum.push(val);</w:t>
      </w:r>
    </w:p>
    <w:p w14:paraId="3CDE08DA"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2D06756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6BD3B574"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33E521B2"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784A7B8F"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public void pop() {</w:t>
      </w:r>
    </w:p>
    <w:p w14:paraId="5C730B3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if (original.peek().equals(minimum.peek())) {</w:t>
      </w:r>
    </w:p>
    <w:p w14:paraId="448331C0"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minimum.pop();</w:t>
      </w:r>
    </w:p>
    <w:p w14:paraId="78185FA0"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5A1964E6"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original.pop();</w:t>
      </w:r>
    </w:p>
    <w:p w14:paraId="1B40BB6D"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1D62FF58"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79EA9607"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public int top() {</w:t>
      </w:r>
    </w:p>
    <w:p w14:paraId="378A7A30"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return original.peek();</w:t>
      </w:r>
    </w:p>
    <w:p w14:paraId="567E4FCA"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46C7D5B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7B5FC04C"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public int getMin() {</w:t>
      </w:r>
    </w:p>
    <w:p w14:paraId="2361217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return minimum.peek();</w:t>
      </w:r>
    </w:p>
    <w:p w14:paraId="604E983E"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42336893" w14:textId="77777777" w:rsidR="007E7674" w:rsidRPr="007E7674"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 xml:space="preserve">    }</w:t>
      </w:r>
    </w:p>
    <w:p w14:paraId="3B22932B" w14:textId="493FB860" w:rsidR="00FF1DD3" w:rsidRDefault="007E7674" w:rsidP="007E7674">
      <w:pPr>
        <w:rPr>
          <w:rFonts w:ascii="Segoe UI" w:eastAsia="Times New Roman" w:hAnsi="Segoe UI" w:cs="Segoe UI"/>
          <w:sz w:val="21"/>
          <w:szCs w:val="21"/>
        </w:rPr>
      </w:pPr>
      <w:r w:rsidRPr="007E7674">
        <w:rPr>
          <w:rFonts w:ascii="Segoe UI" w:eastAsia="Times New Roman" w:hAnsi="Segoe UI" w:cs="Segoe UI"/>
          <w:sz w:val="21"/>
          <w:szCs w:val="21"/>
        </w:rPr>
        <w:t>}</w:t>
      </w:r>
    </w:p>
    <w:p w14:paraId="6B55C7EC" w14:textId="77777777" w:rsidR="001F2031" w:rsidRDefault="001F2031" w:rsidP="007E7674">
      <w:pPr>
        <w:rPr>
          <w:rFonts w:ascii="Segoe UI" w:eastAsia="Times New Roman" w:hAnsi="Segoe UI" w:cs="Segoe UI"/>
          <w:sz w:val="21"/>
          <w:szCs w:val="21"/>
        </w:rPr>
      </w:pPr>
    </w:p>
    <w:p w14:paraId="3C3BAA40" w14:textId="77777777" w:rsidR="001F2031" w:rsidRDefault="001F2031" w:rsidP="007E7674">
      <w:pPr>
        <w:rPr>
          <w:rFonts w:ascii="Segoe UI" w:eastAsia="Times New Roman" w:hAnsi="Segoe UI" w:cs="Segoe UI"/>
          <w:sz w:val="21"/>
          <w:szCs w:val="21"/>
        </w:rPr>
      </w:pPr>
    </w:p>
    <w:p w14:paraId="5112C0D5" w14:textId="77777777" w:rsidR="001F2031" w:rsidRDefault="001F2031" w:rsidP="007E7674">
      <w:pPr>
        <w:rPr>
          <w:rFonts w:ascii="Segoe UI" w:eastAsia="Times New Roman" w:hAnsi="Segoe UI" w:cs="Segoe UI"/>
          <w:sz w:val="21"/>
          <w:szCs w:val="21"/>
        </w:rPr>
      </w:pPr>
    </w:p>
    <w:p w14:paraId="5D0A9509" w14:textId="77777777" w:rsidR="001F2031" w:rsidRDefault="001F2031" w:rsidP="007E7674">
      <w:pPr>
        <w:rPr>
          <w:rFonts w:ascii="Segoe UI" w:eastAsia="Times New Roman" w:hAnsi="Segoe UI" w:cs="Segoe UI"/>
          <w:sz w:val="21"/>
          <w:szCs w:val="21"/>
        </w:rPr>
      </w:pPr>
    </w:p>
    <w:p w14:paraId="5C8AFB44" w14:textId="77777777" w:rsidR="001F2031" w:rsidRDefault="001F2031" w:rsidP="007E7674">
      <w:pPr>
        <w:rPr>
          <w:rFonts w:ascii="Segoe UI" w:eastAsia="Times New Roman" w:hAnsi="Segoe UI" w:cs="Segoe UI"/>
          <w:sz w:val="21"/>
          <w:szCs w:val="21"/>
        </w:rPr>
      </w:pPr>
    </w:p>
    <w:p w14:paraId="5B6CB19F" w14:textId="77777777" w:rsidR="001F2031" w:rsidRDefault="001F2031" w:rsidP="007E7674">
      <w:pPr>
        <w:rPr>
          <w:rFonts w:ascii="Segoe UI" w:eastAsia="Times New Roman" w:hAnsi="Segoe UI" w:cs="Segoe UI"/>
          <w:sz w:val="21"/>
          <w:szCs w:val="21"/>
        </w:rPr>
      </w:pPr>
    </w:p>
    <w:p w14:paraId="712730F8" w14:textId="77777777" w:rsidR="001F2031" w:rsidRDefault="001F2031" w:rsidP="007E7674">
      <w:pPr>
        <w:rPr>
          <w:rFonts w:ascii="Segoe UI" w:eastAsia="Times New Roman" w:hAnsi="Segoe UI" w:cs="Segoe UI"/>
          <w:sz w:val="21"/>
          <w:szCs w:val="21"/>
        </w:rPr>
      </w:pPr>
    </w:p>
    <w:p w14:paraId="0E7C61DB" w14:textId="77777777" w:rsidR="001F2031" w:rsidRDefault="001F2031" w:rsidP="007E7674">
      <w:pPr>
        <w:rPr>
          <w:rFonts w:ascii="Segoe UI" w:eastAsia="Times New Roman" w:hAnsi="Segoe UI" w:cs="Segoe UI"/>
          <w:sz w:val="21"/>
          <w:szCs w:val="21"/>
        </w:rPr>
      </w:pPr>
    </w:p>
    <w:p w14:paraId="5A88EDD0" w14:textId="77777777" w:rsidR="001F2031" w:rsidRDefault="001F2031" w:rsidP="007E7674">
      <w:pPr>
        <w:rPr>
          <w:rFonts w:ascii="Segoe UI" w:eastAsia="Times New Roman" w:hAnsi="Segoe UI" w:cs="Segoe UI"/>
          <w:sz w:val="21"/>
          <w:szCs w:val="21"/>
        </w:rPr>
      </w:pPr>
    </w:p>
    <w:p w14:paraId="673F25DB" w14:textId="77777777" w:rsidR="001F2031" w:rsidRDefault="001F2031" w:rsidP="007E7674">
      <w:pPr>
        <w:rPr>
          <w:rFonts w:ascii="Segoe UI" w:eastAsia="Times New Roman" w:hAnsi="Segoe UI" w:cs="Segoe UI"/>
          <w:sz w:val="21"/>
          <w:szCs w:val="21"/>
        </w:rPr>
      </w:pPr>
    </w:p>
    <w:p w14:paraId="453AAF7F" w14:textId="77777777" w:rsidR="001F2031" w:rsidRDefault="001F2031" w:rsidP="007E7674">
      <w:pPr>
        <w:rPr>
          <w:rFonts w:ascii="Segoe UI" w:eastAsia="Times New Roman" w:hAnsi="Segoe UI" w:cs="Segoe UI"/>
          <w:sz w:val="21"/>
          <w:szCs w:val="21"/>
        </w:rPr>
      </w:pPr>
    </w:p>
    <w:p w14:paraId="23906C5B" w14:textId="77777777" w:rsidR="001F2031" w:rsidRDefault="001F2031" w:rsidP="007E7674">
      <w:pPr>
        <w:rPr>
          <w:rFonts w:ascii="Segoe UI" w:eastAsia="Times New Roman" w:hAnsi="Segoe UI" w:cs="Segoe UI"/>
          <w:sz w:val="21"/>
          <w:szCs w:val="21"/>
        </w:rPr>
      </w:pPr>
    </w:p>
    <w:p w14:paraId="0F24124B" w14:textId="77777777" w:rsidR="001F2031" w:rsidRDefault="001F2031" w:rsidP="007E7674">
      <w:pPr>
        <w:rPr>
          <w:rFonts w:ascii="Segoe UI" w:eastAsia="Times New Roman" w:hAnsi="Segoe UI" w:cs="Segoe UI"/>
          <w:sz w:val="21"/>
          <w:szCs w:val="21"/>
        </w:rPr>
      </w:pPr>
    </w:p>
    <w:p w14:paraId="4664D424" w14:textId="77777777" w:rsidR="001F2031" w:rsidRDefault="001F2031" w:rsidP="007E7674">
      <w:pPr>
        <w:rPr>
          <w:rFonts w:ascii="Segoe UI" w:eastAsia="Times New Roman" w:hAnsi="Segoe UI" w:cs="Segoe UI"/>
          <w:sz w:val="21"/>
          <w:szCs w:val="21"/>
        </w:rPr>
      </w:pPr>
    </w:p>
    <w:p w14:paraId="6AC97A2E" w14:textId="77777777" w:rsidR="001F2031" w:rsidRDefault="001F2031" w:rsidP="007E7674">
      <w:pPr>
        <w:rPr>
          <w:rFonts w:ascii="Segoe UI" w:eastAsia="Times New Roman" w:hAnsi="Segoe UI" w:cs="Segoe UI"/>
          <w:sz w:val="21"/>
          <w:szCs w:val="21"/>
        </w:rPr>
      </w:pPr>
    </w:p>
    <w:p w14:paraId="437CCCB3" w14:textId="77777777" w:rsidR="001F2031" w:rsidRDefault="001F2031" w:rsidP="007E7674">
      <w:pPr>
        <w:rPr>
          <w:rFonts w:ascii="Segoe UI" w:eastAsia="Times New Roman" w:hAnsi="Segoe UI" w:cs="Segoe UI"/>
          <w:sz w:val="21"/>
          <w:szCs w:val="21"/>
        </w:rPr>
      </w:pPr>
    </w:p>
    <w:p w14:paraId="211F4A13" w14:textId="77777777" w:rsidR="001F2031" w:rsidRDefault="001F2031" w:rsidP="007E7674">
      <w:pPr>
        <w:rPr>
          <w:rFonts w:ascii="Segoe UI" w:eastAsia="Times New Roman" w:hAnsi="Segoe UI" w:cs="Segoe UI"/>
          <w:sz w:val="21"/>
          <w:szCs w:val="21"/>
        </w:rPr>
      </w:pPr>
    </w:p>
    <w:p w14:paraId="3996A271" w14:textId="77777777" w:rsidR="001F2031" w:rsidRDefault="001F2031" w:rsidP="007E7674">
      <w:pPr>
        <w:rPr>
          <w:rFonts w:ascii="Segoe UI" w:eastAsia="Times New Roman" w:hAnsi="Segoe UI" w:cs="Segoe UI"/>
          <w:sz w:val="21"/>
          <w:szCs w:val="21"/>
        </w:rPr>
      </w:pPr>
    </w:p>
    <w:p w14:paraId="40B2962D" w14:textId="4CE00724" w:rsidR="001F2031" w:rsidRDefault="001F2031" w:rsidP="001F2031">
      <w:pPr>
        <w:pStyle w:val="Heading1"/>
      </w:pPr>
      <w:bookmarkStart w:id="42" w:name="_Toc142029748"/>
      <w:r>
        <w:lastRenderedPageBreak/>
        <w:t>MATH</w:t>
      </w:r>
      <w:bookmarkEnd w:id="42"/>
    </w:p>
    <w:p w14:paraId="1E3815E4" w14:textId="401E6B0E" w:rsidR="001F2031" w:rsidRDefault="00DB5BD6" w:rsidP="001F2031">
      <w:pPr>
        <w:pStyle w:val="Heading2"/>
        <w:rPr>
          <w:rFonts w:ascii="Segoe UI" w:eastAsia="Times New Roman" w:hAnsi="Segoe UI" w:cs="Segoe UI"/>
          <w:bCs/>
          <w:sz w:val="21"/>
          <w:szCs w:val="21"/>
          <w:u w:val="single"/>
        </w:rPr>
      </w:pPr>
      <w:bookmarkStart w:id="43" w:name="_Toc142029749"/>
      <w:r>
        <w:rPr>
          <w:rFonts w:ascii="Segoe UI" w:eastAsia="Times New Roman" w:hAnsi="Segoe UI" w:cs="Segoe UI"/>
          <w:bCs/>
          <w:sz w:val="21"/>
          <w:szCs w:val="21"/>
          <w:u w:val="single"/>
        </w:rPr>
        <w:t>Fizz Buzz</w:t>
      </w:r>
      <w:bookmarkEnd w:id="43"/>
    </w:p>
    <w:p w14:paraId="4315DEE5"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sz w:val="21"/>
          <w:szCs w:val="21"/>
        </w:rPr>
        <w:t>Given an integer </w:t>
      </w:r>
      <w:r w:rsidRPr="00A21EB9">
        <w:rPr>
          <w:rFonts w:ascii="Consolas" w:eastAsia="Times New Roman" w:hAnsi="Consolas" w:cs="Courier New"/>
          <w:color w:val="C7254E"/>
          <w:sz w:val="21"/>
          <w:szCs w:val="21"/>
          <w:shd w:val="clear" w:color="auto" w:fill="F9F2F4"/>
        </w:rPr>
        <w:t>n</w:t>
      </w:r>
      <w:r w:rsidRPr="00A21EB9">
        <w:rPr>
          <w:rFonts w:ascii="Segoe UI" w:eastAsia="Times New Roman" w:hAnsi="Segoe UI" w:cs="Segoe UI"/>
          <w:sz w:val="21"/>
          <w:szCs w:val="21"/>
        </w:rPr>
        <w:t>, return </w:t>
      </w:r>
      <w:r w:rsidRPr="00A21EB9">
        <w:rPr>
          <w:rFonts w:ascii="Segoe UI" w:eastAsia="Times New Roman" w:hAnsi="Segoe UI" w:cs="Segoe UI"/>
          <w:i/>
          <w:iCs/>
          <w:sz w:val="21"/>
          <w:szCs w:val="21"/>
        </w:rPr>
        <w:t>a string array </w:t>
      </w:r>
      <w:r w:rsidRPr="00A21EB9">
        <w:rPr>
          <w:rFonts w:ascii="Consolas" w:eastAsia="Times New Roman" w:hAnsi="Consolas" w:cs="Courier New"/>
          <w:color w:val="C7254E"/>
          <w:sz w:val="21"/>
          <w:szCs w:val="21"/>
          <w:shd w:val="clear" w:color="auto" w:fill="F9F2F4"/>
        </w:rPr>
        <w:t>answer</w:t>
      </w:r>
      <w:r w:rsidRPr="00A21EB9">
        <w:rPr>
          <w:rFonts w:ascii="Segoe UI" w:eastAsia="Times New Roman" w:hAnsi="Segoe UI" w:cs="Segoe UI"/>
          <w:i/>
          <w:iCs/>
          <w:sz w:val="21"/>
          <w:szCs w:val="21"/>
        </w:rPr>
        <w:t> (</w:t>
      </w:r>
      <w:r w:rsidRPr="00A21EB9">
        <w:rPr>
          <w:rFonts w:ascii="Segoe UI" w:eastAsia="Times New Roman" w:hAnsi="Segoe UI" w:cs="Segoe UI"/>
          <w:b/>
          <w:bCs/>
          <w:i/>
          <w:iCs/>
          <w:sz w:val="21"/>
          <w:szCs w:val="21"/>
        </w:rPr>
        <w:t>1-indexed</w:t>
      </w:r>
      <w:r w:rsidRPr="00A21EB9">
        <w:rPr>
          <w:rFonts w:ascii="Segoe UI" w:eastAsia="Times New Roman" w:hAnsi="Segoe UI" w:cs="Segoe UI"/>
          <w:i/>
          <w:iCs/>
          <w:sz w:val="21"/>
          <w:szCs w:val="21"/>
        </w:rPr>
        <w:t>) where</w:t>
      </w:r>
      <w:r w:rsidRPr="00A21EB9">
        <w:rPr>
          <w:rFonts w:ascii="Segoe UI" w:eastAsia="Times New Roman" w:hAnsi="Segoe UI" w:cs="Segoe UI"/>
          <w:sz w:val="21"/>
          <w:szCs w:val="21"/>
        </w:rPr>
        <w:t>:</w:t>
      </w:r>
    </w:p>
    <w:p w14:paraId="3914BD66" w14:textId="77777777" w:rsidR="00A21EB9" w:rsidRPr="00A21EB9" w:rsidRDefault="00A21EB9" w:rsidP="00A21EB9">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A21EB9">
        <w:rPr>
          <w:rFonts w:ascii="Consolas" w:eastAsia="Times New Roman" w:hAnsi="Consolas" w:cs="Courier New"/>
          <w:color w:val="C7254E"/>
          <w:sz w:val="21"/>
          <w:szCs w:val="21"/>
          <w:shd w:val="clear" w:color="auto" w:fill="F9F2F4"/>
        </w:rPr>
        <w:t>answer[i] == "FizzBuzz"</w:t>
      </w:r>
      <w:r w:rsidRPr="00A21EB9">
        <w:rPr>
          <w:rFonts w:ascii="Segoe UI" w:eastAsia="Times New Roman" w:hAnsi="Segoe UI" w:cs="Segoe UI"/>
          <w:sz w:val="21"/>
          <w:szCs w:val="21"/>
        </w:rPr>
        <w:t> if </w:t>
      </w:r>
      <w:r w:rsidRPr="00A21EB9">
        <w:rPr>
          <w:rFonts w:ascii="Consolas" w:eastAsia="Times New Roman" w:hAnsi="Consolas" w:cs="Courier New"/>
          <w:color w:val="C7254E"/>
          <w:sz w:val="21"/>
          <w:szCs w:val="21"/>
          <w:shd w:val="clear" w:color="auto" w:fill="F9F2F4"/>
        </w:rPr>
        <w:t>i</w:t>
      </w:r>
      <w:r w:rsidRPr="00A21EB9">
        <w:rPr>
          <w:rFonts w:ascii="Segoe UI" w:eastAsia="Times New Roman" w:hAnsi="Segoe UI" w:cs="Segoe UI"/>
          <w:sz w:val="21"/>
          <w:szCs w:val="21"/>
        </w:rPr>
        <w:t> is divisible by </w:t>
      </w:r>
      <w:r w:rsidRPr="00A21EB9">
        <w:rPr>
          <w:rFonts w:ascii="Consolas" w:eastAsia="Times New Roman" w:hAnsi="Consolas" w:cs="Courier New"/>
          <w:color w:val="C7254E"/>
          <w:sz w:val="21"/>
          <w:szCs w:val="21"/>
          <w:shd w:val="clear" w:color="auto" w:fill="F9F2F4"/>
        </w:rPr>
        <w:t>3</w:t>
      </w:r>
      <w:r w:rsidRPr="00A21EB9">
        <w:rPr>
          <w:rFonts w:ascii="Segoe UI" w:eastAsia="Times New Roman" w:hAnsi="Segoe UI" w:cs="Segoe UI"/>
          <w:sz w:val="21"/>
          <w:szCs w:val="21"/>
        </w:rPr>
        <w:t> and </w:t>
      </w:r>
      <w:r w:rsidRPr="00A21EB9">
        <w:rPr>
          <w:rFonts w:ascii="Consolas" w:eastAsia="Times New Roman" w:hAnsi="Consolas" w:cs="Courier New"/>
          <w:color w:val="C7254E"/>
          <w:sz w:val="21"/>
          <w:szCs w:val="21"/>
          <w:shd w:val="clear" w:color="auto" w:fill="F9F2F4"/>
        </w:rPr>
        <w:t>5</w:t>
      </w:r>
      <w:r w:rsidRPr="00A21EB9">
        <w:rPr>
          <w:rFonts w:ascii="Segoe UI" w:eastAsia="Times New Roman" w:hAnsi="Segoe UI" w:cs="Segoe UI"/>
          <w:sz w:val="21"/>
          <w:szCs w:val="21"/>
        </w:rPr>
        <w:t>.</w:t>
      </w:r>
    </w:p>
    <w:p w14:paraId="6BB2D376" w14:textId="77777777" w:rsidR="00A21EB9" w:rsidRPr="00A21EB9" w:rsidRDefault="00A21EB9" w:rsidP="00A21EB9">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A21EB9">
        <w:rPr>
          <w:rFonts w:ascii="Consolas" w:eastAsia="Times New Roman" w:hAnsi="Consolas" w:cs="Courier New"/>
          <w:color w:val="C7254E"/>
          <w:sz w:val="21"/>
          <w:szCs w:val="21"/>
          <w:shd w:val="clear" w:color="auto" w:fill="F9F2F4"/>
        </w:rPr>
        <w:t>answer[i] == "Fizz"</w:t>
      </w:r>
      <w:r w:rsidRPr="00A21EB9">
        <w:rPr>
          <w:rFonts w:ascii="Segoe UI" w:eastAsia="Times New Roman" w:hAnsi="Segoe UI" w:cs="Segoe UI"/>
          <w:sz w:val="21"/>
          <w:szCs w:val="21"/>
        </w:rPr>
        <w:t> if </w:t>
      </w:r>
      <w:r w:rsidRPr="00A21EB9">
        <w:rPr>
          <w:rFonts w:ascii="Consolas" w:eastAsia="Times New Roman" w:hAnsi="Consolas" w:cs="Courier New"/>
          <w:color w:val="C7254E"/>
          <w:sz w:val="21"/>
          <w:szCs w:val="21"/>
          <w:shd w:val="clear" w:color="auto" w:fill="F9F2F4"/>
        </w:rPr>
        <w:t>i</w:t>
      </w:r>
      <w:r w:rsidRPr="00A21EB9">
        <w:rPr>
          <w:rFonts w:ascii="Segoe UI" w:eastAsia="Times New Roman" w:hAnsi="Segoe UI" w:cs="Segoe UI"/>
          <w:sz w:val="21"/>
          <w:szCs w:val="21"/>
        </w:rPr>
        <w:t> is divisible by </w:t>
      </w:r>
      <w:r w:rsidRPr="00A21EB9">
        <w:rPr>
          <w:rFonts w:ascii="Consolas" w:eastAsia="Times New Roman" w:hAnsi="Consolas" w:cs="Courier New"/>
          <w:color w:val="C7254E"/>
          <w:sz w:val="21"/>
          <w:szCs w:val="21"/>
          <w:shd w:val="clear" w:color="auto" w:fill="F9F2F4"/>
        </w:rPr>
        <w:t>3</w:t>
      </w:r>
      <w:r w:rsidRPr="00A21EB9">
        <w:rPr>
          <w:rFonts w:ascii="Segoe UI" w:eastAsia="Times New Roman" w:hAnsi="Segoe UI" w:cs="Segoe UI"/>
          <w:sz w:val="21"/>
          <w:szCs w:val="21"/>
        </w:rPr>
        <w:t>.</w:t>
      </w:r>
    </w:p>
    <w:p w14:paraId="466734CD" w14:textId="77777777" w:rsidR="00A21EB9" w:rsidRPr="00A21EB9" w:rsidRDefault="00A21EB9" w:rsidP="00A21EB9">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A21EB9">
        <w:rPr>
          <w:rFonts w:ascii="Consolas" w:eastAsia="Times New Roman" w:hAnsi="Consolas" w:cs="Courier New"/>
          <w:color w:val="C7254E"/>
          <w:sz w:val="21"/>
          <w:szCs w:val="21"/>
          <w:shd w:val="clear" w:color="auto" w:fill="F9F2F4"/>
        </w:rPr>
        <w:t>answer[i] == "Buzz"</w:t>
      </w:r>
      <w:r w:rsidRPr="00A21EB9">
        <w:rPr>
          <w:rFonts w:ascii="Segoe UI" w:eastAsia="Times New Roman" w:hAnsi="Segoe UI" w:cs="Segoe UI"/>
          <w:sz w:val="21"/>
          <w:szCs w:val="21"/>
        </w:rPr>
        <w:t> if </w:t>
      </w:r>
      <w:r w:rsidRPr="00A21EB9">
        <w:rPr>
          <w:rFonts w:ascii="Consolas" w:eastAsia="Times New Roman" w:hAnsi="Consolas" w:cs="Courier New"/>
          <w:color w:val="C7254E"/>
          <w:sz w:val="21"/>
          <w:szCs w:val="21"/>
          <w:shd w:val="clear" w:color="auto" w:fill="F9F2F4"/>
        </w:rPr>
        <w:t>i</w:t>
      </w:r>
      <w:r w:rsidRPr="00A21EB9">
        <w:rPr>
          <w:rFonts w:ascii="Segoe UI" w:eastAsia="Times New Roman" w:hAnsi="Segoe UI" w:cs="Segoe UI"/>
          <w:sz w:val="21"/>
          <w:szCs w:val="21"/>
        </w:rPr>
        <w:t> is divisible by </w:t>
      </w:r>
      <w:r w:rsidRPr="00A21EB9">
        <w:rPr>
          <w:rFonts w:ascii="Consolas" w:eastAsia="Times New Roman" w:hAnsi="Consolas" w:cs="Courier New"/>
          <w:color w:val="C7254E"/>
          <w:sz w:val="21"/>
          <w:szCs w:val="21"/>
          <w:shd w:val="clear" w:color="auto" w:fill="F9F2F4"/>
        </w:rPr>
        <w:t>5</w:t>
      </w:r>
      <w:r w:rsidRPr="00A21EB9">
        <w:rPr>
          <w:rFonts w:ascii="Segoe UI" w:eastAsia="Times New Roman" w:hAnsi="Segoe UI" w:cs="Segoe UI"/>
          <w:sz w:val="21"/>
          <w:szCs w:val="21"/>
        </w:rPr>
        <w:t>.</w:t>
      </w:r>
    </w:p>
    <w:p w14:paraId="00617BB6" w14:textId="77777777" w:rsidR="00A21EB9" w:rsidRPr="00A21EB9" w:rsidRDefault="00A21EB9" w:rsidP="00A21EB9">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A21EB9">
        <w:rPr>
          <w:rFonts w:ascii="Consolas" w:eastAsia="Times New Roman" w:hAnsi="Consolas" w:cs="Courier New"/>
          <w:color w:val="C7254E"/>
          <w:sz w:val="21"/>
          <w:szCs w:val="21"/>
          <w:shd w:val="clear" w:color="auto" w:fill="F9F2F4"/>
        </w:rPr>
        <w:t>answer[i] == i</w:t>
      </w:r>
      <w:r w:rsidRPr="00A21EB9">
        <w:rPr>
          <w:rFonts w:ascii="Segoe UI" w:eastAsia="Times New Roman" w:hAnsi="Segoe UI" w:cs="Segoe UI"/>
          <w:sz w:val="21"/>
          <w:szCs w:val="21"/>
        </w:rPr>
        <w:t> (as a string) if none of the above conditions are true.</w:t>
      </w:r>
    </w:p>
    <w:p w14:paraId="36D3A36C"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sz w:val="21"/>
          <w:szCs w:val="21"/>
        </w:rPr>
        <w:t> </w:t>
      </w:r>
    </w:p>
    <w:p w14:paraId="703149D0"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b/>
          <w:bCs/>
          <w:sz w:val="21"/>
          <w:szCs w:val="21"/>
        </w:rPr>
        <w:t>Example 1:</w:t>
      </w:r>
    </w:p>
    <w:p w14:paraId="2DE9A826"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Input:</w:t>
      </w:r>
      <w:r w:rsidRPr="00A21EB9">
        <w:rPr>
          <w:rFonts w:ascii="Consolas" w:eastAsia="Times New Roman" w:hAnsi="Consolas" w:cs="Courier New"/>
          <w:color w:val="333333"/>
          <w:sz w:val="21"/>
          <w:szCs w:val="21"/>
        </w:rPr>
        <w:t xml:space="preserve"> n = 3</w:t>
      </w:r>
    </w:p>
    <w:p w14:paraId="77E48FBF"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Output:</w:t>
      </w:r>
      <w:r w:rsidRPr="00A21EB9">
        <w:rPr>
          <w:rFonts w:ascii="Consolas" w:eastAsia="Times New Roman" w:hAnsi="Consolas" w:cs="Courier New"/>
          <w:color w:val="333333"/>
          <w:sz w:val="21"/>
          <w:szCs w:val="21"/>
        </w:rPr>
        <w:t xml:space="preserve"> ["1","2","Fizz"]</w:t>
      </w:r>
    </w:p>
    <w:p w14:paraId="166B7957"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b/>
          <w:bCs/>
          <w:sz w:val="21"/>
          <w:szCs w:val="21"/>
        </w:rPr>
        <w:t>Example 2:</w:t>
      </w:r>
    </w:p>
    <w:p w14:paraId="341AC843"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Input:</w:t>
      </w:r>
      <w:r w:rsidRPr="00A21EB9">
        <w:rPr>
          <w:rFonts w:ascii="Consolas" w:eastAsia="Times New Roman" w:hAnsi="Consolas" w:cs="Courier New"/>
          <w:color w:val="333333"/>
          <w:sz w:val="21"/>
          <w:szCs w:val="21"/>
        </w:rPr>
        <w:t xml:space="preserve"> n = 5</w:t>
      </w:r>
    </w:p>
    <w:p w14:paraId="02817B06"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Output:</w:t>
      </w:r>
      <w:r w:rsidRPr="00A21EB9">
        <w:rPr>
          <w:rFonts w:ascii="Consolas" w:eastAsia="Times New Roman" w:hAnsi="Consolas" w:cs="Courier New"/>
          <w:color w:val="333333"/>
          <w:sz w:val="21"/>
          <w:szCs w:val="21"/>
        </w:rPr>
        <w:t xml:space="preserve"> ["1","2","Fizz","4","Buzz"]</w:t>
      </w:r>
    </w:p>
    <w:p w14:paraId="3C595000" w14:textId="77777777" w:rsidR="00A21EB9" w:rsidRPr="00A21EB9" w:rsidRDefault="00A21EB9" w:rsidP="00A21EB9">
      <w:pPr>
        <w:shd w:val="clear" w:color="auto" w:fill="FFFFFF"/>
        <w:spacing w:after="240"/>
        <w:rPr>
          <w:rFonts w:ascii="Segoe UI" w:eastAsia="Times New Roman" w:hAnsi="Segoe UI" w:cs="Segoe UI"/>
          <w:sz w:val="21"/>
          <w:szCs w:val="21"/>
        </w:rPr>
      </w:pPr>
      <w:r w:rsidRPr="00A21EB9">
        <w:rPr>
          <w:rFonts w:ascii="Segoe UI" w:eastAsia="Times New Roman" w:hAnsi="Segoe UI" w:cs="Segoe UI"/>
          <w:b/>
          <w:bCs/>
          <w:sz w:val="21"/>
          <w:szCs w:val="21"/>
        </w:rPr>
        <w:t>Example 3:</w:t>
      </w:r>
    </w:p>
    <w:p w14:paraId="495EDA08"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Input:</w:t>
      </w:r>
      <w:r w:rsidRPr="00A21EB9">
        <w:rPr>
          <w:rFonts w:ascii="Consolas" w:eastAsia="Times New Roman" w:hAnsi="Consolas" w:cs="Courier New"/>
          <w:color w:val="333333"/>
          <w:sz w:val="21"/>
          <w:szCs w:val="21"/>
        </w:rPr>
        <w:t xml:space="preserve"> n = 15</w:t>
      </w:r>
    </w:p>
    <w:p w14:paraId="56DF4111" w14:textId="77777777" w:rsidR="00A21EB9" w:rsidRPr="00A21EB9" w:rsidRDefault="00A21EB9" w:rsidP="00A21E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b/>
          <w:bCs/>
          <w:color w:val="333333"/>
          <w:sz w:val="21"/>
          <w:szCs w:val="21"/>
        </w:rPr>
        <w:t>Output:</w:t>
      </w:r>
      <w:r w:rsidRPr="00A21EB9">
        <w:rPr>
          <w:rFonts w:ascii="Consolas" w:eastAsia="Times New Roman" w:hAnsi="Consolas" w:cs="Courier New"/>
          <w:color w:val="333333"/>
          <w:sz w:val="21"/>
          <w:szCs w:val="21"/>
        </w:rPr>
        <w:t xml:space="preserve"> ["1","2","Fizz","4","Buzz","Fizz","7","8","Fizz","Buzz","11","Fizz","13","14","FizzBuzz"]</w:t>
      </w:r>
    </w:p>
    <w:p w14:paraId="14E17204" w14:textId="77777777" w:rsidR="001F2031" w:rsidRPr="00C7398C" w:rsidRDefault="001F2031" w:rsidP="001F2031"/>
    <w:p w14:paraId="27DFC684" w14:textId="77777777" w:rsidR="001F2031" w:rsidRDefault="001F2031" w:rsidP="001F2031">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49FEA144"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char ** fizzBuzz(int n, int* returnSize){</w:t>
      </w:r>
    </w:p>
    <w:p w14:paraId="487D825F"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*returnSize = n;</w:t>
      </w:r>
    </w:p>
    <w:p w14:paraId="11FF5A18"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char **result = (char **)malloc(sizeof(char *)*n);</w:t>
      </w:r>
    </w:p>
    <w:p w14:paraId="0C300D8F"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for (int i = 0; i &lt; n; i++) {</w:t>
      </w:r>
    </w:p>
    <w:p w14:paraId="2A84DB53"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int by_3 = (i+1)%3;</w:t>
      </w:r>
    </w:p>
    <w:p w14:paraId="45DED7B8"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int by_5 = (i+1)%5;</w:t>
      </w:r>
    </w:p>
    <w:p w14:paraId="11067C26"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int by_15 = (i+1)%15;</w:t>
      </w:r>
    </w:p>
    <w:p w14:paraId="40D56A2A"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if (by_15 == 0) {</w:t>
      </w:r>
    </w:p>
    <w:p w14:paraId="5656951D"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(char *)malloc(sizeof(char)*9);</w:t>
      </w:r>
    </w:p>
    <w:p w14:paraId="52A35ACB"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sprintf(result[i],"%s","FizzBuzz");</w:t>
      </w:r>
    </w:p>
    <w:p w14:paraId="5FDEEEBE"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  else if (by_3 == 0) {</w:t>
      </w:r>
    </w:p>
    <w:p w14:paraId="0679D66E"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(char *)malloc(sizeof(char)*5);</w:t>
      </w:r>
    </w:p>
    <w:p w14:paraId="0B23E08D"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"Fizz";</w:t>
      </w:r>
    </w:p>
    <w:p w14:paraId="7A6A499A"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lastRenderedPageBreak/>
        <w:t xml:space="preserve">                } else if (by_5 == 0) {</w:t>
      </w:r>
    </w:p>
    <w:p w14:paraId="5A96849E"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(char *)malloc(sizeof(char)*5);</w:t>
      </w:r>
    </w:p>
    <w:p w14:paraId="5B6A7BFC"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strcpy(result[i],"Buzz");</w:t>
      </w:r>
    </w:p>
    <w:p w14:paraId="1F23638B"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 else {</w:t>
      </w:r>
    </w:p>
    <w:p w14:paraId="2BAE7BAD"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result[i] = (char *)malloc(sizeof(char)*10);</w:t>
      </w:r>
    </w:p>
    <w:p w14:paraId="5FCB6DD1"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sprintf(result[i],"%d",i+1);</w:t>
      </w:r>
    </w:p>
    <w:p w14:paraId="1A40E031"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w:t>
      </w:r>
    </w:p>
    <w:p w14:paraId="45E5758B" w14:textId="77777777" w:rsidR="00B7587F" w:rsidRPr="00B7587F" w:rsidRDefault="00B7587F" w:rsidP="00B7587F">
      <w:pPr>
        <w:rPr>
          <w:rFonts w:ascii="Segoe UI" w:eastAsia="Times New Roman" w:hAnsi="Segoe UI" w:cs="Segoe UI"/>
          <w:sz w:val="21"/>
          <w:szCs w:val="21"/>
        </w:rPr>
      </w:pPr>
    </w:p>
    <w:p w14:paraId="0EDB22C0"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w:t>
      </w:r>
    </w:p>
    <w:p w14:paraId="07D0DDA5" w14:textId="77777777" w:rsidR="00B7587F" w:rsidRP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 xml:space="preserve">        return result;</w:t>
      </w:r>
    </w:p>
    <w:p w14:paraId="7E4B5222" w14:textId="77777777" w:rsidR="00B7587F" w:rsidRDefault="00B7587F" w:rsidP="00B7587F">
      <w:pPr>
        <w:rPr>
          <w:rFonts w:ascii="Segoe UI" w:eastAsia="Times New Roman" w:hAnsi="Segoe UI" w:cs="Segoe UI"/>
          <w:sz w:val="21"/>
          <w:szCs w:val="21"/>
        </w:rPr>
      </w:pPr>
      <w:r w:rsidRPr="00B7587F">
        <w:rPr>
          <w:rFonts w:ascii="Segoe UI" w:eastAsia="Times New Roman" w:hAnsi="Segoe UI" w:cs="Segoe UI"/>
          <w:sz w:val="21"/>
          <w:szCs w:val="21"/>
        </w:rPr>
        <w:t>}</w:t>
      </w:r>
    </w:p>
    <w:p w14:paraId="11378741" w14:textId="77777777" w:rsidR="00B7587F" w:rsidRDefault="00B7587F" w:rsidP="00B7587F">
      <w:pPr>
        <w:rPr>
          <w:rFonts w:ascii="Segoe UI" w:eastAsia="Times New Roman" w:hAnsi="Segoe UI" w:cs="Segoe UI"/>
          <w:sz w:val="21"/>
          <w:szCs w:val="21"/>
        </w:rPr>
      </w:pPr>
    </w:p>
    <w:p w14:paraId="6204ECFC" w14:textId="2A9AD704" w:rsidR="001F2031" w:rsidRDefault="001F2031" w:rsidP="00B7587F">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DF19F00"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class Solution {</w:t>
      </w:r>
    </w:p>
    <w:p w14:paraId="596D73ED"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public List&lt;String&gt; fizzBuzz(int n) {</w:t>
      </w:r>
    </w:p>
    <w:p w14:paraId="57053C63"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List&lt;String&gt; result = new ArrayList&lt;String&gt;();</w:t>
      </w:r>
    </w:p>
    <w:p w14:paraId="7EEA9460"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for (int i = 1; i &lt;= n; i++) {</w:t>
      </w:r>
    </w:p>
    <w:p w14:paraId="084B3518"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int by_3 = i%3;</w:t>
      </w:r>
    </w:p>
    <w:p w14:paraId="484083E7"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int by_5 = i%5;</w:t>
      </w:r>
    </w:p>
    <w:p w14:paraId="6E1118DF"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int by_15 = i%15;</w:t>
      </w:r>
    </w:p>
    <w:p w14:paraId="20F408B1"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//int flag = 0;</w:t>
      </w:r>
    </w:p>
    <w:p w14:paraId="4CFE3482"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if (by_15 == 0) {</w:t>
      </w:r>
    </w:p>
    <w:p w14:paraId="4F3140A2"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result.add("FizzBuzz");</w:t>
      </w:r>
    </w:p>
    <w:p w14:paraId="2F8965C9"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  else if (by_3 == 0) {</w:t>
      </w:r>
    </w:p>
    <w:p w14:paraId="4512AF2E"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result.add("Fizz");</w:t>
      </w:r>
    </w:p>
    <w:p w14:paraId="78D74569"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 else if (by_5 == 0) {</w:t>
      </w:r>
    </w:p>
    <w:p w14:paraId="758EB4D8"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result.add("Buzz");</w:t>
      </w:r>
    </w:p>
    <w:p w14:paraId="7EBCAB4A"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 else {</w:t>
      </w:r>
    </w:p>
    <w:p w14:paraId="27043A95"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result.add(Integer.toString(i));</w:t>
      </w:r>
    </w:p>
    <w:p w14:paraId="684833FA"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w:t>
      </w:r>
    </w:p>
    <w:p w14:paraId="34FEF375" w14:textId="77777777" w:rsidR="00F64BB0" w:rsidRPr="00F64BB0" w:rsidRDefault="00F64BB0" w:rsidP="00F64BB0">
      <w:pPr>
        <w:rPr>
          <w:rFonts w:ascii="Segoe UI" w:eastAsia="Times New Roman" w:hAnsi="Segoe UI" w:cs="Segoe UI"/>
          <w:sz w:val="21"/>
          <w:szCs w:val="21"/>
        </w:rPr>
      </w:pPr>
    </w:p>
    <w:p w14:paraId="33CEB016"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w:t>
      </w:r>
    </w:p>
    <w:p w14:paraId="1B461B01"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return result;</w:t>
      </w:r>
    </w:p>
    <w:p w14:paraId="6B86B520" w14:textId="77777777" w:rsidR="00F64BB0" w:rsidRPr="00F64BB0"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 xml:space="preserve">    }</w:t>
      </w:r>
    </w:p>
    <w:p w14:paraId="6B35E72F" w14:textId="29DF7C92" w:rsidR="001F2031" w:rsidRDefault="00F64BB0" w:rsidP="00F64BB0">
      <w:pPr>
        <w:rPr>
          <w:rFonts w:ascii="Segoe UI" w:eastAsia="Times New Roman" w:hAnsi="Segoe UI" w:cs="Segoe UI"/>
          <w:sz w:val="21"/>
          <w:szCs w:val="21"/>
        </w:rPr>
      </w:pPr>
      <w:r w:rsidRPr="00F64BB0">
        <w:rPr>
          <w:rFonts w:ascii="Segoe UI" w:eastAsia="Times New Roman" w:hAnsi="Segoe UI" w:cs="Segoe UI"/>
          <w:sz w:val="21"/>
          <w:szCs w:val="21"/>
        </w:rPr>
        <w:t>}</w:t>
      </w:r>
    </w:p>
    <w:p w14:paraId="535620CB" w14:textId="77777777" w:rsidR="008E2BEA" w:rsidRDefault="008E2BEA" w:rsidP="00F64BB0">
      <w:pPr>
        <w:rPr>
          <w:rFonts w:ascii="Segoe UI" w:eastAsia="Times New Roman" w:hAnsi="Segoe UI" w:cs="Segoe UI"/>
          <w:sz w:val="21"/>
          <w:szCs w:val="21"/>
        </w:rPr>
      </w:pPr>
    </w:p>
    <w:p w14:paraId="09A78E8B" w14:textId="77777777" w:rsidR="008E2BEA" w:rsidRDefault="008E2BEA" w:rsidP="00F64BB0">
      <w:pPr>
        <w:rPr>
          <w:rFonts w:ascii="Segoe UI" w:eastAsia="Times New Roman" w:hAnsi="Segoe UI" w:cs="Segoe UI"/>
          <w:sz w:val="21"/>
          <w:szCs w:val="21"/>
        </w:rPr>
      </w:pPr>
    </w:p>
    <w:p w14:paraId="404C1B3F" w14:textId="0BEA10A2" w:rsidR="003F534D" w:rsidRDefault="003F534D" w:rsidP="003F534D">
      <w:pPr>
        <w:pStyle w:val="Heading2"/>
        <w:rPr>
          <w:rFonts w:ascii="Segoe UI" w:eastAsia="Times New Roman" w:hAnsi="Segoe UI" w:cs="Segoe UI"/>
          <w:bCs/>
          <w:sz w:val="21"/>
          <w:szCs w:val="21"/>
          <w:u w:val="single"/>
        </w:rPr>
      </w:pPr>
      <w:bookmarkStart w:id="44" w:name="_Toc142029750"/>
      <w:r>
        <w:rPr>
          <w:rFonts w:ascii="Segoe UI" w:eastAsia="Times New Roman" w:hAnsi="Segoe UI" w:cs="Segoe UI"/>
          <w:bCs/>
          <w:sz w:val="21"/>
          <w:szCs w:val="21"/>
          <w:u w:val="single"/>
        </w:rPr>
        <w:t>Count Primes</w:t>
      </w:r>
      <w:bookmarkEnd w:id="44"/>
    </w:p>
    <w:p w14:paraId="726A8C37"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sz w:val="21"/>
          <w:szCs w:val="21"/>
        </w:rPr>
        <w:t>Given an integer </w:t>
      </w:r>
      <w:r w:rsidRPr="00FB7017">
        <w:rPr>
          <w:rFonts w:ascii="Consolas" w:eastAsia="Times New Roman" w:hAnsi="Consolas" w:cs="Courier New"/>
          <w:color w:val="C7254E"/>
          <w:sz w:val="21"/>
          <w:szCs w:val="21"/>
          <w:shd w:val="clear" w:color="auto" w:fill="F9F2F4"/>
        </w:rPr>
        <w:t>n</w:t>
      </w:r>
      <w:r w:rsidRPr="00FB7017">
        <w:rPr>
          <w:rFonts w:ascii="Segoe UI" w:eastAsia="Times New Roman" w:hAnsi="Segoe UI" w:cs="Segoe UI"/>
          <w:sz w:val="21"/>
          <w:szCs w:val="21"/>
        </w:rPr>
        <w:t>, return </w:t>
      </w:r>
      <w:r w:rsidRPr="00FB7017">
        <w:rPr>
          <w:rFonts w:ascii="Segoe UI" w:eastAsia="Times New Roman" w:hAnsi="Segoe UI" w:cs="Segoe UI"/>
          <w:i/>
          <w:iCs/>
          <w:sz w:val="21"/>
          <w:szCs w:val="21"/>
        </w:rPr>
        <w:t>the number of prime numbers that are strictly less than</w:t>
      </w:r>
      <w:r w:rsidRPr="00FB7017">
        <w:rPr>
          <w:rFonts w:ascii="Segoe UI" w:eastAsia="Times New Roman" w:hAnsi="Segoe UI" w:cs="Segoe UI"/>
          <w:sz w:val="21"/>
          <w:szCs w:val="21"/>
        </w:rPr>
        <w:t> </w:t>
      </w:r>
      <w:r w:rsidRPr="00FB7017">
        <w:rPr>
          <w:rFonts w:ascii="Consolas" w:eastAsia="Times New Roman" w:hAnsi="Consolas" w:cs="Courier New"/>
          <w:color w:val="C7254E"/>
          <w:sz w:val="21"/>
          <w:szCs w:val="21"/>
          <w:shd w:val="clear" w:color="auto" w:fill="F9F2F4"/>
        </w:rPr>
        <w:t>n</w:t>
      </w:r>
      <w:r w:rsidRPr="00FB7017">
        <w:rPr>
          <w:rFonts w:ascii="Segoe UI" w:eastAsia="Times New Roman" w:hAnsi="Segoe UI" w:cs="Segoe UI"/>
          <w:sz w:val="21"/>
          <w:szCs w:val="21"/>
        </w:rPr>
        <w:t>.</w:t>
      </w:r>
    </w:p>
    <w:p w14:paraId="7C921815"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sz w:val="21"/>
          <w:szCs w:val="21"/>
        </w:rPr>
        <w:t> </w:t>
      </w:r>
    </w:p>
    <w:p w14:paraId="0BB2D272"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b/>
          <w:bCs/>
          <w:sz w:val="21"/>
          <w:szCs w:val="21"/>
        </w:rPr>
        <w:t>Example 1:</w:t>
      </w:r>
    </w:p>
    <w:p w14:paraId="664019C8"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Input:</w:t>
      </w:r>
      <w:r w:rsidRPr="00FB7017">
        <w:rPr>
          <w:rFonts w:ascii="Consolas" w:eastAsia="Times New Roman" w:hAnsi="Consolas" w:cs="Courier New"/>
          <w:color w:val="333333"/>
          <w:sz w:val="21"/>
          <w:szCs w:val="21"/>
        </w:rPr>
        <w:t xml:space="preserve"> n = 10</w:t>
      </w:r>
    </w:p>
    <w:p w14:paraId="4429FA9A"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Output:</w:t>
      </w:r>
      <w:r w:rsidRPr="00FB7017">
        <w:rPr>
          <w:rFonts w:ascii="Consolas" w:eastAsia="Times New Roman" w:hAnsi="Consolas" w:cs="Courier New"/>
          <w:color w:val="333333"/>
          <w:sz w:val="21"/>
          <w:szCs w:val="21"/>
        </w:rPr>
        <w:t xml:space="preserve"> 4</w:t>
      </w:r>
    </w:p>
    <w:p w14:paraId="197FC3D5"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lastRenderedPageBreak/>
        <w:t>Explanation:</w:t>
      </w:r>
      <w:r w:rsidRPr="00FB7017">
        <w:rPr>
          <w:rFonts w:ascii="Consolas" w:eastAsia="Times New Roman" w:hAnsi="Consolas" w:cs="Courier New"/>
          <w:color w:val="333333"/>
          <w:sz w:val="21"/>
          <w:szCs w:val="21"/>
        </w:rPr>
        <w:t xml:space="preserve"> There are 4 prime numbers less than 10, they are 2, 3, 5, 7.</w:t>
      </w:r>
    </w:p>
    <w:p w14:paraId="55888CB5"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b/>
          <w:bCs/>
          <w:sz w:val="21"/>
          <w:szCs w:val="21"/>
        </w:rPr>
        <w:t>Example 2:</w:t>
      </w:r>
    </w:p>
    <w:p w14:paraId="728ADCC9"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Input:</w:t>
      </w:r>
      <w:r w:rsidRPr="00FB7017">
        <w:rPr>
          <w:rFonts w:ascii="Consolas" w:eastAsia="Times New Roman" w:hAnsi="Consolas" w:cs="Courier New"/>
          <w:color w:val="333333"/>
          <w:sz w:val="21"/>
          <w:szCs w:val="21"/>
        </w:rPr>
        <w:t xml:space="preserve"> n = 0</w:t>
      </w:r>
    </w:p>
    <w:p w14:paraId="5444ED79"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Output:</w:t>
      </w:r>
      <w:r w:rsidRPr="00FB7017">
        <w:rPr>
          <w:rFonts w:ascii="Consolas" w:eastAsia="Times New Roman" w:hAnsi="Consolas" w:cs="Courier New"/>
          <w:color w:val="333333"/>
          <w:sz w:val="21"/>
          <w:szCs w:val="21"/>
        </w:rPr>
        <w:t xml:space="preserve"> 0</w:t>
      </w:r>
    </w:p>
    <w:p w14:paraId="73572EDE" w14:textId="77777777" w:rsidR="00FB7017" w:rsidRPr="00FB7017" w:rsidRDefault="00FB7017" w:rsidP="00FB7017">
      <w:pPr>
        <w:shd w:val="clear" w:color="auto" w:fill="FFFFFF"/>
        <w:spacing w:after="240"/>
        <w:rPr>
          <w:rFonts w:ascii="Segoe UI" w:eastAsia="Times New Roman" w:hAnsi="Segoe UI" w:cs="Segoe UI"/>
          <w:sz w:val="21"/>
          <w:szCs w:val="21"/>
        </w:rPr>
      </w:pPr>
      <w:r w:rsidRPr="00FB7017">
        <w:rPr>
          <w:rFonts w:ascii="Segoe UI" w:eastAsia="Times New Roman" w:hAnsi="Segoe UI" w:cs="Segoe UI"/>
          <w:b/>
          <w:bCs/>
          <w:sz w:val="21"/>
          <w:szCs w:val="21"/>
        </w:rPr>
        <w:t>Example 3:</w:t>
      </w:r>
    </w:p>
    <w:p w14:paraId="72ADFAC6"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Input:</w:t>
      </w:r>
      <w:r w:rsidRPr="00FB7017">
        <w:rPr>
          <w:rFonts w:ascii="Consolas" w:eastAsia="Times New Roman" w:hAnsi="Consolas" w:cs="Courier New"/>
          <w:color w:val="333333"/>
          <w:sz w:val="21"/>
          <w:szCs w:val="21"/>
        </w:rPr>
        <w:t xml:space="preserve"> n = 1</w:t>
      </w:r>
    </w:p>
    <w:p w14:paraId="177A6F26" w14:textId="77777777" w:rsidR="00FB7017" w:rsidRPr="00FB7017" w:rsidRDefault="00FB7017" w:rsidP="00FB70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B7017">
        <w:rPr>
          <w:rFonts w:ascii="Consolas" w:eastAsia="Times New Roman" w:hAnsi="Consolas" w:cs="Courier New"/>
          <w:b/>
          <w:bCs/>
          <w:color w:val="333333"/>
          <w:sz w:val="21"/>
          <w:szCs w:val="21"/>
        </w:rPr>
        <w:t>Output:</w:t>
      </w:r>
      <w:r w:rsidRPr="00FB7017">
        <w:rPr>
          <w:rFonts w:ascii="Consolas" w:eastAsia="Times New Roman" w:hAnsi="Consolas" w:cs="Courier New"/>
          <w:color w:val="333333"/>
          <w:sz w:val="21"/>
          <w:szCs w:val="21"/>
        </w:rPr>
        <w:t xml:space="preserve"> 0</w:t>
      </w:r>
    </w:p>
    <w:p w14:paraId="10D6A07A" w14:textId="77777777" w:rsidR="003F534D" w:rsidRPr="00C7398C" w:rsidRDefault="003F534D" w:rsidP="003F534D"/>
    <w:p w14:paraId="14D71C66" w14:textId="77777777" w:rsidR="003F534D" w:rsidRDefault="003F534D" w:rsidP="003F534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0781DD6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int countPrimes(int n){</w:t>
      </w:r>
    </w:p>
    <w:p w14:paraId="1C16D77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i = 0;</w:t>
      </w:r>
    </w:p>
    <w:p w14:paraId="3354A20F"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j = 0;</w:t>
      </w:r>
    </w:p>
    <w:p w14:paraId="50D9EB45"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count  = 0;</w:t>
      </w:r>
    </w:p>
    <w:p w14:paraId="53239D64"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859F1A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 == 0) return 0;</w:t>
      </w:r>
    </w:p>
    <w:p w14:paraId="4D994659"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bool num[n];</w:t>
      </w:r>
    </w:p>
    <w:p w14:paraId="0C2CAFA2"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295A9186"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(int i = 0 ; i &lt; n; i++) {</w:t>
      </w:r>
    </w:p>
    <w:p w14:paraId="128D99F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num[i] = false;</w:t>
      </w:r>
    </w:p>
    <w:p w14:paraId="5D57B1B4"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08492999"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79CD98F0"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 &lt; 2) return 0;</w:t>
      </w:r>
    </w:p>
    <w:p w14:paraId="5F711E88"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2; i &lt;= (int)sqrt(n); i++) {</w:t>
      </w:r>
    </w:p>
    <w:p w14:paraId="11AD1E40"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(num[i] == false) {</w:t>
      </w:r>
    </w:p>
    <w:p w14:paraId="396E44BB"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(j = i*i; j &lt; (n) ;j+=i) {</w:t>
      </w:r>
    </w:p>
    <w:p w14:paraId="564F9EB6"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num[j] = true;</w:t>
      </w:r>
    </w:p>
    <w:p w14:paraId="478891B8"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5D4B255F"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26E58C1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4F3B7138"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367353A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2; i &lt; n; i++) {</w:t>
      </w:r>
    </w:p>
    <w:p w14:paraId="015CED2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(num[i] == false) count++;</w:t>
      </w:r>
    </w:p>
    <w:p w14:paraId="6502056B"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996D26F"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return count;</w:t>
      </w:r>
    </w:p>
    <w:p w14:paraId="336E06D5" w14:textId="4A13B53B" w:rsidR="003F534D"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w:t>
      </w:r>
    </w:p>
    <w:p w14:paraId="1F08E79B" w14:textId="77777777" w:rsidR="003F534D" w:rsidRDefault="003F534D" w:rsidP="003F534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31B0A82"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class Solution {</w:t>
      </w:r>
    </w:p>
    <w:p w14:paraId="5F6EE3E2"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public int countPrimes(int n) {</w:t>
      </w:r>
    </w:p>
    <w:p w14:paraId="3C2939F5"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 &lt; 0) return 0;</w:t>
      </w:r>
    </w:p>
    <w:p w14:paraId="14A1323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lastRenderedPageBreak/>
        <w:t xml:space="preserve">        </w:t>
      </w:r>
    </w:p>
    <w:p w14:paraId="0710230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boolean num[] = new boolean[n];</w:t>
      </w:r>
    </w:p>
    <w:p w14:paraId="111C7C1E"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0CD243B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count = 0;</w:t>
      </w:r>
    </w:p>
    <w:p w14:paraId="797BD15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i = 0;</w:t>
      </w:r>
    </w:p>
    <w:p w14:paraId="1E1BC47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int j = 0;</w:t>
      </w:r>
    </w:p>
    <w:p w14:paraId="2A4DB1E0"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01AD964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0; i &lt; n; i++) {</w:t>
      </w:r>
    </w:p>
    <w:p w14:paraId="7B6AC23C"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num[i] = false;</w:t>
      </w:r>
    </w:p>
    <w:p w14:paraId="49AA6A9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29C7F7E7"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777E129C"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2; i &lt;= (int)Math.sqrt(n); i++) {</w:t>
      </w:r>
    </w:p>
    <w:p w14:paraId="3A9CE5A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(num[i] == false) {</w:t>
      </w:r>
    </w:p>
    <w:p w14:paraId="30222E2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(j = i*i; j &lt; n; j+=i) {</w:t>
      </w:r>
    </w:p>
    <w:p w14:paraId="2A524246"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num[j] = true;</w:t>
      </w:r>
    </w:p>
    <w:p w14:paraId="30C54DAC"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C419BF3"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C08724D"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0B15B038"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5A16095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for (i = 2; i &lt; n; i++) {</w:t>
      </w:r>
    </w:p>
    <w:p w14:paraId="1A70526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if (num[i] == false) count++;</w:t>
      </w:r>
    </w:p>
    <w:p w14:paraId="6215009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5AC3B6C1"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return count;</w:t>
      </w:r>
    </w:p>
    <w:p w14:paraId="21470286" w14:textId="77777777" w:rsidR="00061A16" w:rsidRPr="00061A16"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 xml:space="preserve">    }</w:t>
      </w:r>
    </w:p>
    <w:p w14:paraId="1A1BD2C8" w14:textId="3C38A48C" w:rsidR="003F534D" w:rsidRDefault="00061A16" w:rsidP="00061A16">
      <w:pPr>
        <w:rPr>
          <w:rFonts w:ascii="Segoe UI" w:eastAsia="Times New Roman" w:hAnsi="Segoe UI" w:cs="Segoe UI"/>
          <w:sz w:val="21"/>
          <w:szCs w:val="21"/>
        </w:rPr>
      </w:pPr>
      <w:r w:rsidRPr="00061A16">
        <w:rPr>
          <w:rFonts w:ascii="Segoe UI" w:eastAsia="Times New Roman" w:hAnsi="Segoe UI" w:cs="Segoe UI"/>
          <w:sz w:val="21"/>
          <w:szCs w:val="21"/>
        </w:rPr>
        <w:t>}</w:t>
      </w:r>
    </w:p>
    <w:p w14:paraId="44A79003" w14:textId="77777777" w:rsidR="00A94A3D" w:rsidRDefault="00A94A3D" w:rsidP="00061A16">
      <w:pPr>
        <w:rPr>
          <w:rFonts w:ascii="Segoe UI" w:eastAsia="Times New Roman" w:hAnsi="Segoe UI" w:cs="Segoe UI"/>
          <w:sz w:val="21"/>
          <w:szCs w:val="21"/>
        </w:rPr>
      </w:pPr>
    </w:p>
    <w:p w14:paraId="3D6B53F6" w14:textId="72D99303" w:rsidR="00FE4290" w:rsidRDefault="000263B0" w:rsidP="00FE4290">
      <w:pPr>
        <w:pStyle w:val="Heading2"/>
        <w:rPr>
          <w:rFonts w:ascii="Segoe UI" w:eastAsia="Times New Roman" w:hAnsi="Segoe UI" w:cs="Segoe UI"/>
          <w:bCs/>
          <w:sz w:val="21"/>
          <w:szCs w:val="21"/>
          <w:u w:val="single"/>
        </w:rPr>
      </w:pPr>
      <w:bookmarkStart w:id="45" w:name="_Toc142029751"/>
      <w:r>
        <w:rPr>
          <w:rFonts w:ascii="Segoe UI" w:eastAsia="Times New Roman" w:hAnsi="Segoe UI" w:cs="Segoe UI"/>
          <w:bCs/>
          <w:sz w:val="21"/>
          <w:szCs w:val="21"/>
          <w:u w:val="single"/>
        </w:rPr>
        <w:t>Power Of Three</w:t>
      </w:r>
      <w:bookmarkEnd w:id="45"/>
    </w:p>
    <w:p w14:paraId="63991D26"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sz w:val="21"/>
          <w:szCs w:val="21"/>
        </w:rPr>
        <w:t>Given an integer </w:t>
      </w:r>
      <w:r w:rsidRPr="006B1E2B">
        <w:rPr>
          <w:rFonts w:ascii="Consolas" w:eastAsia="Times New Roman" w:hAnsi="Consolas" w:cs="Courier New"/>
          <w:color w:val="C7254E"/>
          <w:sz w:val="21"/>
          <w:szCs w:val="21"/>
          <w:shd w:val="clear" w:color="auto" w:fill="F9F2F4"/>
        </w:rPr>
        <w:t>n</w:t>
      </w:r>
      <w:r w:rsidRPr="006B1E2B">
        <w:rPr>
          <w:rFonts w:ascii="Segoe UI" w:eastAsia="Times New Roman" w:hAnsi="Segoe UI" w:cs="Segoe UI"/>
          <w:sz w:val="21"/>
          <w:szCs w:val="21"/>
        </w:rPr>
        <w:t>, return </w:t>
      </w:r>
      <w:r w:rsidRPr="006B1E2B">
        <w:rPr>
          <w:rFonts w:ascii="Consolas" w:eastAsia="Times New Roman" w:hAnsi="Consolas" w:cs="Courier New"/>
          <w:i/>
          <w:iCs/>
          <w:color w:val="C7254E"/>
          <w:sz w:val="21"/>
          <w:szCs w:val="21"/>
          <w:shd w:val="clear" w:color="auto" w:fill="F9F2F4"/>
        </w:rPr>
        <w:t>true</w:t>
      </w:r>
      <w:r w:rsidRPr="006B1E2B">
        <w:rPr>
          <w:rFonts w:ascii="Segoe UI" w:eastAsia="Times New Roman" w:hAnsi="Segoe UI" w:cs="Segoe UI"/>
          <w:i/>
          <w:iCs/>
          <w:sz w:val="21"/>
          <w:szCs w:val="21"/>
        </w:rPr>
        <w:t> if it is a power of three. Otherwise, return </w:t>
      </w:r>
      <w:r w:rsidRPr="006B1E2B">
        <w:rPr>
          <w:rFonts w:ascii="Consolas" w:eastAsia="Times New Roman" w:hAnsi="Consolas" w:cs="Courier New"/>
          <w:i/>
          <w:iCs/>
          <w:color w:val="C7254E"/>
          <w:sz w:val="21"/>
          <w:szCs w:val="21"/>
          <w:shd w:val="clear" w:color="auto" w:fill="F9F2F4"/>
        </w:rPr>
        <w:t>false</w:t>
      </w:r>
      <w:r w:rsidRPr="006B1E2B">
        <w:rPr>
          <w:rFonts w:ascii="Segoe UI" w:eastAsia="Times New Roman" w:hAnsi="Segoe UI" w:cs="Segoe UI"/>
          <w:sz w:val="21"/>
          <w:szCs w:val="21"/>
        </w:rPr>
        <w:t>.</w:t>
      </w:r>
    </w:p>
    <w:p w14:paraId="040025BB"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sz w:val="21"/>
          <w:szCs w:val="21"/>
        </w:rPr>
        <w:t>An integer </w:t>
      </w:r>
      <w:r w:rsidRPr="006B1E2B">
        <w:rPr>
          <w:rFonts w:ascii="Consolas" w:eastAsia="Times New Roman" w:hAnsi="Consolas" w:cs="Courier New"/>
          <w:color w:val="C7254E"/>
          <w:sz w:val="21"/>
          <w:szCs w:val="21"/>
          <w:shd w:val="clear" w:color="auto" w:fill="F9F2F4"/>
        </w:rPr>
        <w:t>n</w:t>
      </w:r>
      <w:r w:rsidRPr="006B1E2B">
        <w:rPr>
          <w:rFonts w:ascii="Segoe UI" w:eastAsia="Times New Roman" w:hAnsi="Segoe UI" w:cs="Segoe UI"/>
          <w:sz w:val="21"/>
          <w:szCs w:val="21"/>
        </w:rPr>
        <w:t> is a power of three, if there exists an integer </w:t>
      </w:r>
      <w:r w:rsidRPr="006B1E2B">
        <w:rPr>
          <w:rFonts w:ascii="Consolas" w:eastAsia="Times New Roman" w:hAnsi="Consolas" w:cs="Courier New"/>
          <w:color w:val="C7254E"/>
          <w:sz w:val="21"/>
          <w:szCs w:val="21"/>
          <w:shd w:val="clear" w:color="auto" w:fill="F9F2F4"/>
        </w:rPr>
        <w:t>x</w:t>
      </w:r>
      <w:r w:rsidRPr="006B1E2B">
        <w:rPr>
          <w:rFonts w:ascii="Segoe UI" w:eastAsia="Times New Roman" w:hAnsi="Segoe UI" w:cs="Segoe UI"/>
          <w:sz w:val="21"/>
          <w:szCs w:val="21"/>
        </w:rPr>
        <w:t> such that </w:t>
      </w:r>
      <w:r w:rsidRPr="006B1E2B">
        <w:rPr>
          <w:rFonts w:ascii="Consolas" w:eastAsia="Times New Roman" w:hAnsi="Consolas" w:cs="Courier New"/>
          <w:color w:val="C7254E"/>
          <w:sz w:val="21"/>
          <w:szCs w:val="21"/>
          <w:shd w:val="clear" w:color="auto" w:fill="F9F2F4"/>
        </w:rPr>
        <w:t>n == 3</w:t>
      </w:r>
      <w:r w:rsidRPr="006B1E2B">
        <w:rPr>
          <w:rFonts w:ascii="Consolas" w:eastAsia="Times New Roman" w:hAnsi="Consolas" w:cs="Courier New"/>
          <w:color w:val="C7254E"/>
          <w:sz w:val="16"/>
          <w:szCs w:val="16"/>
          <w:shd w:val="clear" w:color="auto" w:fill="F9F2F4"/>
          <w:vertAlign w:val="superscript"/>
        </w:rPr>
        <w:t>x</w:t>
      </w:r>
      <w:r w:rsidRPr="006B1E2B">
        <w:rPr>
          <w:rFonts w:ascii="Segoe UI" w:eastAsia="Times New Roman" w:hAnsi="Segoe UI" w:cs="Segoe UI"/>
          <w:sz w:val="21"/>
          <w:szCs w:val="21"/>
        </w:rPr>
        <w:t>.</w:t>
      </w:r>
    </w:p>
    <w:p w14:paraId="14B43221"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sz w:val="21"/>
          <w:szCs w:val="21"/>
        </w:rPr>
        <w:t> </w:t>
      </w:r>
    </w:p>
    <w:p w14:paraId="5FF3E27F"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b/>
          <w:bCs/>
          <w:sz w:val="21"/>
          <w:szCs w:val="21"/>
        </w:rPr>
        <w:t>Example 1:</w:t>
      </w:r>
    </w:p>
    <w:p w14:paraId="2A44F90E"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Input:</w:t>
      </w:r>
      <w:r w:rsidRPr="006B1E2B">
        <w:rPr>
          <w:rFonts w:ascii="Consolas" w:eastAsia="Times New Roman" w:hAnsi="Consolas" w:cs="Courier New"/>
          <w:color w:val="333333"/>
          <w:sz w:val="21"/>
          <w:szCs w:val="21"/>
        </w:rPr>
        <w:t xml:space="preserve"> n = 27</w:t>
      </w:r>
    </w:p>
    <w:p w14:paraId="33135C89"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Output:</w:t>
      </w:r>
      <w:r w:rsidRPr="006B1E2B">
        <w:rPr>
          <w:rFonts w:ascii="Consolas" w:eastAsia="Times New Roman" w:hAnsi="Consolas" w:cs="Courier New"/>
          <w:color w:val="333333"/>
          <w:sz w:val="21"/>
          <w:szCs w:val="21"/>
        </w:rPr>
        <w:t xml:space="preserve"> true</w:t>
      </w:r>
    </w:p>
    <w:p w14:paraId="08D1D46E"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Explanation:</w:t>
      </w:r>
      <w:r w:rsidRPr="006B1E2B">
        <w:rPr>
          <w:rFonts w:ascii="Consolas" w:eastAsia="Times New Roman" w:hAnsi="Consolas" w:cs="Courier New"/>
          <w:color w:val="333333"/>
          <w:sz w:val="21"/>
          <w:szCs w:val="21"/>
        </w:rPr>
        <w:t xml:space="preserve"> 27 = 3</w:t>
      </w:r>
      <w:r w:rsidRPr="006B1E2B">
        <w:rPr>
          <w:rFonts w:ascii="Consolas" w:eastAsia="Times New Roman" w:hAnsi="Consolas" w:cs="Courier New"/>
          <w:color w:val="333333"/>
          <w:sz w:val="16"/>
          <w:szCs w:val="16"/>
          <w:vertAlign w:val="superscript"/>
        </w:rPr>
        <w:t>3</w:t>
      </w:r>
    </w:p>
    <w:p w14:paraId="74CF3F92"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b/>
          <w:bCs/>
          <w:sz w:val="21"/>
          <w:szCs w:val="21"/>
        </w:rPr>
        <w:t>Example 2:</w:t>
      </w:r>
    </w:p>
    <w:p w14:paraId="4DC6CC68"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Input:</w:t>
      </w:r>
      <w:r w:rsidRPr="006B1E2B">
        <w:rPr>
          <w:rFonts w:ascii="Consolas" w:eastAsia="Times New Roman" w:hAnsi="Consolas" w:cs="Courier New"/>
          <w:color w:val="333333"/>
          <w:sz w:val="21"/>
          <w:szCs w:val="21"/>
        </w:rPr>
        <w:t xml:space="preserve"> n = 0</w:t>
      </w:r>
    </w:p>
    <w:p w14:paraId="5E9CA219"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Output:</w:t>
      </w:r>
      <w:r w:rsidRPr="006B1E2B">
        <w:rPr>
          <w:rFonts w:ascii="Consolas" w:eastAsia="Times New Roman" w:hAnsi="Consolas" w:cs="Courier New"/>
          <w:color w:val="333333"/>
          <w:sz w:val="21"/>
          <w:szCs w:val="21"/>
        </w:rPr>
        <w:t xml:space="preserve"> false</w:t>
      </w:r>
    </w:p>
    <w:p w14:paraId="3A037DA3"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lastRenderedPageBreak/>
        <w:t>Explanation:</w:t>
      </w:r>
      <w:r w:rsidRPr="006B1E2B">
        <w:rPr>
          <w:rFonts w:ascii="Consolas" w:eastAsia="Times New Roman" w:hAnsi="Consolas" w:cs="Courier New"/>
          <w:color w:val="333333"/>
          <w:sz w:val="21"/>
          <w:szCs w:val="21"/>
        </w:rPr>
        <w:t xml:space="preserve"> There is no x where 3</w:t>
      </w:r>
      <w:r w:rsidRPr="006B1E2B">
        <w:rPr>
          <w:rFonts w:ascii="Consolas" w:eastAsia="Times New Roman" w:hAnsi="Consolas" w:cs="Courier New"/>
          <w:color w:val="333333"/>
          <w:sz w:val="16"/>
          <w:szCs w:val="16"/>
          <w:vertAlign w:val="superscript"/>
        </w:rPr>
        <w:t>x</w:t>
      </w:r>
      <w:r w:rsidRPr="006B1E2B">
        <w:rPr>
          <w:rFonts w:ascii="Consolas" w:eastAsia="Times New Roman" w:hAnsi="Consolas" w:cs="Courier New"/>
          <w:color w:val="333333"/>
          <w:sz w:val="21"/>
          <w:szCs w:val="21"/>
        </w:rPr>
        <w:t xml:space="preserve"> = 0.</w:t>
      </w:r>
    </w:p>
    <w:p w14:paraId="32F7A6EA" w14:textId="77777777" w:rsidR="006B1E2B" w:rsidRPr="006B1E2B" w:rsidRDefault="006B1E2B" w:rsidP="006B1E2B">
      <w:pPr>
        <w:shd w:val="clear" w:color="auto" w:fill="FFFFFF"/>
        <w:spacing w:after="240"/>
        <w:rPr>
          <w:rFonts w:ascii="Segoe UI" w:eastAsia="Times New Roman" w:hAnsi="Segoe UI" w:cs="Segoe UI"/>
          <w:sz w:val="21"/>
          <w:szCs w:val="21"/>
        </w:rPr>
      </w:pPr>
      <w:r w:rsidRPr="006B1E2B">
        <w:rPr>
          <w:rFonts w:ascii="Segoe UI" w:eastAsia="Times New Roman" w:hAnsi="Segoe UI" w:cs="Segoe UI"/>
          <w:b/>
          <w:bCs/>
          <w:sz w:val="21"/>
          <w:szCs w:val="21"/>
        </w:rPr>
        <w:t>Example 3:</w:t>
      </w:r>
    </w:p>
    <w:p w14:paraId="61CB2A89"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Input:</w:t>
      </w:r>
      <w:r w:rsidRPr="006B1E2B">
        <w:rPr>
          <w:rFonts w:ascii="Consolas" w:eastAsia="Times New Roman" w:hAnsi="Consolas" w:cs="Courier New"/>
          <w:color w:val="333333"/>
          <w:sz w:val="21"/>
          <w:szCs w:val="21"/>
        </w:rPr>
        <w:t xml:space="preserve"> n = -1</w:t>
      </w:r>
    </w:p>
    <w:p w14:paraId="4A2BA734"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Output:</w:t>
      </w:r>
      <w:r w:rsidRPr="006B1E2B">
        <w:rPr>
          <w:rFonts w:ascii="Consolas" w:eastAsia="Times New Roman" w:hAnsi="Consolas" w:cs="Courier New"/>
          <w:color w:val="333333"/>
          <w:sz w:val="21"/>
          <w:szCs w:val="21"/>
        </w:rPr>
        <w:t xml:space="preserve"> false</w:t>
      </w:r>
    </w:p>
    <w:p w14:paraId="07BA6324" w14:textId="77777777" w:rsidR="006B1E2B" w:rsidRPr="006B1E2B" w:rsidRDefault="006B1E2B" w:rsidP="006B1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b/>
          <w:bCs/>
          <w:color w:val="333333"/>
          <w:sz w:val="21"/>
          <w:szCs w:val="21"/>
        </w:rPr>
        <w:t>Explanation:</w:t>
      </w:r>
      <w:r w:rsidRPr="006B1E2B">
        <w:rPr>
          <w:rFonts w:ascii="Consolas" w:eastAsia="Times New Roman" w:hAnsi="Consolas" w:cs="Courier New"/>
          <w:color w:val="333333"/>
          <w:sz w:val="21"/>
          <w:szCs w:val="21"/>
        </w:rPr>
        <w:t xml:space="preserve"> There is no x where 3</w:t>
      </w:r>
      <w:r w:rsidRPr="006B1E2B">
        <w:rPr>
          <w:rFonts w:ascii="Consolas" w:eastAsia="Times New Roman" w:hAnsi="Consolas" w:cs="Courier New"/>
          <w:color w:val="333333"/>
          <w:sz w:val="16"/>
          <w:szCs w:val="16"/>
          <w:vertAlign w:val="superscript"/>
        </w:rPr>
        <w:t>x</w:t>
      </w:r>
      <w:r w:rsidRPr="006B1E2B">
        <w:rPr>
          <w:rFonts w:ascii="Consolas" w:eastAsia="Times New Roman" w:hAnsi="Consolas" w:cs="Courier New"/>
          <w:color w:val="333333"/>
          <w:sz w:val="21"/>
          <w:szCs w:val="21"/>
        </w:rPr>
        <w:t xml:space="preserve"> = (-1).</w:t>
      </w:r>
    </w:p>
    <w:p w14:paraId="3805F08E" w14:textId="77777777" w:rsidR="00FE4290" w:rsidRPr="00C7398C" w:rsidRDefault="00FE4290" w:rsidP="00FE4290"/>
    <w:p w14:paraId="56EA4F8D" w14:textId="77777777" w:rsidR="00FE4290" w:rsidRDefault="00FE4290" w:rsidP="00FE429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B93F7FD"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bool isPowerOfThree(int n){</w:t>
      </w:r>
    </w:p>
    <w:p w14:paraId="669D651F"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 xml:space="preserve">    int i = 0;</w:t>
      </w:r>
    </w:p>
    <w:p w14:paraId="3F3D49A7"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 xml:space="preserve">    int res = 1;</w:t>
      </w:r>
    </w:p>
    <w:p w14:paraId="2D3F5B05"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 xml:space="preserve">    for (i = 0; i &lt; 19; i++) res *= 3;</w:t>
      </w:r>
    </w:p>
    <w:p w14:paraId="72939000" w14:textId="77777777" w:rsidR="005944B9" w:rsidRPr="005944B9"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 xml:space="preserve">    return (n &gt; 0 &amp;&amp; (res%n == 0));</w:t>
      </w:r>
    </w:p>
    <w:p w14:paraId="75A6B7C6" w14:textId="22085141" w:rsidR="00FE4290" w:rsidRDefault="005944B9" w:rsidP="005944B9">
      <w:pPr>
        <w:rPr>
          <w:rFonts w:ascii="Segoe UI" w:eastAsia="Times New Roman" w:hAnsi="Segoe UI" w:cs="Segoe UI"/>
          <w:sz w:val="21"/>
          <w:szCs w:val="21"/>
        </w:rPr>
      </w:pPr>
      <w:r w:rsidRPr="005944B9">
        <w:rPr>
          <w:rFonts w:ascii="Segoe UI" w:eastAsia="Times New Roman" w:hAnsi="Segoe UI" w:cs="Segoe UI"/>
          <w:sz w:val="21"/>
          <w:szCs w:val="21"/>
        </w:rPr>
        <w:t>}</w:t>
      </w:r>
    </w:p>
    <w:p w14:paraId="529E8569" w14:textId="77777777" w:rsidR="00D55419" w:rsidRDefault="00D55419" w:rsidP="005944B9">
      <w:pPr>
        <w:rPr>
          <w:rFonts w:ascii="Segoe UI" w:eastAsia="Times New Roman" w:hAnsi="Segoe UI" w:cs="Segoe UI"/>
          <w:sz w:val="21"/>
          <w:szCs w:val="21"/>
        </w:rPr>
      </w:pPr>
    </w:p>
    <w:p w14:paraId="17E51A3F" w14:textId="77777777" w:rsidR="00FE4290" w:rsidRDefault="00FE4290" w:rsidP="00FE429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4E3DD09B"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class Solution {</w:t>
      </w:r>
    </w:p>
    <w:p w14:paraId="3478BBFA"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public boolean isPowerOfThree(int n) {</w:t>
      </w:r>
    </w:p>
    <w:p w14:paraId="16D02E5B"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if (n &lt; 1) return false;</w:t>
      </w:r>
    </w:p>
    <w:p w14:paraId="4B8F05F1"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while (n % 3 == 0) {</w:t>
      </w:r>
    </w:p>
    <w:p w14:paraId="48E3C0D2"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n /= 3;</w:t>
      </w:r>
    </w:p>
    <w:p w14:paraId="6469230F"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w:t>
      </w:r>
    </w:p>
    <w:p w14:paraId="3072F06F"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return n == 1;</w:t>
      </w:r>
    </w:p>
    <w:p w14:paraId="447EA113" w14:textId="77777777" w:rsidR="006B1E2B" w:rsidRPr="006B1E2B"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 xml:space="preserve">    }</w:t>
      </w:r>
    </w:p>
    <w:p w14:paraId="105A8AD4" w14:textId="48F62C12" w:rsidR="00FE4290" w:rsidRDefault="006B1E2B" w:rsidP="006B1E2B">
      <w:pPr>
        <w:rPr>
          <w:rFonts w:ascii="Segoe UI" w:eastAsia="Times New Roman" w:hAnsi="Segoe UI" w:cs="Segoe UI"/>
          <w:sz w:val="21"/>
          <w:szCs w:val="21"/>
        </w:rPr>
      </w:pPr>
      <w:r w:rsidRPr="006B1E2B">
        <w:rPr>
          <w:rFonts w:ascii="Segoe UI" w:eastAsia="Times New Roman" w:hAnsi="Segoe UI" w:cs="Segoe UI"/>
          <w:sz w:val="21"/>
          <w:szCs w:val="21"/>
        </w:rPr>
        <w:t>}</w:t>
      </w:r>
    </w:p>
    <w:p w14:paraId="72CEA36B" w14:textId="77777777" w:rsidR="00A94A3D" w:rsidRDefault="00A94A3D" w:rsidP="006B1E2B">
      <w:pPr>
        <w:rPr>
          <w:rFonts w:ascii="Segoe UI" w:eastAsia="Times New Roman" w:hAnsi="Segoe UI" w:cs="Segoe UI"/>
          <w:sz w:val="21"/>
          <w:szCs w:val="21"/>
        </w:rPr>
      </w:pPr>
    </w:p>
    <w:p w14:paraId="3C352177" w14:textId="4C7D62BB" w:rsidR="00A94A3D" w:rsidRDefault="00A94A3D" w:rsidP="00A94A3D">
      <w:pPr>
        <w:pStyle w:val="Heading2"/>
        <w:rPr>
          <w:rFonts w:ascii="Segoe UI" w:eastAsia="Times New Roman" w:hAnsi="Segoe UI" w:cs="Segoe UI"/>
          <w:bCs/>
          <w:sz w:val="21"/>
          <w:szCs w:val="21"/>
          <w:u w:val="single"/>
        </w:rPr>
      </w:pPr>
      <w:bookmarkStart w:id="46" w:name="_Toc142029752"/>
      <w:r>
        <w:rPr>
          <w:rFonts w:ascii="Segoe UI" w:eastAsia="Times New Roman" w:hAnsi="Segoe UI" w:cs="Segoe UI"/>
          <w:bCs/>
          <w:sz w:val="21"/>
          <w:szCs w:val="21"/>
          <w:u w:val="single"/>
        </w:rPr>
        <w:t>Roman To Integer</w:t>
      </w:r>
      <w:bookmarkEnd w:id="46"/>
    </w:p>
    <w:p w14:paraId="2EA0F404"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t>Roman numerals are represented by seven different symbols: </w:t>
      </w:r>
      <w:r w:rsidRPr="007623F5">
        <w:rPr>
          <w:rFonts w:ascii="Consolas" w:eastAsia="Times New Roman" w:hAnsi="Consolas" w:cs="Courier New"/>
          <w:color w:val="C7254E"/>
          <w:sz w:val="21"/>
          <w:szCs w:val="21"/>
          <w:shd w:val="clear" w:color="auto" w:fill="F9F2F4"/>
        </w:rPr>
        <w:t>I</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V</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X</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L</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C</w:t>
      </w:r>
      <w:r w:rsidRPr="007623F5">
        <w:rPr>
          <w:rFonts w:ascii="Segoe UI" w:eastAsia="Times New Roman" w:hAnsi="Segoe UI" w:cs="Segoe UI"/>
          <w:sz w:val="21"/>
          <w:szCs w:val="21"/>
        </w:rPr>
        <w:t>, </w:t>
      </w:r>
      <w:r w:rsidRPr="007623F5">
        <w:rPr>
          <w:rFonts w:ascii="Consolas" w:eastAsia="Times New Roman" w:hAnsi="Consolas" w:cs="Courier New"/>
          <w:color w:val="C7254E"/>
          <w:sz w:val="21"/>
          <w:szCs w:val="21"/>
          <w:shd w:val="clear" w:color="auto" w:fill="F9F2F4"/>
        </w:rPr>
        <w:t>D</w:t>
      </w:r>
      <w:r w:rsidRPr="007623F5">
        <w:rPr>
          <w:rFonts w:ascii="Segoe UI" w:eastAsia="Times New Roman" w:hAnsi="Segoe UI" w:cs="Segoe UI"/>
          <w:sz w:val="21"/>
          <w:szCs w:val="21"/>
        </w:rPr>
        <w:t> and </w:t>
      </w:r>
      <w:r w:rsidRPr="007623F5">
        <w:rPr>
          <w:rFonts w:ascii="Consolas" w:eastAsia="Times New Roman" w:hAnsi="Consolas" w:cs="Courier New"/>
          <w:color w:val="C7254E"/>
          <w:sz w:val="21"/>
          <w:szCs w:val="21"/>
          <w:shd w:val="clear" w:color="auto" w:fill="F9F2F4"/>
        </w:rPr>
        <w:t>M</w:t>
      </w:r>
      <w:r w:rsidRPr="007623F5">
        <w:rPr>
          <w:rFonts w:ascii="Segoe UI" w:eastAsia="Times New Roman" w:hAnsi="Segoe UI" w:cs="Segoe UI"/>
          <w:sz w:val="21"/>
          <w:szCs w:val="21"/>
        </w:rPr>
        <w:t>.</w:t>
      </w:r>
    </w:p>
    <w:p w14:paraId="6FBE0635"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Symbol</w:t>
      </w:r>
      <w:r w:rsidRPr="007623F5">
        <w:rPr>
          <w:rFonts w:ascii="Consolas" w:eastAsia="Times New Roman" w:hAnsi="Consolas" w:cs="Courier New"/>
          <w:color w:val="333333"/>
          <w:sz w:val="21"/>
          <w:szCs w:val="21"/>
        </w:rPr>
        <w:t xml:space="preserve">       </w:t>
      </w:r>
      <w:r w:rsidRPr="007623F5">
        <w:rPr>
          <w:rFonts w:ascii="Consolas" w:eastAsia="Times New Roman" w:hAnsi="Consolas" w:cs="Courier New"/>
          <w:b/>
          <w:bCs/>
          <w:color w:val="333333"/>
          <w:sz w:val="21"/>
          <w:szCs w:val="21"/>
        </w:rPr>
        <w:t>Value</w:t>
      </w:r>
    </w:p>
    <w:p w14:paraId="6801076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I             1</w:t>
      </w:r>
    </w:p>
    <w:p w14:paraId="0A85E6D8"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V             5</w:t>
      </w:r>
    </w:p>
    <w:p w14:paraId="4DF59993"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X             10</w:t>
      </w:r>
    </w:p>
    <w:p w14:paraId="62118394"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L             50</w:t>
      </w:r>
    </w:p>
    <w:p w14:paraId="54F1A32D"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C             100</w:t>
      </w:r>
    </w:p>
    <w:p w14:paraId="550DCA1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D             500</w:t>
      </w:r>
    </w:p>
    <w:p w14:paraId="0D0EBEE8"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color w:val="333333"/>
          <w:sz w:val="21"/>
          <w:szCs w:val="21"/>
        </w:rPr>
        <w:t>M             1000</w:t>
      </w:r>
    </w:p>
    <w:p w14:paraId="09BE8900"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lastRenderedPageBreak/>
        <w:t>For example, </w:t>
      </w:r>
      <w:r w:rsidRPr="007623F5">
        <w:rPr>
          <w:rFonts w:ascii="Consolas" w:eastAsia="Times New Roman" w:hAnsi="Consolas" w:cs="Courier New"/>
          <w:color w:val="C7254E"/>
          <w:sz w:val="21"/>
          <w:szCs w:val="21"/>
          <w:shd w:val="clear" w:color="auto" w:fill="F9F2F4"/>
        </w:rPr>
        <w:t>2</w:t>
      </w:r>
      <w:r w:rsidRPr="007623F5">
        <w:rPr>
          <w:rFonts w:ascii="Segoe UI" w:eastAsia="Times New Roman" w:hAnsi="Segoe UI" w:cs="Segoe UI"/>
          <w:sz w:val="21"/>
          <w:szCs w:val="21"/>
        </w:rPr>
        <w:t> is written as </w:t>
      </w:r>
      <w:r w:rsidRPr="007623F5">
        <w:rPr>
          <w:rFonts w:ascii="Consolas" w:eastAsia="Times New Roman" w:hAnsi="Consolas" w:cs="Courier New"/>
          <w:color w:val="C7254E"/>
          <w:sz w:val="21"/>
          <w:szCs w:val="21"/>
          <w:shd w:val="clear" w:color="auto" w:fill="F9F2F4"/>
        </w:rPr>
        <w:t>II</w:t>
      </w:r>
      <w:r w:rsidRPr="007623F5">
        <w:rPr>
          <w:rFonts w:ascii="Segoe UI" w:eastAsia="Times New Roman" w:hAnsi="Segoe UI" w:cs="Segoe UI"/>
          <w:sz w:val="21"/>
          <w:szCs w:val="21"/>
        </w:rPr>
        <w:t> in Roman numeral, just two ones added together. </w:t>
      </w:r>
      <w:r w:rsidRPr="007623F5">
        <w:rPr>
          <w:rFonts w:ascii="Consolas" w:eastAsia="Times New Roman" w:hAnsi="Consolas" w:cs="Courier New"/>
          <w:color w:val="C7254E"/>
          <w:sz w:val="21"/>
          <w:szCs w:val="21"/>
          <w:shd w:val="clear" w:color="auto" w:fill="F9F2F4"/>
        </w:rPr>
        <w:t>12</w:t>
      </w:r>
      <w:r w:rsidRPr="007623F5">
        <w:rPr>
          <w:rFonts w:ascii="Segoe UI" w:eastAsia="Times New Roman" w:hAnsi="Segoe UI" w:cs="Segoe UI"/>
          <w:sz w:val="21"/>
          <w:szCs w:val="21"/>
        </w:rPr>
        <w:t> is written as </w:t>
      </w:r>
      <w:r w:rsidRPr="007623F5">
        <w:rPr>
          <w:rFonts w:ascii="Consolas" w:eastAsia="Times New Roman" w:hAnsi="Consolas" w:cs="Courier New"/>
          <w:color w:val="C7254E"/>
          <w:sz w:val="21"/>
          <w:szCs w:val="21"/>
          <w:shd w:val="clear" w:color="auto" w:fill="F9F2F4"/>
        </w:rPr>
        <w:t>XII</w:t>
      </w:r>
      <w:r w:rsidRPr="007623F5">
        <w:rPr>
          <w:rFonts w:ascii="Segoe UI" w:eastAsia="Times New Roman" w:hAnsi="Segoe UI" w:cs="Segoe UI"/>
          <w:sz w:val="21"/>
          <w:szCs w:val="21"/>
        </w:rPr>
        <w:t>, which is simply </w:t>
      </w:r>
      <w:r w:rsidRPr="007623F5">
        <w:rPr>
          <w:rFonts w:ascii="Consolas" w:eastAsia="Times New Roman" w:hAnsi="Consolas" w:cs="Courier New"/>
          <w:color w:val="C7254E"/>
          <w:sz w:val="21"/>
          <w:szCs w:val="21"/>
          <w:shd w:val="clear" w:color="auto" w:fill="F9F2F4"/>
        </w:rPr>
        <w:t>X + II</w:t>
      </w:r>
      <w:r w:rsidRPr="007623F5">
        <w:rPr>
          <w:rFonts w:ascii="Segoe UI" w:eastAsia="Times New Roman" w:hAnsi="Segoe UI" w:cs="Segoe UI"/>
          <w:sz w:val="21"/>
          <w:szCs w:val="21"/>
        </w:rPr>
        <w:t>. The number </w:t>
      </w:r>
      <w:r w:rsidRPr="007623F5">
        <w:rPr>
          <w:rFonts w:ascii="Consolas" w:eastAsia="Times New Roman" w:hAnsi="Consolas" w:cs="Courier New"/>
          <w:color w:val="C7254E"/>
          <w:sz w:val="21"/>
          <w:szCs w:val="21"/>
          <w:shd w:val="clear" w:color="auto" w:fill="F9F2F4"/>
        </w:rPr>
        <w:t>27</w:t>
      </w:r>
      <w:r w:rsidRPr="007623F5">
        <w:rPr>
          <w:rFonts w:ascii="Segoe UI" w:eastAsia="Times New Roman" w:hAnsi="Segoe UI" w:cs="Segoe UI"/>
          <w:sz w:val="21"/>
          <w:szCs w:val="21"/>
        </w:rPr>
        <w:t> is written as </w:t>
      </w:r>
      <w:r w:rsidRPr="007623F5">
        <w:rPr>
          <w:rFonts w:ascii="Consolas" w:eastAsia="Times New Roman" w:hAnsi="Consolas" w:cs="Courier New"/>
          <w:color w:val="C7254E"/>
          <w:sz w:val="21"/>
          <w:szCs w:val="21"/>
          <w:shd w:val="clear" w:color="auto" w:fill="F9F2F4"/>
        </w:rPr>
        <w:t>XXVII</w:t>
      </w:r>
      <w:r w:rsidRPr="007623F5">
        <w:rPr>
          <w:rFonts w:ascii="Segoe UI" w:eastAsia="Times New Roman" w:hAnsi="Segoe UI" w:cs="Segoe UI"/>
          <w:sz w:val="21"/>
          <w:szCs w:val="21"/>
        </w:rPr>
        <w:t>, which is </w:t>
      </w:r>
      <w:r w:rsidRPr="007623F5">
        <w:rPr>
          <w:rFonts w:ascii="Consolas" w:eastAsia="Times New Roman" w:hAnsi="Consolas" w:cs="Courier New"/>
          <w:color w:val="C7254E"/>
          <w:sz w:val="21"/>
          <w:szCs w:val="21"/>
          <w:shd w:val="clear" w:color="auto" w:fill="F9F2F4"/>
        </w:rPr>
        <w:t>XX + V + II</w:t>
      </w:r>
      <w:r w:rsidRPr="007623F5">
        <w:rPr>
          <w:rFonts w:ascii="Segoe UI" w:eastAsia="Times New Roman" w:hAnsi="Segoe UI" w:cs="Segoe UI"/>
          <w:sz w:val="21"/>
          <w:szCs w:val="21"/>
        </w:rPr>
        <w:t>.</w:t>
      </w:r>
    </w:p>
    <w:p w14:paraId="6D9A79BF"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t>Roman numerals are usually written largest to smallest from left to right. However, the numeral for four is not </w:t>
      </w:r>
      <w:r w:rsidRPr="007623F5">
        <w:rPr>
          <w:rFonts w:ascii="Consolas" w:eastAsia="Times New Roman" w:hAnsi="Consolas" w:cs="Courier New"/>
          <w:color w:val="C7254E"/>
          <w:sz w:val="21"/>
          <w:szCs w:val="21"/>
          <w:shd w:val="clear" w:color="auto" w:fill="F9F2F4"/>
        </w:rPr>
        <w:t>IIII</w:t>
      </w:r>
      <w:r w:rsidRPr="007623F5">
        <w:rPr>
          <w:rFonts w:ascii="Segoe UI" w:eastAsia="Times New Roman" w:hAnsi="Segoe UI" w:cs="Segoe UI"/>
          <w:sz w:val="21"/>
          <w:szCs w:val="21"/>
        </w:rPr>
        <w:t>. Instead, the number four is written as </w:t>
      </w:r>
      <w:r w:rsidRPr="007623F5">
        <w:rPr>
          <w:rFonts w:ascii="Consolas" w:eastAsia="Times New Roman" w:hAnsi="Consolas" w:cs="Courier New"/>
          <w:color w:val="C7254E"/>
          <w:sz w:val="21"/>
          <w:szCs w:val="21"/>
          <w:shd w:val="clear" w:color="auto" w:fill="F9F2F4"/>
        </w:rPr>
        <w:t>IV</w:t>
      </w:r>
      <w:r w:rsidRPr="007623F5">
        <w:rPr>
          <w:rFonts w:ascii="Segoe UI" w:eastAsia="Times New Roman" w:hAnsi="Segoe UI" w:cs="Segoe UI"/>
          <w:sz w:val="21"/>
          <w:szCs w:val="21"/>
        </w:rPr>
        <w:t>. Because the one is before the five we subtract it making four. The same principle applies to the number nine, which is written as </w:t>
      </w:r>
      <w:r w:rsidRPr="007623F5">
        <w:rPr>
          <w:rFonts w:ascii="Consolas" w:eastAsia="Times New Roman" w:hAnsi="Consolas" w:cs="Courier New"/>
          <w:color w:val="C7254E"/>
          <w:sz w:val="21"/>
          <w:szCs w:val="21"/>
          <w:shd w:val="clear" w:color="auto" w:fill="F9F2F4"/>
        </w:rPr>
        <w:t>IX</w:t>
      </w:r>
      <w:r w:rsidRPr="007623F5">
        <w:rPr>
          <w:rFonts w:ascii="Segoe UI" w:eastAsia="Times New Roman" w:hAnsi="Segoe UI" w:cs="Segoe UI"/>
          <w:sz w:val="21"/>
          <w:szCs w:val="21"/>
        </w:rPr>
        <w:t>. There are six instances where subtraction is used:</w:t>
      </w:r>
    </w:p>
    <w:p w14:paraId="5A3D8FCB" w14:textId="77777777" w:rsidR="007623F5" w:rsidRPr="007623F5" w:rsidRDefault="007623F5" w:rsidP="007623F5">
      <w:pPr>
        <w:numPr>
          <w:ilvl w:val="0"/>
          <w:numId w:val="25"/>
        </w:numPr>
        <w:shd w:val="clear" w:color="auto" w:fill="FFFFFF"/>
        <w:spacing w:before="100" w:beforeAutospacing="1" w:after="100" w:afterAutospacing="1"/>
        <w:rPr>
          <w:rFonts w:ascii="Segoe UI" w:eastAsia="Times New Roman" w:hAnsi="Segoe UI" w:cs="Segoe UI"/>
          <w:sz w:val="21"/>
          <w:szCs w:val="21"/>
        </w:rPr>
      </w:pPr>
      <w:r w:rsidRPr="007623F5">
        <w:rPr>
          <w:rFonts w:ascii="Consolas" w:eastAsia="Times New Roman" w:hAnsi="Consolas" w:cs="Courier New"/>
          <w:color w:val="C7254E"/>
          <w:sz w:val="21"/>
          <w:szCs w:val="21"/>
          <w:shd w:val="clear" w:color="auto" w:fill="F9F2F4"/>
        </w:rPr>
        <w:t>I</w:t>
      </w:r>
      <w:r w:rsidRPr="007623F5">
        <w:rPr>
          <w:rFonts w:ascii="Segoe UI" w:eastAsia="Times New Roman" w:hAnsi="Segoe UI" w:cs="Segoe UI"/>
          <w:sz w:val="21"/>
          <w:szCs w:val="21"/>
        </w:rPr>
        <w:t> can be placed before </w:t>
      </w:r>
      <w:r w:rsidRPr="007623F5">
        <w:rPr>
          <w:rFonts w:ascii="Consolas" w:eastAsia="Times New Roman" w:hAnsi="Consolas" w:cs="Courier New"/>
          <w:color w:val="C7254E"/>
          <w:sz w:val="21"/>
          <w:szCs w:val="21"/>
          <w:shd w:val="clear" w:color="auto" w:fill="F9F2F4"/>
        </w:rPr>
        <w:t>V</w:t>
      </w:r>
      <w:r w:rsidRPr="007623F5">
        <w:rPr>
          <w:rFonts w:ascii="Segoe UI" w:eastAsia="Times New Roman" w:hAnsi="Segoe UI" w:cs="Segoe UI"/>
          <w:sz w:val="21"/>
          <w:szCs w:val="21"/>
        </w:rPr>
        <w:t> (5) and </w:t>
      </w:r>
      <w:r w:rsidRPr="007623F5">
        <w:rPr>
          <w:rFonts w:ascii="Consolas" w:eastAsia="Times New Roman" w:hAnsi="Consolas" w:cs="Courier New"/>
          <w:color w:val="C7254E"/>
          <w:sz w:val="21"/>
          <w:szCs w:val="21"/>
          <w:shd w:val="clear" w:color="auto" w:fill="F9F2F4"/>
        </w:rPr>
        <w:t>X</w:t>
      </w:r>
      <w:r w:rsidRPr="007623F5">
        <w:rPr>
          <w:rFonts w:ascii="Segoe UI" w:eastAsia="Times New Roman" w:hAnsi="Segoe UI" w:cs="Segoe UI"/>
          <w:sz w:val="21"/>
          <w:szCs w:val="21"/>
        </w:rPr>
        <w:t> (10) to make 4 and 9. </w:t>
      </w:r>
    </w:p>
    <w:p w14:paraId="06C23EE2" w14:textId="77777777" w:rsidR="007623F5" w:rsidRPr="007623F5" w:rsidRDefault="007623F5" w:rsidP="007623F5">
      <w:pPr>
        <w:numPr>
          <w:ilvl w:val="0"/>
          <w:numId w:val="25"/>
        </w:numPr>
        <w:shd w:val="clear" w:color="auto" w:fill="FFFFFF"/>
        <w:spacing w:before="100" w:beforeAutospacing="1" w:after="100" w:afterAutospacing="1"/>
        <w:rPr>
          <w:rFonts w:ascii="Segoe UI" w:eastAsia="Times New Roman" w:hAnsi="Segoe UI" w:cs="Segoe UI"/>
          <w:sz w:val="21"/>
          <w:szCs w:val="21"/>
        </w:rPr>
      </w:pPr>
      <w:r w:rsidRPr="007623F5">
        <w:rPr>
          <w:rFonts w:ascii="Consolas" w:eastAsia="Times New Roman" w:hAnsi="Consolas" w:cs="Courier New"/>
          <w:color w:val="C7254E"/>
          <w:sz w:val="21"/>
          <w:szCs w:val="21"/>
          <w:shd w:val="clear" w:color="auto" w:fill="F9F2F4"/>
        </w:rPr>
        <w:t>X</w:t>
      </w:r>
      <w:r w:rsidRPr="007623F5">
        <w:rPr>
          <w:rFonts w:ascii="Segoe UI" w:eastAsia="Times New Roman" w:hAnsi="Segoe UI" w:cs="Segoe UI"/>
          <w:sz w:val="21"/>
          <w:szCs w:val="21"/>
        </w:rPr>
        <w:t> can be placed before </w:t>
      </w:r>
      <w:r w:rsidRPr="007623F5">
        <w:rPr>
          <w:rFonts w:ascii="Consolas" w:eastAsia="Times New Roman" w:hAnsi="Consolas" w:cs="Courier New"/>
          <w:color w:val="C7254E"/>
          <w:sz w:val="21"/>
          <w:szCs w:val="21"/>
          <w:shd w:val="clear" w:color="auto" w:fill="F9F2F4"/>
        </w:rPr>
        <w:t>L</w:t>
      </w:r>
      <w:r w:rsidRPr="007623F5">
        <w:rPr>
          <w:rFonts w:ascii="Segoe UI" w:eastAsia="Times New Roman" w:hAnsi="Segoe UI" w:cs="Segoe UI"/>
          <w:sz w:val="21"/>
          <w:szCs w:val="21"/>
        </w:rPr>
        <w:t> (50) and </w:t>
      </w:r>
      <w:r w:rsidRPr="007623F5">
        <w:rPr>
          <w:rFonts w:ascii="Consolas" w:eastAsia="Times New Roman" w:hAnsi="Consolas" w:cs="Courier New"/>
          <w:color w:val="C7254E"/>
          <w:sz w:val="21"/>
          <w:szCs w:val="21"/>
          <w:shd w:val="clear" w:color="auto" w:fill="F9F2F4"/>
        </w:rPr>
        <w:t>C</w:t>
      </w:r>
      <w:r w:rsidRPr="007623F5">
        <w:rPr>
          <w:rFonts w:ascii="Segoe UI" w:eastAsia="Times New Roman" w:hAnsi="Segoe UI" w:cs="Segoe UI"/>
          <w:sz w:val="21"/>
          <w:szCs w:val="21"/>
        </w:rPr>
        <w:t> (100) to make 40 and 90. </w:t>
      </w:r>
    </w:p>
    <w:p w14:paraId="64F3194C" w14:textId="77777777" w:rsidR="007623F5" w:rsidRPr="007623F5" w:rsidRDefault="007623F5" w:rsidP="007623F5">
      <w:pPr>
        <w:numPr>
          <w:ilvl w:val="0"/>
          <w:numId w:val="25"/>
        </w:numPr>
        <w:shd w:val="clear" w:color="auto" w:fill="FFFFFF"/>
        <w:spacing w:before="100" w:beforeAutospacing="1" w:after="100" w:afterAutospacing="1"/>
        <w:rPr>
          <w:rFonts w:ascii="Segoe UI" w:eastAsia="Times New Roman" w:hAnsi="Segoe UI" w:cs="Segoe UI"/>
          <w:sz w:val="21"/>
          <w:szCs w:val="21"/>
        </w:rPr>
      </w:pPr>
      <w:r w:rsidRPr="007623F5">
        <w:rPr>
          <w:rFonts w:ascii="Consolas" w:eastAsia="Times New Roman" w:hAnsi="Consolas" w:cs="Courier New"/>
          <w:color w:val="C7254E"/>
          <w:sz w:val="21"/>
          <w:szCs w:val="21"/>
          <w:shd w:val="clear" w:color="auto" w:fill="F9F2F4"/>
        </w:rPr>
        <w:t>C</w:t>
      </w:r>
      <w:r w:rsidRPr="007623F5">
        <w:rPr>
          <w:rFonts w:ascii="Segoe UI" w:eastAsia="Times New Roman" w:hAnsi="Segoe UI" w:cs="Segoe UI"/>
          <w:sz w:val="21"/>
          <w:szCs w:val="21"/>
        </w:rPr>
        <w:t> can be placed before </w:t>
      </w:r>
      <w:r w:rsidRPr="007623F5">
        <w:rPr>
          <w:rFonts w:ascii="Consolas" w:eastAsia="Times New Roman" w:hAnsi="Consolas" w:cs="Courier New"/>
          <w:color w:val="C7254E"/>
          <w:sz w:val="21"/>
          <w:szCs w:val="21"/>
          <w:shd w:val="clear" w:color="auto" w:fill="F9F2F4"/>
        </w:rPr>
        <w:t>D</w:t>
      </w:r>
      <w:r w:rsidRPr="007623F5">
        <w:rPr>
          <w:rFonts w:ascii="Segoe UI" w:eastAsia="Times New Roman" w:hAnsi="Segoe UI" w:cs="Segoe UI"/>
          <w:sz w:val="21"/>
          <w:szCs w:val="21"/>
        </w:rPr>
        <w:t> (500) and </w:t>
      </w:r>
      <w:r w:rsidRPr="007623F5">
        <w:rPr>
          <w:rFonts w:ascii="Consolas" w:eastAsia="Times New Roman" w:hAnsi="Consolas" w:cs="Courier New"/>
          <w:color w:val="C7254E"/>
          <w:sz w:val="21"/>
          <w:szCs w:val="21"/>
          <w:shd w:val="clear" w:color="auto" w:fill="F9F2F4"/>
        </w:rPr>
        <w:t>M</w:t>
      </w:r>
      <w:r w:rsidRPr="007623F5">
        <w:rPr>
          <w:rFonts w:ascii="Segoe UI" w:eastAsia="Times New Roman" w:hAnsi="Segoe UI" w:cs="Segoe UI"/>
          <w:sz w:val="21"/>
          <w:szCs w:val="21"/>
        </w:rPr>
        <w:t> (1000) to make 400 and 900.</w:t>
      </w:r>
    </w:p>
    <w:p w14:paraId="5D1E7776"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t>Given a roman numeral, convert it to an integer.</w:t>
      </w:r>
    </w:p>
    <w:p w14:paraId="74D9D78F"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sz w:val="21"/>
          <w:szCs w:val="21"/>
        </w:rPr>
        <w:t> </w:t>
      </w:r>
    </w:p>
    <w:p w14:paraId="642F8627"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b/>
          <w:bCs/>
          <w:sz w:val="21"/>
          <w:szCs w:val="21"/>
        </w:rPr>
        <w:t>Example 1:</w:t>
      </w:r>
    </w:p>
    <w:p w14:paraId="0E3A741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Input:</w:t>
      </w:r>
      <w:r w:rsidRPr="007623F5">
        <w:rPr>
          <w:rFonts w:ascii="Consolas" w:eastAsia="Times New Roman" w:hAnsi="Consolas" w:cs="Courier New"/>
          <w:color w:val="333333"/>
          <w:sz w:val="21"/>
          <w:szCs w:val="21"/>
        </w:rPr>
        <w:t xml:space="preserve"> s = "III"</w:t>
      </w:r>
    </w:p>
    <w:p w14:paraId="73845BBC"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Output:</w:t>
      </w:r>
      <w:r w:rsidRPr="007623F5">
        <w:rPr>
          <w:rFonts w:ascii="Consolas" w:eastAsia="Times New Roman" w:hAnsi="Consolas" w:cs="Courier New"/>
          <w:color w:val="333333"/>
          <w:sz w:val="21"/>
          <w:szCs w:val="21"/>
        </w:rPr>
        <w:t xml:space="preserve"> 3</w:t>
      </w:r>
    </w:p>
    <w:p w14:paraId="37C04325"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Explanation:</w:t>
      </w:r>
      <w:r w:rsidRPr="007623F5">
        <w:rPr>
          <w:rFonts w:ascii="Consolas" w:eastAsia="Times New Roman" w:hAnsi="Consolas" w:cs="Courier New"/>
          <w:color w:val="333333"/>
          <w:sz w:val="21"/>
          <w:szCs w:val="21"/>
        </w:rPr>
        <w:t xml:space="preserve"> III = 3.</w:t>
      </w:r>
    </w:p>
    <w:p w14:paraId="65DCA20E"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b/>
          <w:bCs/>
          <w:sz w:val="21"/>
          <w:szCs w:val="21"/>
        </w:rPr>
        <w:t>Example 2:</w:t>
      </w:r>
    </w:p>
    <w:p w14:paraId="5C41D51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Input:</w:t>
      </w:r>
      <w:r w:rsidRPr="007623F5">
        <w:rPr>
          <w:rFonts w:ascii="Consolas" w:eastAsia="Times New Roman" w:hAnsi="Consolas" w:cs="Courier New"/>
          <w:color w:val="333333"/>
          <w:sz w:val="21"/>
          <w:szCs w:val="21"/>
        </w:rPr>
        <w:t xml:space="preserve"> s = "LVIII"</w:t>
      </w:r>
    </w:p>
    <w:p w14:paraId="6498C3AC"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Output:</w:t>
      </w:r>
      <w:r w:rsidRPr="007623F5">
        <w:rPr>
          <w:rFonts w:ascii="Consolas" w:eastAsia="Times New Roman" w:hAnsi="Consolas" w:cs="Courier New"/>
          <w:color w:val="333333"/>
          <w:sz w:val="21"/>
          <w:szCs w:val="21"/>
        </w:rPr>
        <w:t xml:space="preserve"> 58</w:t>
      </w:r>
    </w:p>
    <w:p w14:paraId="5397820A"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Explanation:</w:t>
      </w:r>
      <w:r w:rsidRPr="007623F5">
        <w:rPr>
          <w:rFonts w:ascii="Consolas" w:eastAsia="Times New Roman" w:hAnsi="Consolas" w:cs="Courier New"/>
          <w:color w:val="333333"/>
          <w:sz w:val="21"/>
          <w:szCs w:val="21"/>
        </w:rPr>
        <w:t xml:space="preserve"> L = 50, V= 5, III = 3.</w:t>
      </w:r>
    </w:p>
    <w:p w14:paraId="76648A54" w14:textId="77777777" w:rsidR="007623F5" w:rsidRPr="007623F5" w:rsidRDefault="007623F5" w:rsidP="007623F5">
      <w:pPr>
        <w:shd w:val="clear" w:color="auto" w:fill="FFFFFF"/>
        <w:spacing w:after="240"/>
        <w:rPr>
          <w:rFonts w:ascii="Segoe UI" w:eastAsia="Times New Roman" w:hAnsi="Segoe UI" w:cs="Segoe UI"/>
          <w:sz w:val="21"/>
          <w:szCs w:val="21"/>
        </w:rPr>
      </w:pPr>
      <w:r w:rsidRPr="007623F5">
        <w:rPr>
          <w:rFonts w:ascii="Segoe UI" w:eastAsia="Times New Roman" w:hAnsi="Segoe UI" w:cs="Segoe UI"/>
          <w:b/>
          <w:bCs/>
          <w:sz w:val="21"/>
          <w:szCs w:val="21"/>
        </w:rPr>
        <w:t>Example 3:</w:t>
      </w:r>
    </w:p>
    <w:p w14:paraId="0A1BAA69"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Input:</w:t>
      </w:r>
      <w:r w:rsidRPr="007623F5">
        <w:rPr>
          <w:rFonts w:ascii="Consolas" w:eastAsia="Times New Roman" w:hAnsi="Consolas" w:cs="Courier New"/>
          <w:color w:val="333333"/>
          <w:sz w:val="21"/>
          <w:szCs w:val="21"/>
        </w:rPr>
        <w:t xml:space="preserve"> s = "MCMXCIV"</w:t>
      </w:r>
    </w:p>
    <w:p w14:paraId="62653537"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Output:</w:t>
      </w:r>
      <w:r w:rsidRPr="007623F5">
        <w:rPr>
          <w:rFonts w:ascii="Consolas" w:eastAsia="Times New Roman" w:hAnsi="Consolas" w:cs="Courier New"/>
          <w:color w:val="333333"/>
          <w:sz w:val="21"/>
          <w:szCs w:val="21"/>
        </w:rPr>
        <w:t xml:space="preserve"> 1994</w:t>
      </w:r>
    </w:p>
    <w:p w14:paraId="5FB76C39" w14:textId="77777777" w:rsidR="007623F5" w:rsidRPr="007623F5" w:rsidRDefault="007623F5" w:rsidP="00762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23F5">
        <w:rPr>
          <w:rFonts w:ascii="Consolas" w:eastAsia="Times New Roman" w:hAnsi="Consolas" w:cs="Courier New"/>
          <w:b/>
          <w:bCs/>
          <w:color w:val="333333"/>
          <w:sz w:val="21"/>
          <w:szCs w:val="21"/>
        </w:rPr>
        <w:t>Explanation:</w:t>
      </w:r>
      <w:r w:rsidRPr="007623F5">
        <w:rPr>
          <w:rFonts w:ascii="Consolas" w:eastAsia="Times New Roman" w:hAnsi="Consolas" w:cs="Courier New"/>
          <w:color w:val="333333"/>
          <w:sz w:val="21"/>
          <w:szCs w:val="21"/>
        </w:rPr>
        <w:t xml:space="preserve"> M = 1000, CM = 900, XC = 90 and IV = 4.</w:t>
      </w:r>
    </w:p>
    <w:p w14:paraId="73A96DE1" w14:textId="5763E6FA" w:rsidR="00A94A3D" w:rsidRPr="006B1E2B" w:rsidRDefault="00A94A3D" w:rsidP="00A94A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B1E2B">
        <w:rPr>
          <w:rFonts w:ascii="Consolas" w:eastAsia="Times New Roman" w:hAnsi="Consolas" w:cs="Courier New"/>
          <w:color w:val="333333"/>
          <w:sz w:val="21"/>
          <w:szCs w:val="21"/>
        </w:rPr>
        <w:t>is no x where 3</w:t>
      </w:r>
      <w:r w:rsidRPr="006B1E2B">
        <w:rPr>
          <w:rFonts w:ascii="Consolas" w:eastAsia="Times New Roman" w:hAnsi="Consolas" w:cs="Courier New"/>
          <w:color w:val="333333"/>
          <w:sz w:val="16"/>
          <w:szCs w:val="16"/>
          <w:vertAlign w:val="superscript"/>
        </w:rPr>
        <w:t>x</w:t>
      </w:r>
      <w:r w:rsidRPr="006B1E2B">
        <w:rPr>
          <w:rFonts w:ascii="Consolas" w:eastAsia="Times New Roman" w:hAnsi="Consolas" w:cs="Courier New"/>
          <w:color w:val="333333"/>
          <w:sz w:val="21"/>
          <w:szCs w:val="21"/>
        </w:rPr>
        <w:t xml:space="preserve"> = (-1).</w:t>
      </w:r>
    </w:p>
    <w:p w14:paraId="45E93DD5" w14:textId="77777777" w:rsidR="00A94A3D" w:rsidRPr="00C7398C" w:rsidRDefault="00A94A3D" w:rsidP="00A94A3D"/>
    <w:p w14:paraId="1FF60034" w14:textId="77777777" w:rsidR="00A94A3D" w:rsidRDefault="00A94A3D" w:rsidP="00A94A3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57C309F6"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int romanToInt(char * s){</w:t>
      </w:r>
    </w:p>
    <w:p w14:paraId="7062039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result = 0;</w:t>
      </w:r>
    </w:p>
    <w:p w14:paraId="7B31E21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i = 0;</w:t>
      </w:r>
    </w:p>
    <w:p w14:paraId="43BCA6BD"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375574A8"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lastRenderedPageBreak/>
        <w:t xml:space="preserve">    // Create a lookup table for Roman numerals</w:t>
      </w:r>
    </w:p>
    <w:p w14:paraId="64691C42"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char roman[7] = {'I', 'V', 'X', 'L', 'C', 'D', 'M'};</w:t>
      </w:r>
    </w:p>
    <w:p w14:paraId="2F6DF7E7"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value[7] = {1, 5, 10, 50, 100, 500, 1000};</w:t>
      </w:r>
    </w:p>
    <w:p w14:paraId="28CC3049"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length = strlen(s);</w:t>
      </w:r>
    </w:p>
    <w:p w14:paraId="3C65326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114BFACE"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for (i = 0; i &lt; length; i++) {</w:t>
      </w:r>
    </w:p>
    <w:p w14:paraId="2AE172B3"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 Find the corresponding value for the current Roman numeral</w:t>
      </w:r>
    </w:p>
    <w:p w14:paraId="25FA09E8"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current = 0;</w:t>
      </w:r>
    </w:p>
    <w:p w14:paraId="045ACAB3"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for (int j = 0; j &lt; 7; j++) {</w:t>
      </w:r>
    </w:p>
    <w:p w14:paraId="2A1ED818"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if (s[i] == roman[j]) {</w:t>
      </w:r>
    </w:p>
    <w:p w14:paraId="7C54EAD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current = value[j];</w:t>
      </w:r>
    </w:p>
    <w:p w14:paraId="60C2C11A"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break;</w:t>
      </w:r>
    </w:p>
    <w:p w14:paraId="2A76F1DE"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302988F2"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447787B4"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389DCB6C"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 Check if subtraction is required</w:t>
      </w:r>
    </w:p>
    <w:p w14:paraId="1891CF92"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if (i &lt; length - 1) {</w:t>
      </w:r>
    </w:p>
    <w:p w14:paraId="2CD4C5A5"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int next = 0;</w:t>
      </w:r>
    </w:p>
    <w:p w14:paraId="79AF07D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for (int j = 0; j &lt; 7; j++) {</w:t>
      </w:r>
    </w:p>
    <w:p w14:paraId="4ACD503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if (s[i+1] == roman[j]) {</w:t>
      </w:r>
    </w:p>
    <w:p w14:paraId="418C6C1C"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next = value[j];</w:t>
      </w:r>
    </w:p>
    <w:p w14:paraId="431C453D"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break;</w:t>
      </w:r>
    </w:p>
    <w:p w14:paraId="2E99118C"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41430046"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426E6428"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20052D7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if (current &lt; next) {</w:t>
      </w:r>
    </w:p>
    <w:p w14:paraId="01AF283F"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result += (next - current);</w:t>
      </w:r>
    </w:p>
    <w:p w14:paraId="37A7BAD3"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i++;</w:t>
      </w:r>
    </w:p>
    <w:p w14:paraId="38B70480"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continue;</w:t>
      </w:r>
    </w:p>
    <w:p w14:paraId="603476C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57BE30D9"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3664CC46"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53FD724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 Add the current value to the result</w:t>
      </w:r>
    </w:p>
    <w:p w14:paraId="3D16916C"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result += current;</w:t>
      </w:r>
    </w:p>
    <w:p w14:paraId="25D59E79"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0F2D5151"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w:t>
      </w:r>
    </w:p>
    <w:p w14:paraId="58953D3B" w14:textId="77777777" w:rsidR="004B3E9D" w:rsidRP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 xml:space="preserve">    return result;</w:t>
      </w:r>
    </w:p>
    <w:p w14:paraId="21655E1A" w14:textId="77777777" w:rsidR="004B3E9D" w:rsidRDefault="004B3E9D" w:rsidP="004B3E9D">
      <w:pPr>
        <w:rPr>
          <w:rFonts w:ascii="Segoe UI" w:eastAsia="Times New Roman" w:hAnsi="Segoe UI" w:cs="Segoe UI"/>
          <w:sz w:val="21"/>
          <w:szCs w:val="21"/>
        </w:rPr>
      </w:pPr>
      <w:r w:rsidRPr="004B3E9D">
        <w:rPr>
          <w:rFonts w:ascii="Segoe UI" w:eastAsia="Times New Roman" w:hAnsi="Segoe UI" w:cs="Segoe UI"/>
          <w:sz w:val="21"/>
          <w:szCs w:val="21"/>
        </w:rPr>
        <w:t>}</w:t>
      </w:r>
    </w:p>
    <w:p w14:paraId="187C2D22" w14:textId="77777777" w:rsidR="004B3E9D" w:rsidRDefault="004B3E9D" w:rsidP="004B3E9D">
      <w:pPr>
        <w:rPr>
          <w:rFonts w:ascii="Segoe UI" w:eastAsia="Times New Roman" w:hAnsi="Segoe UI" w:cs="Segoe UI"/>
          <w:sz w:val="21"/>
          <w:szCs w:val="21"/>
        </w:rPr>
      </w:pPr>
    </w:p>
    <w:p w14:paraId="7944451E" w14:textId="48D7C3B7" w:rsidR="00A94A3D" w:rsidRDefault="00A94A3D" w:rsidP="004B3E9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42D427E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class Solution {</w:t>
      </w:r>
    </w:p>
    <w:p w14:paraId="600AED21"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public int romanToInt(String s) {</w:t>
      </w:r>
    </w:p>
    <w:p w14:paraId="1E37F7A3"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int result = 0;</w:t>
      </w:r>
    </w:p>
    <w:p w14:paraId="6423EA3A"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int i = 0;</w:t>
      </w:r>
    </w:p>
    <w:p w14:paraId="50DD8DE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HashMap &lt;Character, Integer&gt; hm = new HashMap&lt;Character, Integer&gt;();</w:t>
      </w:r>
    </w:p>
    <w:p w14:paraId="5E98F6A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hm.put('I',1);</w:t>
      </w:r>
    </w:p>
    <w:p w14:paraId="2D3A956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hm.put('V',5);</w:t>
      </w:r>
    </w:p>
    <w:p w14:paraId="3B8216CA"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lastRenderedPageBreak/>
        <w:t xml:space="preserve">        hm.put('X',10);</w:t>
      </w:r>
    </w:p>
    <w:p w14:paraId="08B107B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hm.put('L',50);</w:t>
      </w:r>
    </w:p>
    <w:p w14:paraId="0A81EA80"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hm.put('C',100);</w:t>
      </w:r>
    </w:p>
    <w:p w14:paraId="350DDD0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hm.put('D',500);</w:t>
      </w:r>
    </w:p>
    <w:p w14:paraId="6FE46B84"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hm.put('M',1000);</w:t>
      </w:r>
    </w:p>
    <w:p w14:paraId="28FDA65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25E2DCA1"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for (i = 0; i &lt; s.length(); i++) {</w:t>
      </w:r>
    </w:p>
    <w:p w14:paraId="0B36C67D"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if (s.charAt(i) == 'I') {</w:t>
      </w:r>
    </w:p>
    <w:p w14:paraId="4F694D26"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if ((i &lt; s.length()-1) &amp;&amp; (s.charAt(i+1) == 'V' || s.charAt(i+1) == 'X')) {</w:t>
      </w:r>
    </w:p>
    <w:p w14:paraId="15C19D4C"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(hm.get(s.charAt(i+1)) - hm.get(s.charAt(i)));</w:t>
      </w:r>
    </w:p>
    <w:p w14:paraId="3FBC3511"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w:t>
      </w:r>
    </w:p>
    <w:p w14:paraId="324C9974"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w:t>
      </w:r>
    </w:p>
    <w:p w14:paraId="3FA7CD8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w:t>
      </w:r>
    </w:p>
    <w:p w14:paraId="2384C4C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377EE9FA"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if (s.charAt(i) == 'X') {</w:t>
      </w:r>
    </w:p>
    <w:p w14:paraId="1AE2FF2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if ((i &lt; s.length()-1) &amp;&amp; (s.charAt(i+1) == 'L' || s.charAt(i+1) == 'C')) {</w:t>
      </w:r>
    </w:p>
    <w:p w14:paraId="116435A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(hm.get(s.charAt(i+1)) - hm.get(s.charAt(i)));</w:t>
      </w:r>
    </w:p>
    <w:p w14:paraId="4C6ABBA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w:t>
      </w:r>
    </w:p>
    <w:p w14:paraId="35AED9A7"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w:t>
      </w:r>
    </w:p>
    <w:p w14:paraId="0FE0B48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w:t>
      </w:r>
    </w:p>
    <w:p w14:paraId="3A7AAF9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0FAEA95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if (s.charAt(i) == 'C') {</w:t>
      </w:r>
    </w:p>
    <w:p w14:paraId="3AA44481"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if ((i &lt; s.length()-1) &amp;&amp; (s.charAt(i+1) == 'D' || s.charAt(i+1) == 'M')) {</w:t>
      </w:r>
    </w:p>
    <w:p w14:paraId="4AE4DC0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(hm.get(s.charAt(i+1)) - hm.get(s.charAt(i)));</w:t>
      </w:r>
    </w:p>
    <w:p w14:paraId="48DA109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i++;</w:t>
      </w:r>
    </w:p>
    <w:p w14:paraId="70BA9FEE"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w:t>
      </w:r>
    </w:p>
    <w:p w14:paraId="42966712"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w:t>
      </w:r>
    </w:p>
    <w:p w14:paraId="1EFCEFE3"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688BA2D7"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 else {</w:t>
      </w:r>
    </w:p>
    <w:p w14:paraId="4FF307F8"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result += hm.get(s.charAt(i));</w:t>
      </w:r>
    </w:p>
    <w:p w14:paraId="39858438"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522E2AFD"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50341329"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78CFF145"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return result;</w:t>
      </w:r>
    </w:p>
    <w:p w14:paraId="5C67DB0D" w14:textId="77777777" w:rsidR="00FD3A42" w:rsidRPr="00FD3A42"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 xml:space="preserve">    }</w:t>
      </w:r>
    </w:p>
    <w:p w14:paraId="550E62A2" w14:textId="174B6CA6" w:rsidR="00A94A3D" w:rsidRDefault="00FD3A42" w:rsidP="00FD3A42">
      <w:pPr>
        <w:rPr>
          <w:rFonts w:ascii="Segoe UI" w:eastAsia="Times New Roman" w:hAnsi="Segoe UI" w:cs="Segoe UI"/>
          <w:sz w:val="21"/>
          <w:szCs w:val="21"/>
        </w:rPr>
      </w:pPr>
      <w:r w:rsidRPr="00FD3A42">
        <w:rPr>
          <w:rFonts w:ascii="Segoe UI" w:eastAsia="Times New Roman" w:hAnsi="Segoe UI" w:cs="Segoe UI"/>
          <w:sz w:val="21"/>
          <w:szCs w:val="21"/>
        </w:rPr>
        <w:t>}</w:t>
      </w:r>
    </w:p>
    <w:p w14:paraId="4A6EFB0E" w14:textId="77777777" w:rsidR="00367B40" w:rsidRDefault="00367B40" w:rsidP="00FD3A42">
      <w:pPr>
        <w:rPr>
          <w:rFonts w:ascii="Segoe UI" w:eastAsia="Times New Roman" w:hAnsi="Segoe UI" w:cs="Segoe UI"/>
          <w:sz w:val="21"/>
          <w:szCs w:val="21"/>
        </w:rPr>
      </w:pPr>
    </w:p>
    <w:p w14:paraId="57BEA412" w14:textId="77777777" w:rsidR="00367B40" w:rsidRDefault="00367B40" w:rsidP="00FD3A42">
      <w:pPr>
        <w:rPr>
          <w:rFonts w:ascii="Segoe UI" w:eastAsia="Times New Roman" w:hAnsi="Segoe UI" w:cs="Segoe UI"/>
          <w:sz w:val="21"/>
          <w:szCs w:val="21"/>
        </w:rPr>
      </w:pPr>
    </w:p>
    <w:p w14:paraId="6736F938" w14:textId="77777777" w:rsidR="00367B40" w:rsidRDefault="00367B40" w:rsidP="00FD3A42">
      <w:pPr>
        <w:rPr>
          <w:rFonts w:ascii="Segoe UI" w:eastAsia="Times New Roman" w:hAnsi="Segoe UI" w:cs="Segoe UI"/>
          <w:sz w:val="21"/>
          <w:szCs w:val="21"/>
        </w:rPr>
      </w:pPr>
    </w:p>
    <w:p w14:paraId="499AED37" w14:textId="77777777" w:rsidR="00367B40" w:rsidRDefault="00367B40" w:rsidP="00FD3A42">
      <w:pPr>
        <w:rPr>
          <w:rFonts w:ascii="Segoe UI" w:eastAsia="Times New Roman" w:hAnsi="Segoe UI" w:cs="Segoe UI"/>
          <w:sz w:val="21"/>
          <w:szCs w:val="21"/>
        </w:rPr>
      </w:pPr>
    </w:p>
    <w:p w14:paraId="11EA1A22" w14:textId="77777777" w:rsidR="00367B40" w:rsidRDefault="00367B40" w:rsidP="00FD3A42">
      <w:pPr>
        <w:rPr>
          <w:rFonts w:ascii="Segoe UI" w:eastAsia="Times New Roman" w:hAnsi="Segoe UI" w:cs="Segoe UI"/>
          <w:sz w:val="21"/>
          <w:szCs w:val="21"/>
        </w:rPr>
      </w:pPr>
    </w:p>
    <w:p w14:paraId="5915D03F" w14:textId="77777777" w:rsidR="00367B40" w:rsidRDefault="00367B40" w:rsidP="00FD3A42">
      <w:pPr>
        <w:rPr>
          <w:rFonts w:ascii="Segoe UI" w:eastAsia="Times New Roman" w:hAnsi="Segoe UI" w:cs="Segoe UI"/>
          <w:sz w:val="21"/>
          <w:szCs w:val="21"/>
        </w:rPr>
      </w:pPr>
    </w:p>
    <w:p w14:paraId="73918519" w14:textId="77777777" w:rsidR="00367B40" w:rsidRDefault="00367B40" w:rsidP="00FD3A42">
      <w:pPr>
        <w:rPr>
          <w:rFonts w:ascii="Segoe UI" w:eastAsia="Times New Roman" w:hAnsi="Segoe UI" w:cs="Segoe UI"/>
          <w:sz w:val="21"/>
          <w:szCs w:val="21"/>
        </w:rPr>
      </w:pPr>
    </w:p>
    <w:p w14:paraId="703770DF" w14:textId="77777777" w:rsidR="00367B40" w:rsidRDefault="00367B40" w:rsidP="00FD3A42">
      <w:pPr>
        <w:rPr>
          <w:rFonts w:ascii="Segoe UI" w:eastAsia="Times New Roman" w:hAnsi="Segoe UI" w:cs="Segoe UI"/>
          <w:sz w:val="21"/>
          <w:szCs w:val="21"/>
        </w:rPr>
      </w:pPr>
    </w:p>
    <w:p w14:paraId="46A99FDF" w14:textId="77777777" w:rsidR="00367B40" w:rsidRDefault="00367B40" w:rsidP="00FD3A42">
      <w:pPr>
        <w:rPr>
          <w:rFonts w:ascii="Segoe UI" w:eastAsia="Times New Roman" w:hAnsi="Segoe UI" w:cs="Segoe UI"/>
          <w:sz w:val="21"/>
          <w:szCs w:val="21"/>
        </w:rPr>
      </w:pPr>
    </w:p>
    <w:p w14:paraId="7EB83A5F" w14:textId="77777777" w:rsidR="00367B40" w:rsidRDefault="00367B40" w:rsidP="00FD3A42">
      <w:pPr>
        <w:rPr>
          <w:rFonts w:ascii="Segoe UI" w:eastAsia="Times New Roman" w:hAnsi="Segoe UI" w:cs="Segoe UI"/>
          <w:sz w:val="21"/>
          <w:szCs w:val="21"/>
        </w:rPr>
      </w:pPr>
    </w:p>
    <w:p w14:paraId="171FFDC3" w14:textId="77777777" w:rsidR="00367B40" w:rsidRDefault="00367B40" w:rsidP="00FD3A42">
      <w:pPr>
        <w:rPr>
          <w:rFonts w:ascii="Segoe UI" w:eastAsia="Times New Roman" w:hAnsi="Segoe UI" w:cs="Segoe UI"/>
          <w:sz w:val="21"/>
          <w:szCs w:val="21"/>
        </w:rPr>
      </w:pPr>
    </w:p>
    <w:p w14:paraId="6D008A56" w14:textId="28EC871D" w:rsidR="00367B40" w:rsidRDefault="00367B40" w:rsidP="00367B40">
      <w:pPr>
        <w:pStyle w:val="Heading1"/>
      </w:pPr>
      <w:bookmarkStart w:id="47" w:name="_Toc142029753"/>
      <w:r>
        <w:lastRenderedPageBreak/>
        <w:t>OTHERS</w:t>
      </w:r>
      <w:bookmarkEnd w:id="47"/>
    </w:p>
    <w:p w14:paraId="48C7E706" w14:textId="44067960" w:rsidR="00367B40" w:rsidRDefault="00364EBB" w:rsidP="00367B40">
      <w:pPr>
        <w:pStyle w:val="Heading2"/>
        <w:rPr>
          <w:rFonts w:ascii="Segoe UI" w:eastAsia="Times New Roman" w:hAnsi="Segoe UI" w:cs="Segoe UI"/>
          <w:bCs/>
          <w:sz w:val="21"/>
          <w:szCs w:val="21"/>
          <w:u w:val="single"/>
        </w:rPr>
      </w:pPr>
      <w:bookmarkStart w:id="48" w:name="_Toc142029754"/>
      <w:r>
        <w:rPr>
          <w:rFonts w:ascii="Segoe UI" w:eastAsia="Times New Roman" w:hAnsi="Segoe UI" w:cs="Segoe UI"/>
          <w:bCs/>
          <w:sz w:val="21"/>
          <w:szCs w:val="21"/>
          <w:u w:val="single"/>
        </w:rPr>
        <w:t>Number Of 1 Bits</w:t>
      </w:r>
      <w:bookmarkEnd w:id="48"/>
    </w:p>
    <w:p w14:paraId="36C00F3C"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Write a function that takes the binary representation of an unsigned integer and returns the number of '1' bits it has (also known as the </w:t>
      </w:r>
      <w:hyperlink r:id="rId40" w:tgtFrame="_blank" w:history="1">
        <w:r>
          <w:rPr>
            <w:rStyle w:val="Hyperlink"/>
            <w:rFonts w:ascii="Segoe UI" w:hAnsi="Segoe UI" w:cs="Segoe UI"/>
            <w:color w:val="1890FF"/>
            <w:sz w:val="21"/>
            <w:szCs w:val="21"/>
          </w:rPr>
          <w:t>Hamming weight</w:t>
        </w:r>
      </w:hyperlink>
      <w:r>
        <w:rPr>
          <w:rFonts w:ascii="Segoe UI" w:hAnsi="Segoe UI" w:cs="Segoe UI"/>
          <w:sz w:val="21"/>
          <w:szCs w:val="21"/>
        </w:rPr>
        <w:t>).</w:t>
      </w:r>
    </w:p>
    <w:p w14:paraId="011540C0"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w:t>
      </w:r>
    </w:p>
    <w:p w14:paraId="2761B1F6" w14:textId="77777777" w:rsidR="0009397A" w:rsidRDefault="0009397A" w:rsidP="0009397A">
      <w:pPr>
        <w:numPr>
          <w:ilvl w:val="0"/>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Note that in some languages, such as Java, there is no unsigned integer type. In this case, the input will be given as a signed integer type. It should not affect your implementation, as the integer's internal binary representation is the same, whether it is signed or unsigned.</w:t>
      </w:r>
    </w:p>
    <w:p w14:paraId="69F4E449" w14:textId="77777777" w:rsidR="0009397A" w:rsidRDefault="0009397A" w:rsidP="0009397A">
      <w:pPr>
        <w:numPr>
          <w:ilvl w:val="0"/>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 Java, the compiler represents the signed integers using </w:t>
      </w:r>
      <w:hyperlink r:id="rId41" w:tgtFrame="_blank" w:history="1">
        <w:r>
          <w:rPr>
            <w:rStyle w:val="Hyperlink"/>
            <w:rFonts w:ascii="Segoe UI" w:hAnsi="Segoe UI" w:cs="Segoe UI"/>
            <w:color w:val="1890FF"/>
            <w:sz w:val="21"/>
            <w:szCs w:val="21"/>
          </w:rPr>
          <w:t>2's complement notation</w:t>
        </w:r>
      </w:hyperlink>
      <w:r>
        <w:rPr>
          <w:rFonts w:ascii="Segoe UI" w:hAnsi="Segoe UI" w:cs="Segoe UI"/>
          <w:sz w:val="21"/>
          <w:szCs w:val="21"/>
        </w:rPr>
        <w:t>. Therefore, in </w:t>
      </w:r>
      <w:r>
        <w:rPr>
          <w:rStyle w:val="Strong"/>
          <w:rFonts w:ascii="Segoe UI" w:hAnsi="Segoe UI" w:cs="Segoe UI"/>
          <w:sz w:val="21"/>
          <w:szCs w:val="21"/>
        </w:rPr>
        <w:t>Example 3</w:t>
      </w:r>
      <w:r>
        <w:rPr>
          <w:rFonts w:ascii="Segoe UI" w:hAnsi="Segoe UI" w:cs="Segoe UI"/>
          <w:sz w:val="21"/>
          <w:szCs w:val="21"/>
        </w:rPr>
        <w:t>, the input represents the signed integer. </w:t>
      </w:r>
      <w:r>
        <w:rPr>
          <w:rStyle w:val="HTMLCode"/>
          <w:rFonts w:ascii="Consolas" w:eastAsiaTheme="minorEastAsia" w:hAnsi="Consolas"/>
          <w:color w:val="C7254E"/>
          <w:sz w:val="21"/>
          <w:szCs w:val="21"/>
          <w:shd w:val="clear" w:color="auto" w:fill="F9F2F4"/>
        </w:rPr>
        <w:t>-3</w:t>
      </w:r>
      <w:r>
        <w:rPr>
          <w:rFonts w:ascii="Segoe UI" w:hAnsi="Segoe UI" w:cs="Segoe UI"/>
          <w:sz w:val="21"/>
          <w:szCs w:val="21"/>
        </w:rPr>
        <w:t>.</w:t>
      </w:r>
    </w:p>
    <w:p w14:paraId="72E6B984"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1868022E"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692850B0"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n = 00000000000000000000000000001011</w:t>
      </w:r>
    </w:p>
    <w:p w14:paraId="4AAC4FB2"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3</w:t>
      </w:r>
    </w:p>
    <w:p w14:paraId="4F7A3EBF"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The input binary string </w:t>
      </w:r>
      <w:r>
        <w:rPr>
          <w:rStyle w:val="Strong"/>
          <w:rFonts w:ascii="Consolas" w:hAnsi="Consolas"/>
          <w:color w:val="333333"/>
          <w:sz w:val="21"/>
          <w:szCs w:val="21"/>
        </w:rPr>
        <w:t>00000000000000000000000000001011</w:t>
      </w:r>
      <w:r>
        <w:rPr>
          <w:rFonts w:ascii="Consolas" w:hAnsi="Consolas"/>
          <w:color w:val="333333"/>
          <w:sz w:val="21"/>
          <w:szCs w:val="21"/>
        </w:rPr>
        <w:t xml:space="preserve"> has a total of three '1' bits.</w:t>
      </w:r>
    </w:p>
    <w:p w14:paraId="1FC6127C"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0CBFE482"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n = 00000000000000000000000010000000</w:t>
      </w:r>
    </w:p>
    <w:p w14:paraId="38AE1150"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1</w:t>
      </w:r>
    </w:p>
    <w:p w14:paraId="08DB0BD9"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The input binary string </w:t>
      </w:r>
      <w:r>
        <w:rPr>
          <w:rStyle w:val="Strong"/>
          <w:rFonts w:ascii="Consolas" w:hAnsi="Consolas"/>
          <w:color w:val="333333"/>
          <w:sz w:val="21"/>
          <w:szCs w:val="21"/>
        </w:rPr>
        <w:t>00000000000000000000000010000000</w:t>
      </w:r>
      <w:r>
        <w:rPr>
          <w:rFonts w:ascii="Consolas" w:hAnsi="Consolas"/>
          <w:color w:val="333333"/>
          <w:sz w:val="21"/>
          <w:szCs w:val="21"/>
        </w:rPr>
        <w:t xml:space="preserve"> has a total of one '1' bit.</w:t>
      </w:r>
    </w:p>
    <w:p w14:paraId="566238E1" w14:textId="77777777" w:rsidR="0009397A" w:rsidRDefault="0009397A" w:rsidP="0009397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3:</w:t>
      </w:r>
    </w:p>
    <w:p w14:paraId="112D00A9"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n = 11111111111111111111111111111101</w:t>
      </w:r>
    </w:p>
    <w:p w14:paraId="067EFC9C"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31</w:t>
      </w:r>
    </w:p>
    <w:p w14:paraId="50AD9C67" w14:textId="77777777" w:rsidR="0009397A" w:rsidRDefault="0009397A" w:rsidP="000939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The input binary string </w:t>
      </w:r>
      <w:r>
        <w:rPr>
          <w:rStyle w:val="Strong"/>
          <w:rFonts w:ascii="Consolas" w:hAnsi="Consolas"/>
          <w:color w:val="333333"/>
          <w:sz w:val="21"/>
          <w:szCs w:val="21"/>
        </w:rPr>
        <w:t>11111111111111111111111111111101</w:t>
      </w:r>
      <w:r>
        <w:rPr>
          <w:rFonts w:ascii="Consolas" w:hAnsi="Consolas"/>
          <w:color w:val="333333"/>
          <w:sz w:val="21"/>
          <w:szCs w:val="21"/>
        </w:rPr>
        <w:t xml:space="preserve"> has a total of thirty one '1' bits.</w:t>
      </w:r>
    </w:p>
    <w:p w14:paraId="69DF9E09" w14:textId="7546C352" w:rsidR="00367B40" w:rsidRPr="00A21EB9" w:rsidRDefault="00367B40" w:rsidP="00367B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21EB9">
        <w:rPr>
          <w:rFonts w:ascii="Consolas" w:eastAsia="Times New Roman" w:hAnsi="Consolas" w:cs="Courier New"/>
          <w:color w:val="333333"/>
          <w:sz w:val="21"/>
          <w:szCs w:val="21"/>
        </w:rPr>
        <w:t>"]</w:t>
      </w:r>
    </w:p>
    <w:p w14:paraId="42BEBCA0" w14:textId="77777777" w:rsidR="00367B40" w:rsidRPr="00C7398C" w:rsidRDefault="00367B40" w:rsidP="00367B40"/>
    <w:p w14:paraId="16006881" w14:textId="77777777" w:rsidR="004325E5" w:rsidRDefault="004325E5" w:rsidP="00367B40">
      <w:pPr>
        <w:rPr>
          <w:rFonts w:ascii="Segoe UI" w:eastAsia="Times New Roman" w:hAnsi="Segoe UI" w:cs="Segoe UI"/>
          <w:b/>
          <w:bCs/>
          <w:sz w:val="21"/>
          <w:szCs w:val="21"/>
          <w:u w:val="single"/>
        </w:rPr>
      </w:pPr>
    </w:p>
    <w:p w14:paraId="62346935" w14:textId="77777777" w:rsidR="004325E5" w:rsidRDefault="004325E5" w:rsidP="00367B40">
      <w:pPr>
        <w:rPr>
          <w:rFonts w:ascii="Segoe UI" w:eastAsia="Times New Roman" w:hAnsi="Segoe UI" w:cs="Segoe UI"/>
          <w:b/>
          <w:bCs/>
          <w:sz w:val="21"/>
          <w:szCs w:val="21"/>
          <w:u w:val="single"/>
        </w:rPr>
      </w:pPr>
    </w:p>
    <w:p w14:paraId="2A571B8B" w14:textId="28B5D18A" w:rsidR="00367B40" w:rsidRDefault="00367B40" w:rsidP="00367B4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C:</w:t>
      </w:r>
    </w:p>
    <w:p w14:paraId="158B4B14"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int hammingWeight(uint32_t n) {</w:t>
      </w:r>
    </w:p>
    <w:p w14:paraId="1BCBFA96"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int count = 0;</w:t>
      </w:r>
    </w:p>
    <w:p w14:paraId="7B59086E"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while (n != 0) {</w:t>
      </w:r>
    </w:p>
    <w:p w14:paraId="21A57027"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n = (n &amp; n-1);</w:t>
      </w:r>
    </w:p>
    <w:p w14:paraId="62CC5C50"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count++;</w:t>
      </w:r>
    </w:p>
    <w:p w14:paraId="54FE423A"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w:t>
      </w:r>
    </w:p>
    <w:p w14:paraId="393F8AC1" w14:textId="77777777" w:rsidR="004325E5" w:rsidRPr="004325E5"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 xml:space="preserve">    return count;</w:t>
      </w:r>
    </w:p>
    <w:p w14:paraId="79CD4673" w14:textId="55BAE63A" w:rsidR="00367B40" w:rsidRDefault="004325E5" w:rsidP="004325E5">
      <w:pPr>
        <w:rPr>
          <w:rFonts w:ascii="Segoe UI" w:eastAsia="Times New Roman" w:hAnsi="Segoe UI" w:cs="Segoe UI"/>
          <w:sz w:val="21"/>
          <w:szCs w:val="21"/>
        </w:rPr>
      </w:pPr>
      <w:r w:rsidRPr="004325E5">
        <w:rPr>
          <w:rFonts w:ascii="Segoe UI" w:eastAsia="Times New Roman" w:hAnsi="Segoe UI" w:cs="Segoe UI"/>
          <w:sz w:val="21"/>
          <w:szCs w:val="21"/>
        </w:rPr>
        <w:t>}</w:t>
      </w:r>
    </w:p>
    <w:p w14:paraId="197B8E01" w14:textId="77777777" w:rsidR="0061636F" w:rsidRDefault="0061636F" w:rsidP="004325E5">
      <w:pPr>
        <w:rPr>
          <w:rFonts w:ascii="Segoe UI" w:eastAsia="Times New Roman" w:hAnsi="Segoe UI" w:cs="Segoe UI"/>
          <w:sz w:val="21"/>
          <w:szCs w:val="21"/>
        </w:rPr>
      </w:pPr>
    </w:p>
    <w:p w14:paraId="5314B1EC" w14:textId="77777777" w:rsidR="00367B40" w:rsidRDefault="00367B40" w:rsidP="00367B4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CCF0EDF"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public class Solution {</w:t>
      </w:r>
    </w:p>
    <w:p w14:paraId="1E7A5AB4"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 you need to treat n as an unsigned value</w:t>
      </w:r>
    </w:p>
    <w:p w14:paraId="56F66F20"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public int hammingWeight(int n) {</w:t>
      </w:r>
    </w:p>
    <w:p w14:paraId="47120042"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int count = 0;</w:t>
      </w:r>
    </w:p>
    <w:p w14:paraId="18A0B175"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for (int i = 0; i &lt; 32; i++) {</w:t>
      </w:r>
    </w:p>
    <w:p w14:paraId="67C481EF"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if ((n &amp; 1) == 1) count++;</w:t>
      </w:r>
    </w:p>
    <w:p w14:paraId="78B9A302"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n &gt;&gt;=1 ;</w:t>
      </w:r>
    </w:p>
    <w:p w14:paraId="04AF873B"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w:t>
      </w:r>
    </w:p>
    <w:p w14:paraId="5CE38D84"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return count;</w:t>
      </w:r>
    </w:p>
    <w:p w14:paraId="20B8EBCE" w14:textId="77777777" w:rsidR="002C691C" w:rsidRPr="002C691C"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 xml:space="preserve">    }</w:t>
      </w:r>
    </w:p>
    <w:p w14:paraId="378D4399" w14:textId="713AF20F" w:rsidR="00367B40" w:rsidRDefault="002C691C" w:rsidP="002C691C">
      <w:pPr>
        <w:rPr>
          <w:rFonts w:ascii="Segoe UI" w:eastAsia="Times New Roman" w:hAnsi="Segoe UI" w:cs="Segoe UI"/>
          <w:sz w:val="21"/>
          <w:szCs w:val="21"/>
        </w:rPr>
      </w:pPr>
      <w:r w:rsidRPr="002C691C">
        <w:rPr>
          <w:rFonts w:ascii="Segoe UI" w:eastAsia="Times New Roman" w:hAnsi="Segoe UI" w:cs="Segoe UI"/>
          <w:sz w:val="21"/>
          <w:szCs w:val="21"/>
        </w:rPr>
        <w:t>}</w:t>
      </w:r>
    </w:p>
    <w:p w14:paraId="416714AE" w14:textId="77777777" w:rsidR="00367B40" w:rsidRDefault="00367B40" w:rsidP="00367B40">
      <w:pPr>
        <w:rPr>
          <w:rFonts w:ascii="Segoe UI" w:eastAsia="Times New Roman" w:hAnsi="Segoe UI" w:cs="Segoe UI"/>
          <w:sz w:val="21"/>
          <w:szCs w:val="21"/>
        </w:rPr>
      </w:pPr>
    </w:p>
    <w:p w14:paraId="397A3F88" w14:textId="3588D6EF" w:rsidR="00443A64" w:rsidRDefault="00443A64" w:rsidP="00443A64">
      <w:pPr>
        <w:pStyle w:val="Heading2"/>
        <w:rPr>
          <w:rFonts w:ascii="Segoe UI" w:eastAsia="Times New Roman" w:hAnsi="Segoe UI" w:cs="Segoe UI"/>
          <w:bCs/>
          <w:sz w:val="21"/>
          <w:szCs w:val="21"/>
          <w:u w:val="single"/>
        </w:rPr>
      </w:pPr>
      <w:bookmarkStart w:id="49" w:name="_Toc142029755"/>
      <w:r>
        <w:rPr>
          <w:rFonts w:ascii="Segoe UI" w:eastAsia="Times New Roman" w:hAnsi="Segoe UI" w:cs="Segoe UI"/>
          <w:bCs/>
          <w:sz w:val="21"/>
          <w:szCs w:val="21"/>
          <w:u w:val="single"/>
        </w:rPr>
        <w:t>Hamming Distance</w:t>
      </w:r>
      <w:bookmarkEnd w:id="49"/>
    </w:p>
    <w:p w14:paraId="6EF5748B"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hyperlink r:id="rId42" w:tgtFrame="_blank" w:history="1">
        <w:r>
          <w:rPr>
            <w:rStyle w:val="Hyperlink"/>
            <w:rFonts w:ascii="Segoe UI" w:hAnsi="Segoe UI" w:cs="Segoe UI"/>
            <w:color w:val="1890FF"/>
            <w:sz w:val="21"/>
            <w:szCs w:val="21"/>
          </w:rPr>
          <w:t>Hamming distance</w:t>
        </w:r>
      </w:hyperlink>
      <w:r>
        <w:rPr>
          <w:rFonts w:ascii="Segoe UI" w:hAnsi="Segoe UI" w:cs="Segoe UI"/>
          <w:sz w:val="21"/>
          <w:szCs w:val="21"/>
        </w:rPr>
        <w:t> between two integers is the number of positions at which the corresponding bits are different.</w:t>
      </w:r>
    </w:p>
    <w:p w14:paraId="5984D82E"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two integers </w:t>
      </w:r>
      <w:r>
        <w:rPr>
          <w:rStyle w:val="HTMLCode"/>
          <w:rFonts w:ascii="Consolas" w:hAnsi="Consolas"/>
          <w:color w:val="C7254E"/>
          <w:sz w:val="21"/>
          <w:szCs w:val="21"/>
          <w:shd w:val="clear" w:color="auto" w:fill="F9F2F4"/>
        </w:rPr>
        <w:t>x</w:t>
      </w:r>
      <w:r>
        <w:rPr>
          <w:rFonts w:ascii="Segoe UI" w:hAnsi="Segoe UI" w:cs="Segoe UI"/>
          <w:sz w:val="21"/>
          <w:szCs w:val="21"/>
        </w:rPr>
        <w:t> and </w:t>
      </w:r>
      <w:r>
        <w:rPr>
          <w:rStyle w:val="HTMLCode"/>
          <w:rFonts w:ascii="Consolas" w:hAnsi="Consolas"/>
          <w:color w:val="C7254E"/>
          <w:sz w:val="21"/>
          <w:szCs w:val="21"/>
          <w:shd w:val="clear" w:color="auto" w:fill="F9F2F4"/>
        </w:rPr>
        <w:t>y</w:t>
      </w:r>
      <w:r>
        <w:rPr>
          <w:rFonts w:ascii="Segoe UI" w:hAnsi="Segoe UI" w:cs="Segoe UI"/>
          <w:sz w:val="21"/>
          <w:szCs w:val="21"/>
        </w:rPr>
        <w:t>, return </w:t>
      </w:r>
      <w:r>
        <w:rPr>
          <w:rStyle w:val="Emphasis"/>
          <w:rFonts w:ascii="Segoe UI" w:hAnsi="Segoe UI" w:cs="Segoe UI"/>
          <w:sz w:val="21"/>
          <w:szCs w:val="21"/>
        </w:rPr>
        <w:t>the </w:t>
      </w:r>
      <w:r>
        <w:rPr>
          <w:rStyle w:val="Strong"/>
          <w:rFonts w:ascii="Segoe UI" w:hAnsi="Segoe UI" w:cs="Segoe UI"/>
          <w:i/>
          <w:iCs/>
          <w:sz w:val="21"/>
          <w:szCs w:val="21"/>
        </w:rPr>
        <w:t>Hamming distance</w:t>
      </w:r>
      <w:r>
        <w:rPr>
          <w:rStyle w:val="Emphasis"/>
          <w:rFonts w:ascii="Segoe UI" w:hAnsi="Segoe UI" w:cs="Segoe UI"/>
          <w:sz w:val="21"/>
          <w:szCs w:val="21"/>
        </w:rPr>
        <w:t> between them</w:t>
      </w:r>
      <w:r>
        <w:rPr>
          <w:rFonts w:ascii="Segoe UI" w:hAnsi="Segoe UI" w:cs="Segoe UI"/>
          <w:sz w:val="21"/>
          <w:szCs w:val="21"/>
        </w:rPr>
        <w:t>.</w:t>
      </w:r>
    </w:p>
    <w:p w14:paraId="586634E6"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640853BD"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2E8160FD"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x = 1, y = 4</w:t>
      </w:r>
    </w:p>
    <w:p w14:paraId="34728FE5"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2</w:t>
      </w:r>
    </w:p>
    <w:p w14:paraId="2A0710B2"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p>
    <w:p w14:paraId="6C184199"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1   (0 0 0 1)</w:t>
      </w:r>
    </w:p>
    <w:p w14:paraId="7999689D"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4   (0 1 0 0)</w:t>
      </w:r>
    </w:p>
    <w:p w14:paraId="0D4F4DBE"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14:paraId="36662B7F"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The above arrows point to positions where the corresponding bits are different.</w:t>
      </w:r>
    </w:p>
    <w:p w14:paraId="089F66D4" w14:textId="77777777" w:rsidR="0076233C" w:rsidRDefault="0076233C" w:rsidP="0076233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663895A0"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lastRenderedPageBreak/>
        <w:t>Input:</w:t>
      </w:r>
      <w:r>
        <w:rPr>
          <w:rFonts w:ascii="Consolas" w:hAnsi="Consolas"/>
          <w:color w:val="333333"/>
          <w:sz w:val="21"/>
          <w:szCs w:val="21"/>
        </w:rPr>
        <w:t xml:space="preserve"> x = 3, y = 1</w:t>
      </w:r>
    </w:p>
    <w:p w14:paraId="23D10753" w14:textId="77777777" w:rsidR="0076233C" w:rsidRDefault="0076233C" w:rsidP="00762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1</w:t>
      </w:r>
    </w:p>
    <w:p w14:paraId="40B9430C" w14:textId="77777777" w:rsidR="00443A64" w:rsidRDefault="00443A64" w:rsidP="00443A64">
      <w:pPr>
        <w:rPr>
          <w:rFonts w:ascii="Segoe UI" w:eastAsia="Times New Roman" w:hAnsi="Segoe UI" w:cs="Segoe UI"/>
          <w:b/>
          <w:bCs/>
          <w:sz w:val="21"/>
          <w:szCs w:val="21"/>
          <w:u w:val="single"/>
        </w:rPr>
      </w:pPr>
    </w:p>
    <w:p w14:paraId="1E4DECDE" w14:textId="77777777" w:rsidR="00443A64" w:rsidRDefault="00443A64" w:rsidP="00443A64">
      <w:pPr>
        <w:rPr>
          <w:rFonts w:ascii="Segoe UI" w:eastAsia="Times New Roman" w:hAnsi="Segoe UI" w:cs="Segoe UI"/>
          <w:b/>
          <w:bCs/>
          <w:sz w:val="21"/>
          <w:szCs w:val="21"/>
          <w:u w:val="single"/>
        </w:rPr>
      </w:pPr>
    </w:p>
    <w:p w14:paraId="2E84BB65" w14:textId="77777777" w:rsidR="00443A64" w:rsidRDefault="00443A64" w:rsidP="00443A6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E97A9DB"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int hammingDistance(int x, int y){</w:t>
      </w:r>
    </w:p>
    <w:p w14:paraId="0B5C10C7"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int result = x ^ y;</w:t>
      </w:r>
    </w:p>
    <w:p w14:paraId="65FC4A14"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int count = 0;</w:t>
      </w:r>
    </w:p>
    <w:p w14:paraId="1AB2CC6A"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while (result != 0) {</w:t>
      </w:r>
    </w:p>
    <w:p w14:paraId="5858CE9B"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result = result &amp; (result-1);</w:t>
      </w:r>
    </w:p>
    <w:p w14:paraId="61FAF0D1"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count++;</w:t>
      </w:r>
    </w:p>
    <w:p w14:paraId="72F559F7"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w:t>
      </w:r>
    </w:p>
    <w:p w14:paraId="498942FB" w14:textId="77777777" w:rsidR="00B80882" w:rsidRPr="00B80882"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 xml:space="preserve">    return count;</w:t>
      </w:r>
    </w:p>
    <w:p w14:paraId="3B85C26B" w14:textId="31DB608A" w:rsidR="00443A64" w:rsidRDefault="00B80882" w:rsidP="00B80882">
      <w:pPr>
        <w:rPr>
          <w:rFonts w:ascii="Segoe UI" w:eastAsia="Times New Roman" w:hAnsi="Segoe UI" w:cs="Segoe UI"/>
          <w:sz w:val="21"/>
          <w:szCs w:val="21"/>
        </w:rPr>
      </w:pPr>
      <w:r w:rsidRPr="00B80882">
        <w:rPr>
          <w:rFonts w:ascii="Segoe UI" w:eastAsia="Times New Roman" w:hAnsi="Segoe UI" w:cs="Segoe UI"/>
          <w:sz w:val="21"/>
          <w:szCs w:val="21"/>
        </w:rPr>
        <w:t>}</w:t>
      </w:r>
    </w:p>
    <w:p w14:paraId="71F1173D" w14:textId="77777777" w:rsidR="00B80882" w:rsidRDefault="00B80882" w:rsidP="00B80882">
      <w:pPr>
        <w:rPr>
          <w:rFonts w:ascii="Segoe UI" w:eastAsia="Times New Roman" w:hAnsi="Segoe UI" w:cs="Segoe UI"/>
          <w:sz w:val="21"/>
          <w:szCs w:val="21"/>
        </w:rPr>
      </w:pPr>
    </w:p>
    <w:p w14:paraId="1580458F" w14:textId="77777777" w:rsidR="00443A64" w:rsidRDefault="00443A64" w:rsidP="00443A6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4F52255C"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class Solution {</w:t>
      </w:r>
    </w:p>
    <w:p w14:paraId="1D702B57"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public int hammingDistance(int x, int y) {</w:t>
      </w:r>
    </w:p>
    <w:p w14:paraId="733B782D"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int count = 0;</w:t>
      </w:r>
    </w:p>
    <w:p w14:paraId="4B7E52CE"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for (int i = 0; i &lt; 32; i++) {</w:t>
      </w:r>
    </w:p>
    <w:p w14:paraId="483B776F"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if ((x &amp; 1) != (y &amp; 1)) count++;</w:t>
      </w:r>
    </w:p>
    <w:p w14:paraId="2C61CBEB"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w:t>
      </w:r>
    </w:p>
    <w:p w14:paraId="3ED8D41B"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x &gt;&gt;= 1;</w:t>
      </w:r>
    </w:p>
    <w:p w14:paraId="1F4DF291"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y &gt;&gt;= 1;</w:t>
      </w:r>
    </w:p>
    <w:p w14:paraId="0C5F6797"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w:t>
      </w:r>
    </w:p>
    <w:p w14:paraId="4315C733"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return count;</w:t>
      </w:r>
    </w:p>
    <w:p w14:paraId="3587C3F9" w14:textId="77777777" w:rsidR="004B019E" w:rsidRPr="004B019E"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 xml:space="preserve">    }</w:t>
      </w:r>
    </w:p>
    <w:p w14:paraId="6366FA81" w14:textId="3475F622" w:rsidR="00367B40" w:rsidRDefault="004B019E" w:rsidP="004B019E">
      <w:pPr>
        <w:rPr>
          <w:rFonts w:ascii="Segoe UI" w:eastAsia="Times New Roman" w:hAnsi="Segoe UI" w:cs="Segoe UI"/>
          <w:sz w:val="21"/>
          <w:szCs w:val="21"/>
        </w:rPr>
      </w:pPr>
      <w:r w:rsidRPr="004B019E">
        <w:rPr>
          <w:rFonts w:ascii="Segoe UI" w:eastAsia="Times New Roman" w:hAnsi="Segoe UI" w:cs="Segoe UI"/>
          <w:sz w:val="21"/>
          <w:szCs w:val="21"/>
        </w:rPr>
        <w:t>}</w:t>
      </w:r>
    </w:p>
    <w:p w14:paraId="70DB0AF9" w14:textId="77777777" w:rsidR="001356EC" w:rsidRDefault="001356EC" w:rsidP="004B019E">
      <w:pPr>
        <w:rPr>
          <w:rFonts w:ascii="Segoe UI" w:eastAsia="Times New Roman" w:hAnsi="Segoe UI" w:cs="Segoe UI"/>
          <w:sz w:val="21"/>
          <w:szCs w:val="21"/>
        </w:rPr>
      </w:pPr>
    </w:p>
    <w:p w14:paraId="2A962762" w14:textId="471A9DEB" w:rsidR="001356EC" w:rsidRDefault="001356EC" w:rsidP="001356EC">
      <w:pPr>
        <w:pStyle w:val="Heading2"/>
        <w:rPr>
          <w:rFonts w:ascii="Segoe UI" w:eastAsia="Times New Roman" w:hAnsi="Segoe UI" w:cs="Segoe UI"/>
          <w:bCs/>
          <w:sz w:val="21"/>
          <w:szCs w:val="21"/>
          <w:u w:val="single"/>
        </w:rPr>
      </w:pPr>
      <w:bookmarkStart w:id="50" w:name="_Toc142029756"/>
      <w:r>
        <w:rPr>
          <w:rFonts w:ascii="Segoe UI" w:eastAsia="Times New Roman" w:hAnsi="Segoe UI" w:cs="Segoe UI"/>
          <w:bCs/>
          <w:sz w:val="21"/>
          <w:szCs w:val="21"/>
          <w:u w:val="single"/>
        </w:rPr>
        <w:t>Reverse Bits</w:t>
      </w:r>
      <w:bookmarkEnd w:id="50"/>
    </w:p>
    <w:p w14:paraId="7EA0B500"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Reverse bits of a given 32 bits unsigned integer.</w:t>
      </w:r>
    </w:p>
    <w:p w14:paraId="764CAE18"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w:t>
      </w:r>
    </w:p>
    <w:p w14:paraId="76BFBA8A" w14:textId="77777777" w:rsidR="000F16B5" w:rsidRDefault="000F16B5" w:rsidP="000F16B5">
      <w:pPr>
        <w:numPr>
          <w:ilvl w:val="0"/>
          <w:numId w:val="27"/>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Note that in some languages, such as Java, there is no unsigned integer type. In this case, both input and output will be given as a signed integer type. They should not affect your implementation, as the integer's internal binary representation is the same, whether it is signed or unsigned.</w:t>
      </w:r>
    </w:p>
    <w:p w14:paraId="346428A9" w14:textId="77777777" w:rsidR="000F16B5" w:rsidRDefault="000F16B5" w:rsidP="000F16B5">
      <w:pPr>
        <w:numPr>
          <w:ilvl w:val="0"/>
          <w:numId w:val="27"/>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 Java, the compiler represents the signed integers using </w:t>
      </w:r>
      <w:hyperlink r:id="rId43" w:tgtFrame="_blank" w:history="1">
        <w:r>
          <w:rPr>
            <w:rStyle w:val="Hyperlink"/>
            <w:rFonts w:ascii="Segoe UI" w:hAnsi="Segoe UI" w:cs="Segoe UI"/>
            <w:color w:val="1890FF"/>
            <w:sz w:val="21"/>
            <w:szCs w:val="21"/>
          </w:rPr>
          <w:t>2's complement notation</w:t>
        </w:r>
      </w:hyperlink>
      <w:r>
        <w:rPr>
          <w:rFonts w:ascii="Segoe UI" w:hAnsi="Segoe UI" w:cs="Segoe UI"/>
          <w:sz w:val="21"/>
          <w:szCs w:val="21"/>
        </w:rPr>
        <w:t>. Therefore, in </w:t>
      </w:r>
      <w:r>
        <w:rPr>
          <w:rStyle w:val="Strong"/>
          <w:rFonts w:ascii="Segoe UI" w:hAnsi="Segoe UI" w:cs="Segoe UI"/>
          <w:sz w:val="21"/>
          <w:szCs w:val="21"/>
        </w:rPr>
        <w:t>Example 2</w:t>
      </w:r>
      <w:r>
        <w:rPr>
          <w:rFonts w:ascii="Segoe UI" w:hAnsi="Segoe UI" w:cs="Segoe UI"/>
          <w:sz w:val="21"/>
          <w:szCs w:val="21"/>
        </w:rPr>
        <w:t> above, the input represents the signed integer </w:t>
      </w:r>
      <w:r>
        <w:rPr>
          <w:rStyle w:val="HTMLCode"/>
          <w:rFonts w:ascii="Consolas" w:eastAsiaTheme="minorEastAsia" w:hAnsi="Consolas"/>
          <w:color w:val="C7254E"/>
          <w:sz w:val="21"/>
          <w:szCs w:val="21"/>
          <w:shd w:val="clear" w:color="auto" w:fill="F9F2F4"/>
        </w:rPr>
        <w:t>-3</w:t>
      </w:r>
      <w:r>
        <w:rPr>
          <w:rFonts w:ascii="Segoe UI" w:hAnsi="Segoe UI" w:cs="Segoe UI"/>
          <w:sz w:val="21"/>
          <w:szCs w:val="21"/>
        </w:rPr>
        <w:t> and the output represents the signed integer </w:t>
      </w:r>
      <w:r>
        <w:rPr>
          <w:rStyle w:val="HTMLCode"/>
          <w:rFonts w:ascii="Consolas" w:eastAsiaTheme="minorEastAsia" w:hAnsi="Consolas"/>
          <w:color w:val="C7254E"/>
          <w:sz w:val="21"/>
          <w:szCs w:val="21"/>
          <w:shd w:val="clear" w:color="auto" w:fill="F9F2F4"/>
        </w:rPr>
        <w:t>-1073741825</w:t>
      </w:r>
      <w:r>
        <w:rPr>
          <w:rFonts w:ascii="Segoe UI" w:hAnsi="Segoe UI" w:cs="Segoe UI"/>
          <w:sz w:val="21"/>
          <w:szCs w:val="21"/>
        </w:rPr>
        <w:t>.</w:t>
      </w:r>
    </w:p>
    <w:p w14:paraId="01789DDC"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0B4CB8D2"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195B171A"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lastRenderedPageBreak/>
        <w:t>Input:</w:t>
      </w:r>
      <w:r>
        <w:rPr>
          <w:rFonts w:ascii="Consolas" w:hAnsi="Consolas"/>
          <w:color w:val="333333"/>
          <w:sz w:val="21"/>
          <w:szCs w:val="21"/>
        </w:rPr>
        <w:t xml:space="preserve"> n = 00000010100101000001111010011100</w:t>
      </w:r>
    </w:p>
    <w:p w14:paraId="5691F202"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964176192 (00111001011110000010100101000000)</w:t>
      </w:r>
    </w:p>
    <w:p w14:paraId="37FE29B4"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Explanation: </w:t>
      </w:r>
      <w:r>
        <w:rPr>
          <w:rFonts w:ascii="Consolas" w:hAnsi="Consolas"/>
          <w:color w:val="333333"/>
          <w:sz w:val="21"/>
          <w:szCs w:val="21"/>
        </w:rPr>
        <w:t xml:space="preserve">The input binary string </w:t>
      </w:r>
      <w:r>
        <w:rPr>
          <w:rStyle w:val="Strong"/>
          <w:rFonts w:ascii="Consolas" w:hAnsi="Consolas"/>
          <w:color w:val="333333"/>
          <w:sz w:val="21"/>
          <w:szCs w:val="21"/>
        </w:rPr>
        <w:t>00000010100101000001111010011100</w:t>
      </w:r>
      <w:r>
        <w:rPr>
          <w:rFonts w:ascii="Consolas" w:hAnsi="Consolas"/>
          <w:color w:val="333333"/>
          <w:sz w:val="21"/>
          <w:szCs w:val="21"/>
        </w:rPr>
        <w:t xml:space="preserve"> represents the unsigned integer 43261596, so return 964176192 which its binary representation is </w:t>
      </w:r>
      <w:r>
        <w:rPr>
          <w:rStyle w:val="Strong"/>
          <w:rFonts w:ascii="Consolas" w:hAnsi="Consolas"/>
          <w:color w:val="333333"/>
          <w:sz w:val="21"/>
          <w:szCs w:val="21"/>
        </w:rPr>
        <w:t>00111001011110000010100101000000</w:t>
      </w:r>
      <w:r>
        <w:rPr>
          <w:rFonts w:ascii="Consolas" w:hAnsi="Consolas"/>
          <w:color w:val="333333"/>
          <w:sz w:val="21"/>
          <w:szCs w:val="21"/>
        </w:rPr>
        <w:t>.</w:t>
      </w:r>
    </w:p>
    <w:p w14:paraId="2C92C0FF" w14:textId="77777777" w:rsidR="000F16B5" w:rsidRDefault="000F16B5" w:rsidP="000F16B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1502D1FA"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n = 11111111111111111111111111111101</w:t>
      </w:r>
    </w:p>
    <w:p w14:paraId="283E2768"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3221225471 (10111111111111111111111111111111)</w:t>
      </w:r>
    </w:p>
    <w:p w14:paraId="737A9479" w14:textId="77777777" w:rsidR="000F16B5" w:rsidRDefault="000F16B5" w:rsidP="000F16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Explanation: </w:t>
      </w:r>
      <w:r>
        <w:rPr>
          <w:rFonts w:ascii="Consolas" w:hAnsi="Consolas"/>
          <w:color w:val="333333"/>
          <w:sz w:val="21"/>
          <w:szCs w:val="21"/>
        </w:rPr>
        <w:t xml:space="preserve">The input binary string </w:t>
      </w:r>
      <w:r>
        <w:rPr>
          <w:rStyle w:val="Strong"/>
          <w:rFonts w:ascii="Consolas" w:hAnsi="Consolas"/>
          <w:color w:val="333333"/>
          <w:sz w:val="21"/>
          <w:szCs w:val="21"/>
        </w:rPr>
        <w:t>11111111111111111111111111111101</w:t>
      </w:r>
      <w:r>
        <w:rPr>
          <w:rFonts w:ascii="Consolas" w:hAnsi="Consolas"/>
          <w:color w:val="333333"/>
          <w:sz w:val="21"/>
          <w:szCs w:val="21"/>
        </w:rPr>
        <w:t xml:space="preserve"> represents the unsigned integer 4294967293, s</w:t>
      </w:r>
    </w:p>
    <w:p w14:paraId="21FC5658" w14:textId="77777777" w:rsidR="001356EC" w:rsidRDefault="001356EC" w:rsidP="001356EC">
      <w:pPr>
        <w:rPr>
          <w:rFonts w:ascii="Segoe UI" w:eastAsia="Times New Roman" w:hAnsi="Segoe UI" w:cs="Segoe UI"/>
          <w:b/>
          <w:bCs/>
          <w:sz w:val="21"/>
          <w:szCs w:val="21"/>
          <w:u w:val="single"/>
        </w:rPr>
      </w:pPr>
    </w:p>
    <w:p w14:paraId="688928A3" w14:textId="77777777" w:rsidR="001356EC" w:rsidRDefault="001356EC" w:rsidP="001356E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BA4D69E"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uint32_t reverseBits(uint32_t n) {</w:t>
      </w:r>
    </w:p>
    <w:p w14:paraId="2DCA5FEA"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unsigned int result = 0;</w:t>
      </w:r>
    </w:p>
    <w:p w14:paraId="47CE58DE"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unsigned int power = 31;</w:t>
      </w:r>
    </w:p>
    <w:p w14:paraId="523413B7"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while (n != 0) {</w:t>
      </w:r>
    </w:p>
    <w:p w14:paraId="32E52FDE"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result = (result | ((n &amp; 1)&lt;&lt;power));</w:t>
      </w:r>
    </w:p>
    <w:p w14:paraId="1D6A3011"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power -= 1;</w:t>
      </w:r>
    </w:p>
    <w:p w14:paraId="0DC2BC8B"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n &gt;&gt;= 1;</w:t>
      </w:r>
    </w:p>
    <w:p w14:paraId="02C7D51A"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w:t>
      </w:r>
    </w:p>
    <w:p w14:paraId="4746E730" w14:textId="77777777" w:rsidR="00F77A7A" w:rsidRPr="00F77A7A"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 xml:space="preserve">    return result;</w:t>
      </w:r>
    </w:p>
    <w:p w14:paraId="3FA2461B" w14:textId="062004BE" w:rsidR="001356EC" w:rsidRDefault="00F77A7A" w:rsidP="00F77A7A">
      <w:pPr>
        <w:rPr>
          <w:rFonts w:ascii="Segoe UI" w:eastAsia="Times New Roman" w:hAnsi="Segoe UI" w:cs="Segoe UI"/>
          <w:sz w:val="21"/>
          <w:szCs w:val="21"/>
        </w:rPr>
      </w:pPr>
      <w:r w:rsidRPr="00F77A7A">
        <w:rPr>
          <w:rFonts w:ascii="Segoe UI" w:eastAsia="Times New Roman" w:hAnsi="Segoe UI" w:cs="Segoe UI"/>
          <w:sz w:val="21"/>
          <w:szCs w:val="21"/>
        </w:rPr>
        <w:t>}</w:t>
      </w:r>
    </w:p>
    <w:p w14:paraId="502F6FBD" w14:textId="77777777" w:rsidR="009F7C6F" w:rsidRDefault="009F7C6F" w:rsidP="00F77A7A">
      <w:pPr>
        <w:rPr>
          <w:rFonts w:ascii="Segoe UI" w:eastAsia="Times New Roman" w:hAnsi="Segoe UI" w:cs="Segoe UI"/>
          <w:sz w:val="21"/>
          <w:szCs w:val="21"/>
        </w:rPr>
      </w:pPr>
    </w:p>
    <w:p w14:paraId="4F68633B" w14:textId="77777777" w:rsidR="001356EC" w:rsidRDefault="001356EC" w:rsidP="001356E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0A2EB619"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public class Solution {</w:t>
      </w:r>
    </w:p>
    <w:p w14:paraId="29348B8A"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public int reverseBits(int n) {</w:t>
      </w:r>
    </w:p>
    <w:p w14:paraId="5FDA07A5"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int result = 0;</w:t>
      </w:r>
    </w:p>
    <w:p w14:paraId="4A642EF7"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for (int i = 31; i &gt;= 0; i--) {</w:t>
      </w:r>
    </w:p>
    <w:p w14:paraId="006A9466"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int temp = n&amp;1;</w:t>
      </w:r>
    </w:p>
    <w:p w14:paraId="13CBB84B"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result = result | (temp&lt;&lt;i);</w:t>
      </w:r>
    </w:p>
    <w:p w14:paraId="0969C14F"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n = n &gt;&gt; 1;</w:t>
      </w:r>
    </w:p>
    <w:p w14:paraId="3929AB2F"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w:t>
      </w:r>
    </w:p>
    <w:p w14:paraId="0E99041B"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return result;</w:t>
      </w:r>
    </w:p>
    <w:p w14:paraId="1F3F2952" w14:textId="77777777" w:rsidR="001C0C6E" w:rsidRPr="001C0C6E"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 xml:space="preserve">    }</w:t>
      </w:r>
    </w:p>
    <w:p w14:paraId="5520FA64" w14:textId="77777777" w:rsidR="001C0C6E" w:rsidRPr="001C0C6E" w:rsidRDefault="001C0C6E" w:rsidP="001C0C6E">
      <w:pPr>
        <w:rPr>
          <w:rFonts w:ascii="Segoe UI" w:eastAsia="Times New Roman" w:hAnsi="Segoe UI" w:cs="Segoe UI"/>
          <w:sz w:val="21"/>
          <w:szCs w:val="21"/>
        </w:rPr>
      </w:pPr>
    </w:p>
    <w:p w14:paraId="47FADD4E" w14:textId="6D32B2BB" w:rsidR="001356EC" w:rsidRDefault="001C0C6E" w:rsidP="001C0C6E">
      <w:pPr>
        <w:rPr>
          <w:rFonts w:ascii="Segoe UI" w:eastAsia="Times New Roman" w:hAnsi="Segoe UI" w:cs="Segoe UI"/>
          <w:sz w:val="21"/>
          <w:szCs w:val="21"/>
        </w:rPr>
      </w:pPr>
      <w:r w:rsidRPr="001C0C6E">
        <w:rPr>
          <w:rFonts w:ascii="Segoe UI" w:eastAsia="Times New Roman" w:hAnsi="Segoe UI" w:cs="Segoe UI"/>
          <w:sz w:val="21"/>
          <w:szCs w:val="21"/>
        </w:rPr>
        <w:t>}</w:t>
      </w:r>
    </w:p>
    <w:p w14:paraId="24D5B948" w14:textId="77777777" w:rsidR="0029796A" w:rsidRDefault="0029796A" w:rsidP="001C0C6E">
      <w:pPr>
        <w:rPr>
          <w:rFonts w:ascii="Segoe UI" w:eastAsia="Times New Roman" w:hAnsi="Segoe UI" w:cs="Segoe UI"/>
          <w:sz w:val="21"/>
          <w:szCs w:val="21"/>
        </w:rPr>
      </w:pPr>
    </w:p>
    <w:p w14:paraId="2BF2448E" w14:textId="79C48BBF" w:rsidR="0029796A" w:rsidRDefault="0029796A" w:rsidP="0029796A">
      <w:pPr>
        <w:pStyle w:val="Heading2"/>
        <w:rPr>
          <w:rFonts w:ascii="Segoe UI" w:eastAsia="Times New Roman" w:hAnsi="Segoe UI" w:cs="Segoe UI"/>
          <w:bCs/>
          <w:sz w:val="21"/>
          <w:szCs w:val="21"/>
          <w:u w:val="single"/>
        </w:rPr>
      </w:pPr>
      <w:bookmarkStart w:id="51" w:name="_Toc142029757"/>
      <w:r>
        <w:rPr>
          <w:rFonts w:ascii="Segoe UI" w:eastAsia="Times New Roman" w:hAnsi="Segoe UI" w:cs="Segoe UI"/>
          <w:bCs/>
          <w:sz w:val="21"/>
          <w:szCs w:val="21"/>
          <w:u w:val="single"/>
        </w:rPr>
        <w:t>Pascals Triangle</w:t>
      </w:r>
      <w:bookmarkEnd w:id="51"/>
    </w:p>
    <w:p w14:paraId="4D3F1FFF"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sz w:val="21"/>
          <w:szCs w:val="21"/>
        </w:rPr>
        <w:t>Given an integer </w:t>
      </w:r>
      <w:r w:rsidRPr="00BB7914">
        <w:rPr>
          <w:rFonts w:ascii="Consolas" w:eastAsia="Times New Roman" w:hAnsi="Consolas" w:cs="Courier New"/>
          <w:color w:val="C7254E"/>
          <w:sz w:val="21"/>
          <w:szCs w:val="21"/>
          <w:shd w:val="clear" w:color="auto" w:fill="F9F2F4"/>
        </w:rPr>
        <w:t>numRows</w:t>
      </w:r>
      <w:r w:rsidRPr="00BB7914">
        <w:rPr>
          <w:rFonts w:ascii="Segoe UI" w:eastAsia="Times New Roman" w:hAnsi="Segoe UI" w:cs="Segoe UI"/>
          <w:sz w:val="21"/>
          <w:szCs w:val="21"/>
        </w:rPr>
        <w:t>, return the first numRows of </w:t>
      </w:r>
      <w:r w:rsidRPr="00BB7914">
        <w:rPr>
          <w:rFonts w:ascii="Segoe UI" w:eastAsia="Times New Roman" w:hAnsi="Segoe UI" w:cs="Segoe UI"/>
          <w:b/>
          <w:bCs/>
          <w:sz w:val="21"/>
          <w:szCs w:val="21"/>
        </w:rPr>
        <w:t>Pascal's triangle</w:t>
      </w:r>
      <w:r w:rsidRPr="00BB7914">
        <w:rPr>
          <w:rFonts w:ascii="Segoe UI" w:eastAsia="Times New Roman" w:hAnsi="Segoe UI" w:cs="Segoe UI"/>
          <w:sz w:val="21"/>
          <w:szCs w:val="21"/>
        </w:rPr>
        <w:t>.</w:t>
      </w:r>
    </w:p>
    <w:p w14:paraId="09BB50C8"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sz w:val="21"/>
          <w:szCs w:val="21"/>
        </w:rPr>
        <w:lastRenderedPageBreak/>
        <w:t>In </w:t>
      </w:r>
      <w:r w:rsidRPr="00BB7914">
        <w:rPr>
          <w:rFonts w:ascii="Segoe UI" w:eastAsia="Times New Roman" w:hAnsi="Segoe UI" w:cs="Segoe UI"/>
          <w:b/>
          <w:bCs/>
          <w:sz w:val="21"/>
          <w:szCs w:val="21"/>
        </w:rPr>
        <w:t>Pascal's triangle</w:t>
      </w:r>
      <w:r w:rsidRPr="00BB7914">
        <w:rPr>
          <w:rFonts w:ascii="Segoe UI" w:eastAsia="Times New Roman" w:hAnsi="Segoe UI" w:cs="Segoe UI"/>
          <w:sz w:val="21"/>
          <w:szCs w:val="21"/>
        </w:rPr>
        <w:t>, each number is the sum of the two numbers directly above it as shown:</w:t>
      </w:r>
    </w:p>
    <w:p w14:paraId="7216C5A5" w14:textId="38455131" w:rsidR="00BB7914" w:rsidRPr="00BB7914" w:rsidRDefault="00BB7914" w:rsidP="00BB7914">
      <w:pPr>
        <w:rPr>
          <w:rFonts w:ascii="Times New Roman" w:eastAsia="Times New Roman" w:hAnsi="Times New Roman" w:cs="Times New Roman"/>
          <w:sz w:val="24"/>
          <w:szCs w:val="24"/>
        </w:rPr>
      </w:pPr>
      <w:r w:rsidRPr="00BB7914">
        <w:rPr>
          <w:rFonts w:ascii="Times New Roman" w:eastAsia="Times New Roman" w:hAnsi="Times New Roman" w:cs="Times New Roman"/>
          <w:noProof/>
          <w:sz w:val="24"/>
          <w:szCs w:val="24"/>
        </w:rPr>
        <w:drawing>
          <wp:inline distT="0" distB="0" distL="0" distR="0" wp14:anchorId="18CB606E" wp14:editId="44C0ECB2">
            <wp:extent cx="2476500" cy="2286000"/>
            <wp:effectExtent l="0" t="0" r="0" b="0"/>
            <wp:docPr id="96891812" name="Picture 25" descr="A white and blue hexagon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1812" name="Picture 25" descr="A white and blue hexagons with black number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6EA94599"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sz w:val="21"/>
          <w:szCs w:val="21"/>
        </w:rPr>
        <w:t> </w:t>
      </w:r>
    </w:p>
    <w:p w14:paraId="6EDFE5C1"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b/>
          <w:bCs/>
          <w:sz w:val="21"/>
          <w:szCs w:val="21"/>
        </w:rPr>
        <w:t>Example 1:</w:t>
      </w:r>
    </w:p>
    <w:p w14:paraId="1E7E21F7" w14:textId="77777777" w:rsidR="00BB7914" w:rsidRPr="00BB7914" w:rsidRDefault="00BB7914" w:rsidP="00BB79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B7914">
        <w:rPr>
          <w:rFonts w:ascii="Consolas" w:eastAsia="Times New Roman" w:hAnsi="Consolas" w:cs="Courier New"/>
          <w:b/>
          <w:bCs/>
          <w:color w:val="333333"/>
          <w:sz w:val="21"/>
          <w:szCs w:val="21"/>
        </w:rPr>
        <w:t>Input:</w:t>
      </w:r>
      <w:r w:rsidRPr="00BB7914">
        <w:rPr>
          <w:rFonts w:ascii="Consolas" w:eastAsia="Times New Roman" w:hAnsi="Consolas" w:cs="Courier New"/>
          <w:color w:val="333333"/>
          <w:sz w:val="21"/>
          <w:szCs w:val="21"/>
        </w:rPr>
        <w:t xml:space="preserve"> numRows = 5</w:t>
      </w:r>
    </w:p>
    <w:p w14:paraId="67E9B627" w14:textId="77777777" w:rsidR="00BB7914" w:rsidRPr="00BB7914" w:rsidRDefault="00BB7914" w:rsidP="00BB79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B7914">
        <w:rPr>
          <w:rFonts w:ascii="Consolas" w:eastAsia="Times New Roman" w:hAnsi="Consolas" w:cs="Courier New"/>
          <w:b/>
          <w:bCs/>
          <w:color w:val="333333"/>
          <w:sz w:val="21"/>
          <w:szCs w:val="21"/>
        </w:rPr>
        <w:t>Output:</w:t>
      </w:r>
      <w:r w:rsidRPr="00BB7914">
        <w:rPr>
          <w:rFonts w:ascii="Consolas" w:eastAsia="Times New Roman" w:hAnsi="Consolas" w:cs="Courier New"/>
          <w:color w:val="333333"/>
          <w:sz w:val="21"/>
          <w:szCs w:val="21"/>
        </w:rPr>
        <w:t xml:space="preserve"> [[1],[1,1],[1,2,1],[1,3,3,1],[1,4,6,4,1]]</w:t>
      </w:r>
    </w:p>
    <w:p w14:paraId="0BFDE391" w14:textId="77777777" w:rsidR="00BB7914" w:rsidRPr="00BB7914" w:rsidRDefault="00BB7914" w:rsidP="00BB7914">
      <w:pPr>
        <w:shd w:val="clear" w:color="auto" w:fill="FFFFFF"/>
        <w:spacing w:after="240"/>
        <w:rPr>
          <w:rFonts w:ascii="Segoe UI" w:eastAsia="Times New Roman" w:hAnsi="Segoe UI" w:cs="Segoe UI"/>
          <w:sz w:val="21"/>
          <w:szCs w:val="21"/>
        </w:rPr>
      </w:pPr>
      <w:r w:rsidRPr="00BB7914">
        <w:rPr>
          <w:rFonts w:ascii="Segoe UI" w:eastAsia="Times New Roman" w:hAnsi="Segoe UI" w:cs="Segoe UI"/>
          <w:b/>
          <w:bCs/>
          <w:sz w:val="21"/>
          <w:szCs w:val="21"/>
        </w:rPr>
        <w:t>Example 2:</w:t>
      </w:r>
    </w:p>
    <w:p w14:paraId="260FECA5" w14:textId="77777777" w:rsidR="00BB7914" w:rsidRPr="00BB7914" w:rsidRDefault="00BB7914" w:rsidP="00BB79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B7914">
        <w:rPr>
          <w:rFonts w:ascii="Consolas" w:eastAsia="Times New Roman" w:hAnsi="Consolas" w:cs="Courier New"/>
          <w:b/>
          <w:bCs/>
          <w:color w:val="333333"/>
          <w:sz w:val="21"/>
          <w:szCs w:val="21"/>
        </w:rPr>
        <w:t>Input:</w:t>
      </w:r>
      <w:r w:rsidRPr="00BB7914">
        <w:rPr>
          <w:rFonts w:ascii="Consolas" w:eastAsia="Times New Roman" w:hAnsi="Consolas" w:cs="Courier New"/>
          <w:color w:val="333333"/>
          <w:sz w:val="21"/>
          <w:szCs w:val="21"/>
        </w:rPr>
        <w:t xml:space="preserve"> numRows = 1</w:t>
      </w:r>
    </w:p>
    <w:p w14:paraId="4BF64DE8" w14:textId="77777777" w:rsidR="00BB7914" w:rsidRPr="00BB7914" w:rsidRDefault="00BB7914" w:rsidP="00BB79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B7914">
        <w:rPr>
          <w:rFonts w:ascii="Consolas" w:eastAsia="Times New Roman" w:hAnsi="Consolas" w:cs="Courier New"/>
          <w:b/>
          <w:bCs/>
          <w:color w:val="333333"/>
          <w:sz w:val="21"/>
          <w:szCs w:val="21"/>
        </w:rPr>
        <w:t>Output:</w:t>
      </w:r>
      <w:r w:rsidRPr="00BB7914">
        <w:rPr>
          <w:rFonts w:ascii="Consolas" w:eastAsia="Times New Roman" w:hAnsi="Consolas" w:cs="Courier New"/>
          <w:color w:val="333333"/>
          <w:sz w:val="21"/>
          <w:szCs w:val="21"/>
        </w:rPr>
        <w:t xml:space="preserve"> [[1]]</w:t>
      </w:r>
    </w:p>
    <w:p w14:paraId="512FCA67" w14:textId="77777777" w:rsidR="0029796A" w:rsidRDefault="0029796A" w:rsidP="0029796A">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FC79C5A"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int** generate(int numRows, int* returnSize, int** returnColumnSizes){</w:t>
      </w:r>
    </w:p>
    <w:p w14:paraId="57C611D2"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64A67922"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*returnSize = numRows;</w:t>
      </w:r>
    </w:p>
    <w:p w14:paraId="6181F10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*returnColumnSizes = (int *)malloc(sizeof(int)*numRows); </w:t>
      </w:r>
    </w:p>
    <w:p w14:paraId="5107A388"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int **result = (int **) malloc (sizeof(int *)*numRows);</w:t>
      </w:r>
    </w:p>
    <w:p w14:paraId="2D196F0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43C5121F"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int i = 0;</w:t>
      </w:r>
    </w:p>
    <w:p w14:paraId="7A54FA09"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int j = 0;</w:t>
      </w:r>
    </w:p>
    <w:p w14:paraId="2909361D"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for (i = 0; i &lt; numRows; i++) {</w:t>
      </w:r>
    </w:p>
    <w:p w14:paraId="616DC05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(*returnColumnSizes)[i] = i+1;</w:t>
      </w:r>
    </w:p>
    <w:p w14:paraId="4A78A039"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result[i] = (int *) malloc (sizeof(int)*(i+1));</w:t>
      </w:r>
    </w:p>
    <w:p w14:paraId="10A783A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result[i][0] = 1;</w:t>
      </w:r>
    </w:p>
    <w:p w14:paraId="0572421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result[i][i] = 1;</w:t>
      </w:r>
    </w:p>
    <w:p w14:paraId="0B5E041C"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for (j = 1; j &lt; i; j++) {</w:t>
      </w:r>
    </w:p>
    <w:p w14:paraId="30D06FE7"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result[i][j] = result[i-1][j-1]+result[i-1][j];</w:t>
      </w:r>
    </w:p>
    <w:p w14:paraId="4761C09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0C2557BD"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0FA3B81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lastRenderedPageBreak/>
        <w:t xml:space="preserve">    return result;</w:t>
      </w:r>
    </w:p>
    <w:p w14:paraId="16D925D1" w14:textId="77777777" w:rsidR="00FA660B" w:rsidRPr="00FA660B" w:rsidRDefault="00FA660B" w:rsidP="00FA660B">
      <w:pPr>
        <w:rPr>
          <w:rFonts w:ascii="Segoe UI" w:eastAsia="Times New Roman" w:hAnsi="Segoe UI" w:cs="Segoe UI"/>
          <w:sz w:val="21"/>
          <w:szCs w:val="21"/>
        </w:rPr>
      </w:pPr>
    </w:p>
    <w:p w14:paraId="238C7AE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w:t>
      </w:r>
    </w:p>
    <w:p w14:paraId="59773042" w14:textId="5F539754" w:rsidR="0029796A"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4C833276" w14:textId="77777777" w:rsidR="0029796A" w:rsidRDefault="0029796A" w:rsidP="0029796A">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8636E20"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class Solution {</w:t>
      </w:r>
    </w:p>
    <w:p w14:paraId="598487C2"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public List&lt;List&lt;Integer&gt;&gt; generate(int numRows) {</w:t>
      </w:r>
    </w:p>
    <w:p w14:paraId="4C58F7EA"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List&lt;List&lt;Integer&gt;&gt; result = new ArrayList&lt;List&lt;Integer&gt;&gt;();</w:t>
      </w:r>
    </w:p>
    <w:p w14:paraId="0C2BAF1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result.add(new ArrayList&lt;Integer&gt;());</w:t>
      </w:r>
    </w:p>
    <w:p w14:paraId="02E7D79A"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result.get(0).add(1);</w:t>
      </w:r>
    </w:p>
    <w:p w14:paraId="1346D9CF"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for (int i = 1; i &lt; numRows; i++) {</w:t>
      </w:r>
    </w:p>
    <w:p w14:paraId="201E89C9"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List&lt;Integer&gt; row = new ArrayList&lt;Integer&gt;();</w:t>
      </w:r>
    </w:p>
    <w:p w14:paraId="4E98953F"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List&lt;Integer&gt; prevrow = result.get(i-1);</w:t>
      </w:r>
    </w:p>
    <w:p w14:paraId="4EA278B0"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row.add(1);</w:t>
      </w:r>
    </w:p>
    <w:p w14:paraId="49FCD9DE"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for (int j = 1; j &lt; i; j++) {</w:t>
      </w:r>
    </w:p>
    <w:p w14:paraId="043F0300"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row.add(prevrow.get(j-1)+prevrow.get(j));</w:t>
      </w:r>
    </w:p>
    <w:p w14:paraId="0062D951"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6B37A262"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row.add(1);</w:t>
      </w:r>
    </w:p>
    <w:p w14:paraId="505D7F04"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result.add(row);</w:t>
      </w:r>
    </w:p>
    <w:p w14:paraId="2DDE9698"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4F440C66"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return result;</w:t>
      </w:r>
    </w:p>
    <w:p w14:paraId="009C9454" w14:textId="77777777" w:rsidR="00FA660B" w:rsidRPr="00FA660B"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 xml:space="preserve">    }</w:t>
      </w:r>
    </w:p>
    <w:p w14:paraId="235D8F6C" w14:textId="11F303E1" w:rsidR="0029796A" w:rsidRDefault="00FA660B" w:rsidP="00FA660B">
      <w:pPr>
        <w:rPr>
          <w:rFonts w:ascii="Segoe UI" w:eastAsia="Times New Roman" w:hAnsi="Segoe UI" w:cs="Segoe UI"/>
          <w:sz w:val="21"/>
          <w:szCs w:val="21"/>
        </w:rPr>
      </w:pPr>
      <w:r w:rsidRPr="00FA660B">
        <w:rPr>
          <w:rFonts w:ascii="Segoe UI" w:eastAsia="Times New Roman" w:hAnsi="Segoe UI" w:cs="Segoe UI"/>
          <w:sz w:val="21"/>
          <w:szCs w:val="21"/>
        </w:rPr>
        <w:t>}</w:t>
      </w:r>
    </w:p>
    <w:p w14:paraId="30D8915F" w14:textId="77777777" w:rsidR="00C977EF" w:rsidRDefault="00C977EF" w:rsidP="00FA660B">
      <w:pPr>
        <w:rPr>
          <w:rFonts w:ascii="Segoe UI" w:eastAsia="Times New Roman" w:hAnsi="Segoe UI" w:cs="Segoe UI"/>
          <w:sz w:val="21"/>
          <w:szCs w:val="21"/>
        </w:rPr>
      </w:pPr>
    </w:p>
    <w:p w14:paraId="02261DB0" w14:textId="21AECEFC" w:rsidR="00C977EF" w:rsidRDefault="00C977EF" w:rsidP="00C977EF">
      <w:pPr>
        <w:pStyle w:val="Heading2"/>
        <w:rPr>
          <w:rFonts w:ascii="Segoe UI" w:eastAsia="Times New Roman" w:hAnsi="Segoe UI" w:cs="Segoe UI"/>
          <w:bCs/>
          <w:sz w:val="21"/>
          <w:szCs w:val="21"/>
          <w:u w:val="single"/>
        </w:rPr>
      </w:pPr>
      <w:bookmarkStart w:id="52" w:name="_Toc142029758"/>
      <w:r>
        <w:rPr>
          <w:rFonts w:ascii="Segoe UI" w:eastAsia="Times New Roman" w:hAnsi="Segoe UI" w:cs="Segoe UI"/>
          <w:bCs/>
          <w:sz w:val="21"/>
          <w:szCs w:val="21"/>
          <w:u w:val="single"/>
        </w:rPr>
        <w:t>Valid Prantheses</w:t>
      </w:r>
      <w:bookmarkEnd w:id="52"/>
    </w:p>
    <w:p w14:paraId="17E57973"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sz w:val="21"/>
          <w:szCs w:val="21"/>
        </w:rPr>
        <w:t>Given a string </w:t>
      </w:r>
      <w:r w:rsidRPr="0038126D">
        <w:rPr>
          <w:rFonts w:ascii="Consolas" w:eastAsia="Times New Roman" w:hAnsi="Consolas" w:cs="Courier New"/>
          <w:color w:val="C7254E"/>
          <w:sz w:val="21"/>
          <w:szCs w:val="21"/>
          <w:shd w:val="clear" w:color="auto" w:fill="F9F2F4"/>
        </w:rPr>
        <w:t>s</w:t>
      </w:r>
      <w:r w:rsidRPr="0038126D">
        <w:rPr>
          <w:rFonts w:ascii="Segoe UI" w:eastAsia="Times New Roman" w:hAnsi="Segoe UI" w:cs="Segoe UI"/>
          <w:sz w:val="21"/>
          <w:szCs w:val="21"/>
        </w:rPr>
        <w:t> containing just the characters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and </w:t>
      </w:r>
      <w:r w:rsidRPr="0038126D">
        <w:rPr>
          <w:rFonts w:ascii="Consolas" w:eastAsia="Times New Roman" w:hAnsi="Consolas" w:cs="Courier New"/>
          <w:color w:val="C7254E"/>
          <w:sz w:val="21"/>
          <w:szCs w:val="21"/>
          <w:shd w:val="clear" w:color="auto" w:fill="F9F2F4"/>
        </w:rPr>
        <w:t>']'</w:t>
      </w:r>
      <w:r w:rsidRPr="0038126D">
        <w:rPr>
          <w:rFonts w:ascii="Segoe UI" w:eastAsia="Times New Roman" w:hAnsi="Segoe UI" w:cs="Segoe UI"/>
          <w:sz w:val="21"/>
          <w:szCs w:val="21"/>
        </w:rPr>
        <w:t>, determine if the input string is valid.</w:t>
      </w:r>
    </w:p>
    <w:p w14:paraId="597101C6"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sz w:val="21"/>
          <w:szCs w:val="21"/>
        </w:rPr>
        <w:t>An input string is valid if:</w:t>
      </w:r>
    </w:p>
    <w:p w14:paraId="5F5DF054" w14:textId="77777777" w:rsidR="0038126D" w:rsidRPr="0038126D" w:rsidRDefault="0038126D" w:rsidP="0038126D">
      <w:pPr>
        <w:numPr>
          <w:ilvl w:val="0"/>
          <w:numId w:val="28"/>
        </w:numPr>
        <w:shd w:val="clear" w:color="auto" w:fill="FFFFFF"/>
        <w:spacing w:before="100" w:beforeAutospacing="1" w:after="100" w:afterAutospacing="1"/>
        <w:rPr>
          <w:rFonts w:ascii="Segoe UI" w:eastAsia="Times New Roman" w:hAnsi="Segoe UI" w:cs="Segoe UI"/>
          <w:sz w:val="21"/>
          <w:szCs w:val="21"/>
        </w:rPr>
      </w:pPr>
      <w:r w:rsidRPr="0038126D">
        <w:rPr>
          <w:rFonts w:ascii="Segoe UI" w:eastAsia="Times New Roman" w:hAnsi="Segoe UI" w:cs="Segoe UI"/>
          <w:sz w:val="21"/>
          <w:szCs w:val="21"/>
        </w:rPr>
        <w:t>Open brackets must be closed by the same type of brackets.</w:t>
      </w:r>
    </w:p>
    <w:p w14:paraId="31D9B9D5" w14:textId="77777777" w:rsidR="0038126D" w:rsidRPr="0038126D" w:rsidRDefault="0038126D" w:rsidP="0038126D">
      <w:pPr>
        <w:numPr>
          <w:ilvl w:val="0"/>
          <w:numId w:val="28"/>
        </w:numPr>
        <w:shd w:val="clear" w:color="auto" w:fill="FFFFFF"/>
        <w:spacing w:before="100" w:beforeAutospacing="1" w:after="100" w:afterAutospacing="1"/>
        <w:rPr>
          <w:rFonts w:ascii="Segoe UI" w:eastAsia="Times New Roman" w:hAnsi="Segoe UI" w:cs="Segoe UI"/>
          <w:sz w:val="21"/>
          <w:szCs w:val="21"/>
        </w:rPr>
      </w:pPr>
      <w:r w:rsidRPr="0038126D">
        <w:rPr>
          <w:rFonts w:ascii="Segoe UI" w:eastAsia="Times New Roman" w:hAnsi="Segoe UI" w:cs="Segoe UI"/>
          <w:sz w:val="21"/>
          <w:szCs w:val="21"/>
        </w:rPr>
        <w:t>Open brackets must be closed in the correct order.</w:t>
      </w:r>
    </w:p>
    <w:p w14:paraId="08BAE8C3" w14:textId="77777777" w:rsidR="0038126D" w:rsidRPr="0038126D" w:rsidRDefault="0038126D" w:rsidP="0038126D">
      <w:pPr>
        <w:numPr>
          <w:ilvl w:val="0"/>
          <w:numId w:val="28"/>
        </w:numPr>
        <w:shd w:val="clear" w:color="auto" w:fill="FFFFFF"/>
        <w:spacing w:before="100" w:beforeAutospacing="1" w:after="100" w:afterAutospacing="1"/>
        <w:rPr>
          <w:rFonts w:ascii="Segoe UI" w:eastAsia="Times New Roman" w:hAnsi="Segoe UI" w:cs="Segoe UI"/>
          <w:sz w:val="21"/>
          <w:szCs w:val="21"/>
        </w:rPr>
      </w:pPr>
      <w:r w:rsidRPr="0038126D">
        <w:rPr>
          <w:rFonts w:ascii="Segoe UI" w:eastAsia="Times New Roman" w:hAnsi="Segoe UI" w:cs="Segoe UI"/>
          <w:sz w:val="21"/>
          <w:szCs w:val="21"/>
        </w:rPr>
        <w:t>Every close bracket has a corresponding open bracket of the same type.</w:t>
      </w:r>
    </w:p>
    <w:p w14:paraId="05804627"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sz w:val="21"/>
          <w:szCs w:val="21"/>
        </w:rPr>
        <w:t> </w:t>
      </w:r>
    </w:p>
    <w:p w14:paraId="250FFA52"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b/>
          <w:bCs/>
          <w:sz w:val="21"/>
          <w:szCs w:val="21"/>
        </w:rPr>
        <w:t>Example 1:</w:t>
      </w:r>
    </w:p>
    <w:p w14:paraId="7102DF72"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Input:</w:t>
      </w:r>
      <w:r w:rsidRPr="0038126D">
        <w:rPr>
          <w:rFonts w:ascii="Consolas" w:eastAsia="Times New Roman" w:hAnsi="Consolas" w:cs="Courier New"/>
          <w:color w:val="333333"/>
          <w:sz w:val="21"/>
          <w:szCs w:val="21"/>
        </w:rPr>
        <w:t xml:space="preserve"> s = "()"</w:t>
      </w:r>
    </w:p>
    <w:p w14:paraId="16431972"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Output:</w:t>
      </w:r>
      <w:r w:rsidRPr="0038126D">
        <w:rPr>
          <w:rFonts w:ascii="Consolas" w:eastAsia="Times New Roman" w:hAnsi="Consolas" w:cs="Courier New"/>
          <w:color w:val="333333"/>
          <w:sz w:val="21"/>
          <w:szCs w:val="21"/>
        </w:rPr>
        <w:t xml:space="preserve"> true</w:t>
      </w:r>
    </w:p>
    <w:p w14:paraId="2733D5CD"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b/>
          <w:bCs/>
          <w:sz w:val="21"/>
          <w:szCs w:val="21"/>
        </w:rPr>
        <w:t>Example 2:</w:t>
      </w:r>
    </w:p>
    <w:p w14:paraId="0A9DD379"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Input:</w:t>
      </w:r>
      <w:r w:rsidRPr="0038126D">
        <w:rPr>
          <w:rFonts w:ascii="Consolas" w:eastAsia="Times New Roman" w:hAnsi="Consolas" w:cs="Courier New"/>
          <w:color w:val="333333"/>
          <w:sz w:val="21"/>
          <w:szCs w:val="21"/>
        </w:rPr>
        <w:t xml:space="preserve"> s = "()[]{}"</w:t>
      </w:r>
    </w:p>
    <w:p w14:paraId="63C66CB2"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lastRenderedPageBreak/>
        <w:t>Output:</w:t>
      </w:r>
      <w:r w:rsidRPr="0038126D">
        <w:rPr>
          <w:rFonts w:ascii="Consolas" w:eastAsia="Times New Roman" w:hAnsi="Consolas" w:cs="Courier New"/>
          <w:color w:val="333333"/>
          <w:sz w:val="21"/>
          <w:szCs w:val="21"/>
        </w:rPr>
        <w:t xml:space="preserve"> true</w:t>
      </w:r>
    </w:p>
    <w:p w14:paraId="4E44DB27" w14:textId="77777777" w:rsidR="0038126D" w:rsidRPr="0038126D" w:rsidRDefault="0038126D" w:rsidP="0038126D">
      <w:pPr>
        <w:shd w:val="clear" w:color="auto" w:fill="FFFFFF"/>
        <w:spacing w:after="240"/>
        <w:rPr>
          <w:rFonts w:ascii="Segoe UI" w:eastAsia="Times New Roman" w:hAnsi="Segoe UI" w:cs="Segoe UI"/>
          <w:sz w:val="21"/>
          <w:szCs w:val="21"/>
        </w:rPr>
      </w:pPr>
      <w:r w:rsidRPr="0038126D">
        <w:rPr>
          <w:rFonts w:ascii="Segoe UI" w:eastAsia="Times New Roman" w:hAnsi="Segoe UI" w:cs="Segoe UI"/>
          <w:b/>
          <w:bCs/>
          <w:sz w:val="21"/>
          <w:szCs w:val="21"/>
        </w:rPr>
        <w:t>Example 3:</w:t>
      </w:r>
    </w:p>
    <w:p w14:paraId="429855FD"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Input:</w:t>
      </w:r>
      <w:r w:rsidRPr="0038126D">
        <w:rPr>
          <w:rFonts w:ascii="Consolas" w:eastAsia="Times New Roman" w:hAnsi="Consolas" w:cs="Courier New"/>
          <w:color w:val="333333"/>
          <w:sz w:val="21"/>
          <w:szCs w:val="21"/>
        </w:rPr>
        <w:t xml:space="preserve"> s = "(]"</w:t>
      </w:r>
    </w:p>
    <w:p w14:paraId="6927972F" w14:textId="77777777" w:rsidR="0038126D" w:rsidRPr="0038126D" w:rsidRDefault="0038126D" w:rsidP="003812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8126D">
        <w:rPr>
          <w:rFonts w:ascii="Consolas" w:eastAsia="Times New Roman" w:hAnsi="Consolas" w:cs="Courier New"/>
          <w:b/>
          <w:bCs/>
          <w:color w:val="333333"/>
          <w:sz w:val="21"/>
          <w:szCs w:val="21"/>
        </w:rPr>
        <w:t>Output:</w:t>
      </w:r>
      <w:r w:rsidRPr="0038126D">
        <w:rPr>
          <w:rFonts w:ascii="Consolas" w:eastAsia="Times New Roman" w:hAnsi="Consolas" w:cs="Courier New"/>
          <w:color w:val="333333"/>
          <w:sz w:val="21"/>
          <w:szCs w:val="21"/>
        </w:rPr>
        <w:t xml:space="preserve"> false</w:t>
      </w:r>
    </w:p>
    <w:p w14:paraId="18353CDE" w14:textId="77777777" w:rsidR="00C977EF" w:rsidRDefault="00C977EF" w:rsidP="00C977EF">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42F3483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typedef struct stack_s {</w:t>
      </w:r>
    </w:p>
    <w:p w14:paraId="0A258D3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top;</w:t>
      </w:r>
    </w:p>
    <w:p w14:paraId="5DA6614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arr[10000];</w:t>
      </w:r>
    </w:p>
    <w:p w14:paraId="52EE976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}stack_t;</w:t>
      </w:r>
    </w:p>
    <w:p w14:paraId="2633A74F" w14:textId="77777777" w:rsidR="0044126D" w:rsidRPr="0044126D" w:rsidRDefault="0044126D" w:rsidP="0044126D">
      <w:pPr>
        <w:rPr>
          <w:rFonts w:ascii="Segoe UI" w:eastAsia="Times New Roman" w:hAnsi="Segoe UI" w:cs="Segoe UI"/>
          <w:sz w:val="21"/>
          <w:szCs w:val="21"/>
        </w:rPr>
      </w:pPr>
    </w:p>
    <w:p w14:paraId="26A6477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stack_t st;</w:t>
      </w:r>
    </w:p>
    <w:p w14:paraId="54103177" w14:textId="77777777" w:rsidR="0044126D" w:rsidRPr="0044126D" w:rsidRDefault="0044126D" w:rsidP="0044126D">
      <w:pPr>
        <w:rPr>
          <w:rFonts w:ascii="Segoe UI" w:eastAsia="Times New Roman" w:hAnsi="Segoe UI" w:cs="Segoe UI"/>
          <w:sz w:val="21"/>
          <w:szCs w:val="21"/>
        </w:rPr>
      </w:pPr>
    </w:p>
    <w:p w14:paraId="0C46738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int mapping[3][2] = {</w:t>
      </w:r>
    </w:p>
    <w:p w14:paraId="05CADEF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2D8197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475600D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496AEF54"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266C3E56" w14:textId="77777777" w:rsidR="0044126D" w:rsidRPr="0044126D" w:rsidRDefault="0044126D" w:rsidP="0044126D">
      <w:pPr>
        <w:rPr>
          <w:rFonts w:ascii="Segoe UI" w:eastAsia="Times New Roman" w:hAnsi="Segoe UI" w:cs="Segoe UI"/>
          <w:sz w:val="21"/>
          <w:szCs w:val="21"/>
        </w:rPr>
      </w:pPr>
    </w:p>
    <w:p w14:paraId="21A0346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void push(int element) {</w:t>
      </w:r>
    </w:p>
    <w:p w14:paraId="1A06E7A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st.arr[++st.top] = element;</w:t>
      </w:r>
    </w:p>
    <w:p w14:paraId="15F1A6C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72988B44" w14:textId="77777777" w:rsidR="0044126D" w:rsidRPr="0044126D" w:rsidRDefault="0044126D" w:rsidP="0044126D">
      <w:pPr>
        <w:rPr>
          <w:rFonts w:ascii="Segoe UI" w:eastAsia="Times New Roman" w:hAnsi="Segoe UI" w:cs="Segoe UI"/>
          <w:sz w:val="21"/>
          <w:szCs w:val="21"/>
        </w:rPr>
      </w:pPr>
    </w:p>
    <w:p w14:paraId="6123A184"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int pop() {</w:t>
      </w:r>
    </w:p>
    <w:p w14:paraId="2EF841D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if(st.top == -1) return -1;</w:t>
      </w:r>
    </w:p>
    <w:p w14:paraId="050366E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else {</w:t>
      </w:r>
    </w:p>
    <w:p w14:paraId="6E8F2E1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st.arr[st.top--];    </w:t>
      </w:r>
    </w:p>
    <w:p w14:paraId="05E80C7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3232D81F"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6399DB27" w14:textId="77777777" w:rsidR="0044126D" w:rsidRPr="0044126D" w:rsidRDefault="0044126D" w:rsidP="0044126D">
      <w:pPr>
        <w:rPr>
          <w:rFonts w:ascii="Segoe UI" w:eastAsia="Times New Roman" w:hAnsi="Segoe UI" w:cs="Segoe UI"/>
          <w:sz w:val="21"/>
          <w:szCs w:val="21"/>
        </w:rPr>
      </w:pPr>
    </w:p>
    <w:p w14:paraId="2079425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bool isValid(char * s){</w:t>
      </w:r>
    </w:p>
    <w:p w14:paraId="66F3791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i = 0;</w:t>
      </w:r>
    </w:p>
    <w:p w14:paraId="2578837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j = 0;</w:t>
      </w:r>
    </w:p>
    <w:p w14:paraId="1B58B44B"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st.top = -1;</w:t>
      </w:r>
    </w:p>
    <w:p w14:paraId="350953F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41E7502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for (i = 0; i &lt; strlen(s); i++ ) {</w:t>
      </w:r>
    </w:p>
    <w:p w14:paraId="61FB843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flag = 0;</w:t>
      </w:r>
    </w:p>
    <w:p w14:paraId="090C4930"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matched = 0;</w:t>
      </w:r>
    </w:p>
    <w:p w14:paraId="37607F0B"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original = s[i];</w:t>
      </w:r>
    </w:p>
    <w:p w14:paraId="0BF6A33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for (j = 0; j &lt; 3; j++) {</w:t>
      </w:r>
    </w:p>
    <w:p w14:paraId="0FE01CC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(mapping[j][0] == original) {</w:t>
      </w:r>
    </w:p>
    <w:p w14:paraId="23BC765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flag = 0;</w:t>
      </w:r>
    </w:p>
    <w:p w14:paraId="10152AC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expected = mapping[j][1];</w:t>
      </w:r>
    </w:p>
    <w:p w14:paraId="17178E4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int popped;</w:t>
      </w:r>
    </w:p>
    <w:p w14:paraId="7DB92BA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lastRenderedPageBreak/>
        <w:t xml:space="preserve">                if (st.top == -1) {</w:t>
      </w:r>
    </w:p>
    <w:p w14:paraId="43CC8FEB"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popped = -1;</w:t>
      </w:r>
    </w:p>
    <w:p w14:paraId="19B9F3BB"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 else {</w:t>
      </w:r>
    </w:p>
    <w:p w14:paraId="0DC7F9BE"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popped = pop();</w:t>
      </w:r>
    </w:p>
    <w:p w14:paraId="4BC4B953"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flag = 0;</w:t>
      </w:r>
    </w:p>
    <w:p w14:paraId="5506940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matched = 1;</w:t>
      </w:r>
    </w:p>
    <w:p w14:paraId="786A639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247C039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(popped != expected) {</w:t>
      </w:r>
    </w:p>
    <w:p w14:paraId="44A22FB0"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false;</w:t>
      </w:r>
    </w:p>
    <w:p w14:paraId="1D0C547F"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7D1252A4"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 else {</w:t>
      </w:r>
    </w:p>
    <w:p w14:paraId="42F95AD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flag = 1;</w:t>
      </w:r>
    </w:p>
    <w:p w14:paraId="731F785E"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1959B52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218818C0"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(flag == 1 &amp;&amp; matched == 0) {</w:t>
      </w:r>
    </w:p>
    <w:p w14:paraId="7D2A4754"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push(s[i]);</w:t>
      </w:r>
    </w:p>
    <w:p w14:paraId="59FF499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flag = 0;</w:t>
      </w:r>
    </w:p>
    <w:p w14:paraId="31B70B3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636CD6B" w14:textId="77777777" w:rsidR="0044126D" w:rsidRPr="0044126D" w:rsidRDefault="0044126D" w:rsidP="0044126D">
      <w:pPr>
        <w:rPr>
          <w:rFonts w:ascii="Segoe UI" w:eastAsia="Times New Roman" w:hAnsi="Segoe UI" w:cs="Segoe UI"/>
          <w:sz w:val="21"/>
          <w:szCs w:val="21"/>
        </w:rPr>
      </w:pPr>
    </w:p>
    <w:p w14:paraId="0F736CC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A21894D"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(st.top == -1) {</w:t>
      </w:r>
    </w:p>
    <w:p w14:paraId="539D3BD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true;</w:t>
      </w:r>
    </w:p>
    <w:p w14:paraId="520DA463"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7068386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false;</w:t>
      </w:r>
    </w:p>
    <w:p w14:paraId="3CF55443" w14:textId="77777777" w:rsid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00B714B0" w14:textId="77777777" w:rsidR="0044126D" w:rsidRDefault="0044126D" w:rsidP="0044126D">
      <w:pPr>
        <w:rPr>
          <w:rFonts w:ascii="Segoe UI" w:eastAsia="Times New Roman" w:hAnsi="Segoe UI" w:cs="Segoe UI"/>
          <w:sz w:val="21"/>
          <w:szCs w:val="21"/>
        </w:rPr>
      </w:pPr>
    </w:p>
    <w:p w14:paraId="44A7190D" w14:textId="2AAE6DCD" w:rsidR="00C977EF" w:rsidRDefault="00C977EF" w:rsidP="0044126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EC54EF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class Solution {</w:t>
      </w:r>
    </w:p>
    <w:p w14:paraId="7273761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public boolean isValid(String s) {</w:t>
      </w:r>
    </w:p>
    <w:p w14:paraId="5286C6F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HashMap &lt;Character,Character&gt; hm = new HashMap&lt;&gt;();</w:t>
      </w:r>
    </w:p>
    <w:p w14:paraId="178B035D"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hm.put('}','{');</w:t>
      </w:r>
    </w:p>
    <w:p w14:paraId="4B0CCB4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hm.put(')','(');</w:t>
      </w:r>
    </w:p>
    <w:p w14:paraId="44DEF0A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hm.put(']','[');</w:t>
      </w:r>
    </w:p>
    <w:p w14:paraId="37C327A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4D554F0"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Stack&lt;Character&gt; st = new Stack&lt;&gt;();</w:t>
      </w:r>
    </w:p>
    <w:p w14:paraId="17284D2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for (int i = 0; i &lt; s.length(); i++) {</w:t>
      </w:r>
    </w:p>
    <w:p w14:paraId="0024ECCC"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(!hm.containsKey(s.charAt(i))) {</w:t>
      </w:r>
    </w:p>
    <w:p w14:paraId="239D0BD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st.push(s.charAt(i));</w:t>
      </w:r>
    </w:p>
    <w:p w14:paraId="5ADC7772"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 else {</w:t>
      </w:r>
    </w:p>
    <w:p w14:paraId="56DF430E"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Character popped;</w:t>
      </w:r>
    </w:p>
    <w:p w14:paraId="4E1C467A"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(st.isEmpty()) {</w:t>
      </w:r>
    </w:p>
    <w:p w14:paraId="2DC8A0B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popped = '#';</w:t>
      </w:r>
    </w:p>
    <w:p w14:paraId="04CA89FD"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 else {</w:t>
      </w:r>
    </w:p>
    <w:p w14:paraId="691C6BE6"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popped = st.pop();</w:t>
      </w:r>
    </w:p>
    <w:p w14:paraId="02645137"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D8C6BB8"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if (popped != hm.get(s.charAt(i))) return false;</w:t>
      </w:r>
    </w:p>
    <w:p w14:paraId="6F0D494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6BC16563"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lastRenderedPageBreak/>
        <w:t xml:space="preserve">        }</w:t>
      </w:r>
    </w:p>
    <w:p w14:paraId="755B6825"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return st.isEmpty();</w:t>
      </w:r>
    </w:p>
    <w:p w14:paraId="4EB743E9" w14:textId="77777777" w:rsidR="0044126D" w:rsidRPr="0044126D"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 xml:space="preserve">    }</w:t>
      </w:r>
    </w:p>
    <w:p w14:paraId="553B70B6" w14:textId="67B50DD8" w:rsidR="00C977EF" w:rsidRDefault="0044126D" w:rsidP="0044126D">
      <w:pPr>
        <w:rPr>
          <w:rFonts w:ascii="Segoe UI" w:eastAsia="Times New Roman" w:hAnsi="Segoe UI" w:cs="Segoe UI"/>
          <w:sz w:val="21"/>
          <w:szCs w:val="21"/>
        </w:rPr>
      </w:pPr>
      <w:r w:rsidRPr="0044126D">
        <w:rPr>
          <w:rFonts w:ascii="Segoe UI" w:eastAsia="Times New Roman" w:hAnsi="Segoe UI" w:cs="Segoe UI"/>
          <w:sz w:val="21"/>
          <w:szCs w:val="21"/>
        </w:rPr>
        <w:t>}</w:t>
      </w:r>
    </w:p>
    <w:p w14:paraId="2B126CDD" w14:textId="77777777" w:rsidR="00B20184" w:rsidRDefault="00B20184" w:rsidP="0044126D">
      <w:pPr>
        <w:rPr>
          <w:rFonts w:ascii="Segoe UI" w:eastAsia="Times New Roman" w:hAnsi="Segoe UI" w:cs="Segoe UI"/>
          <w:sz w:val="21"/>
          <w:szCs w:val="21"/>
        </w:rPr>
      </w:pPr>
    </w:p>
    <w:p w14:paraId="5856F727" w14:textId="77777777" w:rsidR="00B20184" w:rsidRDefault="00B20184" w:rsidP="0044126D">
      <w:pPr>
        <w:rPr>
          <w:rFonts w:ascii="Segoe UI" w:eastAsia="Times New Roman" w:hAnsi="Segoe UI" w:cs="Segoe UI"/>
          <w:sz w:val="21"/>
          <w:szCs w:val="21"/>
        </w:rPr>
      </w:pPr>
    </w:p>
    <w:p w14:paraId="523DAB45" w14:textId="61EC313F" w:rsidR="00B20184" w:rsidRDefault="00B20184" w:rsidP="00B20184">
      <w:pPr>
        <w:pStyle w:val="Heading2"/>
        <w:rPr>
          <w:rFonts w:ascii="Segoe UI" w:eastAsia="Times New Roman" w:hAnsi="Segoe UI" w:cs="Segoe UI"/>
          <w:bCs/>
          <w:sz w:val="21"/>
          <w:szCs w:val="21"/>
          <w:u w:val="single"/>
        </w:rPr>
      </w:pPr>
      <w:bookmarkStart w:id="53" w:name="_Toc142029759"/>
      <w:r>
        <w:rPr>
          <w:rFonts w:ascii="Segoe UI" w:eastAsia="Times New Roman" w:hAnsi="Segoe UI" w:cs="Segoe UI"/>
          <w:bCs/>
          <w:sz w:val="21"/>
          <w:szCs w:val="21"/>
          <w:u w:val="single"/>
        </w:rPr>
        <w:t>Missing Number</w:t>
      </w:r>
      <w:bookmarkEnd w:id="53"/>
    </w:p>
    <w:p w14:paraId="4A48361D"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sz w:val="21"/>
          <w:szCs w:val="21"/>
        </w:rPr>
        <w:t>Given an array </w:t>
      </w:r>
      <w:r w:rsidRPr="00B20184">
        <w:rPr>
          <w:rFonts w:ascii="Consolas" w:eastAsia="Times New Roman" w:hAnsi="Consolas" w:cs="Courier New"/>
          <w:color w:val="C7254E"/>
          <w:sz w:val="21"/>
          <w:szCs w:val="21"/>
          <w:shd w:val="clear" w:color="auto" w:fill="F9F2F4"/>
        </w:rPr>
        <w:t>nums</w:t>
      </w:r>
      <w:r w:rsidRPr="00B20184">
        <w:rPr>
          <w:rFonts w:ascii="Segoe UI" w:eastAsia="Times New Roman" w:hAnsi="Segoe UI" w:cs="Segoe UI"/>
          <w:sz w:val="21"/>
          <w:szCs w:val="21"/>
        </w:rPr>
        <w:t> containing </w:t>
      </w:r>
      <w:r w:rsidRPr="00B20184">
        <w:rPr>
          <w:rFonts w:ascii="Consolas" w:eastAsia="Times New Roman" w:hAnsi="Consolas" w:cs="Courier New"/>
          <w:color w:val="C7254E"/>
          <w:sz w:val="21"/>
          <w:szCs w:val="21"/>
          <w:shd w:val="clear" w:color="auto" w:fill="F9F2F4"/>
        </w:rPr>
        <w:t>n</w:t>
      </w:r>
      <w:r w:rsidRPr="00B20184">
        <w:rPr>
          <w:rFonts w:ascii="Segoe UI" w:eastAsia="Times New Roman" w:hAnsi="Segoe UI" w:cs="Segoe UI"/>
          <w:sz w:val="21"/>
          <w:szCs w:val="21"/>
        </w:rPr>
        <w:t> distinct numbers in the range </w:t>
      </w:r>
      <w:r w:rsidRPr="00B20184">
        <w:rPr>
          <w:rFonts w:ascii="Consolas" w:eastAsia="Times New Roman" w:hAnsi="Consolas" w:cs="Courier New"/>
          <w:color w:val="C7254E"/>
          <w:sz w:val="21"/>
          <w:szCs w:val="21"/>
          <w:shd w:val="clear" w:color="auto" w:fill="F9F2F4"/>
        </w:rPr>
        <w:t>[0, n]</w:t>
      </w:r>
      <w:r w:rsidRPr="00B20184">
        <w:rPr>
          <w:rFonts w:ascii="Segoe UI" w:eastAsia="Times New Roman" w:hAnsi="Segoe UI" w:cs="Segoe UI"/>
          <w:sz w:val="21"/>
          <w:szCs w:val="21"/>
        </w:rPr>
        <w:t>, return </w:t>
      </w:r>
      <w:r w:rsidRPr="00B20184">
        <w:rPr>
          <w:rFonts w:ascii="Segoe UI" w:eastAsia="Times New Roman" w:hAnsi="Segoe UI" w:cs="Segoe UI"/>
          <w:i/>
          <w:iCs/>
          <w:sz w:val="21"/>
          <w:szCs w:val="21"/>
        </w:rPr>
        <w:t>the only number in the range that is missing from the array.</w:t>
      </w:r>
    </w:p>
    <w:p w14:paraId="4F50E2BB"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sz w:val="21"/>
          <w:szCs w:val="21"/>
        </w:rPr>
        <w:t> </w:t>
      </w:r>
    </w:p>
    <w:p w14:paraId="6D1704DC"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b/>
          <w:bCs/>
          <w:sz w:val="21"/>
          <w:szCs w:val="21"/>
        </w:rPr>
        <w:t>Example 1:</w:t>
      </w:r>
    </w:p>
    <w:p w14:paraId="27225F77"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Input:</w:t>
      </w:r>
      <w:r w:rsidRPr="00B20184">
        <w:rPr>
          <w:rFonts w:ascii="Consolas" w:eastAsia="Times New Roman" w:hAnsi="Consolas" w:cs="Courier New"/>
          <w:color w:val="333333"/>
          <w:sz w:val="21"/>
          <w:szCs w:val="21"/>
        </w:rPr>
        <w:t xml:space="preserve"> nums = [3,0,1]</w:t>
      </w:r>
    </w:p>
    <w:p w14:paraId="6CB50F4D"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Output:</w:t>
      </w:r>
      <w:r w:rsidRPr="00B20184">
        <w:rPr>
          <w:rFonts w:ascii="Consolas" w:eastAsia="Times New Roman" w:hAnsi="Consolas" w:cs="Courier New"/>
          <w:color w:val="333333"/>
          <w:sz w:val="21"/>
          <w:szCs w:val="21"/>
        </w:rPr>
        <w:t xml:space="preserve"> 2</w:t>
      </w:r>
    </w:p>
    <w:p w14:paraId="7918EA37"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Explanation:</w:t>
      </w:r>
      <w:r w:rsidRPr="00B20184">
        <w:rPr>
          <w:rFonts w:ascii="Consolas" w:eastAsia="Times New Roman" w:hAnsi="Consolas" w:cs="Courier New"/>
          <w:color w:val="333333"/>
          <w:sz w:val="21"/>
          <w:szCs w:val="21"/>
        </w:rPr>
        <w:t xml:space="preserve"> n = 3 since there are 3 numbers, so all numbers are in the range [0,3]. 2 is the missing number in the range since it does not appear in nums.</w:t>
      </w:r>
    </w:p>
    <w:p w14:paraId="4BDE39E3"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b/>
          <w:bCs/>
          <w:sz w:val="21"/>
          <w:szCs w:val="21"/>
        </w:rPr>
        <w:t>Example 2:</w:t>
      </w:r>
    </w:p>
    <w:p w14:paraId="275FA7B0"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Input:</w:t>
      </w:r>
      <w:r w:rsidRPr="00B20184">
        <w:rPr>
          <w:rFonts w:ascii="Consolas" w:eastAsia="Times New Roman" w:hAnsi="Consolas" w:cs="Courier New"/>
          <w:color w:val="333333"/>
          <w:sz w:val="21"/>
          <w:szCs w:val="21"/>
        </w:rPr>
        <w:t xml:space="preserve"> nums = [0,1]</w:t>
      </w:r>
    </w:p>
    <w:p w14:paraId="1BB0C5D5"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Output:</w:t>
      </w:r>
      <w:r w:rsidRPr="00B20184">
        <w:rPr>
          <w:rFonts w:ascii="Consolas" w:eastAsia="Times New Roman" w:hAnsi="Consolas" w:cs="Courier New"/>
          <w:color w:val="333333"/>
          <w:sz w:val="21"/>
          <w:szCs w:val="21"/>
        </w:rPr>
        <w:t xml:space="preserve"> 2</w:t>
      </w:r>
    </w:p>
    <w:p w14:paraId="67A24D60"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Explanation:</w:t>
      </w:r>
      <w:r w:rsidRPr="00B20184">
        <w:rPr>
          <w:rFonts w:ascii="Consolas" w:eastAsia="Times New Roman" w:hAnsi="Consolas" w:cs="Courier New"/>
          <w:color w:val="333333"/>
          <w:sz w:val="21"/>
          <w:szCs w:val="21"/>
        </w:rPr>
        <w:t xml:space="preserve"> n = 2 since there are 2 numbers, so all numbers are in the range [0,2]. 2 is the missing number in the range since it does not appear in nums.</w:t>
      </w:r>
    </w:p>
    <w:p w14:paraId="587F4346" w14:textId="77777777" w:rsidR="00B20184" w:rsidRPr="00B20184" w:rsidRDefault="00B20184" w:rsidP="00B20184">
      <w:pPr>
        <w:shd w:val="clear" w:color="auto" w:fill="FFFFFF"/>
        <w:spacing w:after="240"/>
        <w:rPr>
          <w:rFonts w:ascii="Segoe UI" w:eastAsia="Times New Roman" w:hAnsi="Segoe UI" w:cs="Segoe UI"/>
          <w:sz w:val="21"/>
          <w:szCs w:val="21"/>
        </w:rPr>
      </w:pPr>
      <w:r w:rsidRPr="00B20184">
        <w:rPr>
          <w:rFonts w:ascii="Segoe UI" w:eastAsia="Times New Roman" w:hAnsi="Segoe UI" w:cs="Segoe UI"/>
          <w:b/>
          <w:bCs/>
          <w:sz w:val="21"/>
          <w:szCs w:val="21"/>
        </w:rPr>
        <w:t>Example 3:</w:t>
      </w:r>
    </w:p>
    <w:p w14:paraId="2544C7BF"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Input:</w:t>
      </w:r>
      <w:r w:rsidRPr="00B20184">
        <w:rPr>
          <w:rFonts w:ascii="Consolas" w:eastAsia="Times New Roman" w:hAnsi="Consolas" w:cs="Courier New"/>
          <w:color w:val="333333"/>
          <w:sz w:val="21"/>
          <w:szCs w:val="21"/>
        </w:rPr>
        <w:t xml:space="preserve"> nums = [9,6,4,2,3,5,7,0,1]</w:t>
      </w:r>
    </w:p>
    <w:p w14:paraId="5AAFB2C4"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Output:</w:t>
      </w:r>
      <w:r w:rsidRPr="00B20184">
        <w:rPr>
          <w:rFonts w:ascii="Consolas" w:eastAsia="Times New Roman" w:hAnsi="Consolas" w:cs="Courier New"/>
          <w:color w:val="333333"/>
          <w:sz w:val="21"/>
          <w:szCs w:val="21"/>
        </w:rPr>
        <w:t xml:space="preserve"> 8</w:t>
      </w:r>
    </w:p>
    <w:p w14:paraId="2169F4E1" w14:textId="77777777" w:rsidR="00B20184" w:rsidRPr="00B20184" w:rsidRDefault="00B20184" w:rsidP="00B201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20184">
        <w:rPr>
          <w:rFonts w:ascii="Consolas" w:eastAsia="Times New Roman" w:hAnsi="Consolas" w:cs="Courier New"/>
          <w:b/>
          <w:bCs/>
          <w:color w:val="333333"/>
          <w:sz w:val="21"/>
          <w:szCs w:val="21"/>
        </w:rPr>
        <w:t>Explanation:</w:t>
      </w:r>
      <w:r w:rsidRPr="00B20184">
        <w:rPr>
          <w:rFonts w:ascii="Consolas" w:eastAsia="Times New Roman" w:hAnsi="Consolas" w:cs="Courier New"/>
          <w:color w:val="333333"/>
          <w:sz w:val="21"/>
          <w:szCs w:val="21"/>
        </w:rPr>
        <w:t xml:space="preserve"> n = 9 since there are 9 numbers, so all numbers are in the range [0,9]. 8 is the missing number in the r</w:t>
      </w:r>
    </w:p>
    <w:p w14:paraId="0FFCE817" w14:textId="77777777" w:rsidR="00B20184" w:rsidRDefault="00B20184" w:rsidP="00B2018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0487361D"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int missingNumber(int* nums, int numsSize){</w:t>
      </w:r>
    </w:p>
    <w:p w14:paraId="5233B58D"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int sum = 0;</w:t>
      </w:r>
    </w:p>
    <w:p w14:paraId="24C8B2D9"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int actual_sum = 0;</w:t>
      </w:r>
    </w:p>
    <w:p w14:paraId="4281F364"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int i = 0;</w:t>
      </w:r>
    </w:p>
    <w:p w14:paraId="0E6324E3"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for (i = 0; i &lt; numsSize; i++) {</w:t>
      </w:r>
    </w:p>
    <w:p w14:paraId="0C8ADEFA"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sum += nums[i];</w:t>
      </w:r>
    </w:p>
    <w:p w14:paraId="4698CD60"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w:t>
      </w:r>
    </w:p>
    <w:p w14:paraId="6F0BAA53"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lastRenderedPageBreak/>
        <w:t xml:space="preserve">    </w:t>
      </w:r>
    </w:p>
    <w:p w14:paraId="2D9212D0"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actual_sum = (numsSize*(numsSize+1))/2;</w:t>
      </w:r>
    </w:p>
    <w:p w14:paraId="57E87553"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    return actual_sum - sum;</w:t>
      </w:r>
    </w:p>
    <w:p w14:paraId="0BE9E119" w14:textId="77777777" w:rsidR="00F950C0" w:rsidRPr="00F950C0" w:rsidRDefault="00F950C0" w:rsidP="00F950C0">
      <w:pPr>
        <w:shd w:val="clear" w:color="auto" w:fill="FFFFFF"/>
        <w:spacing w:line="270" w:lineRule="atLeast"/>
        <w:rPr>
          <w:rFonts w:ascii="Segoe UI" w:eastAsia="Times New Roman" w:hAnsi="Segoe UI" w:cs="Segoe UI"/>
          <w:sz w:val="21"/>
          <w:szCs w:val="21"/>
        </w:rPr>
      </w:pPr>
      <w:r w:rsidRPr="00F950C0">
        <w:rPr>
          <w:rFonts w:ascii="Segoe UI" w:eastAsia="Times New Roman" w:hAnsi="Segoe UI" w:cs="Segoe UI"/>
          <w:sz w:val="21"/>
          <w:szCs w:val="21"/>
        </w:rPr>
        <w:t>}</w:t>
      </w:r>
    </w:p>
    <w:p w14:paraId="2A85E30E" w14:textId="77777777" w:rsidR="00B20184" w:rsidRDefault="00B20184" w:rsidP="00B20184">
      <w:pPr>
        <w:rPr>
          <w:rFonts w:ascii="Segoe UI" w:eastAsia="Times New Roman" w:hAnsi="Segoe UI" w:cs="Segoe UI"/>
          <w:sz w:val="21"/>
          <w:szCs w:val="21"/>
        </w:rPr>
      </w:pPr>
    </w:p>
    <w:p w14:paraId="6D644E59" w14:textId="77777777" w:rsidR="00B20184" w:rsidRDefault="00B20184" w:rsidP="00B2018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03F80F23"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class Solution {</w:t>
      </w:r>
    </w:p>
    <w:p w14:paraId="5E696317"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public int missingNumber(int[] nums) {</w:t>
      </w:r>
    </w:p>
    <w:p w14:paraId="0C0B5E19"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int missing = nums.length;</w:t>
      </w:r>
    </w:p>
    <w:p w14:paraId="2B259869"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for (int i = 0; i &lt; nums.length; i++) {</w:t>
      </w:r>
    </w:p>
    <w:p w14:paraId="5C54B7E1"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missing ^= i ^ nums[i];</w:t>
      </w:r>
    </w:p>
    <w:p w14:paraId="391F145F"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w:t>
      </w:r>
    </w:p>
    <w:p w14:paraId="785D4DFC"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return missing;</w:t>
      </w:r>
    </w:p>
    <w:p w14:paraId="2E85B5B5"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    }</w:t>
      </w:r>
    </w:p>
    <w:p w14:paraId="5A98AFA7" w14:textId="77777777" w:rsidR="00B30EC9" w:rsidRPr="00B30EC9" w:rsidRDefault="00B30EC9" w:rsidP="00B30EC9">
      <w:pPr>
        <w:shd w:val="clear" w:color="auto" w:fill="FFFFFF"/>
        <w:spacing w:line="270" w:lineRule="atLeast"/>
        <w:rPr>
          <w:rFonts w:ascii="Segoe UI" w:eastAsia="Times New Roman" w:hAnsi="Segoe UI" w:cs="Segoe UI"/>
          <w:sz w:val="21"/>
          <w:szCs w:val="21"/>
        </w:rPr>
      </w:pPr>
      <w:r w:rsidRPr="00B30EC9">
        <w:rPr>
          <w:rFonts w:ascii="Segoe UI" w:eastAsia="Times New Roman" w:hAnsi="Segoe UI" w:cs="Segoe UI"/>
          <w:sz w:val="21"/>
          <w:szCs w:val="21"/>
        </w:rPr>
        <w:t>}</w:t>
      </w:r>
    </w:p>
    <w:p w14:paraId="3E13EBEC" w14:textId="77777777" w:rsidR="00B20184" w:rsidRDefault="00B20184" w:rsidP="00B30EC9">
      <w:pPr>
        <w:rPr>
          <w:rFonts w:ascii="Segoe UI" w:eastAsia="Times New Roman" w:hAnsi="Segoe UI" w:cs="Segoe UI"/>
          <w:sz w:val="21"/>
          <w:szCs w:val="21"/>
        </w:rPr>
      </w:pPr>
    </w:p>
    <w:p w14:paraId="7F58C04D" w14:textId="77777777" w:rsidR="003470A9" w:rsidRDefault="003470A9" w:rsidP="00B30EC9">
      <w:pPr>
        <w:rPr>
          <w:rFonts w:ascii="Segoe UI" w:eastAsia="Times New Roman" w:hAnsi="Segoe UI" w:cs="Segoe UI"/>
          <w:sz w:val="21"/>
          <w:szCs w:val="21"/>
        </w:rPr>
      </w:pPr>
    </w:p>
    <w:p w14:paraId="140203EC" w14:textId="77777777" w:rsidR="003470A9" w:rsidRDefault="003470A9" w:rsidP="00B30EC9">
      <w:pPr>
        <w:rPr>
          <w:rFonts w:ascii="Segoe UI" w:eastAsia="Times New Roman" w:hAnsi="Segoe UI" w:cs="Segoe UI"/>
          <w:sz w:val="21"/>
          <w:szCs w:val="21"/>
        </w:rPr>
      </w:pPr>
    </w:p>
    <w:p w14:paraId="7A4AA8B9" w14:textId="77777777" w:rsidR="003470A9" w:rsidRDefault="003470A9" w:rsidP="00B30EC9">
      <w:pPr>
        <w:rPr>
          <w:rFonts w:ascii="Segoe UI" w:eastAsia="Times New Roman" w:hAnsi="Segoe UI" w:cs="Segoe UI"/>
          <w:sz w:val="21"/>
          <w:szCs w:val="21"/>
        </w:rPr>
      </w:pPr>
    </w:p>
    <w:p w14:paraId="469413AE" w14:textId="77777777" w:rsidR="003470A9" w:rsidRDefault="003470A9" w:rsidP="00B30EC9">
      <w:pPr>
        <w:rPr>
          <w:rFonts w:ascii="Segoe UI" w:eastAsia="Times New Roman" w:hAnsi="Segoe UI" w:cs="Segoe UI"/>
          <w:sz w:val="21"/>
          <w:szCs w:val="21"/>
        </w:rPr>
      </w:pPr>
    </w:p>
    <w:p w14:paraId="64E982F9" w14:textId="77777777" w:rsidR="003470A9" w:rsidRDefault="003470A9" w:rsidP="00B30EC9">
      <w:pPr>
        <w:rPr>
          <w:rFonts w:ascii="Segoe UI" w:eastAsia="Times New Roman" w:hAnsi="Segoe UI" w:cs="Segoe UI"/>
          <w:sz w:val="21"/>
          <w:szCs w:val="21"/>
        </w:rPr>
      </w:pPr>
    </w:p>
    <w:p w14:paraId="73E1BE7C" w14:textId="77777777" w:rsidR="003470A9" w:rsidRDefault="003470A9" w:rsidP="00B30EC9">
      <w:pPr>
        <w:rPr>
          <w:rFonts w:ascii="Segoe UI" w:eastAsia="Times New Roman" w:hAnsi="Segoe UI" w:cs="Segoe UI"/>
          <w:sz w:val="21"/>
          <w:szCs w:val="21"/>
        </w:rPr>
      </w:pPr>
    </w:p>
    <w:p w14:paraId="29A76437" w14:textId="77777777" w:rsidR="003470A9" w:rsidRDefault="003470A9" w:rsidP="00B30EC9">
      <w:pPr>
        <w:rPr>
          <w:rFonts w:ascii="Segoe UI" w:eastAsia="Times New Roman" w:hAnsi="Segoe UI" w:cs="Segoe UI"/>
          <w:sz w:val="21"/>
          <w:szCs w:val="21"/>
        </w:rPr>
      </w:pPr>
    </w:p>
    <w:p w14:paraId="41AB84D5" w14:textId="77777777" w:rsidR="003470A9" w:rsidRDefault="003470A9" w:rsidP="00B30EC9">
      <w:pPr>
        <w:rPr>
          <w:rFonts w:ascii="Segoe UI" w:eastAsia="Times New Roman" w:hAnsi="Segoe UI" w:cs="Segoe UI"/>
          <w:sz w:val="21"/>
          <w:szCs w:val="21"/>
        </w:rPr>
      </w:pPr>
    </w:p>
    <w:p w14:paraId="3FC59416" w14:textId="77777777" w:rsidR="003470A9" w:rsidRDefault="003470A9" w:rsidP="00B30EC9">
      <w:pPr>
        <w:rPr>
          <w:rFonts w:ascii="Segoe UI" w:eastAsia="Times New Roman" w:hAnsi="Segoe UI" w:cs="Segoe UI"/>
          <w:sz w:val="21"/>
          <w:szCs w:val="21"/>
        </w:rPr>
      </w:pPr>
    </w:p>
    <w:p w14:paraId="0D677844" w14:textId="77777777" w:rsidR="003470A9" w:rsidRDefault="003470A9" w:rsidP="00B30EC9">
      <w:pPr>
        <w:rPr>
          <w:rFonts w:ascii="Segoe UI" w:eastAsia="Times New Roman" w:hAnsi="Segoe UI" w:cs="Segoe UI"/>
          <w:sz w:val="21"/>
          <w:szCs w:val="21"/>
        </w:rPr>
      </w:pPr>
    </w:p>
    <w:p w14:paraId="3BE1CB4F" w14:textId="77777777" w:rsidR="003470A9" w:rsidRDefault="003470A9" w:rsidP="00B30EC9">
      <w:pPr>
        <w:rPr>
          <w:rFonts w:ascii="Segoe UI" w:eastAsia="Times New Roman" w:hAnsi="Segoe UI" w:cs="Segoe UI"/>
          <w:sz w:val="21"/>
          <w:szCs w:val="21"/>
        </w:rPr>
      </w:pPr>
    </w:p>
    <w:p w14:paraId="1E737883" w14:textId="77777777" w:rsidR="003470A9" w:rsidRDefault="003470A9" w:rsidP="00B30EC9">
      <w:pPr>
        <w:rPr>
          <w:rFonts w:ascii="Segoe UI" w:eastAsia="Times New Roman" w:hAnsi="Segoe UI" w:cs="Segoe UI"/>
          <w:sz w:val="21"/>
          <w:szCs w:val="21"/>
        </w:rPr>
      </w:pPr>
    </w:p>
    <w:p w14:paraId="4F58F576" w14:textId="77777777" w:rsidR="003470A9" w:rsidRDefault="003470A9" w:rsidP="00B30EC9">
      <w:pPr>
        <w:rPr>
          <w:rFonts w:ascii="Segoe UI" w:eastAsia="Times New Roman" w:hAnsi="Segoe UI" w:cs="Segoe UI"/>
          <w:sz w:val="21"/>
          <w:szCs w:val="21"/>
        </w:rPr>
      </w:pPr>
    </w:p>
    <w:p w14:paraId="445CC90D" w14:textId="77777777" w:rsidR="003470A9" w:rsidRDefault="003470A9" w:rsidP="00B30EC9">
      <w:pPr>
        <w:rPr>
          <w:rFonts w:ascii="Segoe UI" w:eastAsia="Times New Roman" w:hAnsi="Segoe UI" w:cs="Segoe UI"/>
          <w:sz w:val="21"/>
          <w:szCs w:val="21"/>
        </w:rPr>
      </w:pPr>
    </w:p>
    <w:p w14:paraId="34B7573B" w14:textId="77777777" w:rsidR="003470A9" w:rsidRDefault="003470A9" w:rsidP="00B30EC9">
      <w:pPr>
        <w:rPr>
          <w:rFonts w:ascii="Segoe UI" w:eastAsia="Times New Roman" w:hAnsi="Segoe UI" w:cs="Segoe UI"/>
          <w:sz w:val="21"/>
          <w:szCs w:val="21"/>
        </w:rPr>
      </w:pPr>
    </w:p>
    <w:p w14:paraId="0EDF2BB1" w14:textId="77777777" w:rsidR="003470A9" w:rsidRDefault="003470A9" w:rsidP="00B30EC9">
      <w:pPr>
        <w:rPr>
          <w:rFonts w:ascii="Segoe UI" w:eastAsia="Times New Roman" w:hAnsi="Segoe UI" w:cs="Segoe UI"/>
          <w:sz w:val="21"/>
          <w:szCs w:val="21"/>
        </w:rPr>
      </w:pPr>
    </w:p>
    <w:p w14:paraId="4D2C9545" w14:textId="77777777" w:rsidR="003470A9" w:rsidRDefault="003470A9" w:rsidP="00B30EC9">
      <w:pPr>
        <w:rPr>
          <w:rFonts w:ascii="Segoe UI" w:eastAsia="Times New Roman" w:hAnsi="Segoe UI" w:cs="Segoe UI"/>
          <w:sz w:val="21"/>
          <w:szCs w:val="21"/>
        </w:rPr>
      </w:pPr>
    </w:p>
    <w:p w14:paraId="6E165785" w14:textId="77777777" w:rsidR="003470A9" w:rsidRDefault="003470A9" w:rsidP="00B30EC9">
      <w:pPr>
        <w:rPr>
          <w:rFonts w:ascii="Segoe UI" w:eastAsia="Times New Roman" w:hAnsi="Segoe UI" w:cs="Segoe UI"/>
          <w:sz w:val="21"/>
          <w:szCs w:val="21"/>
        </w:rPr>
      </w:pPr>
    </w:p>
    <w:p w14:paraId="2ACEC02B" w14:textId="77777777" w:rsidR="003470A9" w:rsidRDefault="003470A9" w:rsidP="00B30EC9">
      <w:pPr>
        <w:rPr>
          <w:rFonts w:ascii="Segoe UI" w:eastAsia="Times New Roman" w:hAnsi="Segoe UI" w:cs="Segoe UI"/>
          <w:sz w:val="21"/>
          <w:szCs w:val="21"/>
        </w:rPr>
      </w:pPr>
    </w:p>
    <w:p w14:paraId="695DAB5B" w14:textId="77777777" w:rsidR="003470A9" w:rsidRDefault="003470A9" w:rsidP="00B30EC9">
      <w:pPr>
        <w:rPr>
          <w:rFonts w:ascii="Segoe UI" w:eastAsia="Times New Roman" w:hAnsi="Segoe UI" w:cs="Segoe UI"/>
          <w:sz w:val="21"/>
          <w:szCs w:val="21"/>
        </w:rPr>
      </w:pPr>
    </w:p>
    <w:p w14:paraId="402EA80A" w14:textId="77777777" w:rsidR="003470A9" w:rsidRDefault="003470A9" w:rsidP="00B30EC9">
      <w:pPr>
        <w:rPr>
          <w:rFonts w:ascii="Segoe UI" w:eastAsia="Times New Roman" w:hAnsi="Segoe UI" w:cs="Segoe UI"/>
          <w:sz w:val="21"/>
          <w:szCs w:val="21"/>
        </w:rPr>
      </w:pPr>
    </w:p>
    <w:p w14:paraId="0EC6D096" w14:textId="77777777" w:rsidR="003470A9" w:rsidRDefault="003470A9" w:rsidP="00B30EC9">
      <w:pPr>
        <w:rPr>
          <w:rFonts w:ascii="Segoe UI" w:eastAsia="Times New Roman" w:hAnsi="Segoe UI" w:cs="Segoe UI"/>
          <w:sz w:val="21"/>
          <w:szCs w:val="21"/>
        </w:rPr>
      </w:pPr>
    </w:p>
    <w:p w14:paraId="6D0D243C" w14:textId="77777777" w:rsidR="003470A9" w:rsidRDefault="003470A9" w:rsidP="00B30EC9">
      <w:pPr>
        <w:rPr>
          <w:rFonts w:ascii="Segoe UI" w:eastAsia="Times New Roman" w:hAnsi="Segoe UI" w:cs="Segoe UI"/>
          <w:sz w:val="21"/>
          <w:szCs w:val="21"/>
        </w:rPr>
      </w:pPr>
    </w:p>
    <w:p w14:paraId="609A2AB0" w14:textId="77777777" w:rsidR="003470A9" w:rsidRDefault="003470A9" w:rsidP="00B30EC9">
      <w:pPr>
        <w:rPr>
          <w:rFonts w:ascii="Segoe UI" w:eastAsia="Times New Roman" w:hAnsi="Segoe UI" w:cs="Segoe UI"/>
          <w:sz w:val="21"/>
          <w:szCs w:val="21"/>
        </w:rPr>
      </w:pPr>
    </w:p>
    <w:p w14:paraId="3201DDF1" w14:textId="77777777" w:rsidR="003470A9" w:rsidRDefault="003470A9" w:rsidP="00B30EC9">
      <w:pPr>
        <w:rPr>
          <w:rFonts w:ascii="Segoe UI" w:eastAsia="Times New Roman" w:hAnsi="Segoe UI" w:cs="Segoe UI"/>
          <w:sz w:val="21"/>
          <w:szCs w:val="21"/>
        </w:rPr>
      </w:pPr>
    </w:p>
    <w:p w14:paraId="2F4D8336" w14:textId="77777777" w:rsidR="003470A9" w:rsidRDefault="003470A9" w:rsidP="00B30EC9">
      <w:pPr>
        <w:rPr>
          <w:rFonts w:ascii="Segoe UI" w:eastAsia="Times New Roman" w:hAnsi="Segoe UI" w:cs="Segoe UI"/>
          <w:sz w:val="21"/>
          <w:szCs w:val="21"/>
        </w:rPr>
      </w:pPr>
    </w:p>
    <w:p w14:paraId="0C97A4D2" w14:textId="77777777" w:rsidR="003470A9" w:rsidRDefault="003470A9" w:rsidP="00B30EC9">
      <w:pPr>
        <w:rPr>
          <w:rFonts w:ascii="Segoe UI" w:eastAsia="Times New Roman" w:hAnsi="Segoe UI" w:cs="Segoe UI"/>
          <w:sz w:val="21"/>
          <w:szCs w:val="21"/>
        </w:rPr>
      </w:pPr>
    </w:p>
    <w:p w14:paraId="1FF3B3C2" w14:textId="77777777" w:rsidR="003470A9" w:rsidRDefault="003470A9" w:rsidP="00B30EC9">
      <w:pPr>
        <w:rPr>
          <w:rFonts w:ascii="Segoe UI" w:eastAsia="Times New Roman" w:hAnsi="Segoe UI" w:cs="Segoe UI"/>
          <w:sz w:val="21"/>
          <w:szCs w:val="21"/>
        </w:rPr>
      </w:pPr>
    </w:p>
    <w:p w14:paraId="1BE64E9C" w14:textId="77777777" w:rsidR="003470A9" w:rsidRDefault="003470A9" w:rsidP="00B30EC9">
      <w:pPr>
        <w:rPr>
          <w:rFonts w:ascii="Segoe UI" w:eastAsia="Times New Roman" w:hAnsi="Segoe UI" w:cs="Segoe UI"/>
          <w:sz w:val="21"/>
          <w:szCs w:val="21"/>
        </w:rPr>
      </w:pPr>
    </w:p>
    <w:p w14:paraId="49CF9282" w14:textId="77777777" w:rsidR="003470A9" w:rsidRDefault="003470A9" w:rsidP="00B30EC9">
      <w:pPr>
        <w:rPr>
          <w:rFonts w:ascii="Segoe UI" w:eastAsia="Times New Roman" w:hAnsi="Segoe UI" w:cs="Segoe UI"/>
          <w:sz w:val="21"/>
          <w:szCs w:val="21"/>
        </w:rPr>
      </w:pPr>
    </w:p>
    <w:p w14:paraId="34BE44C0" w14:textId="77777777" w:rsidR="003470A9" w:rsidRDefault="003470A9" w:rsidP="00B30EC9">
      <w:pPr>
        <w:rPr>
          <w:rFonts w:ascii="Segoe UI" w:eastAsia="Times New Roman" w:hAnsi="Segoe UI" w:cs="Segoe UI"/>
          <w:sz w:val="21"/>
          <w:szCs w:val="21"/>
        </w:rPr>
      </w:pPr>
    </w:p>
    <w:p w14:paraId="43022FB2" w14:textId="58AF5389" w:rsidR="003470A9" w:rsidRDefault="003470A9" w:rsidP="003470A9">
      <w:pPr>
        <w:pStyle w:val="Heading1"/>
      </w:pPr>
      <w:bookmarkStart w:id="54" w:name="_Toc142029760"/>
      <w:r>
        <w:lastRenderedPageBreak/>
        <w:t>DYNAMIC PROGRAMMING</w:t>
      </w:r>
      <w:bookmarkEnd w:id="54"/>
    </w:p>
    <w:p w14:paraId="45EC9648" w14:textId="6CA0452B" w:rsidR="003470A9" w:rsidRDefault="00B60280" w:rsidP="003470A9">
      <w:pPr>
        <w:pStyle w:val="Heading2"/>
        <w:rPr>
          <w:rFonts w:ascii="Segoe UI" w:eastAsia="Times New Roman" w:hAnsi="Segoe UI" w:cs="Segoe UI"/>
          <w:bCs/>
          <w:sz w:val="21"/>
          <w:szCs w:val="21"/>
          <w:u w:val="single"/>
        </w:rPr>
      </w:pPr>
      <w:bookmarkStart w:id="55" w:name="_Toc142029761"/>
      <w:r>
        <w:rPr>
          <w:rFonts w:ascii="Segoe UI" w:eastAsia="Times New Roman" w:hAnsi="Segoe UI" w:cs="Segoe UI"/>
          <w:bCs/>
          <w:sz w:val="21"/>
          <w:szCs w:val="21"/>
          <w:u w:val="single"/>
        </w:rPr>
        <w:t>Climbing Stairs</w:t>
      </w:r>
      <w:bookmarkEnd w:id="55"/>
    </w:p>
    <w:p w14:paraId="42EBFB09"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sz w:val="21"/>
          <w:szCs w:val="21"/>
        </w:rPr>
        <w:t>You are climbing a staircase. It takes </w:t>
      </w:r>
      <w:r w:rsidRPr="00B60280">
        <w:rPr>
          <w:rFonts w:ascii="Consolas" w:eastAsia="Times New Roman" w:hAnsi="Consolas" w:cs="Courier New"/>
          <w:color w:val="C7254E"/>
          <w:sz w:val="21"/>
          <w:szCs w:val="21"/>
          <w:shd w:val="clear" w:color="auto" w:fill="F9F2F4"/>
        </w:rPr>
        <w:t>n</w:t>
      </w:r>
      <w:r w:rsidRPr="00B60280">
        <w:rPr>
          <w:rFonts w:ascii="Segoe UI" w:eastAsia="Times New Roman" w:hAnsi="Segoe UI" w:cs="Segoe UI"/>
          <w:sz w:val="21"/>
          <w:szCs w:val="21"/>
        </w:rPr>
        <w:t> steps to reach the top.</w:t>
      </w:r>
    </w:p>
    <w:p w14:paraId="720A5033"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sz w:val="21"/>
          <w:szCs w:val="21"/>
        </w:rPr>
        <w:t>Each time you can either climb </w:t>
      </w:r>
      <w:r w:rsidRPr="00B60280">
        <w:rPr>
          <w:rFonts w:ascii="Consolas" w:eastAsia="Times New Roman" w:hAnsi="Consolas" w:cs="Courier New"/>
          <w:color w:val="C7254E"/>
          <w:sz w:val="21"/>
          <w:szCs w:val="21"/>
          <w:shd w:val="clear" w:color="auto" w:fill="F9F2F4"/>
        </w:rPr>
        <w:t>1</w:t>
      </w:r>
      <w:r w:rsidRPr="00B60280">
        <w:rPr>
          <w:rFonts w:ascii="Segoe UI" w:eastAsia="Times New Roman" w:hAnsi="Segoe UI" w:cs="Segoe UI"/>
          <w:sz w:val="21"/>
          <w:szCs w:val="21"/>
        </w:rPr>
        <w:t> or </w:t>
      </w:r>
      <w:r w:rsidRPr="00B60280">
        <w:rPr>
          <w:rFonts w:ascii="Consolas" w:eastAsia="Times New Roman" w:hAnsi="Consolas" w:cs="Courier New"/>
          <w:color w:val="C7254E"/>
          <w:sz w:val="21"/>
          <w:szCs w:val="21"/>
          <w:shd w:val="clear" w:color="auto" w:fill="F9F2F4"/>
        </w:rPr>
        <w:t>2</w:t>
      </w:r>
      <w:r w:rsidRPr="00B60280">
        <w:rPr>
          <w:rFonts w:ascii="Segoe UI" w:eastAsia="Times New Roman" w:hAnsi="Segoe UI" w:cs="Segoe UI"/>
          <w:sz w:val="21"/>
          <w:szCs w:val="21"/>
        </w:rPr>
        <w:t> steps. In how many distinct ways can you climb to the top?</w:t>
      </w:r>
    </w:p>
    <w:p w14:paraId="10B39CC1"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sz w:val="21"/>
          <w:szCs w:val="21"/>
        </w:rPr>
        <w:t> </w:t>
      </w:r>
    </w:p>
    <w:p w14:paraId="55916510"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b/>
          <w:bCs/>
          <w:sz w:val="21"/>
          <w:szCs w:val="21"/>
        </w:rPr>
        <w:t>Example 1:</w:t>
      </w:r>
    </w:p>
    <w:p w14:paraId="45DF058E"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Input:</w:t>
      </w:r>
      <w:r w:rsidRPr="00B60280">
        <w:rPr>
          <w:rFonts w:ascii="Consolas" w:eastAsia="Times New Roman" w:hAnsi="Consolas" w:cs="Courier New"/>
          <w:color w:val="333333"/>
          <w:sz w:val="21"/>
          <w:szCs w:val="21"/>
        </w:rPr>
        <w:t xml:space="preserve"> n = 2</w:t>
      </w:r>
    </w:p>
    <w:p w14:paraId="17E50443"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Output:</w:t>
      </w:r>
      <w:r w:rsidRPr="00B60280">
        <w:rPr>
          <w:rFonts w:ascii="Consolas" w:eastAsia="Times New Roman" w:hAnsi="Consolas" w:cs="Courier New"/>
          <w:color w:val="333333"/>
          <w:sz w:val="21"/>
          <w:szCs w:val="21"/>
        </w:rPr>
        <w:t xml:space="preserve"> 2</w:t>
      </w:r>
    </w:p>
    <w:p w14:paraId="47E1327D"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Explanation:</w:t>
      </w:r>
      <w:r w:rsidRPr="00B60280">
        <w:rPr>
          <w:rFonts w:ascii="Consolas" w:eastAsia="Times New Roman" w:hAnsi="Consolas" w:cs="Courier New"/>
          <w:color w:val="333333"/>
          <w:sz w:val="21"/>
          <w:szCs w:val="21"/>
        </w:rPr>
        <w:t xml:space="preserve"> There are two ways to climb to the top.</w:t>
      </w:r>
    </w:p>
    <w:p w14:paraId="255ACF70"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1. 1 step + 1 step</w:t>
      </w:r>
    </w:p>
    <w:p w14:paraId="27D4AFFD"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2. 2 steps</w:t>
      </w:r>
    </w:p>
    <w:p w14:paraId="25704E82" w14:textId="77777777" w:rsidR="00B60280" w:rsidRPr="00B60280" w:rsidRDefault="00B60280" w:rsidP="00B60280">
      <w:pPr>
        <w:shd w:val="clear" w:color="auto" w:fill="FFFFFF"/>
        <w:spacing w:after="240"/>
        <w:rPr>
          <w:rFonts w:ascii="Segoe UI" w:eastAsia="Times New Roman" w:hAnsi="Segoe UI" w:cs="Segoe UI"/>
          <w:sz w:val="21"/>
          <w:szCs w:val="21"/>
        </w:rPr>
      </w:pPr>
      <w:r w:rsidRPr="00B60280">
        <w:rPr>
          <w:rFonts w:ascii="Segoe UI" w:eastAsia="Times New Roman" w:hAnsi="Segoe UI" w:cs="Segoe UI"/>
          <w:b/>
          <w:bCs/>
          <w:sz w:val="21"/>
          <w:szCs w:val="21"/>
        </w:rPr>
        <w:t>Example 2:</w:t>
      </w:r>
    </w:p>
    <w:p w14:paraId="6080A3A5"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Input:</w:t>
      </w:r>
      <w:r w:rsidRPr="00B60280">
        <w:rPr>
          <w:rFonts w:ascii="Consolas" w:eastAsia="Times New Roman" w:hAnsi="Consolas" w:cs="Courier New"/>
          <w:color w:val="333333"/>
          <w:sz w:val="21"/>
          <w:szCs w:val="21"/>
        </w:rPr>
        <w:t xml:space="preserve"> n = 3</w:t>
      </w:r>
    </w:p>
    <w:p w14:paraId="4212E9A7"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Output:</w:t>
      </w:r>
      <w:r w:rsidRPr="00B60280">
        <w:rPr>
          <w:rFonts w:ascii="Consolas" w:eastAsia="Times New Roman" w:hAnsi="Consolas" w:cs="Courier New"/>
          <w:color w:val="333333"/>
          <w:sz w:val="21"/>
          <w:szCs w:val="21"/>
        </w:rPr>
        <w:t xml:space="preserve"> 3</w:t>
      </w:r>
    </w:p>
    <w:p w14:paraId="6A9A770B"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b/>
          <w:bCs/>
          <w:color w:val="333333"/>
          <w:sz w:val="21"/>
          <w:szCs w:val="21"/>
        </w:rPr>
        <w:t>Explanation:</w:t>
      </w:r>
      <w:r w:rsidRPr="00B60280">
        <w:rPr>
          <w:rFonts w:ascii="Consolas" w:eastAsia="Times New Roman" w:hAnsi="Consolas" w:cs="Courier New"/>
          <w:color w:val="333333"/>
          <w:sz w:val="21"/>
          <w:szCs w:val="21"/>
        </w:rPr>
        <w:t xml:space="preserve"> There are three ways to climb to the top.</w:t>
      </w:r>
    </w:p>
    <w:p w14:paraId="42D5D6DC"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1. 1 step + 1 step + 1 step</w:t>
      </w:r>
    </w:p>
    <w:p w14:paraId="20A0850C"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2. 1 step + 2 steps</w:t>
      </w:r>
    </w:p>
    <w:p w14:paraId="491CF001" w14:textId="77777777" w:rsidR="00B60280" w:rsidRPr="00B60280" w:rsidRDefault="00B60280" w:rsidP="00B602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60280">
        <w:rPr>
          <w:rFonts w:ascii="Consolas" w:eastAsia="Times New Roman" w:hAnsi="Consolas" w:cs="Courier New"/>
          <w:color w:val="333333"/>
          <w:sz w:val="21"/>
          <w:szCs w:val="21"/>
        </w:rPr>
        <w:t>3. 2 steps + 1 step</w:t>
      </w:r>
    </w:p>
    <w:p w14:paraId="273FAAF4" w14:textId="77777777" w:rsidR="003470A9" w:rsidRDefault="003470A9" w:rsidP="003470A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E1C2879"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int climbStairs(int n){</w:t>
      </w:r>
    </w:p>
    <w:p w14:paraId="4949939B"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if (n == 0) return 0;</w:t>
      </w:r>
    </w:p>
    <w:p w14:paraId="26B07FA5"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if (n == 1) return 1;</w:t>
      </w:r>
    </w:p>
    <w:p w14:paraId="5C1DAAB7"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if (n == 2) return 2;</w:t>
      </w:r>
    </w:p>
    <w:p w14:paraId="792B1D25"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int *result = (int *)malloc(sizeof(int)*(n+1));</w:t>
      </w:r>
    </w:p>
    <w:p w14:paraId="060A1F83"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int i = 0;</w:t>
      </w:r>
    </w:p>
    <w:p w14:paraId="4D679CDC"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result[0] = 0;</w:t>
      </w:r>
    </w:p>
    <w:p w14:paraId="1AF98D93"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result[1] = 1;</w:t>
      </w:r>
    </w:p>
    <w:p w14:paraId="72B8F839"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result[2] = 2;</w:t>
      </w:r>
    </w:p>
    <w:p w14:paraId="3D1788E9"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for (i = 3; i &lt;= n; i++) {</w:t>
      </w:r>
    </w:p>
    <w:p w14:paraId="4AEC2331"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result[i] = result[i-1] + result[i-2];</w:t>
      </w:r>
    </w:p>
    <w:p w14:paraId="600EF2C1"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w:t>
      </w:r>
    </w:p>
    <w:p w14:paraId="3883BBCB" w14:textId="77777777" w:rsidR="00C007A5" w:rsidRPr="00C007A5"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t xml:space="preserve">    return result[n];</w:t>
      </w:r>
    </w:p>
    <w:p w14:paraId="45F0C03B" w14:textId="30C820E1" w:rsidR="003470A9" w:rsidRDefault="00C007A5" w:rsidP="00C007A5">
      <w:pPr>
        <w:rPr>
          <w:rFonts w:ascii="Segoe UI" w:eastAsia="Times New Roman" w:hAnsi="Segoe UI" w:cs="Segoe UI"/>
          <w:sz w:val="21"/>
          <w:szCs w:val="21"/>
        </w:rPr>
      </w:pPr>
      <w:r w:rsidRPr="00C007A5">
        <w:rPr>
          <w:rFonts w:ascii="Segoe UI" w:eastAsia="Times New Roman" w:hAnsi="Segoe UI" w:cs="Segoe UI"/>
          <w:sz w:val="21"/>
          <w:szCs w:val="21"/>
        </w:rPr>
        <w:lastRenderedPageBreak/>
        <w:t>}</w:t>
      </w:r>
    </w:p>
    <w:p w14:paraId="400B680F" w14:textId="77777777" w:rsidR="003470A9" w:rsidRDefault="003470A9" w:rsidP="003470A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6E740548"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class Solution {</w:t>
      </w:r>
    </w:p>
    <w:p w14:paraId="73FB937D"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public int climbStairs(int n) {</w:t>
      </w:r>
    </w:p>
    <w:p w14:paraId="155617D3"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if ( n == 1) return 1;</w:t>
      </w:r>
    </w:p>
    <w:p w14:paraId="22DCC568"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int result[] = new int[n+1];</w:t>
      </w:r>
    </w:p>
    <w:p w14:paraId="0A8DF2C3"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result[1] = 1;</w:t>
      </w:r>
    </w:p>
    <w:p w14:paraId="02A6DD5D"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result[2] = 2;</w:t>
      </w:r>
    </w:p>
    <w:p w14:paraId="5686E6F1"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for (int i = 3; i &lt;= n; i++) result[i] = result[i-1] + result[i-2];</w:t>
      </w:r>
    </w:p>
    <w:p w14:paraId="10568133"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return result[n];</w:t>
      </w:r>
    </w:p>
    <w:p w14:paraId="61A73D3E" w14:textId="77777777" w:rsidR="0091323A" w:rsidRPr="0091323A"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 xml:space="preserve">     }</w:t>
      </w:r>
    </w:p>
    <w:p w14:paraId="1C86C198" w14:textId="67E56ACF" w:rsidR="003470A9" w:rsidRDefault="0091323A" w:rsidP="0091323A">
      <w:pPr>
        <w:rPr>
          <w:rFonts w:ascii="Segoe UI" w:eastAsia="Times New Roman" w:hAnsi="Segoe UI" w:cs="Segoe UI"/>
          <w:sz w:val="21"/>
          <w:szCs w:val="21"/>
        </w:rPr>
      </w:pPr>
      <w:r w:rsidRPr="0091323A">
        <w:rPr>
          <w:rFonts w:ascii="Segoe UI" w:eastAsia="Times New Roman" w:hAnsi="Segoe UI" w:cs="Segoe UI"/>
          <w:sz w:val="21"/>
          <w:szCs w:val="21"/>
        </w:rPr>
        <w:t>}</w:t>
      </w:r>
    </w:p>
    <w:p w14:paraId="27840F27" w14:textId="77777777" w:rsidR="00084801" w:rsidRDefault="00084801" w:rsidP="0091323A">
      <w:pPr>
        <w:rPr>
          <w:rFonts w:ascii="Segoe UI" w:eastAsia="Times New Roman" w:hAnsi="Segoe UI" w:cs="Segoe UI"/>
          <w:sz w:val="21"/>
          <w:szCs w:val="21"/>
        </w:rPr>
      </w:pPr>
    </w:p>
    <w:p w14:paraId="14B26BBE" w14:textId="2EEA86B1" w:rsidR="00084801" w:rsidRDefault="009610B1" w:rsidP="00084801">
      <w:pPr>
        <w:pStyle w:val="Heading2"/>
        <w:rPr>
          <w:rFonts w:ascii="Segoe UI" w:eastAsia="Times New Roman" w:hAnsi="Segoe UI" w:cs="Segoe UI"/>
          <w:bCs/>
          <w:sz w:val="21"/>
          <w:szCs w:val="21"/>
          <w:u w:val="single"/>
        </w:rPr>
      </w:pPr>
      <w:bookmarkStart w:id="56" w:name="_Toc142029762"/>
      <w:r>
        <w:rPr>
          <w:rFonts w:ascii="Segoe UI" w:eastAsia="Times New Roman" w:hAnsi="Segoe UI" w:cs="Segoe UI"/>
          <w:bCs/>
          <w:sz w:val="21"/>
          <w:szCs w:val="21"/>
          <w:u w:val="single"/>
        </w:rPr>
        <w:t>Best Time To Buy And Sell Stock</w:t>
      </w:r>
      <w:bookmarkEnd w:id="56"/>
    </w:p>
    <w:p w14:paraId="1FA79298"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sz w:val="21"/>
          <w:szCs w:val="21"/>
        </w:rPr>
        <w:t>You are given an array </w:t>
      </w:r>
      <w:r w:rsidRPr="009610B1">
        <w:rPr>
          <w:rFonts w:ascii="Consolas" w:eastAsia="Times New Roman" w:hAnsi="Consolas" w:cs="Courier New"/>
          <w:color w:val="C7254E"/>
          <w:sz w:val="21"/>
          <w:szCs w:val="21"/>
          <w:shd w:val="clear" w:color="auto" w:fill="F9F2F4"/>
        </w:rPr>
        <w:t>prices</w:t>
      </w:r>
      <w:r w:rsidRPr="009610B1">
        <w:rPr>
          <w:rFonts w:ascii="Segoe UI" w:eastAsia="Times New Roman" w:hAnsi="Segoe UI" w:cs="Segoe UI"/>
          <w:sz w:val="21"/>
          <w:szCs w:val="21"/>
        </w:rPr>
        <w:t> where </w:t>
      </w:r>
      <w:r w:rsidRPr="009610B1">
        <w:rPr>
          <w:rFonts w:ascii="Consolas" w:eastAsia="Times New Roman" w:hAnsi="Consolas" w:cs="Courier New"/>
          <w:color w:val="C7254E"/>
          <w:sz w:val="21"/>
          <w:szCs w:val="21"/>
          <w:shd w:val="clear" w:color="auto" w:fill="F9F2F4"/>
        </w:rPr>
        <w:t>prices[i]</w:t>
      </w:r>
      <w:r w:rsidRPr="009610B1">
        <w:rPr>
          <w:rFonts w:ascii="Segoe UI" w:eastAsia="Times New Roman" w:hAnsi="Segoe UI" w:cs="Segoe UI"/>
          <w:sz w:val="21"/>
          <w:szCs w:val="21"/>
        </w:rPr>
        <w:t> is the price of a given stock on the </w:t>
      </w:r>
      <w:r w:rsidRPr="009610B1">
        <w:rPr>
          <w:rFonts w:ascii="Consolas" w:eastAsia="Times New Roman" w:hAnsi="Consolas" w:cs="Courier New"/>
          <w:color w:val="C7254E"/>
          <w:sz w:val="21"/>
          <w:szCs w:val="21"/>
          <w:shd w:val="clear" w:color="auto" w:fill="F9F2F4"/>
        </w:rPr>
        <w:t>i</w:t>
      </w:r>
      <w:r w:rsidRPr="009610B1">
        <w:rPr>
          <w:rFonts w:ascii="Consolas" w:eastAsia="Times New Roman" w:hAnsi="Consolas" w:cs="Courier New"/>
          <w:color w:val="C7254E"/>
          <w:sz w:val="16"/>
          <w:szCs w:val="16"/>
          <w:shd w:val="clear" w:color="auto" w:fill="F9F2F4"/>
          <w:vertAlign w:val="superscript"/>
        </w:rPr>
        <w:t>th</w:t>
      </w:r>
      <w:r w:rsidRPr="009610B1">
        <w:rPr>
          <w:rFonts w:ascii="Segoe UI" w:eastAsia="Times New Roman" w:hAnsi="Segoe UI" w:cs="Segoe UI"/>
          <w:sz w:val="21"/>
          <w:szCs w:val="21"/>
        </w:rPr>
        <w:t> day.</w:t>
      </w:r>
    </w:p>
    <w:p w14:paraId="7AAF9686"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sz w:val="21"/>
          <w:szCs w:val="21"/>
        </w:rPr>
        <w:t>You want to maximize your profit by choosing a </w:t>
      </w:r>
      <w:r w:rsidRPr="009610B1">
        <w:rPr>
          <w:rFonts w:ascii="Segoe UI" w:eastAsia="Times New Roman" w:hAnsi="Segoe UI" w:cs="Segoe UI"/>
          <w:b/>
          <w:bCs/>
          <w:sz w:val="21"/>
          <w:szCs w:val="21"/>
        </w:rPr>
        <w:t>single day</w:t>
      </w:r>
      <w:r w:rsidRPr="009610B1">
        <w:rPr>
          <w:rFonts w:ascii="Segoe UI" w:eastAsia="Times New Roman" w:hAnsi="Segoe UI" w:cs="Segoe UI"/>
          <w:sz w:val="21"/>
          <w:szCs w:val="21"/>
        </w:rPr>
        <w:t> to buy one stock and choosing a </w:t>
      </w:r>
      <w:r w:rsidRPr="009610B1">
        <w:rPr>
          <w:rFonts w:ascii="Segoe UI" w:eastAsia="Times New Roman" w:hAnsi="Segoe UI" w:cs="Segoe UI"/>
          <w:b/>
          <w:bCs/>
          <w:sz w:val="21"/>
          <w:szCs w:val="21"/>
        </w:rPr>
        <w:t>different day in the future</w:t>
      </w:r>
      <w:r w:rsidRPr="009610B1">
        <w:rPr>
          <w:rFonts w:ascii="Segoe UI" w:eastAsia="Times New Roman" w:hAnsi="Segoe UI" w:cs="Segoe UI"/>
          <w:sz w:val="21"/>
          <w:szCs w:val="21"/>
        </w:rPr>
        <w:t> to sell that stock.</w:t>
      </w:r>
    </w:p>
    <w:p w14:paraId="3D2E938F"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sz w:val="21"/>
          <w:szCs w:val="21"/>
        </w:rPr>
        <w:t>Return </w:t>
      </w:r>
      <w:r w:rsidRPr="009610B1">
        <w:rPr>
          <w:rFonts w:ascii="Segoe UI" w:eastAsia="Times New Roman" w:hAnsi="Segoe UI" w:cs="Segoe UI"/>
          <w:i/>
          <w:iCs/>
          <w:sz w:val="21"/>
          <w:szCs w:val="21"/>
        </w:rPr>
        <w:t>the maximum profit you can achieve from this transaction</w:t>
      </w:r>
      <w:r w:rsidRPr="009610B1">
        <w:rPr>
          <w:rFonts w:ascii="Segoe UI" w:eastAsia="Times New Roman" w:hAnsi="Segoe UI" w:cs="Segoe UI"/>
          <w:sz w:val="21"/>
          <w:szCs w:val="21"/>
        </w:rPr>
        <w:t>. If you cannot achieve any profit, return </w:t>
      </w:r>
      <w:r w:rsidRPr="009610B1">
        <w:rPr>
          <w:rFonts w:ascii="Consolas" w:eastAsia="Times New Roman" w:hAnsi="Consolas" w:cs="Courier New"/>
          <w:color w:val="C7254E"/>
          <w:sz w:val="21"/>
          <w:szCs w:val="21"/>
          <w:shd w:val="clear" w:color="auto" w:fill="F9F2F4"/>
        </w:rPr>
        <w:t>0</w:t>
      </w:r>
      <w:r w:rsidRPr="009610B1">
        <w:rPr>
          <w:rFonts w:ascii="Segoe UI" w:eastAsia="Times New Roman" w:hAnsi="Segoe UI" w:cs="Segoe UI"/>
          <w:sz w:val="21"/>
          <w:szCs w:val="21"/>
        </w:rPr>
        <w:t>.</w:t>
      </w:r>
    </w:p>
    <w:p w14:paraId="3EDF989C"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sz w:val="21"/>
          <w:szCs w:val="21"/>
        </w:rPr>
        <w:t> </w:t>
      </w:r>
    </w:p>
    <w:p w14:paraId="22EE7356"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b/>
          <w:bCs/>
          <w:sz w:val="21"/>
          <w:szCs w:val="21"/>
        </w:rPr>
        <w:t>Example 1:</w:t>
      </w:r>
    </w:p>
    <w:p w14:paraId="30CB7BD7"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Input:</w:t>
      </w:r>
      <w:r w:rsidRPr="009610B1">
        <w:rPr>
          <w:rFonts w:ascii="Consolas" w:eastAsia="Times New Roman" w:hAnsi="Consolas" w:cs="Courier New"/>
          <w:color w:val="333333"/>
          <w:sz w:val="21"/>
          <w:szCs w:val="21"/>
        </w:rPr>
        <w:t xml:space="preserve"> prices = [7,1,5,3,6,4]</w:t>
      </w:r>
    </w:p>
    <w:p w14:paraId="095AB988"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Output:</w:t>
      </w:r>
      <w:r w:rsidRPr="009610B1">
        <w:rPr>
          <w:rFonts w:ascii="Consolas" w:eastAsia="Times New Roman" w:hAnsi="Consolas" w:cs="Courier New"/>
          <w:color w:val="333333"/>
          <w:sz w:val="21"/>
          <w:szCs w:val="21"/>
        </w:rPr>
        <w:t xml:space="preserve"> 5</w:t>
      </w:r>
    </w:p>
    <w:p w14:paraId="788C4263"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Explanation:</w:t>
      </w:r>
      <w:r w:rsidRPr="009610B1">
        <w:rPr>
          <w:rFonts w:ascii="Consolas" w:eastAsia="Times New Roman" w:hAnsi="Consolas" w:cs="Courier New"/>
          <w:color w:val="333333"/>
          <w:sz w:val="21"/>
          <w:szCs w:val="21"/>
        </w:rPr>
        <w:t xml:space="preserve"> Buy on day 2 (price = 1) and sell on day 5 (price = 6), profit = 6-1 = 5.</w:t>
      </w:r>
    </w:p>
    <w:p w14:paraId="37DBC1B5"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color w:val="333333"/>
          <w:sz w:val="21"/>
          <w:szCs w:val="21"/>
        </w:rPr>
        <w:t>Note that buying on day 2 and selling on day 1 is not allowed because you must buy before you sell.</w:t>
      </w:r>
    </w:p>
    <w:p w14:paraId="04A30C68" w14:textId="77777777" w:rsidR="009610B1" w:rsidRPr="009610B1" w:rsidRDefault="009610B1" w:rsidP="009610B1">
      <w:pPr>
        <w:shd w:val="clear" w:color="auto" w:fill="FFFFFF"/>
        <w:spacing w:after="240"/>
        <w:rPr>
          <w:rFonts w:ascii="Segoe UI" w:eastAsia="Times New Roman" w:hAnsi="Segoe UI" w:cs="Segoe UI"/>
          <w:sz w:val="21"/>
          <w:szCs w:val="21"/>
        </w:rPr>
      </w:pPr>
      <w:r w:rsidRPr="009610B1">
        <w:rPr>
          <w:rFonts w:ascii="Segoe UI" w:eastAsia="Times New Roman" w:hAnsi="Segoe UI" w:cs="Segoe UI"/>
          <w:b/>
          <w:bCs/>
          <w:sz w:val="21"/>
          <w:szCs w:val="21"/>
        </w:rPr>
        <w:t>Example 2:</w:t>
      </w:r>
    </w:p>
    <w:p w14:paraId="7E1FA87A"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Input:</w:t>
      </w:r>
      <w:r w:rsidRPr="009610B1">
        <w:rPr>
          <w:rFonts w:ascii="Consolas" w:eastAsia="Times New Roman" w:hAnsi="Consolas" w:cs="Courier New"/>
          <w:color w:val="333333"/>
          <w:sz w:val="21"/>
          <w:szCs w:val="21"/>
        </w:rPr>
        <w:t xml:space="preserve"> prices = [7,6,4,3,1]</w:t>
      </w:r>
    </w:p>
    <w:p w14:paraId="1F8F4117"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Output:</w:t>
      </w:r>
      <w:r w:rsidRPr="009610B1">
        <w:rPr>
          <w:rFonts w:ascii="Consolas" w:eastAsia="Times New Roman" w:hAnsi="Consolas" w:cs="Courier New"/>
          <w:color w:val="333333"/>
          <w:sz w:val="21"/>
          <w:szCs w:val="21"/>
        </w:rPr>
        <w:t xml:space="preserve"> 0</w:t>
      </w:r>
    </w:p>
    <w:p w14:paraId="55C0D111" w14:textId="77777777" w:rsidR="009610B1" w:rsidRPr="009610B1" w:rsidRDefault="009610B1" w:rsidP="009610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610B1">
        <w:rPr>
          <w:rFonts w:ascii="Consolas" w:eastAsia="Times New Roman" w:hAnsi="Consolas" w:cs="Courier New"/>
          <w:b/>
          <w:bCs/>
          <w:color w:val="333333"/>
          <w:sz w:val="21"/>
          <w:szCs w:val="21"/>
        </w:rPr>
        <w:t>Explanation:</w:t>
      </w:r>
      <w:r w:rsidRPr="009610B1">
        <w:rPr>
          <w:rFonts w:ascii="Consolas" w:eastAsia="Times New Roman" w:hAnsi="Consolas" w:cs="Courier New"/>
          <w:color w:val="333333"/>
          <w:sz w:val="21"/>
          <w:szCs w:val="21"/>
        </w:rPr>
        <w:t xml:space="preserve"> In this case, no transactions are done and the max profit = 0.</w:t>
      </w:r>
    </w:p>
    <w:p w14:paraId="1333201E" w14:textId="442A23AE" w:rsidR="00084801" w:rsidRPr="00B60280" w:rsidRDefault="00084801" w:rsidP="000848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6D8A172D" w14:textId="77777777" w:rsidR="00AA5238" w:rsidRDefault="00AA5238" w:rsidP="00084801">
      <w:pPr>
        <w:rPr>
          <w:rFonts w:ascii="Segoe UI" w:eastAsia="Times New Roman" w:hAnsi="Segoe UI" w:cs="Segoe UI"/>
          <w:b/>
          <w:bCs/>
          <w:sz w:val="21"/>
          <w:szCs w:val="21"/>
          <w:u w:val="single"/>
        </w:rPr>
      </w:pPr>
    </w:p>
    <w:p w14:paraId="7D986001" w14:textId="77777777" w:rsidR="00AA5238" w:rsidRDefault="00AA5238" w:rsidP="00084801">
      <w:pPr>
        <w:rPr>
          <w:rFonts w:ascii="Segoe UI" w:eastAsia="Times New Roman" w:hAnsi="Segoe UI" w:cs="Segoe UI"/>
          <w:b/>
          <w:bCs/>
          <w:sz w:val="21"/>
          <w:szCs w:val="21"/>
          <w:u w:val="single"/>
        </w:rPr>
      </w:pPr>
    </w:p>
    <w:p w14:paraId="2B63E3E9" w14:textId="65A81E1E" w:rsidR="00084801" w:rsidRDefault="00084801" w:rsidP="00084801">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C:</w:t>
      </w:r>
    </w:p>
    <w:p w14:paraId="4C56891C"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int max(int a, int b) {</w:t>
      </w:r>
    </w:p>
    <w:p w14:paraId="2ED6CCE4"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return (a &gt; b) ? a:b;</w:t>
      </w:r>
    </w:p>
    <w:p w14:paraId="017F18E1"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w:t>
      </w:r>
    </w:p>
    <w:p w14:paraId="03EA1F3F"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int maxProfit(int* prices, int pricesSize){</w:t>
      </w:r>
    </w:p>
    <w:p w14:paraId="47BD6D82"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int min_price = INT_MAX;</w:t>
      </w:r>
    </w:p>
    <w:p w14:paraId="491EED59"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int i = 0;</w:t>
      </w:r>
    </w:p>
    <w:p w14:paraId="4284571C"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int max_profit = 0;</w:t>
      </w:r>
    </w:p>
    <w:p w14:paraId="6A0E9699"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for (i = 0; i &lt; pricesSize; i++) {</w:t>
      </w:r>
    </w:p>
    <w:p w14:paraId="4CB46C15"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if (min_price &gt; prices[i]) min_price = prices[i];</w:t>
      </w:r>
    </w:p>
    <w:p w14:paraId="40A34F2D"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max_profit = max(max_profit, prices[i]-min_price);</w:t>
      </w:r>
    </w:p>
    <w:p w14:paraId="54213A41"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w:t>
      </w:r>
    </w:p>
    <w:p w14:paraId="19C49F57" w14:textId="77777777" w:rsidR="00073A2B" w:rsidRPr="00073A2B"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 xml:space="preserve">    return max_profit;</w:t>
      </w:r>
    </w:p>
    <w:p w14:paraId="4511F8E2" w14:textId="77777777" w:rsidR="00EB1C06" w:rsidRDefault="00073A2B" w:rsidP="00073A2B">
      <w:pPr>
        <w:rPr>
          <w:rFonts w:ascii="Segoe UI" w:eastAsia="Times New Roman" w:hAnsi="Segoe UI" w:cs="Segoe UI"/>
          <w:sz w:val="21"/>
          <w:szCs w:val="21"/>
        </w:rPr>
      </w:pPr>
      <w:r w:rsidRPr="00073A2B">
        <w:rPr>
          <w:rFonts w:ascii="Segoe UI" w:eastAsia="Times New Roman" w:hAnsi="Segoe UI" w:cs="Segoe UI"/>
          <w:sz w:val="21"/>
          <w:szCs w:val="21"/>
        </w:rPr>
        <w:t>}</w:t>
      </w:r>
    </w:p>
    <w:p w14:paraId="70C68AE3" w14:textId="77777777" w:rsidR="00EB1C06" w:rsidRDefault="00EB1C06" w:rsidP="00073A2B">
      <w:pPr>
        <w:rPr>
          <w:rFonts w:ascii="Segoe UI" w:eastAsia="Times New Roman" w:hAnsi="Segoe UI" w:cs="Segoe UI"/>
          <w:sz w:val="21"/>
          <w:szCs w:val="21"/>
        </w:rPr>
      </w:pPr>
    </w:p>
    <w:p w14:paraId="29C32158" w14:textId="5D85CAEB" w:rsidR="00084801" w:rsidRDefault="00084801" w:rsidP="00073A2B">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0F60ABE"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class Solution {</w:t>
      </w:r>
    </w:p>
    <w:p w14:paraId="4A06DF6F"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public int maxProfit(int[] prices) {</w:t>
      </w:r>
    </w:p>
    <w:p w14:paraId="04B678F3"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int min_price = Integer.MAX_VALUE;</w:t>
      </w:r>
    </w:p>
    <w:p w14:paraId="674AAAA9"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int max_profit = 0;</w:t>
      </w:r>
    </w:p>
    <w:p w14:paraId="368211ED"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for (int i = 0; i &lt; prices.length; i++) {</w:t>
      </w:r>
    </w:p>
    <w:p w14:paraId="36F68697"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if (prices[i] &lt; min_price) min_price = prices[i];</w:t>
      </w:r>
    </w:p>
    <w:p w14:paraId="2A96325D"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if ((prices[i]-min_price) &gt; max_profit){</w:t>
      </w:r>
    </w:p>
    <w:p w14:paraId="5F16D5A7"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max_profit =  prices[i]-min_price; </w:t>
      </w:r>
    </w:p>
    <w:p w14:paraId="0A0F4688"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 </w:t>
      </w:r>
    </w:p>
    <w:p w14:paraId="0711813D"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w:t>
      </w:r>
    </w:p>
    <w:p w14:paraId="4597AC9E"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return max_profit;</w:t>
      </w:r>
    </w:p>
    <w:p w14:paraId="66C610B9" w14:textId="77777777" w:rsidR="00E93BF2" w:rsidRPr="00E93BF2"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 xml:space="preserve">    }</w:t>
      </w:r>
    </w:p>
    <w:p w14:paraId="4AD66BD4" w14:textId="577C758D" w:rsidR="00084801" w:rsidRDefault="00E93BF2" w:rsidP="00E93BF2">
      <w:pPr>
        <w:rPr>
          <w:rFonts w:ascii="Segoe UI" w:eastAsia="Times New Roman" w:hAnsi="Segoe UI" w:cs="Segoe UI"/>
          <w:sz w:val="21"/>
          <w:szCs w:val="21"/>
        </w:rPr>
      </w:pPr>
      <w:r w:rsidRPr="00E93BF2">
        <w:rPr>
          <w:rFonts w:ascii="Segoe UI" w:eastAsia="Times New Roman" w:hAnsi="Segoe UI" w:cs="Segoe UI"/>
          <w:sz w:val="21"/>
          <w:szCs w:val="21"/>
        </w:rPr>
        <w:t>}</w:t>
      </w:r>
    </w:p>
    <w:p w14:paraId="41AB0BE4" w14:textId="77777777" w:rsidR="00EB1C06" w:rsidRDefault="00EB1C06" w:rsidP="00E93BF2">
      <w:pPr>
        <w:rPr>
          <w:rFonts w:ascii="Segoe UI" w:eastAsia="Times New Roman" w:hAnsi="Segoe UI" w:cs="Segoe UI"/>
          <w:sz w:val="21"/>
          <w:szCs w:val="21"/>
        </w:rPr>
      </w:pPr>
    </w:p>
    <w:p w14:paraId="04B13CF2" w14:textId="23E7BCD9" w:rsidR="00EB1C06" w:rsidRDefault="00EB1C06" w:rsidP="00EB1C06">
      <w:pPr>
        <w:pStyle w:val="Heading2"/>
        <w:rPr>
          <w:rFonts w:ascii="Segoe UI" w:eastAsia="Times New Roman" w:hAnsi="Segoe UI" w:cs="Segoe UI"/>
          <w:bCs/>
          <w:sz w:val="21"/>
          <w:szCs w:val="21"/>
          <w:u w:val="single"/>
        </w:rPr>
      </w:pPr>
      <w:bookmarkStart w:id="57" w:name="_Toc142029763"/>
      <w:r>
        <w:rPr>
          <w:rFonts w:ascii="Segoe UI" w:eastAsia="Times New Roman" w:hAnsi="Segoe UI" w:cs="Segoe UI"/>
          <w:bCs/>
          <w:sz w:val="21"/>
          <w:szCs w:val="21"/>
          <w:u w:val="single"/>
        </w:rPr>
        <w:t>Maximum SubArray</w:t>
      </w:r>
      <w:bookmarkEnd w:id="57"/>
    </w:p>
    <w:p w14:paraId="3901DD3B"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sz w:val="21"/>
          <w:szCs w:val="21"/>
        </w:rPr>
        <w:t>Given an integer array </w:t>
      </w:r>
      <w:r w:rsidRPr="00F53446">
        <w:rPr>
          <w:rFonts w:ascii="Consolas" w:eastAsia="Times New Roman" w:hAnsi="Consolas" w:cs="Courier New"/>
          <w:color w:val="C7254E"/>
          <w:sz w:val="21"/>
          <w:szCs w:val="21"/>
          <w:shd w:val="clear" w:color="auto" w:fill="F9F2F4"/>
        </w:rPr>
        <w:t>nums</w:t>
      </w:r>
      <w:r w:rsidRPr="00F53446">
        <w:rPr>
          <w:rFonts w:ascii="Segoe UI" w:eastAsia="Times New Roman" w:hAnsi="Segoe UI" w:cs="Segoe UI"/>
          <w:sz w:val="21"/>
          <w:szCs w:val="21"/>
        </w:rPr>
        <w:t>, find the subarray with the largest sum, and return </w:t>
      </w:r>
      <w:r w:rsidRPr="00F53446">
        <w:rPr>
          <w:rFonts w:ascii="Segoe UI" w:eastAsia="Times New Roman" w:hAnsi="Segoe UI" w:cs="Segoe UI"/>
          <w:i/>
          <w:iCs/>
          <w:sz w:val="21"/>
          <w:szCs w:val="21"/>
        </w:rPr>
        <w:t>its sum</w:t>
      </w:r>
      <w:r w:rsidRPr="00F53446">
        <w:rPr>
          <w:rFonts w:ascii="Segoe UI" w:eastAsia="Times New Roman" w:hAnsi="Segoe UI" w:cs="Segoe UI"/>
          <w:sz w:val="21"/>
          <w:szCs w:val="21"/>
        </w:rPr>
        <w:t>.</w:t>
      </w:r>
    </w:p>
    <w:p w14:paraId="179101FE"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sz w:val="21"/>
          <w:szCs w:val="21"/>
        </w:rPr>
        <w:t> </w:t>
      </w:r>
    </w:p>
    <w:p w14:paraId="310633C8"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b/>
          <w:bCs/>
          <w:sz w:val="21"/>
          <w:szCs w:val="21"/>
        </w:rPr>
        <w:t>Example 1:</w:t>
      </w:r>
    </w:p>
    <w:p w14:paraId="55FD5692"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Input:</w:t>
      </w:r>
      <w:r w:rsidRPr="00F53446">
        <w:rPr>
          <w:rFonts w:ascii="Consolas" w:eastAsia="Times New Roman" w:hAnsi="Consolas" w:cs="Courier New"/>
          <w:color w:val="333333"/>
          <w:sz w:val="21"/>
          <w:szCs w:val="21"/>
        </w:rPr>
        <w:t xml:space="preserve"> nums = [-2,1,-3,4,-1,2,1,-5,4]</w:t>
      </w:r>
    </w:p>
    <w:p w14:paraId="72EF13D9"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Output:</w:t>
      </w:r>
      <w:r w:rsidRPr="00F53446">
        <w:rPr>
          <w:rFonts w:ascii="Consolas" w:eastAsia="Times New Roman" w:hAnsi="Consolas" w:cs="Courier New"/>
          <w:color w:val="333333"/>
          <w:sz w:val="21"/>
          <w:szCs w:val="21"/>
        </w:rPr>
        <w:t xml:space="preserve"> 6</w:t>
      </w:r>
    </w:p>
    <w:p w14:paraId="58D972DA"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Explanation:</w:t>
      </w:r>
      <w:r w:rsidRPr="00F53446">
        <w:rPr>
          <w:rFonts w:ascii="Consolas" w:eastAsia="Times New Roman" w:hAnsi="Consolas" w:cs="Courier New"/>
          <w:color w:val="333333"/>
          <w:sz w:val="21"/>
          <w:szCs w:val="21"/>
        </w:rPr>
        <w:t xml:space="preserve"> The subarray [4,-1,2,1] has the largest sum 6.</w:t>
      </w:r>
    </w:p>
    <w:p w14:paraId="2917FB53"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b/>
          <w:bCs/>
          <w:sz w:val="21"/>
          <w:szCs w:val="21"/>
        </w:rPr>
        <w:t>Example 2:</w:t>
      </w:r>
    </w:p>
    <w:p w14:paraId="181168BC"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Input:</w:t>
      </w:r>
      <w:r w:rsidRPr="00F53446">
        <w:rPr>
          <w:rFonts w:ascii="Consolas" w:eastAsia="Times New Roman" w:hAnsi="Consolas" w:cs="Courier New"/>
          <w:color w:val="333333"/>
          <w:sz w:val="21"/>
          <w:szCs w:val="21"/>
        </w:rPr>
        <w:t xml:space="preserve"> nums = [1]</w:t>
      </w:r>
    </w:p>
    <w:p w14:paraId="6EEBB602"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lastRenderedPageBreak/>
        <w:t>Output:</w:t>
      </w:r>
      <w:r w:rsidRPr="00F53446">
        <w:rPr>
          <w:rFonts w:ascii="Consolas" w:eastAsia="Times New Roman" w:hAnsi="Consolas" w:cs="Courier New"/>
          <w:color w:val="333333"/>
          <w:sz w:val="21"/>
          <w:szCs w:val="21"/>
        </w:rPr>
        <w:t xml:space="preserve"> 1</w:t>
      </w:r>
    </w:p>
    <w:p w14:paraId="63B25007"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Explanation:</w:t>
      </w:r>
      <w:r w:rsidRPr="00F53446">
        <w:rPr>
          <w:rFonts w:ascii="Consolas" w:eastAsia="Times New Roman" w:hAnsi="Consolas" w:cs="Courier New"/>
          <w:color w:val="333333"/>
          <w:sz w:val="21"/>
          <w:szCs w:val="21"/>
        </w:rPr>
        <w:t xml:space="preserve"> The subarray [1] has the largest sum 1.</w:t>
      </w:r>
    </w:p>
    <w:p w14:paraId="4AB50C8F" w14:textId="77777777" w:rsidR="00F53446" w:rsidRPr="00F53446" w:rsidRDefault="00F53446" w:rsidP="00F53446">
      <w:pPr>
        <w:shd w:val="clear" w:color="auto" w:fill="FFFFFF"/>
        <w:spacing w:after="240"/>
        <w:rPr>
          <w:rFonts w:ascii="Segoe UI" w:eastAsia="Times New Roman" w:hAnsi="Segoe UI" w:cs="Segoe UI"/>
          <w:sz w:val="21"/>
          <w:szCs w:val="21"/>
        </w:rPr>
      </w:pPr>
      <w:r w:rsidRPr="00F53446">
        <w:rPr>
          <w:rFonts w:ascii="Segoe UI" w:eastAsia="Times New Roman" w:hAnsi="Segoe UI" w:cs="Segoe UI"/>
          <w:b/>
          <w:bCs/>
          <w:sz w:val="21"/>
          <w:szCs w:val="21"/>
        </w:rPr>
        <w:t>Example 3:</w:t>
      </w:r>
    </w:p>
    <w:p w14:paraId="1EAFB8FF"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Input:</w:t>
      </w:r>
      <w:r w:rsidRPr="00F53446">
        <w:rPr>
          <w:rFonts w:ascii="Consolas" w:eastAsia="Times New Roman" w:hAnsi="Consolas" w:cs="Courier New"/>
          <w:color w:val="333333"/>
          <w:sz w:val="21"/>
          <w:szCs w:val="21"/>
        </w:rPr>
        <w:t xml:space="preserve"> nums = [5,4,-1,7,8]</w:t>
      </w:r>
    </w:p>
    <w:p w14:paraId="5658C974"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Output:</w:t>
      </w:r>
      <w:r w:rsidRPr="00F53446">
        <w:rPr>
          <w:rFonts w:ascii="Consolas" w:eastAsia="Times New Roman" w:hAnsi="Consolas" w:cs="Courier New"/>
          <w:color w:val="333333"/>
          <w:sz w:val="21"/>
          <w:szCs w:val="21"/>
        </w:rPr>
        <w:t xml:space="preserve"> 23</w:t>
      </w:r>
    </w:p>
    <w:p w14:paraId="27355789" w14:textId="77777777" w:rsidR="00F53446" w:rsidRPr="00F53446" w:rsidRDefault="00F53446" w:rsidP="00F534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Explanation:</w:t>
      </w:r>
      <w:r w:rsidRPr="00F53446">
        <w:rPr>
          <w:rFonts w:ascii="Consolas" w:eastAsia="Times New Roman" w:hAnsi="Consolas" w:cs="Courier New"/>
          <w:color w:val="333333"/>
          <w:sz w:val="21"/>
          <w:szCs w:val="21"/>
        </w:rPr>
        <w:t xml:space="preserve"> The subarray [5,4,-1,7,8] has the largest sum 23.</w:t>
      </w:r>
    </w:p>
    <w:p w14:paraId="2515BDEA" w14:textId="77777777" w:rsidR="00EB1C06" w:rsidRDefault="00EB1C06" w:rsidP="00EB1C06">
      <w:pPr>
        <w:rPr>
          <w:rFonts w:ascii="Segoe UI" w:eastAsia="Times New Roman" w:hAnsi="Segoe UI" w:cs="Segoe UI"/>
          <w:b/>
          <w:bCs/>
          <w:sz w:val="21"/>
          <w:szCs w:val="21"/>
          <w:u w:val="single"/>
        </w:rPr>
      </w:pPr>
    </w:p>
    <w:p w14:paraId="4E236FE1" w14:textId="77777777" w:rsidR="00EB1C06" w:rsidRDefault="00EB1C06" w:rsidP="00EB1C06">
      <w:pPr>
        <w:rPr>
          <w:rFonts w:ascii="Segoe UI" w:eastAsia="Times New Roman" w:hAnsi="Segoe UI" w:cs="Segoe UI"/>
          <w:b/>
          <w:bCs/>
          <w:sz w:val="21"/>
          <w:szCs w:val="21"/>
          <w:u w:val="single"/>
        </w:rPr>
      </w:pPr>
    </w:p>
    <w:p w14:paraId="4087FB95" w14:textId="77777777" w:rsidR="00EB1C06" w:rsidRDefault="00EB1C06" w:rsidP="00EB1C06">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706F75BB"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int max(int a, int b) {</w:t>
      </w:r>
    </w:p>
    <w:p w14:paraId="7F0474DA"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return (a &gt; b) ? a:b;</w:t>
      </w:r>
    </w:p>
    <w:p w14:paraId="6903BB04"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w:t>
      </w:r>
    </w:p>
    <w:p w14:paraId="4F2A70FA"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int maxSubArray(int* nums, int numsSize){</w:t>
      </w:r>
    </w:p>
    <w:p w14:paraId="2A3D0F92"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int i = 0;</w:t>
      </w:r>
    </w:p>
    <w:p w14:paraId="038B2B56"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int current_array = 0;</w:t>
      </w:r>
    </w:p>
    <w:p w14:paraId="0D0A26D0"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int max_sub_array = 0;</w:t>
      </w:r>
    </w:p>
    <w:p w14:paraId="597F9F40"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current_array = nums[0];</w:t>
      </w:r>
    </w:p>
    <w:p w14:paraId="100D421B"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max_sub_array = nums[0];</w:t>
      </w:r>
    </w:p>
    <w:p w14:paraId="67ADAFD7"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for (i = 1; i &lt; numsSize; i++) {</w:t>
      </w:r>
    </w:p>
    <w:p w14:paraId="0D3FC77D"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current_array = max(nums[i], nums[i]+current_array);</w:t>
      </w:r>
    </w:p>
    <w:p w14:paraId="62D4CDF7"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max_sub_array = max(max_sub_array, current_array);</w:t>
      </w:r>
    </w:p>
    <w:p w14:paraId="18EE687B"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w:t>
      </w:r>
    </w:p>
    <w:p w14:paraId="0D2AF1CE" w14:textId="77777777" w:rsidR="00017B8E" w:rsidRPr="00017B8E"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 xml:space="preserve">    return max_sub_array;</w:t>
      </w:r>
    </w:p>
    <w:p w14:paraId="3C6AB775" w14:textId="438B2B60" w:rsidR="00EB1C06" w:rsidRDefault="00017B8E" w:rsidP="00017B8E">
      <w:pPr>
        <w:rPr>
          <w:rFonts w:ascii="Segoe UI" w:eastAsia="Times New Roman" w:hAnsi="Segoe UI" w:cs="Segoe UI"/>
          <w:sz w:val="21"/>
          <w:szCs w:val="21"/>
        </w:rPr>
      </w:pPr>
      <w:r w:rsidRPr="00017B8E">
        <w:rPr>
          <w:rFonts w:ascii="Segoe UI" w:eastAsia="Times New Roman" w:hAnsi="Segoe UI" w:cs="Segoe UI"/>
          <w:sz w:val="21"/>
          <w:szCs w:val="21"/>
        </w:rPr>
        <w:t>}</w:t>
      </w:r>
    </w:p>
    <w:p w14:paraId="650CDB8B" w14:textId="77777777" w:rsidR="00EB1C06" w:rsidRDefault="00EB1C06" w:rsidP="00EB1C06">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6838D0EE"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class Solution {</w:t>
      </w:r>
    </w:p>
    <w:p w14:paraId="66B431E5"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public int maxSubArray(int[] nums) {</w:t>
      </w:r>
    </w:p>
    <w:p w14:paraId="29EB0C90"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int max_sub_array = nums[0];</w:t>
      </w:r>
    </w:p>
    <w:p w14:paraId="394DB925"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int current_sub_array = nums[0];</w:t>
      </w:r>
    </w:p>
    <w:p w14:paraId="75C48932"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for (int i = 1; i &lt; nums.length; i++) {</w:t>
      </w:r>
    </w:p>
    <w:p w14:paraId="0FD02B51"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current_sub_array = Math.max(nums[i], nums[i]+current_sub_array);</w:t>
      </w:r>
    </w:p>
    <w:p w14:paraId="401A887C"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max_sub_array = Math.max(current_sub_array, max_sub_array);</w:t>
      </w:r>
    </w:p>
    <w:p w14:paraId="54F2D084"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w:t>
      </w:r>
    </w:p>
    <w:p w14:paraId="02363F22"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return max_sub_array;</w:t>
      </w:r>
    </w:p>
    <w:p w14:paraId="7620B365" w14:textId="77777777" w:rsidR="0088065D" w:rsidRPr="0088065D"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 xml:space="preserve">    }</w:t>
      </w:r>
    </w:p>
    <w:p w14:paraId="4ADF0819" w14:textId="5F8F24CD" w:rsidR="00EB1C06" w:rsidRDefault="0088065D" w:rsidP="0088065D">
      <w:pPr>
        <w:rPr>
          <w:rFonts w:ascii="Segoe UI" w:eastAsia="Times New Roman" w:hAnsi="Segoe UI" w:cs="Segoe UI"/>
          <w:sz w:val="21"/>
          <w:szCs w:val="21"/>
        </w:rPr>
      </w:pPr>
      <w:r w:rsidRPr="0088065D">
        <w:rPr>
          <w:rFonts w:ascii="Segoe UI" w:eastAsia="Times New Roman" w:hAnsi="Segoe UI" w:cs="Segoe UI"/>
          <w:sz w:val="21"/>
          <w:szCs w:val="21"/>
        </w:rPr>
        <w:t>}</w:t>
      </w:r>
    </w:p>
    <w:p w14:paraId="16E01AD4" w14:textId="77777777" w:rsidR="002C0DCD" w:rsidRDefault="002C0DCD" w:rsidP="0088065D">
      <w:pPr>
        <w:rPr>
          <w:rFonts w:ascii="Segoe UI" w:eastAsia="Times New Roman" w:hAnsi="Segoe UI" w:cs="Segoe UI"/>
          <w:sz w:val="21"/>
          <w:szCs w:val="21"/>
        </w:rPr>
      </w:pPr>
    </w:p>
    <w:p w14:paraId="1DBEF5CB" w14:textId="77777777" w:rsidR="002C0DCD" w:rsidRDefault="002C0DCD" w:rsidP="0088065D">
      <w:pPr>
        <w:rPr>
          <w:rFonts w:ascii="Segoe UI" w:eastAsia="Times New Roman" w:hAnsi="Segoe UI" w:cs="Segoe UI"/>
          <w:sz w:val="21"/>
          <w:szCs w:val="21"/>
        </w:rPr>
      </w:pPr>
    </w:p>
    <w:p w14:paraId="332FFF56" w14:textId="3E9BD4FD" w:rsidR="002C0DCD" w:rsidRDefault="002C0DCD" w:rsidP="002C0DCD">
      <w:pPr>
        <w:pStyle w:val="Heading2"/>
        <w:rPr>
          <w:rFonts w:ascii="Segoe UI" w:eastAsia="Times New Roman" w:hAnsi="Segoe UI" w:cs="Segoe UI"/>
          <w:bCs/>
          <w:sz w:val="21"/>
          <w:szCs w:val="21"/>
          <w:u w:val="single"/>
        </w:rPr>
      </w:pPr>
      <w:bookmarkStart w:id="58" w:name="_Toc142029764"/>
      <w:r>
        <w:rPr>
          <w:rFonts w:ascii="Segoe UI" w:eastAsia="Times New Roman" w:hAnsi="Segoe UI" w:cs="Segoe UI"/>
          <w:bCs/>
          <w:sz w:val="21"/>
          <w:szCs w:val="21"/>
          <w:u w:val="single"/>
        </w:rPr>
        <w:t>House Robber</w:t>
      </w:r>
      <w:bookmarkEnd w:id="58"/>
    </w:p>
    <w:p w14:paraId="040761C1"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sz w:val="21"/>
          <w:szCs w:val="21"/>
        </w:rPr>
        <w:t xml:space="preserve">You are a professional robber planning to rob houses along a street. Each house has a certain amount of money stashed, the only constraint stopping you from robbing each of them is that adjacent houses </w:t>
      </w:r>
      <w:r w:rsidRPr="00C93931">
        <w:rPr>
          <w:rFonts w:ascii="Segoe UI" w:eastAsia="Times New Roman" w:hAnsi="Segoe UI" w:cs="Segoe UI"/>
          <w:sz w:val="21"/>
          <w:szCs w:val="21"/>
        </w:rPr>
        <w:lastRenderedPageBreak/>
        <w:t>have security systems connected and </w:t>
      </w:r>
      <w:r w:rsidRPr="00C93931">
        <w:rPr>
          <w:rFonts w:ascii="Segoe UI" w:eastAsia="Times New Roman" w:hAnsi="Segoe UI" w:cs="Segoe UI"/>
          <w:b/>
          <w:bCs/>
          <w:sz w:val="21"/>
          <w:szCs w:val="21"/>
        </w:rPr>
        <w:t>it will automatically contact the police if two adjacent houses were broken into on the same night</w:t>
      </w:r>
      <w:r w:rsidRPr="00C93931">
        <w:rPr>
          <w:rFonts w:ascii="Segoe UI" w:eastAsia="Times New Roman" w:hAnsi="Segoe UI" w:cs="Segoe UI"/>
          <w:sz w:val="21"/>
          <w:szCs w:val="21"/>
        </w:rPr>
        <w:t>.</w:t>
      </w:r>
    </w:p>
    <w:p w14:paraId="2A3DCB95"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sz w:val="21"/>
          <w:szCs w:val="21"/>
        </w:rPr>
        <w:t>Given an integer array </w:t>
      </w:r>
      <w:r w:rsidRPr="00C93931">
        <w:rPr>
          <w:rFonts w:ascii="Consolas" w:eastAsia="Times New Roman" w:hAnsi="Consolas" w:cs="Courier New"/>
          <w:color w:val="C7254E"/>
          <w:sz w:val="21"/>
          <w:szCs w:val="21"/>
          <w:shd w:val="clear" w:color="auto" w:fill="F9F2F4"/>
        </w:rPr>
        <w:t>nums</w:t>
      </w:r>
      <w:r w:rsidRPr="00C93931">
        <w:rPr>
          <w:rFonts w:ascii="Segoe UI" w:eastAsia="Times New Roman" w:hAnsi="Segoe UI" w:cs="Segoe UI"/>
          <w:sz w:val="21"/>
          <w:szCs w:val="21"/>
        </w:rPr>
        <w:t> representing the amount of money of each house, return </w:t>
      </w:r>
      <w:r w:rsidRPr="00C93931">
        <w:rPr>
          <w:rFonts w:ascii="Segoe UI" w:eastAsia="Times New Roman" w:hAnsi="Segoe UI" w:cs="Segoe UI"/>
          <w:i/>
          <w:iCs/>
          <w:sz w:val="21"/>
          <w:szCs w:val="21"/>
        </w:rPr>
        <w:t>the maximum amount of money you can rob tonight </w:t>
      </w:r>
      <w:r w:rsidRPr="00C93931">
        <w:rPr>
          <w:rFonts w:ascii="Segoe UI" w:eastAsia="Times New Roman" w:hAnsi="Segoe UI" w:cs="Segoe UI"/>
          <w:b/>
          <w:bCs/>
          <w:i/>
          <w:iCs/>
          <w:sz w:val="21"/>
          <w:szCs w:val="21"/>
        </w:rPr>
        <w:t>without alerting the police</w:t>
      </w:r>
      <w:r w:rsidRPr="00C93931">
        <w:rPr>
          <w:rFonts w:ascii="Segoe UI" w:eastAsia="Times New Roman" w:hAnsi="Segoe UI" w:cs="Segoe UI"/>
          <w:sz w:val="21"/>
          <w:szCs w:val="21"/>
        </w:rPr>
        <w:t>.</w:t>
      </w:r>
    </w:p>
    <w:p w14:paraId="1FB7DBE3"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sz w:val="21"/>
          <w:szCs w:val="21"/>
        </w:rPr>
        <w:t> </w:t>
      </w:r>
    </w:p>
    <w:p w14:paraId="6B7B5540"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b/>
          <w:bCs/>
          <w:sz w:val="21"/>
          <w:szCs w:val="21"/>
        </w:rPr>
        <w:t>Example 1:</w:t>
      </w:r>
    </w:p>
    <w:p w14:paraId="75826485"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Input:</w:t>
      </w:r>
      <w:r w:rsidRPr="00C93931">
        <w:rPr>
          <w:rFonts w:ascii="Consolas" w:eastAsia="Times New Roman" w:hAnsi="Consolas" w:cs="Courier New"/>
          <w:color w:val="333333"/>
          <w:sz w:val="21"/>
          <w:szCs w:val="21"/>
        </w:rPr>
        <w:t xml:space="preserve"> nums = [1,2,3,1]</w:t>
      </w:r>
    </w:p>
    <w:p w14:paraId="26572E4A"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Output:</w:t>
      </w:r>
      <w:r w:rsidRPr="00C93931">
        <w:rPr>
          <w:rFonts w:ascii="Consolas" w:eastAsia="Times New Roman" w:hAnsi="Consolas" w:cs="Courier New"/>
          <w:color w:val="333333"/>
          <w:sz w:val="21"/>
          <w:szCs w:val="21"/>
        </w:rPr>
        <w:t xml:space="preserve"> 4</w:t>
      </w:r>
    </w:p>
    <w:p w14:paraId="79979CFA"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Explanation:</w:t>
      </w:r>
      <w:r w:rsidRPr="00C93931">
        <w:rPr>
          <w:rFonts w:ascii="Consolas" w:eastAsia="Times New Roman" w:hAnsi="Consolas" w:cs="Courier New"/>
          <w:color w:val="333333"/>
          <w:sz w:val="21"/>
          <w:szCs w:val="21"/>
        </w:rPr>
        <w:t xml:space="preserve"> Rob house 1 (money = 1) and then rob house 3 (money = 3).</w:t>
      </w:r>
    </w:p>
    <w:p w14:paraId="486E29B1"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color w:val="333333"/>
          <w:sz w:val="21"/>
          <w:szCs w:val="21"/>
        </w:rPr>
        <w:t>Total amount you can rob = 1 + 3 = 4.</w:t>
      </w:r>
    </w:p>
    <w:p w14:paraId="45424357" w14:textId="77777777" w:rsidR="00C93931" w:rsidRPr="00C93931" w:rsidRDefault="00C93931" w:rsidP="00C93931">
      <w:pPr>
        <w:shd w:val="clear" w:color="auto" w:fill="FFFFFF"/>
        <w:spacing w:after="240"/>
        <w:rPr>
          <w:rFonts w:ascii="Segoe UI" w:eastAsia="Times New Roman" w:hAnsi="Segoe UI" w:cs="Segoe UI"/>
          <w:sz w:val="21"/>
          <w:szCs w:val="21"/>
        </w:rPr>
      </w:pPr>
      <w:r w:rsidRPr="00C93931">
        <w:rPr>
          <w:rFonts w:ascii="Segoe UI" w:eastAsia="Times New Roman" w:hAnsi="Segoe UI" w:cs="Segoe UI"/>
          <w:b/>
          <w:bCs/>
          <w:sz w:val="21"/>
          <w:szCs w:val="21"/>
        </w:rPr>
        <w:t>Example 2:</w:t>
      </w:r>
    </w:p>
    <w:p w14:paraId="1A1E4ADB"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Input:</w:t>
      </w:r>
      <w:r w:rsidRPr="00C93931">
        <w:rPr>
          <w:rFonts w:ascii="Consolas" w:eastAsia="Times New Roman" w:hAnsi="Consolas" w:cs="Courier New"/>
          <w:color w:val="333333"/>
          <w:sz w:val="21"/>
          <w:szCs w:val="21"/>
        </w:rPr>
        <w:t xml:space="preserve"> nums = [2,7,9,3,1]</w:t>
      </w:r>
    </w:p>
    <w:p w14:paraId="172A7CC4"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Output:</w:t>
      </w:r>
      <w:r w:rsidRPr="00C93931">
        <w:rPr>
          <w:rFonts w:ascii="Consolas" w:eastAsia="Times New Roman" w:hAnsi="Consolas" w:cs="Courier New"/>
          <w:color w:val="333333"/>
          <w:sz w:val="21"/>
          <w:szCs w:val="21"/>
        </w:rPr>
        <w:t xml:space="preserve"> 12</w:t>
      </w:r>
    </w:p>
    <w:p w14:paraId="54013070"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b/>
          <w:bCs/>
          <w:color w:val="333333"/>
          <w:sz w:val="21"/>
          <w:szCs w:val="21"/>
        </w:rPr>
        <w:t>Explanation:</w:t>
      </w:r>
      <w:r w:rsidRPr="00C93931">
        <w:rPr>
          <w:rFonts w:ascii="Consolas" w:eastAsia="Times New Roman" w:hAnsi="Consolas" w:cs="Courier New"/>
          <w:color w:val="333333"/>
          <w:sz w:val="21"/>
          <w:szCs w:val="21"/>
        </w:rPr>
        <w:t xml:space="preserve"> Rob house 1 (money = 2), rob house 3 (money = 9) and rob house 5 (money = 1).</w:t>
      </w:r>
    </w:p>
    <w:p w14:paraId="4CAC0C3B" w14:textId="77777777" w:rsidR="00C93931" w:rsidRPr="00C93931" w:rsidRDefault="00C93931" w:rsidP="00C939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93931">
        <w:rPr>
          <w:rFonts w:ascii="Consolas" w:eastAsia="Times New Roman" w:hAnsi="Consolas" w:cs="Courier New"/>
          <w:color w:val="333333"/>
          <w:sz w:val="21"/>
          <w:szCs w:val="21"/>
        </w:rPr>
        <w:t>Total amount you can rob = 2 + 9 + 1 = 12.</w:t>
      </w:r>
    </w:p>
    <w:p w14:paraId="19FC382F" w14:textId="088C28D6" w:rsidR="002C0DCD" w:rsidRPr="00F53446" w:rsidRDefault="002C0DCD" w:rsidP="002C0D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b/>
          <w:bCs/>
          <w:color w:val="333333"/>
          <w:sz w:val="21"/>
          <w:szCs w:val="21"/>
        </w:rPr>
        <w:t>:</w:t>
      </w:r>
      <w:r w:rsidRPr="00F53446">
        <w:rPr>
          <w:rFonts w:ascii="Consolas" w:eastAsia="Times New Roman" w:hAnsi="Consolas" w:cs="Courier New"/>
          <w:color w:val="333333"/>
          <w:sz w:val="21"/>
          <w:szCs w:val="21"/>
        </w:rPr>
        <w:t xml:space="preserve"> The subarray [5,4,-1,7,8] has the largest sum 23.</w:t>
      </w:r>
    </w:p>
    <w:p w14:paraId="7C041EA4" w14:textId="77777777" w:rsidR="002C0DCD" w:rsidRDefault="002C0DCD" w:rsidP="002C0DCD">
      <w:pPr>
        <w:rPr>
          <w:rFonts w:ascii="Segoe UI" w:eastAsia="Times New Roman" w:hAnsi="Segoe UI" w:cs="Segoe UI"/>
          <w:b/>
          <w:bCs/>
          <w:sz w:val="21"/>
          <w:szCs w:val="21"/>
          <w:u w:val="single"/>
        </w:rPr>
      </w:pPr>
    </w:p>
    <w:p w14:paraId="451862ED" w14:textId="77777777" w:rsidR="002C0DCD" w:rsidRDefault="002C0DCD" w:rsidP="002C0DCD">
      <w:pPr>
        <w:rPr>
          <w:rFonts w:ascii="Segoe UI" w:eastAsia="Times New Roman" w:hAnsi="Segoe UI" w:cs="Segoe UI"/>
          <w:b/>
          <w:bCs/>
          <w:sz w:val="21"/>
          <w:szCs w:val="21"/>
          <w:u w:val="single"/>
        </w:rPr>
      </w:pPr>
    </w:p>
    <w:p w14:paraId="539806EC" w14:textId="77777777" w:rsidR="002C0DCD" w:rsidRDefault="002C0DCD" w:rsidP="002C0DC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8B24E53"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int max(int a, int b) {</w:t>
      </w:r>
    </w:p>
    <w:p w14:paraId="1B73BD71"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return (a &gt; b) ? a:b;</w:t>
      </w:r>
    </w:p>
    <w:p w14:paraId="4237521F"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w:t>
      </w:r>
    </w:p>
    <w:p w14:paraId="5F564055"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int rob(int* nums, int numsSize){</w:t>
      </w:r>
    </w:p>
    <w:p w14:paraId="0AEEEB40"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w:t>
      </w:r>
    </w:p>
    <w:p w14:paraId="0AC3BF15"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int i = 0;</w:t>
      </w:r>
    </w:p>
    <w:p w14:paraId="12865163"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if (numsSize == 0) return 0;</w:t>
      </w:r>
    </w:p>
    <w:p w14:paraId="45ED04C0"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if (numsSize == 1) return nums[0];</w:t>
      </w:r>
    </w:p>
    <w:p w14:paraId="30DC2606"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int* result = malloc(numsSize * sizeof(int));</w:t>
      </w:r>
    </w:p>
    <w:p w14:paraId="08AB79B8"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result[0] = nums[0];</w:t>
      </w:r>
    </w:p>
    <w:p w14:paraId="35692A89"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result[1] = max(nums[0],nums[1]);</w:t>
      </w:r>
    </w:p>
    <w:p w14:paraId="1E91A76F"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for (i = 2; i &lt; numsSize; i++) {</w:t>
      </w:r>
    </w:p>
    <w:p w14:paraId="54D102BF"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result[i] = max(result[i-1],result[i-2]+nums[i]);</w:t>
      </w:r>
    </w:p>
    <w:p w14:paraId="716346C8"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t xml:space="preserve">    }</w:t>
      </w:r>
    </w:p>
    <w:p w14:paraId="089F47FE" w14:textId="77777777" w:rsidR="00276B80" w:rsidRPr="00276B80" w:rsidRDefault="00276B80" w:rsidP="00276B80">
      <w:pPr>
        <w:rPr>
          <w:rFonts w:ascii="Segoe UI" w:eastAsia="Times New Roman" w:hAnsi="Segoe UI" w:cs="Segoe UI"/>
          <w:sz w:val="21"/>
          <w:szCs w:val="21"/>
        </w:rPr>
      </w:pPr>
      <w:r w:rsidRPr="00276B80">
        <w:rPr>
          <w:rFonts w:ascii="Segoe UI" w:eastAsia="Times New Roman" w:hAnsi="Segoe UI" w:cs="Segoe UI"/>
          <w:sz w:val="21"/>
          <w:szCs w:val="21"/>
        </w:rPr>
        <w:lastRenderedPageBreak/>
        <w:t xml:space="preserve">    return result[numsSize-1];</w:t>
      </w:r>
    </w:p>
    <w:p w14:paraId="7C102CFC" w14:textId="61998CF3" w:rsidR="002C0DCD" w:rsidRDefault="00276B80" w:rsidP="00276B80">
      <w:pPr>
        <w:rPr>
          <w:rFonts w:ascii="Segoe UI" w:eastAsia="Times New Roman" w:hAnsi="Segoe UI" w:cs="Segoe UI"/>
          <w:b/>
          <w:bCs/>
          <w:sz w:val="21"/>
          <w:szCs w:val="21"/>
          <w:u w:val="single"/>
        </w:rPr>
      </w:pPr>
      <w:r w:rsidRPr="00276B80">
        <w:rPr>
          <w:rFonts w:ascii="Segoe UI" w:eastAsia="Times New Roman" w:hAnsi="Segoe UI" w:cs="Segoe UI"/>
          <w:sz w:val="21"/>
          <w:szCs w:val="21"/>
        </w:rPr>
        <w:t>}</w:t>
      </w:r>
      <w:r w:rsidR="002C0DCD" w:rsidRPr="00177577">
        <w:rPr>
          <w:rFonts w:ascii="Segoe UI" w:eastAsia="Times New Roman" w:hAnsi="Segoe UI" w:cs="Segoe UI"/>
          <w:b/>
          <w:bCs/>
          <w:sz w:val="21"/>
          <w:szCs w:val="21"/>
          <w:u w:val="single"/>
        </w:rPr>
        <w:t>JAVA:</w:t>
      </w:r>
    </w:p>
    <w:p w14:paraId="1D0DF0E6"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class Solution {</w:t>
      </w:r>
    </w:p>
    <w:p w14:paraId="3ADF739C"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public int rob(int[] nums) {</w:t>
      </w:r>
    </w:p>
    <w:p w14:paraId="2962E929"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int N = nums.length;</w:t>
      </w:r>
    </w:p>
    <w:p w14:paraId="52979A4B"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int result[] = new int[N];</w:t>
      </w:r>
    </w:p>
    <w:p w14:paraId="1D070544"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if (N == 0) return 0;</w:t>
      </w:r>
    </w:p>
    <w:p w14:paraId="3161C943"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if (N == 1) return nums[0];</w:t>
      </w:r>
    </w:p>
    <w:p w14:paraId="0F72D4BA"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if (N == 2) return Math.max(nums[0], nums[1]);</w:t>
      </w:r>
    </w:p>
    <w:p w14:paraId="43579EB0"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result[0] = nums[0];</w:t>
      </w:r>
    </w:p>
    <w:p w14:paraId="136FABD8"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result[1] = Math.max(nums[0],nums[1]);</w:t>
      </w:r>
    </w:p>
    <w:p w14:paraId="3E203225"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for (int i = 2; i &lt; nums.length; i++) {</w:t>
      </w:r>
    </w:p>
    <w:p w14:paraId="74308384"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result[i] = Math.max(result[i-1], result[i-2]+nums[i]);</w:t>
      </w:r>
    </w:p>
    <w:p w14:paraId="04324323"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w:t>
      </w:r>
    </w:p>
    <w:p w14:paraId="174643A6"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return result[N-1];</w:t>
      </w:r>
    </w:p>
    <w:p w14:paraId="7D9DF80A" w14:textId="77777777" w:rsidR="00CA6307" w:rsidRPr="00CA6307"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 xml:space="preserve">    }</w:t>
      </w:r>
    </w:p>
    <w:p w14:paraId="042F470A" w14:textId="30419570" w:rsidR="002C0DCD" w:rsidRPr="00EE17F8" w:rsidRDefault="00CA6307" w:rsidP="00CA6307">
      <w:pPr>
        <w:rPr>
          <w:rFonts w:ascii="Segoe UI" w:eastAsia="Times New Roman" w:hAnsi="Segoe UI" w:cs="Segoe UI"/>
          <w:sz w:val="21"/>
          <w:szCs w:val="21"/>
        </w:rPr>
      </w:pPr>
      <w:r w:rsidRPr="00CA6307">
        <w:rPr>
          <w:rFonts w:ascii="Segoe UI" w:eastAsia="Times New Roman" w:hAnsi="Segoe UI" w:cs="Segoe UI"/>
          <w:sz w:val="21"/>
          <w:szCs w:val="21"/>
        </w:rPr>
        <w:t>}</w:t>
      </w:r>
      <w:bookmarkEnd w:id="0"/>
      <w:bookmarkEnd w:id="1"/>
    </w:p>
    <w:sectPr w:rsidR="002C0DCD" w:rsidRPr="00EE17F8" w:rsidSect="00DF4DC1">
      <w:footerReference w:type="even" r:id="rId45"/>
      <w:footerReference w:type="default" r:id="rId46"/>
      <w:footerReference w:type="first" r:id="rId47"/>
      <w:pgSz w:w="12240" w:h="15840" w:code="1"/>
      <w:pgMar w:top="1440" w:right="990" w:bottom="1008" w:left="1530" w:header="27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ACDDA" w14:textId="77777777" w:rsidR="00871289" w:rsidRDefault="00871289">
      <w:r>
        <w:separator/>
      </w:r>
    </w:p>
  </w:endnote>
  <w:endnote w:type="continuationSeparator" w:id="0">
    <w:p w14:paraId="24B53B25" w14:textId="77777777" w:rsidR="00871289" w:rsidRDefault="00871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pitch w:val="variable"/>
    <w:sig w:usb0="00000003" w:usb1="00000000" w:usb2="00000000" w:usb3="00000000" w:csb0="00000003" w:csb1="00000000"/>
  </w:font>
  <w:font w:name="MS Sans Serif">
    <w:altName w:val="Arial"/>
    <w:panose1 w:val="00000000000000000000"/>
    <w:charset w:val="4D"/>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5976" w14:textId="61F6E03E" w:rsidR="00BD13ED" w:rsidRDefault="00BD13ED">
    <w:pPr>
      <w:pStyle w:val="Footer"/>
    </w:pPr>
    <w:r>
      <w:rPr>
        <w:noProof/>
      </w:rPr>
      <mc:AlternateContent>
        <mc:Choice Requires="wps">
          <w:drawing>
            <wp:anchor distT="0" distB="0" distL="0" distR="0" simplePos="0" relativeHeight="251670016" behindDoc="0" locked="0" layoutInCell="1" allowOverlap="1" wp14:anchorId="5705A3E8" wp14:editId="427AA575">
              <wp:simplePos x="635" y="635"/>
              <wp:positionH relativeFrom="column">
                <wp:align>center</wp:align>
              </wp:positionH>
              <wp:positionV relativeFrom="paragraph">
                <wp:posOffset>635</wp:posOffset>
              </wp:positionV>
              <wp:extent cx="443865" cy="443865"/>
              <wp:effectExtent l="0" t="0" r="1905" b="5715"/>
              <wp:wrapSquare wrapText="bothSides"/>
              <wp:docPr id="6" name="Text Box 6"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D85EC8" w14:textId="3CB8F7F9"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05A3E8" id="_x0000_t202" coordsize="21600,21600" o:spt="202" path="m,l,21600r21600,l21600,xe">
              <v:stroke joinstyle="miter"/>
              <v:path gradientshapeok="t" o:connecttype="rect"/>
            </v:shapetype>
            <v:shape id="Text Box 6" o:spid="_x0000_s1026" type="#_x0000_t202" alt="Juniper Business Use Only" style="position:absolute;margin-left:0;margin-top:.05pt;width:34.95pt;height:34.95pt;z-index:25167001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9D85EC8" w14:textId="3CB8F7F9"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5D8F6" w14:textId="77777777" w:rsidR="00465E3A" w:rsidRPr="00B21DE1" w:rsidRDefault="00465E3A" w:rsidP="00866728">
    <w:pPr>
      <w:pStyle w:val="Footer"/>
      <w:spacing w:after="0"/>
      <w:rPr>
        <w:rStyle w:val="PageNumber"/>
        <w:snapToGrid w:val="0"/>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319E" w14:textId="4D35DE7D" w:rsidR="00BD13ED" w:rsidRDefault="00BD13ED">
    <w:pPr>
      <w:pStyle w:val="Footer"/>
    </w:pPr>
    <w:r>
      <w:rPr>
        <w:noProof/>
      </w:rPr>
      <mc:AlternateContent>
        <mc:Choice Requires="wps">
          <w:drawing>
            <wp:anchor distT="0" distB="0" distL="0" distR="0" simplePos="0" relativeHeight="251668992" behindDoc="0" locked="0" layoutInCell="1" allowOverlap="1" wp14:anchorId="26A54A76" wp14:editId="17FEC3B4">
              <wp:simplePos x="635" y="635"/>
              <wp:positionH relativeFrom="column">
                <wp:align>center</wp:align>
              </wp:positionH>
              <wp:positionV relativeFrom="paragraph">
                <wp:posOffset>635</wp:posOffset>
              </wp:positionV>
              <wp:extent cx="443865" cy="443865"/>
              <wp:effectExtent l="0" t="0" r="1905" b="5715"/>
              <wp:wrapSquare wrapText="bothSides"/>
              <wp:docPr id="5" name="Text Box 5"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F4FD04" w14:textId="719B35DA"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6A54A76" id="_x0000_t202" coordsize="21600,21600" o:spt="202" path="m,l,21600r21600,l21600,xe">
              <v:stroke joinstyle="miter"/>
              <v:path gradientshapeok="t" o:connecttype="rect"/>
            </v:shapetype>
            <v:shape id="Text Box 5" o:spid="_x0000_s1027" type="#_x0000_t202" alt="Juniper Business Use Only" style="position:absolute;margin-left:0;margin-top:.05pt;width:34.95pt;height:34.95pt;z-index:25166899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0F4FD04" w14:textId="719B35DA"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0EF3" w14:textId="77777777" w:rsidR="00871289" w:rsidRDefault="00871289">
      <w:r>
        <w:separator/>
      </w:r>
    </w:p>
  </w:footnote>
  <w:footnote w:type="continuationSeparator" w:id="0">
    <w:p w14:paraId="351499F7" w14:textId="77777777" w:rsidR="00871289" w:rsidRDefault="00871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E7B"/>
    <w:multiLevelType w:val="hybridMultilevel"/>
    <w:tmpl w:val="CA9C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36B"/>
    <w:multiLevelType w:val="multilevel"/>
    <w:tmpl w:val="D384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93D2D"/>
    <w:multiLevelType w:val="multilevel"/>
    <w:tmpl w:val="2D24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C7221"/>
    <w:multiLevelType w:val="multilevel"/>
    <w:tmpl w:val="53C6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136EA"/>
    <w:multiLevelType w:val="multilevel"/>
    <w:tmpl w:val="F54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4710B"/>
    <w:multiLevelType w:val="hybridMultilevel"/>
    <w:tmpl w:val="EA52D7FE"/>
    <w:lvl w:ilvl="0" w:tplc="56AED92C">
      <w:start w:val="1"/>
      <w:numFmt w:val="decimal"/>
      <w:pStyle w:val="Reference"/>
      <w:lvlText w:val="[%1]"/>
      <w:lvlJc w:val="left"/>
      <w:pPr>
        <w:tabs>
          <w:tab w:val="num" w:pos="720"/>
        </w:tabs>
        <w:ind w:left="79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E40B35"/>
    <w:multiLevelType w:val="multilevel"/>
    <w:tmpl w:val="21B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F1CE7"/>
    <w:multiLevelType w:val="multilevel"/>
    <w:tmpl w:val="04B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9646E"/>
    <w:multiLevelType w:val="multilevel"/>
    <w:tmpl w:val="59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E5D14"/>
    <w:multiLevelType w:val="multilevel"/>
    <w:tmpl w:val="0A9E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13A18"/>
    <w:multiLevelType w:val="hybridMultilevel"/>
    <w:tmpl w:val="D46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17ABC"/>
    <w:multiLevelType w:val="multilevel"/>
    <w:tmpl w:val="D1A4016A"/>
    <w:lvl w:ilvl="0">
      <w:start w:val="1"/>
      <w:numFmt w:val="upperLetter"/>
      <w:pStyle w:val="Appendix2"/>
      <w:lvlText w:val="Appendix %1."/>
      <w:lvlJc w:val="left"/>
      <w:pPr>
        <w:tabs>
          <w:tab w:val="num" w:pos="180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
      <w:lvlJc w:val="left"/>
      <w:pPr>
        <w:tabs>
          <w:tab w:val="num" w:pos="0"/>
        </w:tabs>
        <w:ind w:left="0" w:firstLine="0"/>
      </w:pPr>
      <w:rPr>
        <w:rFonts w:hint="default"/>
      </w:rPr>
    </w:lvl>
  </w:abstractNum>
  <w:abstractNum w:abstractNumId="12" w15:restartNumberingAfterBreak="0">
    <w:nsid w:val="4BC34449"/>
    <w:multiLevelType w:val="multilevel"/>
    <w:tmpl w:val="BA0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A20AE"/>
    <w:multiLevelType w:val="hybridMultilevel"/>
    <w:tmpl w:val="CAAE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00649"/>
    <w:multiLevelType w:val="multilevel"/>
    <w:tmpl w:val="ABD2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D7547"/>
    <w:multiLevelType w:val="multilevel"/>
    <w:tmpl w:val="E3F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649B8"/>
    <w:multiLevelType w:val="multilevel"/>
    <w:tmpl w:val="C87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92A54"/>
    <w:multiLevelType w:val="hybridMultilevel"/>
    <w:tmpl w:val="421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4D3F1A"/>
    <w:multiLevelType w:val="multilevel"/>
    <w:tmpl w:val="2F36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20B7A"/>
    <w:multiLevelType w:val="hybridMultilevel"/>
    <w:tmpl w:val="FFE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25CAA"/>
    <w:multiLevelType w:val="hybridMultilevel"/>
    <w:tmpl w:val="7E4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61DE9"/>
    <w:multiLevelType w:val="hybridMultilevel"/>
    <w:tmpl w:val="D0C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E040D"/>
    <w:multiLevelType w:val="multilevel"/>
    <w:tmpl w:val="113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52546"/>
    <w:multiLevelType w:val="multilevel"/>
    <w:tmpl w:val="CCE28AFC"/>
    <w:lvl w:ilvl="0">
      <w:start w:val="1"/>
      <w:numFmt w:val="decimal"/>
      <w:pStyle w:val="Heading1"/>
      <w:lvlText w:val="%1."/>
      <w:lvlJc w:val="left"/>
      <w:pPr>
        <w:tabs>
          <w:tab w:val="num" w:pos="0"/>
        </w:tabs>
        <w:ind w:left="0" w:firstLine="0"/>
      </w:pPr>
      <w:rPr>
        <w:rFonts w:hint="default"/>
      </w:rPr>
    </w:lvl>
    <w:lvl w:ilvl="1">
      <w:start w:val="1"/>
      <w:numFmt w:val="decimal"/>
      <w:pStyle w:val="Heading2"/>
      <w:isLgl/>
      <w:lvlText w:val="%1.%2"/>
      <w:lvlJc w:val="left"/>
      <w:pPr>
        <w:tabs>
          <w:tab w:val="num" w:pos="0"/>
        </w:tabs>
        <w:ind w:left="0" w:firstLine="0"/>
      </w:pPr>
      <w:rPr>
        <w:rFonts w:hint="default"/>
        <w:sz w:val="24"/>
        <w:szCs w:val="24"/>
      </w:rPr>
    </w:lvl>
    <w:lvl w:ilvl="2">
      <w:start w:val="1"/>
      <w:numFmt w:val="upperRoman"/>
      <w:lvlText w:val="%3."/>
      <w:lvlJc w:val="right"/>
      <w:pPr>
        <w:tabs>
          <w:tab w:val="num" w:pos="360"/>
        </w:tabs>
        <w:ind w:left="0" w:firstLine="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tabs>
          <w:tab w:val="num" w:pos="360"/>
        </w:tabs>
        <w:ind w:left="0" w:firstLine="0"/>
      </w:pPr>
      <w:rPr>
        <w:rFonts w:hint="default"/>
      </w:rPr>
    </w:lvl>
    <w:lvl w:ilvl="4">
      <w:start w:val="1"/>
      <w:numFmt w:val="decimal"/>
      <w:pStyle w:val="Heading5"/>
      <w:isLgl/>
      <w:lvlText w:val="%1.%2.%3.%4.%5"/>
      <w:lvlJc w:val="left"/>
      <w:pPr>
        <w:tabs>
          <w:tab w:val="num" w:pos="360"/>
        </w:tabs>
        <w:ind w:left="0" w:firstLine="0"/>
      </w:pPr>
      <w:rPr>
        <w:rFonts w:hint="default"/>
      </w:rPr>
    </w:lvl>
    <w:lvl w:ilvl="5">
      <w:start w:val="1"/>
      <w:numFmt w:val="decimal"/>
      <w:pStyle w:val="Heading6"/>
      <w:isLgl/>
      <w:lvlText w:val="%1.%2.%3.%4.%5.%6"/>
      <w:lvlJc w:val="left"/>
      <w:pPr>
        <w:tabs>
          <w:tab w:val="num" w:pos="360"/>
        </w:tabs>
        <w:ind w:left="0" w:firstLine="0"/>
      </w:pPr>
      <w:rPr>
        <w:rFonts w:hint="default"/>
      </w:rPr>
    </w:lvl>
    <w:lvl w:ilvl="6">
      <w:start w:val="1"/>
      <w:numFmt w:val="decimal"/>
      <w:pStyle w:val="Heading7"/>
      <w:isLgl/>
      <w:lvlText w:val="%1.%2.%3.%4.%5.%6.%7"/>
      <w:lvlJc w:val="left"/>
      <w:pPr>
        <w:tabs>
          <w:tab w:val="num" w:pos="360"/>
        </w:tabs>
        <w:ind w:left="0" w:firstLine="0"/>
      </w:pPr>
      <w:rPr>
        <w:rFonts w:hint="default"/>
      </w:rPr>
    </w:lvl>
    <w:lvl w:ilvl="7">
      <w:start w:val="1"/>
      <w:numFmt w:val="decimal"/>
      <w:isLgl/>
      <w:lvlText w:val="%1.%2.%3.%4.%5.%6.%7.%8"/>
      <w:lvlJc w:val="left"/>
      <w:pPr>
        <w:tabs>
          <w:tab w:val="num" w:pos="360"/>
        </w:tabs>
        <w:ind w:left="0" w:firstLine="0"/>
      </w:pPr>
      <w:rPr>
        <w:rFonts w:hint="default"/>
      </w:rPr>
    </w:lvl>
    <w:lvl w:ilvl="8">
      <w:start w:val="1"/>
      <w:numFmt w:val="decimal"/>
      <w:isLgl/>
      <w:lvlText w:val="%1.%2.%3.%4.%5.%6.%7.%8.%9"/>
      <w:lvlJc w:val="left"/>
      <w:pPr>
        <w:tabs>
          <w:tab w:val="num" w:pos="360"/>
        </w:tabs>
        <w:ind w:left="0" w:firstLine="0"/>
      </w:pPr>
      <w:rPr>
        <w:rFonts w:hint="default"/>
      </w:rPr>
    </w:lvl>
  </w:abstractNum>
  <w:abstractNum w:abstractNumId="24" w15:restartNumberingAfterBreak="0">
    <w:nsid w:val="751F794D"/>
    <w:multiLevelType w:val="hybridMultilevel"/>
    <w:tmpl w:val="8998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7441E"/>
    <w:multiLevelType w:val="multilevel"/>
    <w:tmpl w:val="F78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453DE"/>
    <w:multiLevelType w:val="multilevel"/>
    <w:tmpl w:val="739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107176">
    <w:abstractNumId w:val="23"/>
  </w:num>
  <w:num w:numId="2" w16cid:durableId="672494493">
    <w:abstractNumId w:val="11"/>
  </w:num>
  <w:num w:numId="3" w16cid:durableId="1276331445">
    <w:abstractNumId w:val="5"/>
  </w:num>
  <w:num w:numId="4" w16cid:durableId="515925698">
    <w:abstractNumId w:val="17"/>
  </w:num>
  <w:num w:numId="5" w16cid:durableId="18822781">
    <w:abstractNumId w:val="0"/>
  </w:num>
  <w:num w:numId="6" w16cid:durableId="1574585391">
    <w:abstractNumId w:val="24"/>
  </w:num>
  <w:num w:numId="7" w16cid:durableId="1173179819">
    <w:abstractNumId w:val="13"/>
  </w:num>
  <w:num w:numId="8" w16cid:durableId="158884903">
    <w:abstractNumId w:val="21"/>
  </w:num>
  <w:num w:numId="9" w16cid:durableId="1502771189">
    <w:abstractNumId w:val="10"/>
  </w:num>
  <w:num w:numId="10" w16cid:durableId="1078475939">
    <w:abstractNumId w:val="20"/>
  </w:num>
  <w:num w:numId="11" w16cid:durableId="1592010589">
    <w:abstractNumId w:val="19"/>
  </w:num>
  <w:num w:numId="12" w16cid:durableId="1555458333">
    <w:abstractNumId w:val="16"/>
  </w:num>
  <w:num w:numId="13" w16cid:durableId="72050162">
    <w:abstractNumId w:val="23"/>
  </w:num>
  <w:num w:numId="14" w16cid:durableId="1729839318">
    <w:abstractNumId w:val="9"/>
  </w:num>
  <w:num w:numId="15" w16cid:durableId="143939795">
    <w:abstractNumId w:val="22"/>
  </w:num>
  <w:num w:numId="16" w16cid:durableId="1876385812">
    <w:abstractNumId w:val="3"/>
  </w:num>
  <w:num w:numId="17" w16cid:durableId="818961434">
    <w:abstractNumId w:val="18"/>
  </w:num>
  <w:num w:numId="18" w16cid:durableId="466699423">
    <w:abstractNumId w:val="26"/>
  </w:num>
  <w:num w:numId="19" w16cid:durableId="982656934">
    <w:abstractNumId w:val="12"/>
  </w:num>
  <w:num w:numId="20" w16cid:durableId="917405232">
    <w:abstractNumId w:val="25"/>
  </w:num>
  <w:num w:numId="21" w16cid:durableId="1435706805">
    <w:abstractNumId w:val="2"/>
  </w:num>
  <w:num w:numId="22" w16cid:durableId="1114791940">
    <w:abstractNumId w:val="4"/>
  </w:num>
  <w:num w:numId="23" w16cid:durableId="752505509">
    <w:abstractNumId w:val="15"/>
  </w:num>
  <w:num w:numId="24" w16cid:durableId="1476488583">
    <w:abstractNumId w:val="7"/>
  </w:num>
  <w:num w:numId="25" w16cid:durableId="637027299">
    <w:abstractNumId w:val="6"/>
  </w:num>
  <w:num w:numId="26" w16cid:durableId="1641835944">
    <w:abstractNumId w:val="14"/>
  </w:num>
  <w:num w:numId="27" w16cid:durableId="813523700">
    <w:abstractNumId w:val="8"/>
  </w:num>
  <w:num w:numId="28" w16cid:durableId="840703407">
    <w:abstractNumId w:val="1"/>
  </w:num>
  <w:num w:numId="29" w16cid:durableId="455413663">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CA2"/>
    <w:rsid w:val="000017D9"/>
    <w:rsid w:val="00003BBB"/>
    <w:rsid w:val="00011158"/>
    <w:rsid w:val="00011DA0"/>
    <w:rsid w:val="00011F94"/>
    <w:rsid w:val="00012747"/>
    <w:rsid w:val="00013990"/>
    <w:rsid w:val="00017B8E"/>
    <w:rsid w:val="00023CA5"/>
    <w:rsid w:val="000263B0"/>
    <w:rsid w:val="00030636"/>
    <w:rsid w:val="00033690"/>
    <w:rsid w:val="00037433"/>
    <w:rsid w:val="00042A3A"/>
    <w:rsid w:val="00042E0B"/>
    <w:rsid w:val="00047CE8"/>
    <w:rsid w:val="000503B8"/>
    <w:rsid w:val="00050E7C"/>
    <w:rsid w:val="00054206"/>
    <w:rsid w:val="000568C9"/>
    <w:rsid w:val="00061A16"/>
    <w:rsid w:val="00062802"/>
    <w:rsid w:val="00064487"/>
    <w:rsid w:val="00064CDE"/>
    <w:rsid w:val="000652FC"/>
    <w:rsid w:val="00067EEF"/>
    <w:rsid w:val="00070DA7"/>
    <w:rsid w:val="00071124"/>
    <w:rsid w:val="000730F3"/>
    <w:rsid w:val="00073A2B"/>
    <w:rsid w:val="00077BB4"/>
    <w:rsid w:val="000801DC"/>
    <w:rsid w:val="000807E1"/>
    <w:rsid w:val="0008294B"/>
    <w:rsid w:val="00084801"/>
    <w:rsid w:val="00084F4D"/>
    <w:rsid w:val="00086875"/>
    <w:rsid w:val="0009050F"/>
    <w:rsid w:val="00090E90"/>
    <w:rsid w:val="0009397A"/>
    <w:rsid w:val="00093A46"/>
    <w:rsid w:val="00096097"/>
    <w:rsid w:val="000961E6"/>
    <w:rsid w:val="000A0C4A"/>
    <w:rsid w:val="000A1496"/>
    <w:rsid w:val="000A4266"/>
    <w:rsid w:val="000A4349"/>
    <w:rsid w:val="000B5155"/>
    <w:rsid w:val="000B7E9E"/>
    <w:rsid w:val="000C7526"/>
    <w:rsid w:val="000C76DD"/>
    <w:rsid w:val="000D0A56"/>
    <w:rsid w:val="000D1985"/>
    <w:rsid w:val="000D3F7D"/>
    <w:rsid w:val="000D4467"/>
    <w:rsid w:val="000E0416"/>
    <w:rsid w:val="000E5293"/>
    <w:rsid w:val="000E7A23"/>
    <w:rsid w:val="000E7C03"/>
    <w:rsid w:val="000F11F2"/>
    <w:rsid w:val="000F16B5"/>
    <w:rsid w:val="000F22DA"/>
    <w:rsid w:val="000F351E"/>
    <w:rsid w:val="000F3799"/>
    <w:rsid w:val="000F76EB"/>
    <w:rsid w:val="00100255"/>
    <w:rsid w:val="0010040F"/>
    <w:rsid w:val="00102ABB"/>
    <w:rsid w:val="00103F5E"/>
    <w:rsid w:val="0010424B"/>
    <w:rsid w:val="001160D8"/>
    <w:rsid w:val="0012180D"/>
    <w:rsid w:val="00121950"/>
    <w:rsid w:val="00124977"/>
    <w:rsid w:val="0012503F"/>
    <w:rsid w:val="0012768C"/>
    <w:rsid w:val="001356EC"/>
    <w:rsid w:val="00135E48"/>
    <w:rsid w:val="00136999"/>
    <w:rsid w:val="00136BDC"/>
    <w:rsid w:val="00141774"/>
    <w:rsid w:val="00142303"/>
    <w:rsid w:val="001433FC"/>
    <w:rsid w:val="00143C93"/>
    <w:rsid w:val="00145507"/>
    <w:rsid w:val="0015095F"/>
    <w:rsid w:val="00150B3A"/>
    <w:rsid w:val="00154B07"/>
    <w:rsid w:val="001562B2"/>
    <w:rsid w:val="00156B21"/>
    <w:rsid w:val="001575EA"/>
    <w:rsid w:val="00157C81"/>
    <w:rsid w:val="00163310"/>
    <w:rsid w:val="001641E1"/>
    <w:rsid w:val="001643DA"/>
    <w:rsid w:val="0017338D"/>
    <w:rsid w:val="00173A8C"/>
    <w:rsid w:val="00175ACD"/>
    <w:rsid w:val="00176E52"/>
    <w:rsid w:val="00177522"/>
    <w:rsid w:val="00177577"/>
    <w:rsid w:val="00180D55"/>
    <w:rsid w:val="00184E15"/>
    <w:rsid w:val="001859F4"/>
    <w:rsid w:val="00185A1C"/>
    <w:rsid w:val="00186CEC"/>
    <w:rsid w:val="00186F7D"/>
    <w:rsid w:val="00194B4D"/>
    <w:rsid w:val="00195496"/>
    <w:rsid w:val="00195F69"/>
    <w:rsid w:val="00196294"/>
    <w:rsid w:val="001A01E0"/>
    <w:rsid w:val="001A1718"/>
    <w:rsid w:val="001A1FF1"/>
    <w:rsid w:val="001A527A"/>
    <w:rsid w:val="001B02B1"/>
    <w:rsid w:val="001B6C27"/>
    <w:rsid w:val="001B6EBE"/>
    <w:rsid w:val="001C0C6E"/>
    <w:rsid w:val="001C1832"/>
    <w:rsid w:val="001C1FCD"/>
    <w:rsid w:val="001C28A7"/>
    <w:rsid w:val="001C3663"/>
    <w:rsid w:val="001C3715"/>
    <w:rsid w:val="001C660C"/>
    <w:rsid w:val="001D1F15"/>
    <w:rsid w:val="001D4A4F"/>
    <w:rsid w:val="001D6ADE"/>
    <w:rsid w:val="001E127F"/>
    <w:rsid w:val="001E4346"/>
    <w:rsid w:val="001E6C8C"/>
    <w:rsid w:val="001E71D1"/>
    <w:rsid w:val="001F1297"/>
    <w:rsid w:val="001F2031"/>
    <w:rsid w:val="001F3135"/>
    <w:rsid w:val="001F5769"/>
    <w:rsid w:val="001F7498"/>
    <w:rsid w:val="001F7953"/>
    <w:rsid w:val="00201CA7"/>
    <w:rsid w:val="00203081"/>
    <w:rsid w:val="002036DD"/>
    <w:rsid w:val="00204CA7"/>
    <w:rsid w:val="002118C5"/>
    <w:rsid w:val="00211993"/>
    <w:rsid w:val="00211D4F"/>
    <w:rsid w:val="00214CDA"/>
    <w:rsid w:val="00214D5D"/>
    <w:rsid w:val="00220B6E"/>
    <w:rsid w:val="00224D45"/>
    <w:rsid w:val="002254E4"/>
    <w:rsid w:val="00227523"/>
    <w:rsid w:val="00230DD9"/>
    <w:rsid w:val="002324A7"/>
    <w:rsid w:val="00233F60"/>
    <w:rsid w:val="00235169"/>
    <w:rsid w:val="00237EC3"/>
    <w:rsid w:val="0024028C"/>
    <w:rsid w:val="0024092C"/>
    <w:rsid w:val="002409F7"/>
    <w:rsid w:val="0024237C"/>
    <w:rsid w:val="0024700F"/>
    <w:rsid w:val="00250FA3"/>
    <w:rsid w:val="002555F4"/>
    <w:rsid w:val="00255819"/>
    <w:rsid w:val="00263F81"/>
    <w:rsid w:val="0026564F"/>
    <w:rsid w:val="00271A44"/>
    <w:rsid w:val="00273F2A"/>
    <w:rsid w:val="00276424"/>
    <w:rsid w:val="00276B80"/>
    <w:rsid w:val="00281BBB"/>
    <w:rsid w:val="00283C60"/>
    <w:rsid w:val="00285A70"/>
    <w:rsid w:val="00286BA6"/>
    <w:rsid w:val="00287144"/>
    <w:rsid w:val="00290648"/>
    <w:rsid w:val="00290936"/>
    <w:rsid w:val="00293896"/>
    <w:rsid w:val="0029796A"/>
    <w:rsid w:val="00297C0A"/>
    <w:rsid w:val="002A288A"/>
    <w:rsid w:val="002A5775"/>
    <w:rsid w:val="002B11CF"/>
    <w:rsid w:val="002B2416"/>
    <w:rsid w:val="002B4FDD"/>
    <w:rsid w:val="002B63BC"/>
    <w:rsid w:val="002B6865"/>
    <w:rsid w:val="002B7042"/>
    <w:rsid w:val="002B7190"/>
    <w:rsid w:val="002C0CF5"/>
    <w:rsid w:val="002C0DCD"/>
    <w:rsid w:val="002C1BE9"/>
    <w:rsid w:val="002C267A"/>
    <w:rsid w:val="002C691C"/>
    <w:rsid w:val="002D40E0"/>
    <w:rsid w:val="002D7C41"/>
    <w:rsid w:val="002D7C76"/>
    <w:rsid w:val="002E0D3B"/>
    <w:rsid w:val="002E17FF"/>
    <w:rsid w:val="002E33B0"/>
    <w:rsid w:val="002E4F36"/>
    <w:rsid w:val="002E57D6"/>
    <w:rsid w:val="002F1FFE"/>
    <w:rsid w:val="002F4B7C"/>
    <w:rsid w:val="002F5CF1"/>
    <w:rsid w:val="002F6901"/>
    <w:rsid w:val="002F6DF7"/>
    <w:rsid w:val="0030075F"/>
    <w:rsid w:val="00301617"/>
    <w:rsid w:val="003029AB"/>
    <w:rsid w:val="00303F9D"/>
    <w:rsid w:val="00306278"/>
    <w:rsid w:val="00306476"/>
    <w:rsid w:val="00316EE1"/>
    <w:rsid w:val="003202D3"/>
    <w:rsid w:val="00320A8D"/>
    <w:rsid w:val="00323BF6"/>
    <w:rsid w:val="00323FAD"/>
    <w:rsid w:val="0032402C"/>
    <w:rsid w:val="00324328"/>
    <w:rsid w:val="0032496E"/>
    <w:rsid w:val="00325602"/>
    <w:rsid w:val="00326D8F"/>
    <w:rsid w:val="00330E96"/>
    <w:rsid w:val="0033102C"/>
    <w:rsid w:val="00332173"/>
    <w:rsid w:val="0033364E"/>
    <w:rsid w:val="0033555E"/>
    <w:rsid w:val="003359B3"/>
    <w:rsid w:val="00335C41"/>
    <w:rsid w:val="00337EAF"/>
    <w:rsid w:val="00343BC7"/>
    <w:rsid w:val="00344C63"/>
    <w:rsid w:val="003470A9"/>
    <w:rsid w:val="003475D0"/>
    <w:rsid w:val="0035021E"/>
    <w:rsid w:val="003505D6"/>
    <w:rsid w:val="00352B06"/>
    <w:rsid w:val="003530FA"/>
    <w:rsid w:val="00355C60"/>
    <w:rsid w:val="0035651C"/>
    <w:rsid w:val="0035661C"/>
    <w:rsid w:val="00357158"/>
    <w:rsid w:val="00361319"/>
    <w:rsid w:val="003613FE"/>
    <w:rsid w:val="003622C5"/>
    <w:rsid w:val="0036342D"/>
    <w:rsid w:val="00364EBB"/>
    <w:rsid w:val="003658A7"/>
    <w:rsid w:val="00367B40"/>
    <w:rsid w:val="00370C44"/>
    <w:rsid w:val="00371EE8"/>
    <w:rsid w:val="003721EB"/>
    <w:rsid w:val="003724D8"/>
    <w:rsid w:val="00374722"/>
    <w:rsid w:val="0037650F"/>
    <w:rsid w:val="00376D86"/>
    <w:rsid w:val="003777D6"/>
    <w:rsid w:val="0038126D"/>
    <w:rsid w:val="00384536"/>
    <w:rsid w:val="00386A75"/>
    <w:rsid w:val="00386A86"/>
    <w:rsid w:val="00387393"/>
    <w:rsid w:val="00391290"/>
    <w:rsid w:val="0039461E"/>
    <w:rsid w:val="00396BAB"/>
    <w:rsid w:val="00397F04"/>
    <w:rsid w:val="00397F77"/>
    <w:rsid w:val="003A18F8"/>
    <w:rsid w:val="003A3901"/>
    <w:rsid w:val="003A3C88"/>
    <w:rsid w:val="003A57A6"/>
    <w:rsid w:val="003B1E53"/>
    <w:rsid w:val="003B5DA7"/>
    <w:rsid w:val="003C093B"/>
    <w:rsid w:val="003C16F3"/>
    <w:rsid w:val="003C64D9"/>
    <w:rsid w:val="003D500D"/>
    <w:rsid w:val="003D61C0"/>
    <w:rsid w:val="003E42FC"/>
    <w:rsid w:val="003E4469"/>
    <w:rsid w:val="003F224D"/>
    <w:rsid w:val="003F534D"/>
    <w:rsid w:val="003F7DE6"/>
    <w:rsid w:val="004008D8"/>
    <w:rsid w:val="00405ACB"/>
    <w:rsid w:val="004110B4"/>
    <w:rsid w:val="00411CE3"/>
    <w:rsid w:val="00417771"/>
    <w:rsid w:val="00417EC3"/>
    <w:rsid w:val="00421239"/>
    <w:rsid w:val="00425984"/>
    <w:rsid w:val="00426834"/>
    <w:rsid w:val="004325E5"/>
    <w:rsid w:val="00432E57"/>
    <w:rsid w:val="00434F56"/>
    <w:rsid w:val="00435B5B"/>
    <w:rsid w:val="00435F88"/>
    <w:rsid w:val="004370C5"/>
    <w:rsid w:val="004408C4"/>
    <w:rsid w:val="00440E4A"/>
    <w:rsid w:val="0044126D"/>
    <w:rsid w:val="00443A64"/>
    <w:rsid w:val="00444B41"/>
    <w:rsid w:val="004467E0"/>
    <w:rsid w:val="004516E3"/>
    <w:rsid w:val="004522EC"/>
    <w:rsid w:val="00452470"/>
    <w:rsid w:val="004534FA"/>
    <w:rsid w:val="004567FF"/>
    <w:rsid w:val="00456962"/>
    <w:rsid w:val="0046250A"/>
    <w:rsid w:val="00464643"/>
    <w:rsid w:val="00465CC6"/>
    <w:rsid w:val="00465E3A"/>
    <w:rsid w:val="0047047D"/>
    <w:rsid w:val="004707C4"/>
    <w:rsid w:val="00471193"/>
    <w:rsid w:val="00474626"/>
    <w:rsid w:val="00474FF6"/>
    <w:rsid w:val="00476289"/>
    <w:rsid w:val="004767BE"/>
    <w:rsid w:val="004772E6"/>
    <w:rsid w:val="00481B20"/>
    <w:rsid w:val="004827D0"/>
    <w:rsid w:val="004850BE"/>
    <w:rsid w:val="004850E5"/>
    <w:rsid w:val="004867F1"/>
    <w:rsid w:val="004875DC"/>
    <w:rsid w:val="00487E67"/>
    <w:rsid w:val="0049129A"/>
    <w:rsid w:val="0049255D"/>
    <w:rsid w:val="004931CE"/>
    <w:rsid w:val="00494C27"/>
    <w:rsid w:val="004A2080"/>
    <w:rsid w:val="004A3D2C"/>
    <w:rsid w:val="004A3D63"/>
    <w:rsid w:val="004A6CC8"/>
    <w:rsid w:val="004B019E"/>
    <w:rsid w:val="004B1514"/>
    <w:rsid w:val="004B2CCC"/>
    <w:rsid w:val="004B3E9D"/>
    <w:rsid w:val="004B5EF0"/>
    <w:rsid w:val="004B5F82"/>
    <w:rsid w:val="004B6A0F"/>
    <w:rsid w:val="004B6B02"/>
    <w:rsid w:val="004C0974"/>
    <w:rsid w:val="004C37BC"/>
    <w:rsid w:val="004C3B6A"/>
    <w:rsid w:val="004C3F86"/>
    <w:rsid w:val="004C50CE"/>
    <w:rsid w:val="004C6B9F"/>
    <w:rsid w:val="004D5278"/>
    <w:rsid w:val="004D56BA"/>
    <w:rsid w:val="004D5E3D"/>
    <w:rsid w:val="004E3D86"/>
    <w:rsid w:val="004F00EF"/>
    <w:rsid w:val="004F1413"/>
    <w:rsid w:val="004F1F92"/>
    <w:rsid w:val="004F402B"/>
    <w:rsid w:val="004F5F96"/>
    <w:rsid w:val="004F6E9D"/>
    <w:rsid w:val="004F71E3"/>
    <w:rsid w:val="00502D1C"/>
    <w:rsid w:val="00506C5B"/>
    <w:rsid w:val="00507648"/>
    <w:rsid w:val="00513847"/>
    <w:rsid w:val="005170F7"/>
    <w:rsid w:val="005221DD"/>
    <w:rsid w:val="00522984"/>
    <w:rsid w:val="00524B9A"/>
    <w:rsid w:val="00525D3C"/>
    <w:rsid w:val="005262CB"/>
    <w:rsid w:val="00531180"/>
    <w:rsid w:val="0053196A"/>
    <w:rsid w:val="00532ABC"/>
    <w:rsid w:val="005352BF"/>
    <w:rsid w:val="00536107"/>
    <w:rsid w:val="00536116"/>
    <w:rsid w:val="0054077A"/>
    <w:rsid w:val="00542593"/>
    <w:rsid w:val="00542F47"/>
    <w:rsid w:val="0055200A"/>
    <w:rsid w:val="00554021"/>
    <w:rsid w:val="00556773"/>
    <w:rsid w:val="00557858"/>
    <w:rsid w:val="00560DA8"/>
    <w:rsid w:val="00562971"/>
    <w:rsid w:val="005652B4"/>
    <w:rsid w:val="005665F7"/>
    <w:rsid w:val="0057094E"/>
    <w:rsid w:val="00571BE4"/>
    <w:rsid w:val="005730E6"/>
    <w:rsid w:val="005741B3"/>
    <w:rsid w:val="00575111"/>
    <w:rsid w:val="00575526"/>
    <w:rsid w:val="00580045"/>
    <w:rsid w:val="00580FB6"/>
    <w:rsid w:val="00586471"/>
    <w:rsid w:val="00586750"/>
    <w:rsid w:val="005944B9"/>
    <w:rsid w:val="00595F43"/>
    <w:rsid w:val="005976D1"/>
    <w:rsid w:val="005A0530"/>
    <w:rsid w:val="005A0730"/>
    <w:rsid w:val="005A31F3"/>
    <w:rsid w:val="005A397D"/>
    <w:rsid w:val="005A3E08"/>
    <w:rsid w:val="005A59F8"/>
    <w:rsid w:val="005B2B32"/>
    <w:rsid w:val="005B3A57"/>
    <w:rsid w:val="005B3B3A"/>
    <w:rsid w:val="005B5CD6"/>
    <w:rsid w:val="005B6A63"/>
    <w:rsid w:val="005B6D30"/>
    <w:rsid w:val="005C4AC5"/>
    <w:rsid w:val="005D119B"/>
    <w:rsid w:val="005D24DD"/>
    <w:rsid w:val="005D36BA"/>
    <w:rsid w:val="005D5BB8"/>
    <w:rsid w:val="005E3245"/>
    <w:rsid w:val="005E4D14"/>
    <w:rsid w:val="005E67FB"/>
    <w:rsid w:val="005E7B1A"/>
    <w:rsid w:val="005F06C4"/>
    <w:rsid w:val="005F452E"/>
    <w:rsid w:val="005F473D"/>
    <w:rsid w:val="005F7D34"/>
    <w:rsid w:val="00600C80"/>
    <w:rsid w:val="0060112A"/>
    <w:rsid w:val="00602808"/>
    <w:rsid w:val="006039CA"/>
    <w:rsid w:val="006059C0"/>
    <w:rsid w:val="00610AE9"/>
    <w:rsid w:val="0061327C"/>
    <w:rsid w:val="00615647"/>
    <w:rsid w:val="0061636F"/>
    <w:rsid w:val="00617722"/>
    <w:rsid w:val="0062067F"/>
    <w:rsid w:val="00620D29"/>
    <w:rsid w:val="00622831"/>
    <w:rsid w:val="00623C38"/>
    <w:rsid w:val="0062402D"/>
    <w:rsid w:val="00626EC5"/>
    <w:rsid w:val="0063491F"/>
    <w:rsid w:val="006355BE"/>
    <w:rsid w:val="00636691"/>
    <w:rsid w:val="00637748"/>
    <w:rsid w:val="0064408E"/>
    <w:rsid w:val="0064441F"/>
    <w:rsid w:val="00646349"/>
    <w:rsid w:val="006477F7"/>
    <w:rsid w:val="006519BE"/>
    <w:rsid w:val="0065264D"/>
    <w:rsid w:val="00654DA5"/>
    <w:rsid w:val="00656A5E"/>
    <w:rsid w:val="0066244A"/>
    <w:rsid w:val="00662C5C"/>
    <w:rsid w:val="00662D04"/>
    <w:rsid w:val="006640C9"/>
    <w:rsid w:val="006716E6"/>
    <w:rsid w:val="00672F6E"/>
    <w:rsid w:val="00675866"/>
    <w:rsid w:val="00680882"/>
    <w:rsid w:val="0068435C"/>
    <w:rsid w:val="00684D8F"/>
    <w:rsid w:val="00690B3C"/>
    <w:rsid w:val="00690B73"/>
    <w:rsid w:val="00693BF1"/>
    <w:rsid w:val="006940DF"/>
    <w:rsid w:val="006947DC"/>
    <w:rsid w:val="00695F89"/>
    <w:rsid w:val="0069664E"/>
    <w:rsid w:val="006975DB"/>
    <w:rsid w:val="00697A6A"/>
    <w:rsid w:val="006A0EE8"/>
    <w:rsid w:val="006A4896"/>
    <w:rsid w:val="006A6D8C"/>
    <w:rsid w:val="006B197A"/>
    <w:rsid w:val="006B1E2B"/>
    <w:rsid w:val="006B3047"/>
    <w:rsid w:val="006B4814"/>
    <w:rsid w:val="006B49B9"/>
    <w:rsid w:val="006B731A"/>
    <w:rsid w:val="006C0712"/>
    <w:rsid w:val="006C2E24"/>
    <w:rsid w:val="006C3364"/>
    <w:rsid w:val="006C638D"/>
    <w:rsid w:val="006C6CC4"/>
    <w:rsid w:val="006C7BEE"/>
    <w:rsid w:val="006D051C"/>
    <w:rsid w:val="006D1419"/>
    <w:rsid w:val="006D1683"/>
    <w:rsid w:val="006D33C0"/>
    <w:rsid w:val="006D4D1E"/>
    <w:rsid w:val="006D6542"/>
    <w:rsid w:val="006D67ED"/>
    <w:rsid w:val="006D68E8"/>
    <w:rsid w:val="006E0852"/>
    <w:rsid w:val="006E0E4F"/>
    <w:rsid w:val="006E2880"/>
    <w:rsid w:val="006E3F07"/>
    <w:rsid w:val="006E5297"/>
    <w:rsid w:val="006E5D13"/>
    <w:rsid w:val="006F34B3"/>
    <w:rsid w:val="006F3CA9"/>
    <w:rsid w:val="006F4932"/>
    <w:rsid w:val="006F4F8A"/>
    <w:rsid w:val="006F5958"/>
    <w:rsid w:val="006F66C2"/>
    <w:rsid w:val="007007D3"/>
    <w:rsid w:val="00700C13"/>
    <w:rsid w:val="007010A1"/>
    <w:rsid w:val="00701C4C"/>
    <w:rsid w:val="00706E38"/>
    <w:rsid w:val="007079C5"/>
    <w:rsid w:val="007103D5"/>
    <w:rsid w:val="007147AB"/>
    <w:rsid w:val="00715896"/>
    <w:rsid w:val="00715E14"/>
    <w:rsid w:val="00716C0F"/>
    <w:rsid w:val="00717452"/>
    <w:rsid w:val="00717923"/>
    <w:rsid w:val="00724116"/>
    <w:rsid w:val="00725C2E"/>
    <w:rsid w:val="00726D2D"/>
    <w:rsid w:val="00726FD5"/>
    <w:rsid w:val="007303A8"/>
    <w:rsid w:val="00732580"/>
    <w:rsid w:val="0073374D"/>
    <w:rsid w:val="0073475E"/>
    <w:rsid w:val="00735A5C"/>
    <w:rsid w:val="00735CA8"/>
    <w:rsid w:val="00735D0B"/>
    <w:rsid w:val="00736CC7"/>
    <w:rsid w:val="0074084C"/>
    <w:rsid w:val="00740B4A"/>
    <w:rsid w:val="007422A8"/>
    <w:rsid w:val="00744831"/>
    <w:rsid w:val="00750589"/>
    <w:rsid w:val="00751049"/>
    <w:rsid w:val="00755701"/>
    <w:rsid w:val="00756E4B"/>
    <w:rsid w:val="007577A1"/>
    <w:rsid w:val="00760515"/>
    <w:rsid w:val="007610FF"/>
    <w:rsid w:val="0076233C"/>
    <w:rsid w:val="007623F5"/>
    <w:rsid w:val="007667B4"/>
    <w:rsid w:val="0077083D"/>
    <w:rsid w:val="0077183A"/>
    <w:rsid w:val="00772FCE"/>
    <w:rsid w:val="00776D8A"/>
    <w:rsid w:val="00776F68"/>
    <w:rsid w:val="0077777B"/>
    <w:rsid w:val="007804B4"/>
    <w:rsid w:val="00782FDB"/>
    <w:rsid w:val="0078758A"/>
    <w:rsid w:val="007939AF"/>
    <w:rsid w:val="00795221"/>
    <w:rsid w:val="007952A6"/>
    <w:rsid w:val="00796DE0"/>
    <w:rsid w:val="007A0CE4"/>
    <w:rsid w:val="007A0E44"/>
    <w:rsid w:val="007A187D"/>
    <w:rsid w:val="007A5A6F"/>
    <w:rsid w:val="007A7508"/>
    <w:rsid w:val="007A76FA"/>
    <w:rsid w:val="007B05F8"/>
    <w:rsid w:val="007B0FD1"/>
    <w:rsid w:val="007B27D4"/>
    <w:rsid w:val="007B3927"/>
    <w:rsid w:val="007B4335"/>
    <w:rsid w:val="007B6443"/>
    <w:rsid w:val="007B782F"/>
    <w:rsid w:val="007C1F38"/>
    <w:rsid w:val="007C3922"/>
    <w:rsid w:val="007C3F9E"/>
    <w:rsid w:val="007C43F5"/>
    <w:rsid w:val="007C5118"/>
    <w:rsid w:val="007C6114"/>
    <w:rsid w:val="007C7189"/>
    <w:rsid w:val="007D04F5"/>
    <w:rsid w:val="007D1D18"/>
    <w:rsid w:val="007D385B"/>
    <w:rsid w:val="007D518A"/>
    <w:rsid w:val="007D7175"/>
    <w:rsid w:val="007E30A6"/>
    <w:rsid w:val="007E7674"/>
    <w:rsid w:val="007F1FB4"/>
    <w:rsid w:val="007F3105"/>
    <w:rsid w:val="007F36F5"/>
    <w:rsid w:val="007F3DC0"/>
    <w:rsid w:val="007F3EC8"/>
    <w:rsid w:val="007F666A"/>
    <w:rsid w:val="00803B26"/>
    <w:rsid w:val="00803FD3"/>
    <w:rsid w:val="0080690C"/>
    <w:rsid w:val="008103DA"/>
    <w:rsid w:val="008223DF"/>
    <w:rsid w:val="008225F2"/>
    <w:rsid w:val="00824F90"/>
    <w:rsid w:val="00825340"/>
    <w:rsid w:val="008254A7"/>
    <w:rsid w:val="00830197"/>
    <w:rsid w:val="00830F07"/>
    <w:rsid w:val="00834A17"/>
    <w:rsid w:val="00836E3C"/>
    <w:rsid w:val="0083755B"/>
    <w:rsid w:val="00843455"/>
    <w:rsid w:val="008441CC"/>
    <w:rsid w:val="008452B3"/>
    <w:rsid w:val="00845B73"/>
    <w:rsid w:val="0085492E"/>
    <w:rsid w:val="008611AE"/>
    <w:rsid w:val="00865341"/>
    <w:rsid w:val="00866728"/>
    <w:rsid w:val="00866E63"/>
    <w:rsid w:val="00871271"/>
    <w:rsid w:val="00871289"/>
    <w:rsid w:val="008716F7"/>
    <w:rsid w:val="00872D4A"/>
    <w:rsid w:val="00872E29"/>
    <w:rsid w:val="00873B3D"/>
    <w:rsid w:val="00873BA2"/>
    <w:rsid w:val="00876917"/>
    <w:rsid w:val="00877DDE"/>
    <w:rsid w:val="0088065D"/>
    <w:rsid w:val="00881164"/>
    <w:rsid w:val="0088166A"/>
    <w:rsid w:val="008820E4"/>
    <w:rsid w:val="0088340D"/>
    <w:rsid w:val="00887E18"/>
    <w:rsid w:val="00887F1A"/>
    <w:rsid w:val="00890437"/>
    <w:rsid w:val="00892A3C"/>
    <w:rsid w:val="0089496C"/>
    <w:rsid w:val="00896A63"/>
    <w:rsid w:val="008A3AC1"/>
    <w:rsid w:val="008B3C43"/>
    <w:rsid w:val="008B3D83"/>
    <w:rsid w:val="008B5FE3"/>
    <w:rsid w:val="008C0A49"/>
    <w:rsid w:val="008C1624"/>
    <w:rsid w:val="008C1B34"/>
    <w:rsid w:val="008C1F0C"/>
    <w:rsid w:val="008D3349"/>
    <w:rsid w:val="008D3856"/>
    <w:rsid w:val="008D4B77"/>
    <w:rsid w:val="008D4E7E"/>
    <w:rsid w:val="008D7336"/>
    <w:rsid w:val="008E2121"/>
    <w:rsid w:val="008E23BC"/>
    <w:rsid w:val="008E2896"/>
    <w:rsid w:val="008E2BEA"/>
    <w:rsid w:val="008E2FAD"/>
    <w:rsid w:val="008E75E7"/>
    <w:rsid w:val="008F0263"/>
    <w:rsid w:val="008F0E8A"/>
    <w:rsid w:val="008F4279"/>
    <w:rsid w:val="008F781A"/>
    <w:rsid w:val="008F7EDE"/>
    <w:rsid w:val="0090047D"/>
    <w:rsid w:val="0090197D"/>
    <w:rsid w:val="00901EFB"/>
    <w:rsid w:val="00902A97"/>
    <w:rsid w:val="00904043"/>
    <w:rsid w:val="00904D2C"/>
    <w:rsid w:val="00905C59"/>
    <w:rsid w:val="00910205"/>
    <w:rsid w:val="00911A84"/>
    <w:rsid w:val="0091323A"/>
    <w:rsid w:val="00917BBE"/>
    <w:rsid w:val="00924093"/>
    <w:rsid w:val="00924D59"/>
    <w:rsid w:val="00924E12"/>
    <w:rsid w:val="009258B7"/>
    <w:rsid w:val="00932A0C"/>
    <w:rsid w:val="00932CAA"/>
    <w:rsid w:val="00933810"/>
    <w:rsid w:val="0093450E"/>
    <w:rsid w:val="00935135"/>
    <w:rsid w:val="00935894"/>
    <w:rsid w:val="00937C95"/>
    <w:rsid w:val="00940391"/>
    <w:rsid w:val="009415CF"/>
    <w:rsid w:val="00942898"/>
    <w:rsid w:val="00942F1D"/>
    <w:rsid w:val="0094333D"/>
    <w:rsid w:val="00943664"/>
    <w:rsid w:val="00944199"/>
    <w:rsid w:val="00950F9E"/>
    <w:rsid w:val="00952D48"/>
    <w:rsid w:val="009565ED"/>
    <w:rsid w:val="00957ECE"/>
    <w:rsid w:val="009610B1"/>
    <w:rsid w:val="009662B4"/>
    <w:rsid w:val="00966CE0"/>
    <w:rsid w:val="00970DB2"/>
    <w:rsid w:val="00972883"/>
    <w:rsid w:val="009750F9"/>
    <w:rsid w:val="00976F5F"/>
    <w:rsid w:val="00980986"/>
    <w:rsid w:val="00983106"/>
    <w:rsid w:val="009832F1"/>
    <w:rsid w:val="0098739A"/>
    <w:rsid w:val="009876ED"/>
    <w:rsid w:val="00987DC0"/>
    <w:rsid w:val="00991675"/>
    <w:rsid w:val="00994AB4"/>
    <w:rsid w:val="009A063B"/>
    <w:rsid w:val="009A2D49"/>
    <w:rsid w:val="009A4336"/>
    <w:rsid w:val="009B03DF"/>
    <w:rsid w:val="009B5083"/>
    <w:rsid w:val="009B701E"/>
    <w:rsid w:val="009B75D7"/>
    <w:rsid w:val="009B7721"/>
    <w:rsid w:val="009B7C30"/>
    <w:rsid w:val="009C0257"/>
    <w:rsid w:val="009C2DE0"/>
    <w:rsid w:val="009C3B28"/>
    <w:rsid w:val="009C46DC"/>
    <w:rsid w:val="009C53E1"/>
    <w:rsid w:val="009C6C0A"/>
    <w:rsid w:val="009C705C"/>
    <w:rsid w:val="009C73E3"/>
    <w:rsid w:val="009C7769"/>
    <w:rsid w:val="009C7AE3"/>
    <w:rsid w:val="009D6F19"/>
    <w:rsid w:val="009D7E0D"/>
    <w:rsid w:val="009E7A8A"/>
    <w:rsid w:val="009E7B05"/>
    <w:rsid w:val="009F0256"/>
    <w:rsid w:val="009F2EFC"/>
    <w:rsid w:val="009F4249"/>
    <w:rsid w:val="009F4285"/>
    <w:rsid w:val="009F63D7"/>
    <w:rsid w:val="009F7C6F"/>
    <w:rsid w:val="00A03593"/>
    <w:rsid w:val="00A07346"/>
    <w:rsid w:val="00A102AE"/>
    <w:rsid w:val="00A118CC"/>
    <w:rsid w:val="00A1219B"/>
    <w:rsid w:val="00A129B9"/>
    <w:rsid w:val="00A12A85"/>
    <w:rsid w:val="00A20DC6"/>
    <w:rsid w:val="00A21653"/>
    <w:rsid w:val="00A21D29"/>
    <w:rsid w:val="00A21EB9"/>
    <w:rsid w:val="00A22D66"/>
    <w:rsid w:val="00A2442A"/>
    <w:rsid w:val="00A25AE6"/>
    <w:rsid w:val="00A308D1"/>
    <w:rsid w:val="00A32757"/>
    <w:rsid w:val="00A33BEE"/>
    <w:rsid w:val="00A41578"/>
    <w:rsid w:val="00A42C87"/>
    <w:rsid w:val="00A43982"/>
    <w:rsid w:val="00A43B97"/>
    <w:rsid w:val="00A47163"/>
    <w:rsid w:val="00A502AE"/>
    <w:rsid w:val="00A511EF"/>
    <w:rsid w:val="00A53132"/>
    <w:rsid w:val="00A539BC"/>
    <w:rsid w:val="00A6154E"/>
    <w:rsid w:val="00A62F9C"/>
    <w:rsid w:val="00A63B49"/>
    <w:rsid w:val="00A666EE"/>
    <w:rsid w:val="00A73641"/>
    <w:rsid w:val="00A8302F"/>
    <w:rsid w:val="00A851AF"/>
    <w:rsid w:val="00A85373"/>
    <w:rsid w:val="00A90E9B"/>
    <w:rsid w:val="00A913B7"/>
    <w:rsid w:val="00A91896"/>
    <w:rsid w:val="00A9379A"/>
    <w:rsid w:val="00A94A3D"/>
    <w:rsid w:val="00A97636"/>
    <w:rsid w:val="00A97DDE"/>
    <w:rsid w:val="00AA1BAE"/>
    <w:rsid w:val="00AA29F7"/>
    <w:rsid w:val="00AA4182"/>
    <w:rsid w:val="00AA50EA"/>
    <w:rsid w:val="00AA5238"/>
    <w:rsid w:val="00AB29B4"/>
    <w:rsid w:val="00AC0AA9"/>
    <w:rsid w:val="00AC274F"/>
    <w:rsid w:val="00AC3AB5"/>
    <w:rsid w:val="00AC5F22"/>
    <w:rsid w:val="00AC6DB5"/>
    <w:rsid w:val="00AD1B10"/>
    <w:rsid w:val="00AD6BAD"/>
    <w:rsid w:val="00AE0591"/>
    <w:rsid w:val="00AE2030"/>
    <w:rsid w:val="00AE383A"/>
    <w:rsid w:val="00AF1E3D"/>
    <w:rsid w:val="00AF51F1"/>
    <w:rsid w:val="00B00F60"/>
    <w:rsid w:val="00B011E4"/>
    <w:rsid w:val="00B0315E"/>
    <w:rsid w:val="00B06035"/>
    <w:rsid w:val="00B0695E"/>
    <w:rsid w:val="00B11A92"/>
    <w:rsid w:val="00B12F0B"/>
    <w:rsid w:val="00B14741"/>
    <w:rsid w:val="00B16142"/>
    <w:rsid w:val="00B16B5F"/>
    <w:rsid w:val="00B16F2C"/>
    <w:rsid w:val="00B17251"/>
    <w:rsid w:val="00B175B7"/>
    <w:rsid w:val="00B20184"/>
    <w:rsid w:val="00B21D6F"/>
    <w:rsid w:val="00B21DE1"/>
    <w:rsid w:val="00B265FA"/>
    <w:rsid w:val="00B26A20"/>
    <w:rsid w:val="00B26BAD"/>
    <w:rsid w:val="00B27D01"/>
    <w:rsid w:val="00B3059A"/>
    <w:rsid w:val="00B30EC9"/>
    <w:rsid w:val="00B3324D"/>
    <w:rsid w:val="00B353AA"/>
    <w:rsid w:val="00B35AC7"/>
    <w:rsid w:val="00B36271"/>
    <w:rsid w:val="00B36917"/>
    <w:rsid w:val="00B403DF"/>
    <w:rsid w:val="00B4062B"/>
    <w:rsid w:val="00B40D99"/>
    <w:rsid w:val="00B45FB8"/>
    <w:rsid w:val="00B46153"/>
    <w:rsid w:val="00B46B9E"/>
    <w:rsid w:val="00B50CE6"/>
    <w:rsid w:val="00B5309C"/>
    <w:rsid w:val="00B530F6"/>
    <w:rsid w:val="00B5446D"/>
    <w:rsid w:val="00B60280"/>
    <w:rsid w:val="00B605C3"/>
    <w:rsid w:val="00B61D53"/>
    <w:rsid w:val="00B63416"/>
    <w:rsid w:val="00B63F05"/>
    <w:rsid w:val="00B674D4"/>
    <w:rsid w:val="00B7587F"/>
    <w:rsid w:val="00B77CA2"/>
    <w:rsid w:val="00B80629"/>
    <w:rsid w:val="00B80720"/>
    <w:rsid w:val="00B80882"/>
    <w:rsid w:val="00B86F59"/>
    <w:rsid w:val="00B876AD"/>
    <w:rsid w:val="00B9199B"/>
    <w:rsid w:val="00B93EA6"/>
    <w:rsid w:val="00B968ED"/>
    <w:rsid w:val="00B97FC2"/>
    <w:rsid w:val="00BA0212"/>
    <w:rsid w:val="00BA0830"/>
    <w:rsid w:val="00BA507A"/>
    <w:rsid w:val="00BB15D3"/>
    <w:rsid w:val="00BB4905"/>
    <w:rsid w:val="00BB6D43"/>
    <w:rsid w:val="00BB7914"/>
    <w:rsid w:val="00BB7FB7"/>
    <w:rsid w:val="00BC2F43"/>
    <w:rsid w:val="00BC5561"/>
    <w:rsid w:val="00BC5E86"/>
    <w:rsid w:val="00BC6300"/>
    <w:rsid w:val="00BC64D3"/>
    <w:rsid w:val="00BC7EEB"/>
    <w:rsid w:val="00BD07F3"/>
    <w:rsid w:val="00BD13ED"/>
    <w:rsid w:val="00BD1D52"/>
    <w:rsid w:val="00BD2BCA"/>
    <w:rsid w:val="00BD3EF8"/>
    <w:rsid w:val="00BD6347"/>
    <w:rsid w:val="00BD6B00"/>
    <w:rsid w:val="00BD7283"/>
    <w:rsid w:val="00BD7D44"/>
    <w:rsid w:val="00BE3759"/>
    <w:rsid w:val="00BE4604"/>
    <w:rsid w:val="00BE5E0D"/>
    <w:rsid w:val="00BE651A"/>
    <w:rsid w:val="00BF0881"/>
    <w:rsid w:val="00BF1211"/>
    <w:rsid w:val="00BF3216"/>
    <w:rsid w:val="00BF57D1"/>
    <w:rsid w:val="00BF583E"/>
    <w:rsid w:val="00BF5FB0"/>
    <w:rsid w:val="00C007A5"/>
    <w:rsid w:val="00C03301"/>
    <w:rsid w:val="00C0508F"/>
    <w:rsid w:val="00C069B9"/>
    <w:rsid w:val="00C07658"/>
    <w:rsid w:val="00C12679"/>
    <w:rsid w:val="00C12ACD"/>
    <w:rsid w:val="00C14788"/>
    <w:rsid w:val="00C2357B"/>
    <w:rsid w:val="00C23F45"/>
    <w:rsid w:val="00C24C0A"/>
    <w:rsid w:val="00C308FE"/>
    <w:rsid w:val="00C31282"/>
    <w:rsid w:val="00C31901"/>
    <w:rsid w:val="00C33447"/>
    <w:rsid w:val="00C337B5"/>
    <w:rsid w:val="00C33ED3"/>
    <w:rsid w:val="00C36EC3"/>
    <w:rsid w:val="00C37753"/>
    <w:rsid w:val="00C41236"/>
    <w:rsid w:val="00C44DA3"/>
    <w:rsid w:val="00C45E1E"/>
    <w:rsid w:val="00C46FD2"/>
    <w:rsid w:val="00C473B3"/>
    <w:rsid w:val="00C512EA"/>
    <w:rsid w:val="00C52ADC"/>
    <w:rsid w:val="00C535F6"/>
    <w:rsid w:val="00C5562D"/>
    <w:rsid w:val="00C556C6"/>
    <w:rsid w:val="00C56A39"/>
    <w:rsid w:val="00C60A91"/>
    <w:rsid w:val="00C61F53"/>
    <w:rsid w:val="00C63D3D"/>
    <w:rsid w:val="00C649AD"/>
    <w:rsid w:val="00C66AF1"/>
    <w:rsid w:val="00C702C8"/>
    <w:rsid w:val="00C71000"/>
    <w:rsid w:val="00C7174E"/>
    <w:rsid w:val="00C72260"/>
    <w:rsid w:val="00C72D1B"/>
    <w:rsid w:val="00C73882"/>
    <w:rsid w:val="00C7398C"/>
    <w:rsid w:val="00C73C61"/>
    <w:rsid w:val="00C76B52"/>
    <w:rsid w:val="00C774EB"/>
    <w:rsid w:val="00C80217"/>
    <w:rsid w:val="00C80B20"/>
    <w:rsid w:val="00C80F96"/>
    <w:rsid w:val="00C84650"/>
    <w:rsid w:val="00C865E4"/>
    <w:rsid w:val="00C921A6"/>
    <w:rsid w:val="00C93360"/>
    <w:rsid w:val="00C93931"/>
    <w:rsid w:val="00C93FF7"/>
    <w:rsid w:val="00C977EF"/>
    <w:rsid w:val="00CA0920"/>
    <w:rsid w:val="00CA26C5"/>
    <w:rsid w:val="00CA28FB"/>
    <w:rsid w:val="00CA514B"/>
    <w:rsid w:val="00CA6307"/>
    <w:rsid w:val="00CA6333"/>
    <w:rsid w:val="00CA6A74"/>
    <w:rsid w:val="00CB15A2"/>
    <w:rsid w:val="00CB376D"/>
    <w:rsid w:val="00CB39D9"/>
    <w:rsid w:val="00CB41F6"/>
    <w:rsid w:val="00CB799D"/>
    <w:rsid w:val="00CC03F0"/>
    <w:rsid w:val="00CC12BB"/>
    <w:rsid w:val="00CC1474"/>
    <w:rsid w:val="00CC2B50"/>
    <w:rsid w:val="00CC4C9E"/>
    <w:rsid w:val="00CC519A"/>
    <w:rsid w:val="00CC60A7"/>
    <w:rsid w:val="00CD1A16"/>
    <w:rsid w:val="00CD5462"/>
    <w:rsid w:val="00CE1465"/>
    <w:rsid w:val="00CE221B"/>
    <w:rsid w:val="00CE3AC9"/>
    <w:rsid w:val="00CE6B4A"/>
    <w:rsid w:val="00CF6C28"/>
    <w:rsid w:val="00CF7489"/>
    <w:rsid w:val="00D00E91"/>
    <w:rsid w:val="00D01CF5"/>
    <w:rsid w:val="00D02B0E"/>
    <w:rsid w:val="00D05657"/>
    <w:rsid w:val="00D063C7"/>
    <w:rsid w:val="00D06F2F"/>
    <w:rsid w:val="00D109A5"/>
    <w:rsid w:val="00D10CDC"/>
    <w:rsid w:val="00D120DF"/>
    <w:rsid w:val="00D21442"/>
    <w:rsid w:val="00D22505"/>
    <w:rsid w:val="00D23FD2"/>
    <w:rsid w:val="00D2794B"/>
    <w:rsid w:val="00D30249"/>
    <w:rsid w:val="00D40FFE"/>
    <w:rsid w:val="00D41C2B"/>
    <w:rsid w:val="00D42E87"/>
    <w:rsid w:val="00D45583"/>
    <w:rsid w:val="00D54730"/>
    <w:rsid w:val="00D54ADD"/>
    <w:rsid w:val="00D55419"/>
    <w:rsid w:val="00D557D7"/>
    <w:rsid w:val="00D57397"/>
    <w:rsid w:val="00D603B3"/>
    <w:rsid w:val="00D6065B"/>
    <w:rsid w:val="00D61178"/>
    <w:rsid w:val="00D61A2A"/>
    <w:rsid w:val="00D61BEA"/>
    <w:rsid w:val="00D61D3F"/>
    <w:rsid w:val="00D64AB1"/>
    <w:rsid w:val="00D66565"/>
    <w:rsid w:val="00D7122F"/>
    <w:rsid w:val="00D72D98"/>
    <w:rsid w:val="00D73866"/>
    <w:rsid w:val="00D74AD3"/>
    <w:rsid w:val="00D756A8"/>
    <w:rsid w:val="00D80031"/>
    <w:rsid w:val="00D80146"/>
    <w:rsid w:val="00D82EE1"/>
    <w:rsid w:val="00D835A7"/>
    <w:rsid w:val="00D83884"/>
    <w:rsid w:val="00D87AF7"/>
    <w:rsid w:val="00D87BF1"/>
    <w:rsid w:val="00D91ED7"/>
    <w:rsid w:val="00DA1BA3"/>
    <w:rsid w:val="00DA1CB5"/>
    <w:rsid w:val="00DA4DBC"/>
    <w:rsid w:val="00DA4EAC"/>
    <w:rsid w:val="00DA6503"/>
    <w:rsid w:val="00DB15DD"/>
    <w:rsid w:val="00DB1E0B"/>
    <w:rsid w:val="00DB29BF"/>
    <w:rsid w:val="00DB31F8"/>
    <w:rsid w:val="00DB3A86"/>
    <w:rsid w:val="00DB40ED"/>
    <w:rsid w:val="00DB4C93"/>
    <w:rsid w:val="00DB4F3D"/>
    <w:rsid w:val="00DB5BD6"/>
    <w:rsid w:val="00DB7036"/>
    <w:rsid w:val="00DC0E41"/>
    <w:rsid w:val="00DC1D6F"/>
    <w:rsid w:val="00DC25B4"/>
    <w:rsid w:val="00DC3881"/>
    <w:rsid w:val="00DC3B53"/>
    <w:rsid w:val="00DC6431"/>
    <w:rsid w:val="00DC6B26"/>
    <w:rsid w:val="00DC6F2C"/>
    <w:rsid w:val="00DD11D5"/>
    <w:rsid w:val="00DD424A"/>
    <w:rsid w:val="00DD4623"/>
    <w:rsid w:val="00DD4F26"/>
    <w:rsid w:val="00DD713E"/>
    <w:rsid w:val="00DD7865"/>
    <w:rsid w:val="00DD7D4F"/>
    <w:rsid w:val="00DE20AD"/>
    <w:rsid w:val="00DE247C"/>
    <w:rsid w:val="00DE330F"/>
    <w:rsid w:val="00DE3AE8"/>
    <w:rsid w:val="00DE4A25"/>
    <w:rsid w:val="00DF0F96"/>
    <w:rsid w:val="00DF285F"/>
    <w:rsid w:val="00DF354E"/>
    <w:rsid w:val="00DF39F3"/>
    <w:rsid w:val="00DF4DC1"/>
    <w:rsid w:val="00DF5D02"/>
    <w:rsid w:val="00DF7821"/>
    <w:rsid w:val="00E0160F"/>
    <w:rsid w:val="00E019F6"/>
    <w:rsid w:val="00E03FA4"/>
    <w:rsid w:val="00E042C7"/>
    <w:rsid w:val="00E0455F"/>
    <w:rsid w:val="00E0757D"/>
    <w:rsid w:val="00E1308A"/>
    <w:rsid w:val="00E133C1"/>
    <w:rsid w:val="00E1522A"/>
    <w:rsid w:val="00E16B95"/>
    <w:rsid w:val="00E22A66"/>
    <w:rsid w:val="00E2424E"/>
    <w:rsid w:val="00E25CE3"/>
    <w:rsid w:val="00E26150"/>
    <w:rsid w:val="00E26B55"/>
    <w:rsid w:val="00E32AF4"/>
    <w:rsid w:val="00E33BE4"/>
    <w:rsid w:val="00E34A72"/>
    <w:rsid w:val="00E37090"/>
    <w:rsid w:val="00E411F2"/>
    <w:rsid w:val="00E42875"/>
    <w:rsid w:val="00E42CA2"/>
    <w:rsid w:val="00E44473"/>
    <w:rsid w:val="00E4663B"/>
    <w:rsid w:val="00E5415F"/>
    <w:rsid w:val="00E54505"/>
    <w:rsid w:val="00E56B6F"/>
    <w:rsid w:val="00E56F07"/>
    <w:rsid w:val="00E60489"/>
    <w:rsid w:val="00E610DF"/>
    <w:rsid w:val="00E61D31"/>
    <w:rsid w:val="00E61D3C"/>
    <w:rsid w:val="00E61EAD"/>
    <w:rsid w:val="00E61EF8"/>
    <w:rsid w:val="00E62E79"/>
    <w:rsid w:val="00E66D06"/>
    <w:rsid w:val="00E6708F"/>
    <w:rsid w:val="00E71BD5"/>
    <w:rsid w:val="00E71CD7"/>
    <w:rsid w:val="00E73C2A"/>
    <w:rsid w:val="00E73F89"/>
    <w:rsid w:val="00E76053"/>
    <w:rsid w:val="00E7619D"/>
    <w:rsid w:val="00E81147"/>
    <w:rsid w:val="00E83DDE"/>
    <w:rsid w:val="00E850BE"/>
    <w:rsid w:val="00E853B6"/>
    <w:rsid w:val="00E85BC3"/>
    <w:rsid w:val="00E86DC1"/>
    <w:rsid w:val="00E900D9"/>
    <w:rsid w:val="00E91DB1"/>
    <w:rsid w:val="00E93648"/>
    <w:rsid w:val="00E93BF2"/>
    <w:rsid w:val="00E973BE"/>
    <w:rsid w:val="00E974C0"/>
    <w:rsid w:val="00EA214A"/>
    <w:rsid w:val="00EA278A"/>
    <w:rsid w:val="00EA2829"/>
    <w:rsid w:val="00EA2F86"/>
    <w:rsid w:val="00EA39A5"/>
    <w:rsid w:val="00EA5592"/>
    <w:rsid w:val="00EA606A"/>
    <w:rsid w:val="00EB1C06"/>
    <w:rsid w:val="00EB6557"/>
    <w:rsid w:val="00EB78F6"/>
    <w:rsid w:val="00EC13C6"/>
    <w:rsid w:val="00EC1B6D"/>
    <w:rsid w:val="00EC1E67"/>
    <w:rsid w:val="00EC2CD3"/>
    <w:rsid w:val="00EC3099"/>
    <w:rsid w:val="00EC49C4"/>
    <w:rsid w:val="00EC630E"/>
    <w:rsid w:val="00ED055B"/>
    <w:rsid w:val="00ED2413"/>
    <w:rsid w:val="00ED31FA"/>
    <w:rsid w:val="00ED3235"/>
    <w:rsid w:val="00ED36EF"/>
    <w:rsid w:val="00ED3EDC"/>
    <w:rsid w:val="00ED51D5"/>
    <w:rsid w:val="00ED6F40"/>
    <w:rsid w:val="00EE0A15"/>
    <w:rsid w:val="00EE17F8"/>
    <w:rsid w:val="00EE3105"/>
    <w:rsid w:val="00EE56C2"/>
    <w:rsid w:val="00EF130A"/>
    <w:rsid w:val="00EF23CE"/>
    <w:rsid w:val="00EF43AE"/>
    <w:rsid w:val="00EF545E"/>
    <w:rsid w:val="00EF6652"/>
    <w:rsid w:val="00F03ED7"/>
    <w:rsid w:val="00F054D6"/>
    <w:rsid w:val="00F06431"/>
    <w:rsid w:val="00F0688F"/>
    <w:rsid w:val="00F06984"/>
    <w:rsid w:val="00F13501"/>
    <w:rsid w:val="00F1601D"/>
    <w:rsid w:val="00F21D74"/>
    <w:rsid w:val="00F2756D"/>
    <w:rsid w:val="00F27EE4"/>
    <w:rsid w:val="00F33052"/>
    <w:rsid w:val="00F33300"/>
    <w:rsid w:val="00F35FCD"/>
    <w:rsid w:val="00F3619C"/>
    <w:rsid w:val="00F40FFD"/>
    <w:rsid w:val="00F417AC"/>
    <w:rsid w:val="00F459ED"/>
    <w:rsid w:val="00F46CA3"/>
    <w:rsid w:val="00F47A10"/>
    <w:rsid w:val="00F5080E"/>
    <w:rsid w:val="00F50985"/>
    <w:rsid w:val="00F521A0"/>
    <w:rsid w:val="00F52D8E"/>
    <w:rsid w:val="00F53446"/>
    <w:rsid w:val="00F53984"/>
    <w:rsid w:val="00F54357"/>
    <w:rsid w:val="00F55F02"/>
    <w:rsid w:val="00F56ABA"/>
    <w:rsid w:val="00F60806"/>
    <w:rsid w:val="00F60DCD"/>
    <w:rsid w:val="00F635E0"/>
    <w:rsid w:val="00F63CBC"/>
    <w:rsid w:val="00F6427E"/>
    <w:rsid w:val="00F64BB0"/>
    <w:rsid w:val="00F6514A"/>
    <w:rsid w:val="00F6535E"/>
    <w:rsid w:val="00F679F9"/>
    <w:rsid w:val="00F67FB5"/>
    <w:rsid w:val="00F7431C"/>
    <w:rsid w:val="00F757F2"/>
    <w:rsid w:val="00F7601B"/>
    <w:rsid w:val="00F76DD7"/>
    <w:rsid w:val="00F77A7A"/>
    <w:rsid w:val="00F83BA5"/>
    <w:rsid w:val="00F852BC"/>
    <w:rsid w:val="00F87E60"/>
    <w:rsid w:val="00F9144A"/>
    <w:rsid w:val="00F93658"/>
    <w:rsid w:val="00F93D53"/>
    <w:rsid w:val="00F950C0"/>
    <w:rsid w:val="00F96885"/>
    <w:rsid w:val="00F96938"/>
    <w:rsid w:val="00FA377E"/>
    <w:rsid w:val="00FA660B"/>
    <w:rsid w:val="00FB1951"/>
    <w:rsid w:val="00FB1DEA"/>
    <w:rsid w:val="00FB6CD0"/>
    <w:rsid w:val="00FB7017"/>
    <w:rsid w:val="00FC12EA"/>
    <w:rsid w:val="00FC436C"/>
    <w:rsid w:val="00FC562D"/>
    <w:rsid w:val="00FC7538"/>
    <w:rsid w:val="00FD08A3"/>
    <w:rsid w:val="00FD1AB4"/>
    <w:rsid w:val="00FD23F7"/>
    <w:rsid w:val="00FD2F75"/>
    <w:rsid w:val="00FD32F3"/>
    <w:rsid w:val="00FD3806"/>
    <w:rsid w:val="00FD3929"/>
    <w:rsid w:val="00FD3A42"/>
    <w:rsid w:val="00FD5602"/>
    <w:rsid w:val="00FD6D5A"/>
    <w:rsid w:val="00FE1A00"/>
    <w:rsid w:val="00FE3783"/>
    <w:rsid w:val="00FE4290"/>
    <w:rsid w:val="00FE47BD"/>
    <w:rsid w:val="00FE6CE5"/>
    <w:rsid w:val="00FF1D20"/>
    <w:rsid w:val="00FF1DD3"/>
    <w:rsid w:val="00FF2CED"/>
    <w:rsid w:val="00FF3559"/>
    <w:rsid w:val="00FF47A6"/>
    <w:rsid w:val="00FF5102"/>
    <w:rsid w:val="00FF5F38"/>
    <w:rsid w:val="00FF6A3D"/>
    <w:rsid w:val="00FF6F94"/>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4CC563"/>
  <w15:docId w15:val="{D31646B9-7130-4B85-8758-A2A3A5AC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0A9"/>
  </w:style>
  <w:style w:type="paragraph" w:styleId="Heading1">
    <w:name w:val="heading 1"/>
    <w:basedOn w:val="Normal"/>
    <w:next w:val="Normal"/>
    <w:link w:val="Heading1Char"/>
    <w:qFormat/>
    <w:rsid w:val="00AA1BAE"/>
    <w:pPr>
      <w:keepNext/>
      <w:pageBreakBefore/>
      <w:numPr>
        <w:numId w:val="1"/>
      </w:numPr>
      <w:spacing w:after="120"/>
      <w:outlineLvl w:val="0"/>
    </w:pPr>
    <w:rPr>
      <w:b/>
      <w:kern w:val="28"/>
      <w:sz w:val="32"/>
    </w:rPr>
  </w:style>
  <w:style w:type="paragraph" w:styleId="Heading2">
    <w:name w:val="heading 2"/>
    <w:basedOn w:val="Normal"/>
    <w:next w:val="Normal"/>
    <w:link w:val="Heading2Char"/>
    <w:qFormat/>
    <w:rsid w:val="00C12ACD"/>
    <w:pPr>
      <w:keepNext/>
      <w:numPr>
        <w:ilvl w:val="1"/>
        <w:numId w:val="1"/>
      </w:numPr>
      <w:spacing w:after="120"/>
      <w:outlineLvl w:val="1"/>
    </w:pPr>
    <w:rPr>
      <w:rFonts w:cs="Times New Roman"/>
      <w:b/>
      <w:sz w:val="24"/>
    </w:rPr>
  </w:style>
  <w:style w:type="paragraph" w:styleId="Heading3">
    <w:name w:val="heading 3"/>
    <w:basedOn w:val="Normal"/>
    <w:next w:val="NormalIndent"/>
    <w:link w:val="Heading3Char"/>
    <w:qFormat/>
    <w:rsid w:val="00FF1D20"/>
    <w:pPr>
      <w:outlineLvl w:val="2"/>
    </w:pPr>
  </w:style>
  <w:style w:type="paragraph" w:styleId="Heading4">
    <w:name w:val="heading 4"/>
    <w:basedOn w:val="Normal"/>
    <w:next w:val="NormalIndent"/>
    <w:link w:val="Heading4Char"/>
    <w:qFormat/>
    <w:rsid w:val="00C44DA3"/>
    <w:pPr>
      <w:keepNext/>
      <w:numPr>
        <w:ilvl w:val="3"/>
        <w:numId w:val="1"/>
      </w:numPr>
      <w:spacing w:after="120"/>
      <w:outlineLvl w:val="3"/>
    </w:pPr>
    <w:rPr>
      <w:i/>
      <w:sz w:val="24"/>
    </w:rPr>
  </w:style>
  <w:style w:type="paragraph" w:styleId="Heading5">
    <w:name w:val="heading 5"/>
    <w:basedOn w:val="Normal"/>
    <w:next w:val="NormalIndent"/>
    <w:qFormat/>
    <w:rsid w:val="00391290"/>
    <w:pPr>
      <w:numPr>
        <w:ilvl w:val="4"/>
        <w:numId w:val="1"/>
      </w:numPr>
      <w:tabs>
        <w:tab w:val="left" w:pos="720"/>
      </w:tabs>
      <w:spacing w:after="120"/>
      <w:outlineLvl w:val="4"/>
    </w:pPr>
    <w:rPr>
      <w:b/>
    </w:rPr>
  </w:style>
  <w:style w:type="paragraph" w:styleId="Heading6">
    <w:name w:val="heading 6"/>
    <w:basedOn w:val="Normal"/>
    <w:next w:val="NormalIndent"/>
    <w:qFormat/>
    <w:rsid w:val="00391290"/>
    <w:pPr>
      <w:numPr>
        <w:ilvl w:val="5"/>
        <w:numId w:val="1"/>
      </w:numPr>
      <w:tabs>
        <w:tab w:val="left" w:pos="720"/>
      </w:tabs>
      <w:spacing w:after="120"/>
      <w:outlineLvl w:val="5"/>
    </w:pPr>
    <w:rPr>
      <w:u w:val="single"/>
    </w:rPr>
  </w:style>
  <w:style w:type="paragraph" w:styleId="Heading7">
    <w:name w:val="heading 7"/>
    <w:basedOn w:val="Normal"/>
    <w:next w:val="NormalIndent"/>
    <w:qFormat/>
    <w:rsid w:val="00391290"/>
    <w:pPr>
      <w:numPr>
        <w:ilvl w:val="6"/>
        <w:numId w:val="1"/>
      </w:numPr>
      <w:tabs>
        <w:tab w:val="left" w:pos="720"/>
      </w:tabs>
      <w:spacing w:after="120"/>
      <w:outlineLvl w:val="6"/>
    </w:pPr>
    <w:rPr>
      <w:i/>
    </w:rPr>
  </w:style>
  <w:style w:type="paragraph" w:styleId="Heading8">
    <w:name w:val="heading 8"/>
    <w:basedOn w:val="Normal"/>
    <w:next w:val="NormalIndent"/>
    <w:qFormat/>
    <w:rsid w:val="00391290"/>
    <w:pPr>
      <w:tabs>
        <w:tab w:val="left" w:pos="720"/>
      </w:tabs>
      <w:spacing w:after="120"/>
      <w:outlineLvl w:val="7"/>
    </w:pPr>
    <w:rPr>
      <w:i/>
    </w:rPr>
  </w:style>
  <w:style w:type="paragraph" w:styleId="Heading9">
    <w:name w:val="heading 9"/>
    <w:basedOn w:val="Normal"/>
    <w:next w:val="NormalIndent"/>
    <w:qFormat/>
    <w:rsid w:val="00391290"/>
    <w:pPr>
      <w:tabs>
        <w:tab w:val="left" w:pos="720"/>
      </w:tabs>
      <w:spacing w:after="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
    <w:name w:val="bul"/>
    <w:basedOn w:val="Normal"/>
    <w:rsid w:val="00391290"/>
    <w:pPr>
      <w:tabs>
        <w:tab w:val="left" w:pos="720"/>
        <w:tab w:val="left" w:pos="2880"/>
        <w:tab w:val="left" w:pos="4320"/>
      </w:tabs>
      <w:spacing w:before="120" w:after="120"/>
      <w:ind w:left="720" w:right="1440" w:hanging="360"/>
    </w:pPr>
  </w:style>
  <w:style w:type="paragraph" w:customStyle="1" w:styleId="bulpara">
    <w:name w:val="bul_para"/>
    <w:basedOn w:val="bul"/>
    <w:rsid w:val="00391290"/>
    <w:pPr>
      <w:spacing w:before="0"/>
      <w:ind w:left="864" w:firstLine="0"/>
    </w:pPr>
  </w:style>
  <w:style w:type="paragraph" w:customStyle="1" w:styleId="chapter">
    <w:name w:val="chapter"/>
    <w:basedOn w:val="Normal"/>
    <w:rsid w:val="00391290"/>
    <w:pPr>
      <w:pageBreakBefore/>
      <w:tabs>
        <w:tab w:val="left" w:pos="720"/>
      </w:tabs>
      <w:spacing w:before="240" w:after="120"/>
      <w:jc w:val="right"/>
    </w:pPr>
    <w:rPr>
      <w:b/>
      <w:i/>
      <w:sz w:val="40"/>
    </w:rPr>
  </w:style>
  <w:style w:type="paragraph" w:customStyle="1" w:styleId="chaptera">
    <w:name w:val="chaptera"/>
    <w:basedOn w:val="chapter"/>
    <w:next w:val="Normal"/>
    <w:rsid w:val="00391290"/>
    <w:pPr>
      <w:keepNext/>
      <w:spacing w:after="960"/>
      <w:jc w:val="left"/>
    </w:pPr>
    <w:rPr>
      <w:sz w:val="56"/>
    </w:rPr>
  </w:style>
  <w:style w:type="paragraph" w:customStyle="1" w:styleId="chapterb">
    <w:name w:val="chapterb"/>
    <w:basedOn w:val="chapter"/>
    <w:next w:val="Normal"/>
    <w:rsid w:val="00391290"/>
    <w:pPr>
      <w:pageBreakBefore w:val="0"/>
      <w:spacing w:before="0" w:after="480" w:line="240" w:lineRule="atLeast"/>
    </w:pPr>
  </w:style>
  <w:style w:type="paragraph" w:customStyle="1" w:styleId="command">
    <w:name w:val="command"/>
    <w:basedOn w:val="Normal"/>
    <w:next w:val="Normal"/>
    <w:rsid w:val="00391290"/>
    <w:pPr>
      <w:tabs>
        <w:tab w:val="left" w:pos="720"/>
      </w:tabs>
      <w:spacing w:after="120"/>
      <w:ind w:left="360"/>
    </w:pPr>
    <w:rPr>
      <w:b/>
    </w:rPr>
  </w:style>
  <w:style w:type="paragraph" w:customStyle="1" w:styleId="comment">
    <w:name w:val="comment"/>
    <w:basedOn w:val="Heading2"/>
    <w:rsid w:val="00391290"/>
    <w:pPr>
      <w:tabs>
        <w:tab w:val="left" w:pos="720"/>
      </w:tabs>
      <w:spacing w:before="360"/>
      <w:ind w:left="360"/>
      <w:outlineLvl w:val="9"/>
    </w:pPr>
    <w:rPr>
      <w:sz w:val="26"/>
    </w:rPr>
  </w:style>
  <w:style w:type="paragraph" w:customStyle="1" w:styleId="comments">
    <w:name w:val="comments"/>
    <w:basedOn w:val="Normal"/>
    <w:rsid w:val="00391290"/>
    <w:pPr>
      <w:tabs>
        <w:tab w:val="left" w:pos="720"/>
      </w:tabs>
      <w:spacing w:after="120"/>
    </w:pPr>
  </w:style>
  <w:style w:type="paragraph" w:customStyle="1" w:styleId="Definitions">
    <w:name w:val="Definitions"/>
    <w:basedOn w:val="Normal"/>
    <w:rsid w:val="00391290"/>
    <w:pPr>
      <w:tabs>
        <w:tab w:val="left" w:pos="720"/>
      </w:tabs>
      <w:spacing w:after="120"/>
    </w:pPr>
  </w:style>
  <w:style w:type="paragraph" w:customStyle="1" w:styleId="Example">
    <w:name w:val="Example"/>
    <w:basedOn w:val="NormalIndent"/>
    <w:rsid w:val="00391290"/>
    <w:pPr>
      <w:tabs>
        <w:tab w:val="left" w:pos="720"/>
      </w:tabs>
      <w:spacing w:after="120"/>
    </w:pPr>
    <w:rPr>
      <w:rFonts w:ascii="Courier" w:hAnsi="Courier"/>
    </w:rPr>
  </w:style>
  <w:style w:type="paragraph" w:styleId="NormalIndent">
    <w:name w:val="Normal Indent"/>
    <w:basedOn w:val="Normal"/>
    <w:rsid w:val="00391290"/>
    <w:pPr>
      <w:ind w:left="720"/>
    </w:pPr>
  </w:style>
  <w:style w:type="paragraph" w:customStyle="1" w:styleId="Figcap">
    <w:name w:val="Figcap"/>
    <w:basedOn w:val="Normal"/>
    <w:next w:val="Normal"/>
    <w:rsid w:val="00391290"/>
    <w:pPr>
      <w:tabs>
        <w:tab w:val="left" w:pos="720"/>
      </w:tabs>
      <w:spacing w:before="240" w:after="120"/>
      <w:jc w:val="center"/>
    </w:pPr>
    <w:rPr>
      <w:i/>
    </w:rPr>
  </w:style>
  <w:style w:type="paragraph" w:customStyle="1" w:styleId="Figure">
    <w:name w:val="Figure"/>
    <w:basedOn w:val="Normal"/>
    <w:next w:val="Figcap"/>
    <w:rsid w:val="00391290"/>
    <w:pPr>
      <w:tabs>
        <w:tab w:val="left" w:pos="720"/>
      </w:tabs>
      <w:spacing w:before="360" w:after="120"/>
      <w:jc w:val="center"/>
    </w:pPr>
    <w:rPr>
      <w:b/>
    </w:rPr>
  </w:style>
  <w:style w:type="paragraph" w:styleId="Footer">
    <w:name w:val="footer"/>
    <w:basedOn w:val="Normal"/>
    <w:link w:val="FooterChar"/>
    <w:uiPriority w:val="99"/>
    <w:rsid w:val="00391290"/>
    <w:pPr>
      <w:tabs>
        <w:tab w:val="left" w:pos="720"/>
        <w:tab w:val="center" w:pos="4320"/>
        <w:tab w:val="right" w:pos="8284"/>
      </w:tabs>
      <w:spacing w:after="120"/>
    </w:pPr>
  </w:style>
  <w:style w:type="paragraph" w:styleId="FootnoteText">
    <w:name w:val="footnote text"/>
    <w:basedOn w:val="Normal"/>
    <w:semiHidden/>
    <w:rsid w:val="00391290"/>
    <w:pPr>
      <w:tabs>
        <w:tab w:val="left" w:pos="720"/>
      </w:tabs>
      <w:spacing w:after="120"/>
    </w:pPr>
  </w:style>
  <w:style w:type="paragraph" w:customStyle="1" w:styleId="hchapter">
    <w:name w:val="hchapter"/>
    <w:basedOn w:val="chapter"/>
    <w:rsid w:val="00391290"/>
  </w:style>
  <w:style w:type="paragraph" w:styleId="Header">
    <w:name w:val="header"/>
    <w:basedOn w:val="Normal"/>
    <w:rsid w:val="00391290"/>
    <w:pPr>
      <w:tabs>
        <w:tab w:val="left" w:pos="720"/>
        <w:tab w:val="center" w:pos="4320"/>
        <w:tab w:val="right" w:pos="8640"/>
      </w:tabs>
      <w:spacing w:after="120"/>
    </w:pPr>
  </w:style>
  <w:style w:type="paragraph" w:customStyle="1" w:styleId="Indent">
    <w:name w:val="Indent"/>
    <w:basedOn w:val="command"/>
    <w:rsid w:val="00391290"/>
    <w:rPr>
      <w:b w:val="0"/>
    </w:rPr>
  </w:style>
  <w:style w:type="paragraph" w:styleId="Index1">
    <w:name w:val="index 1"/>
    <w:basedOn w:val="Normal"/>
    <w:next w:val="Normal"/>
    <w:semiHidden/>
    <w:rsid w:val="00391290"/>
    <w:pPr>
      <w:tabs>
        <w:tab w:val="left" w:pos="720"/>
      </w:tabs>
      <w:spacing w:after="120"/>
    </w:pPr>
  </w:style>
  <w:style w:type="paragraph" w:styleId="Index2">
    <w:name w:val="index 2"/>
    <w:basedOn w:val="Normal"/>
    <w:next w:val="Normal"/>
    <w:semiHidden/>
    <w:rsid w:val="00391290"/>
    <w:pPr>
      <w:tabs>
        <w:tab w:val="left" w:pos="720"/>
      </w:tabs>
      <w:spacing w:after="120"/>
      <w:ind w:left="360"/>
    </w:pPr>
  </w:style>
  <w:style w:type="paragraph" w:styleId="Index3">
    <w:name w:val="index 3"/>
    <w:basedOn w:val="Normal"/>
    <w:next w:val="Normal"/>
    <w:semiHidden/>
    <w:rsid w:val="00391290"/>
    <w:pPr>
      <w:tabs>
        <w:tab w:val="left" w:pos="720"/>
      </w:tabs>
      <w:spacing w:after="120"/>
      <w:ind w:left="720"/>
    </w:pPr>
  </w:style>
  <w:style w:type="paragraph" w:styleId="Index4">
    <w:name w:val="index 4"/>
    <w:basedOn w:val="Normal"/>
    <w:next w:val="Normal"/>
    <w:semiHidden/>
    <w:rsid w:val="00391290"/>
    <w:pPr>
      <w:tabs>
        <w:tab w:val="left" w:pos="720"/>
      </w:tabs>
      <w:spacing w:after="120"/>
      <w:ind w:left="1080"/>
    </w:pPr>
  </w:style>
  <w:style w:type="paragraph" w:styleId="Index5">
    <w:name w:val="index 5"/>
    <w:basedOn w:val="Normal"/>
    <w:next w:val="Normal"/>
    <w:semiHidden/>
    <w:rsid w:val="00391290"/>
    <w:pPr>
      <w:tabs>
        <w:tab w:val="left" w:pos="720"/>
      </w:tabs>
      <w:spacing w:after="120"/>
      <w:ind w:left="1440"/>
    </w:pPr>
  </w:style>
  <w:style w:type="paragraph" w:styleId="Index6">
    <w:name w:val="index 6"/>
    <w:basedOn w:val="Normal"/>
    <w:next w:val="Normal"/>
    <w:semiHidden/>
    <w:rsid w:val="00391290"/>
    <w:pPr>
      <w:tabs>
        <w:tab w:val="left" w:pos="720"/>
      </w:tabs>
      <w:spacing w:after="120"/>
      <w:ind w:left="1800"/>
    </w:pPr>
  </w:style>
  <w:style w:type="paragraph" w:styleId="Index7">
    <w:name w:val="index 7"/>
    <w:basedOn w:val="Normal"/>
    <w:next w:val="Normal"/>
    <w:semiHidden/>
    <w:rsid w:val="00391290"/>
    <w:pPr>
      <w:tabs>
        <w:tab w:val="left" w:pos="720"/>
      </w:tabs>
      <w:spacing w:after="120"/>
      <w:ind w:left="2160"/>
    </w:pPr>
  </w:style>
  <w:style w:type="paragraph" w:styleId="IndexHeading">
    <w:name w:val="index heading"/>
    <w:basedOn w:val="Normal"/>
    <w:next w:val="Index1"/>
    <w:semiHidden/>
    <w:rsid w:val="00391290"/>
    <w:pPr>
      <w:tabs>
        <w:tab w:val="left" w:pos="720"/>
      </w:tabs>
      <w:spacing w:after="120"/>
    </w:pPr>
  </w:style>
  <w:style w:type="paragraph" w:styleId="List">
    <w:name w:val="List"/>
    <w:basedOn w:val="ListContinue"/>
    <w:next w:val="normal3list"/>
    <w:rsid w:val="00391290"/>
    <w:pPr>
      <w:tabs>
        <w:tab w:val="left" w:pos="720"/>
      </w:tabs>
      <w:spacing w:line="240" w:lineRule="atLeast"/>
      <w:ind w:left="720" w:hanging="720"/>
    </w:pPr>
    <w:rPr>
      <w:b/>
      <w:sz w:val="24"/>
    </w:rPr>
  </w:style>
  <w:style w:type="paragraph" w:customStyle="1" w:styleId="Listb">
    <w:name w:val="Listb"/>
    <w:basedOn w:val="List"/>
    <w:rsid w:val="00391290"/>
    <w:pPr>
      <w:ind w:left="1152" w:hanging="360"/>
    </w:pPr>
  </w:style>
  <w:style w:type="paragraph" w:customStyle="1" w:styleId="normal2">
    <w:name w:val="normal 2"/>
    <w:rsid w:val="00391290"/>
    <w:pPr>
      <w:spacing w:before="120"/>
      <w:ind w:left="810"/>
    </w:pPr>
    <w:rPr>
      <w:sz w:val="24"/>
    </w:rPr>
  </w:style>
  <w:style w:type="paragraph" w:customStyle="1" w:styleId="normal3">
    <w:name w:val="normal 3"/>
    <w:basedOn w:val="normal2"/>
    <w:rsid w:val="00391290"/>
    <w:pPr>
      <w:ind w:left="1440"/>
    </w:pPr>
  </w:style>
  <w:style w:type="paragraph" w:customStyle="1" w:styleId="normal3list">
    <w:name w:val="normal 3 list"/>
    <w:rsid w:val="00391290"/>
    <w:pPr>
      <w:spacing w:before="120"/>
      <w:ind w:left="2970" w:hanging="1530"/>
    </w:pPr>
    <w:rPr>
      <w:sz w:val="24"/>
    </w:rPr>
  </w:style>
  <w:style w:type="paragraph" w:customStyle="1" w:styleId="normal3t">
    <w:name w:val="normal 3t"/>
    <w:basedOn w:val="normal3"/>
    <w:rsid w:val="00391290"/>
    <w:pPr>
      <w:spacing w:before="0" w:line="240" w:lineRule="atLeast"/>
    </w:pPr>
  </w:style>
  <w:style w:type="paragraph" w:customStyle="1" w:styleId="Note">
    <w:name w:val="Note"/>
    <w:basedOn w:val="Normal"/>
    <w:next w:val="Normal"/>
    <w:rsid w:val="00391290"/>
    <w:pPr>
      <w:tabs>
        <w:tab w:val="left" w:pos="720"/>
      </w:tabs>
      <w:spacing w:after="120" w:line="240" w:lineRule="atLeast"/>
    </w:pPr>
    <w:rPr>
      <w:i/>
    </w:rPr>
  </w:style>
  <w:style w:type="paragraph" w:customStyle="1" w:styleId="Noteb">
    <w:name w:val="Noteb"/>
    <w:basedOn w:val="Note"/>
    <w:next w:val="Note"/>
    <w:rsid w:val="00391290"/>
    <w:rPr>
      <w:rFonts w:ascii="MS Sans Serif" w:hAnsi="MS Sans Serif"/>
      <w:caps/>
    </w:rPr>
  </w:style>
  <w:style w:type="paragraph" w:customStyle="1" w:styleId="Notec">
    <w:name w:val="Notec"/>
    <w:basedOn w:val="Normal"/>
    <w:next w:val="Normal"/>
    <w:rsid w:val="00391290"/>
    <w:pPr>
      <w:shd w:val="pct5" w:color="auto" w:fill="auto"/>
      <w:tabs>
        <w:tab w:val="left" w:pos="720"/>
      </w:tabs>
      <w:spacing w:after="120"/>
      <w:ind w:left="720" w:right="720"/>
    </w:pPr>
  </w:style>
  <w:style w:type="paragraph" w:customStyle="1" w:styleId="Notice">
    <w:name w:val="Notice"/>
    <w:basedOn w:val="Normal"/>
    <w:next w:val="Normal"/>
    <w:rsid w:val="00391290"/>
    <w:pPr>
      <w:tabs>
        <w:tab w:val="left" w:pos="720"/>
      </w:tabs>
      <w:spacing w:before="120" w:after="120"/>
    </w:pPr>
    <w:rPr>
      <w:b/>
      <w:sz w:val="24"/>
    </w:rPr>
  </w:style>
  <w:style w:type="paragraph" w:customStyle="1" w:styleId="nromal">
    <w:name w:val="nromal"/>
    <w:basedOn w:val="Heading2"/>
    <w:rsid w:val="00391290"/>
    <w:pPr>
      <w:tabs>
        <w:tab w:val="left" w:pos="720"/>
      </w:tabs>
      <w:spacing w:before="360"/>
      <w:ind w:left="360"/>
      <w:outlineLvl w:val="9"/>
    </w:pPr>
    <w:rPr>
      <w:sz w:val="26"/>
    </w:rPr>
  </w:style>
  <w:style w:type="character" w:styleId="PageNumber">
    <w:name w:val="page number"/>
    <w:basedOn w:val="DefaultParagraphFont"/>
    <w:rsid w:val="00391290"/>
  </w:style>
  <w:style w:type="paragraph" w:customStyle="1" w:styleId="query">
    <w:name w:val="query"/>
    <w:basedOn w:val="Normal"/>
    <w:rsid w:val="00391290"/>
    <w:pPr>
      <w:framePr w:hSpace="187" w:wrap="around" w:vAnchor="text" w:hAnchor="text" w:y="1"/>
      <w:pBdr>
        <w:top w:val="single" w:sz="18" w:space="1" w:color="auto"/>
        <w:left w:val="single" w:sz="18" w:space="1" w:color="auto"/>
        <w:bottom w:val="single" w:sz="18" w:space="1" w:color="auto"/>
        <w:right w:val="single" w:sz="18" w:space="1" w:color="auto"/>
      </w:pBdr>
      <w:tabs>
        <w:tab w:val="left" w:pos="720"/>
      </w:tabs>
      <w:spacing w:after="120"/>
    </w:pPr>
    <w:rPr>
      <w:b/>
      <w:sz w:val="24"/>
    </w:rPr>
  </w:style>
  <w:style w:type="paragraph" w:customStyle="1" w:styleId="screen">
    <w:name w:val="screen"/>
    <w:basedOn w:val="Normal"/>
    <w:rsid w:val="00391290"/>
    <w:pPr>
      <w:keepNext/>
      <w:keepLines/>
      <w:pBdr>
        <w:top w:val="double" w:sz="6" w:space="1" w:color="auto"/>
        <w:left w:val="double" w:sz="6" w:space="1" w:color="auto"/>
        <w:bottom w:val="double" w:sz="6" w:space="1" w:color="auto"/>
        <w:right w:val="double" w:sz="6" w:space="1" w:color="auto"/>
      </w:pBdr>
      <w:tabs>
        <w:tab w:val="left" w:pos="720"/>
      </w:tabs>
    </w:pPr>
    <w:rPr>
      <w:rFonts w:ascii="Courier" w:hAnsi="Courier"/>
      <w:sz w:val="14"/>
    </w:rPr>
  </w:style>
  <w:style w:type="paragraph" w:customStyle="1" w:styleId="system">
    <w:name w:val="system"/>
    <w:basedOn w:val="command"/>
    <w:next w:val="Normal"/>
    <w:rsid w:val="00391290"/>
    <w:rPr>
      <w:rFonts w:ascii="Courier" w:hAnsi="Courier"/>
      <w:b w:val="0"/>
      <w:sz w:val="18"/>
    </w:rPr>
  </w:style>
  <w:style w:type="paragraph" w:customStyle="1" w:styleId="tabbod">
    <w:name w:val="tabbod"/>
    <w:basedOn w:val="Normal"/>
    <w:rsid w:val="00391290"/>
    <w:pPr>
      <w:keepLines/>
      <w:tabs>
        <w:tab w:val="left" w:pos="720"/>
      </w:tabs>
      <w:spacing w:before="40" w:after="40" w:line="260" w:lineRule="atLeast"/>
      <w:ind w:left="72"/>
    </w:pPr>
    <w:rPr>
      <w:sz w:val="18"/>
    </w:rPr>
  </w:style>
  <w:style w:type="paragraph" w:customStyle="1" w:styleId="tabhead">
    <w:name w:val="tabhead"/>
    <w:basedOn w:val="tabbod"/>
    <w:rsid w:val="00391290"/>
    <w:pPr>
      <w:spacing w:before="120" w:after="120"/>
    </w:pPr>
    <w:rPr>
      <w:b/>
      <w:sz w:val="20"/>
    </w:rPr>
  </w:style>
  <w:style w:type="paragraph" w:styleId="TableofFigures">
    <w:name w:val="table of figures"/>
    <w:basedOn w:val="TOC3"/>
    <w:next w:val="Normal"/>
    <w:uiPriority w:val="99"/>
    <w:rsid w:val="00391290"/>
    <w:pPr>
      <w:tabs>
        <w:tab w:val="right" w:leader="hyphen" w:pos="6480"/>
      </w:tabs>
      <w:ind w:hanging="400"/>
    </w:pPr>
  </w:style>
  <w:style w:type="paragraph" w:styleId="TOC3">
    <w:name w:val="toc 3"/>
    <w:basedOn w:val="Normal"/>
    <w:next w:val="Normal"/>
    <w:uiPriority w:val="39"/>
    <w:rsid w:val="00084F4D"/>
    <w:pPr>
      <w:tabs>
        <w:tab w:val="right" w:leader="dot" w:pos="8640"/>
      </w:tabs>
      <w:ind w:left="400"/>
    </w:pPr>
  </w:style>
  <w:style w:type="paragraph" w:customStyle="1" w:styleId="TableHeading">
    <w:name w:val="TableHeading"/>
    <w:basedOn w:val="Normal"/>
    <w:rsid w:val="00391290"/>
    <w:pPr>
      <w:keepNext/>
      <w:keepLines/>
      <w:spacing w:before="40" w:after="40" w:line="260" w:lineRule="atLeast"/>
      <w:ind w:left="72" w:right="72"/>
    </w:pPr>
    <w:rPr>
      <w:rFonts w:ascii="Helvetica" w:hAnsi="Helvetica"/>
      <w:b/>
      <w:color w:val="000000"/>
    </w:rPr>
  </w:style>
  <w:style w:type="paragraph" w:customStyle="1" w:styleId="TableText">
    <w:name w:val="TableText"/>
    <w:basedOn w:val="BodyText"/>
    <w:rsid w:val="00391290"/>
    <w:pPr>
      <w:spacing w:before="40" w:after="40" w:line="260" w:lineRule="atLeast"/>
      <w:ind w:left="72" w:right="72"/>
    </w:pPr>
    <w:rPr>
      <w:rFonts w:ascii="Helvetica" w:hAnsi="Helvetica"/>
      <w:sz w:val="18"/>
    </w:rPr>
  </w:style>
  <w:style w:type="paragraph" w:styleId="BodyText">
    <w:name w:val="Body Text"/>
    <w:basedOn w:val="Normal"/>
    <w:rsid w:val="00391290"/>
    <w:pPr>
      <w:spacing w:after="120"/>
    </w:pPr>
  </w:style>
  <w:style w:type="paragraph" w:styleId="Title">
    <w:name w:val="Title"/>
    <w:basedOn w:val="Normal"/>
    <w:qFormat/>
    <w:rsid w:val="00391290"/>
    <w:pPr>
      <w:tabs>
        <w:tab w:val="left" w:pos="720"/>
      </w:tabs>
      <w:spacing w:after="120"/>
      <w:ind w:right="720"/>
      <w:jc w:val="center"/>
    </w:pPr>
    <w:rPr>
      <w:rFonts w:ascii="MS Sans Serif" w:hAnsi="MS Sans Serif"/>
      <w:b/>
      <w:sz w:val="36"/>
    </w:rPr>
  </w:style>
  <w:style w:type="paragraph" w:styleId="TOC1">
    <w:name w:val="toc 1"/>
    <w:basedOn w:val="Normal"/>
    <w:next w:val="Normal"/>
    <w:uiPriority w:val="39"/>
    <w:rsid w:val="00084F4D"/>
    <w:pPr>
      <w:tabs>
        <w:tab w:val="right" w:leader="dot" w:pos="8640"/>
      </w:tabs>
      <w:spacing w:before="120" w:after="60"/>
    </w:pPr>
    <w:rPr>
      <w:b/>
      <w:sz w:val="24"/>
    </w:rPr>
  </w:style>
  <w:style w:type="paragraph" w:styleId="TOC2">
    <w:name w:val="toc 2"/>
    <w:basedOn w:val="Normal"/>
    <w:uiPriority w:val="39"/>
    <w:rsid w:val="00084F4D"/>
    <w:pPr>
      <w:tabs>
        <w:tab w:val="right" w:leader="dot" w:pos="8640"/>
      </w:tabs>
      <w:spacing w:after="120"/>
      <w:ind w:left="202"/>
    </w:pPr>
    <w:rPr>
      <w:b/>
    </w:rPr>
  </w:style>
  <w:style w:type="paragraph" w:styleId="TOC4">
    <w:name w:val="toc 4"/>
    <w:basedOn w:val="Normal"/>
    <w:next w:val="Normal"/>
    <w:uiPriority w:val="39"/>
    <w:rsid w:val="00084F4D"/>
    <w:pPr>
      <w:tabs>
        <w:tab w:val="right" w:leader="dot" w:pos="8640"/>
      </w:tabs>
      <w:ind w:left="600"/>
    </w:pPr>
  </w:style>
  <w:style w:type="paragraph" w:styleId="TOC5">
    <w:name w:val="toc 5"/>
    <w:basedOn w:val="Normal"/>
    <w:next w:val="Normal"/>
    <w:uiPriority w:val="39"/>
    <w:rsid w:val="00391290"/>
    <w:pPr>
      <w:tabs>
        <w:tab w:val="right" w:leader="dot" w:pos="6480"/>
      </w:tabs>
      <w:ind w:left="800"/>
    </w:pPr>
  </w:style>
  <w:style w:type="paragraph" w:styleId="TOC6">
    <w:name w:val="toc 6"/>
    <w:basedOn w:val="Normal"/>
    <w:next w:val="Normal"/>
    <w:semiHidden/>
    <w:rsid w:val="00391290"/>
    <w:pPr>
      <w:tabs>
        <w:tab w:val="right" w:leader="dot" w:pos="6480"/>
      </w:tabs>
      <w:ind w:left="1000"/>
    </w:pPr>
  </w:style>
  <w:style w:type="paragraph" w:styleId="TOC7">
    <w:name w:val="toc 7"/>
    <w:basedOn w:val="Normal"/>
    <w:next w:val="Normal"/>
    <w:semiHidden/>
    <w:rsid w:val="00391290"/>
    <w:pPr>
      <w:tabs>
        <w:tab w:val="right" w:leader="dot" w:pos="6480"/>
      </w:tabs>
      <w:ind w:left="1200"/>
    </w:pPr>
  </w:style>
  <w:style w:type="paragraph" w:styleId="TOC8">
    <w:name w:val="toc 8"/>
    <w:basedOn w:val="Normal"/>
    <w:next w:val="Normal"/>
    <w:semiHidden/>
    <w:rsid w:val="00391290"/>
    <w:pPr>
      <w:tabs>
        <w:tab w:val="right" w:leader="dot" w:pos="6480"/>
      </w:tabs>
      <w:ind w:left="1400"/>
    </w:pPr>
  </w:style>
  <w:style w:type="paragraph" w:customStyle="1" w:styleId="TOC91">
    <w:name w:val="TOC 91"/>
    <w:basedOn w:val="Normal"/>
    <w:next w:val="Normal"/>
    <w:rsid w:val="00391290"/>
    <w:pPr>
      <w:tabs>
        <w:tab w:val="left" w:pos="720"/>
        <w:tab w:val="right" w:pos="8280"/>
      </w:tabs>
      <w:spacing w:after="120"/>
      <w:ind w:left="1600"/>
    </w:pPr>
  </w:style>
  <w:style w:type="paragraph" w:styleId="TOC9">
    <w:name w:val="toc 9"/>
    <w:basedOn w:val="Normal"/>
    <w:next w:val="Normal"/>
    <w:semiHidden/>
    <w:rsid w:val="00391290"/>
    <w:pPr>
      <w:tabs>
        <w:tab w:val="right" w:leader="dot" w:pos="6480"/>
      </w:tabs>
      <w:ind w:left="1600"/>
    </w:pPr>
  </w:style>
  <w:style w:type="character" w:styleId="CommentReference">
    <w:name w:val="annotation reference"/>
    <w:semiHidden/>
    <w:rsid w:val="00391290"/>
    <w:rPr>
      <w:sz w:val="16"/>
    </w:rPr>
  </w:style>
  <w:style w:type="paragraph" w:styleId="CommentText">
    <w:name w:val="annotation text"/>
    <w:basedOn w:val="Normal"/>
    <w:link w:val="CommentTextChar"/>
    <w:semiHidden/>
    <w:rsid w:val="00391290"/>
  </w:style>
  <w:style w:type="paragraph" w:customStyle="1" w:styleId="SectionHeading">
    <w:name w:val="Section Heading"/>
    <w:basedOn w:val="Normal"/>
    <w:rsid w:val="00391290"/>
    <w:pPr>
      <w:keepNext/>
      <w:spacing w:before="120" w:after="160"/>
    </w:pPr>
    <w:rPr>
      <w:b/>
      <w:kern w:val="28"/>
      <w:sz w:val="28"/>
    </w:rPr>
  </w:style>
  <w:style w:type="paragraph" w:styleId="ListNumber">
    <w:name w:val="List Number"/>
    <w:basedOn w:val="Normal"/>
    <w:rsid w:val="00391290"/>
    <w:pPr>
      <w:ind w:left="360" w:hanging="360"/>
    </w:pPr>
  </w:style>
  <w:style w:type="paragraph" w:styleId="List2">
    <w:name w:val="List 2"/>
    <w:basedOn w:val="Normal"/>
    <w:rsid w:val="00391290"/>
    <w:pPr>
      <w:ind w:left="720" w:hanging="360"/>
    </w:pPr>
  </w:style>
  <w:style w:type="paragraph" w:styleId="ListContinue">
    <w:name w:val="List Continue"/>
    <w:basedOn w:val="Normal"/>
    <w:rsid w:val="00391290"/>
    <w:pPr>
      <w:spacing w:after="120"/>
      <w:ind w:left="360"/>
    </w:pPr>
  </w:style>
  <w:style w:type="paragraph" w:customStyle="1" w:styleId="body">
    <w:name w:val="body"/>
    <w:basedOn w:val="Normal"/>
    <w:rsid w:val="00391290"/>
  </w:style>
  <w:style w:type="table" w:styleId="TableGrid">
    <w:name w:val="Table Grid"/>
    <w:basedOn w:val="TableNormal"/>
    <w:rsid w:val="00A91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
    <w:name w:val="rev"/>
    <w:basedOn w:val="Title"/>
    <w:uiPriority w:val="99"/>
    <w:rsid w:val="001F7953"/>
    <w:pPr>
      <w:tabs>
        <w:tab w:val="clear" w:pos="720"/>
      </w:tabs>
      <w:spacing w:before="200" w:after="0"/>
      <w:ind w:right="0"/>
    </w:pPr>
    <w:rPr>
      <w:rFonts w:ascii="Arial" w:hAnsi="Arial"/>
      <w:kern w:val="28"/>
      <w:sz w:val="24"/>
    </w:rPr>
  </w:style>
  <w:style w:type="paragraph" w:styleId="DocumentMap">
    <w:name w:val="Document Map"/>
    <w:basedOn w:val="Normal"/>
    <w:link w:val="DocumentMapChar"/>
    <w:rsid w:val="009750F9"/>
    <w:rPr>
      <w:rFonts w:ascii="Tahoma" w:hAnsi="Tahoma" w:cs="Times New Roman"/>
      <w:sz w:val="16"/>
      <w:szCs w:val="16"/>
    </w:rPr>
  </w:style>
  <w:style w:type="character" w:customStyle="1" w:styleId="DocumentMapChar">
    <w:name w:val="Document Map Char"/>
    <w:link w:val="DocumentMap"/>
    <w:rsid w:val="009750F9"/>
    <w:rPr>
      <w:rFonts w:ascii="Tahoma" w:hAnsi="Tahoma" w:cs="Tahoma"/>
      <w:sz w:val="16"/>
      <w:szCs w:val="16"/>
    </w:rPr>
  </w:style>
  <w:style w:type="character" w:styleId="PlaceholderText">
    <w:name w:val="Placeholder Text"/>
    <w:uiPriority w:val="99"/>
    <w:semiHidden/>
    <w:rsid w:val="009750F9"/>
    <w:rPr>
      <w:color w:val="808080"/>
    </w:rPr>
  </w:style>
  <w:style w:type="paragraph" w:styleId="BalloonText">
    <w:name w:val="Balloon Text"/>
    <w:basedOn w:val="Normal"/>
    <w:link w:val="BalloonTextChar"/>
    <w:rsid w:val="009750F9"/>
    <w:rPr>
      <w:rFonts w:ascii="Tahoma" w:hAnsi="Tahoma" w:cs="Times New Roman"/>
      <w:sz w:val="16"/>
      <w:szCs w:val="16"/>
    </w:rPr>
  </w:style>
  <w:style w:type="character" w:customStyle="1" w:styleId="BalloonTextChar">
    <w:name w:val="Balloon Text Char"/>
    <w:link w:val="BalloonText"/>
    <w:rsid w:val="009750F9"/>
    <w:rPr>
      <w:rFonts w:ascii="Tahoma" w:hAnsi="Tahoma" w:cs="Tahoma"/>
      <w:sz w:val="16"/>
      <w:szCs w:val="16"/>
    </w:rPr>
  </w:style>
  <w:style w:type="paragraph" w:styleId="Caption">
    <w:name w:val="caption"/>
    <w:basedOn w:val="Normal"/>
    <w:next w:val="Normal"/>
    <w:qFormat/>
    <w:rsid w:val="007B3927"/>
    <w:pPr>
      <w:spacing w:before="120" w:after="120" w:line="360" w:lineRule="auto"/>
      <w:jc w:val="center"/>
    </w:pPr>
    <w:rPr>
      <w:b/>
    </w:rPr>
  </w:style>
  <w:style w:type="paragraph" w:customStyle="1" w:styleId="TableEntry">
    <w:name w:val="TableEntry"/>
    <w:basedOn w:val="Normal"/>
    <w:rsid w:val="007B3927"/>
    <w:pPr>
      <w:spacing w:before="40" w:after="40"/>
      <w:jc w:val="both"/>
    </w:pPr>
    <w:rPr>
      <w:sz w:val="16"/>
    </w:rPr>
  </w:style>
  <w:style w:type="paragraph" w:customStyle="1" w:styleId="TableHeader">
    <w:name w:val="TableHeader"/>
    <w:basedOn w:val="TableEntry"/>
    <w:rsid w:val="007B3927"/>
    <w:pPr>
      <w:jc w:val="center"/>
    </w:pPr>
    <w:rPr>
      <w:b/>
    </w:rPr>
  </w:style>
  <w:style w:type="character" w:styleId="Hyperlink">
    <w:name w:val="Hyperlink"/>
    <w:uiPriority w:val="99"/>
    <w:rsid w:val="007B3927"/>
    <w:rPr>
      <w:color w:val="0000FF"/>
      <w:u w:val="single"/>
    </w:rPr>
  </w:style>
  <w:style w:type="character" w:customStyle="1" w:styleId="bcopy">
    <w:name w:val="bcopy"/>
    <w:basedOn w:val="DefaultParagraphFont"/>
    <w:rsid w:val="007B3927"/>
  </w:style>
  <w:style w:type="paragraph" w:customStyle="1" w:styleId="ColorfulList-Accent11">
    <w:name w:val="Colorful List - Accent 11"/>
    <w:basedOn w:val="Normal"/>
    <w:uiPriority w:val="34"/>
    <w:qFormat/>
    <w:rsid w:val="00FE47BD"/>
    <w:pPr>
      <w:ind w:left="720"/>
      <w:contextualSpacing/>
    </w:pPr>
  </w:style>
  <w:style w:type="paragraph" w:customStyle="1" w:styleId="TemplateIdentifier">
    <w:name w:val="Template Identifier"/>
    <w:basedOn w:val="Footer"/>
    <w:rsid w:val="00E850BE"/>
    <w:pPr>
      <w:tabs>
        <w:tab w:val="clear" w:pos="720"/>
        <w:tab w:val="clear" w:pos="4320"/>
        <w:tab w:val="clear" w:pos="8284"/>
      </w:tabs>
      <w:spacing w:after="0"/>
      <w:jc w:val="center"/>
    </w:pPr>
    <w:rPr>
      <w:sz w:val="14"/>
    </w:rPr>
  </w:style>
  <w:style w:type="paragraph" w:customStyle="1" w:styleId="Appendix2">
    <w:name w:val="Appendix 2"/>
    <w:basedOn w:val="Normal"/>
    <w:next w:val="Normal"/>
    <w:rsid w:val="00FF5F38"/>
    <w:pPr>
      <w:keepNext/>
      <w:pageBreakBefore/>
      <w:numPr>
        <w:numId w:val="2"/>
      </w:numPr>
      <w:tabs>
        <w:tab w:val="clear" w:pos="1800"/>
        <w:tab w:val="left" w:pos="0"/>
      </w:tabs>
      <w:spacing w:after="120"/>
    </w:pPr>
    <w:rPr>
      <w:b/>
      <w:sz w:val="28"/>
    </w:rPr>
  </w:style>
  <w:style w:type="paragraph" w:customStyle="1" w:styleId="ColorfulShading-Accent11">
    <w:name w:val="Colorful Shading - Accent 11"/>
    <w:hidden/>
    <w:uiPriority w:val="99"/>
    <w:semiHidden/>
    <w:rsid w:val="00BD3EF8"/>
  </w:style>
  <w:style w:type="character" w:customStyle="1" w:styleId="Heading2Char">
    <w:name w:val="Heading 2 Char"/>
    <w:link w:val="Heading2"/>
    <w:rsid w:val="00C12ACD"/>
    <w:rPr>
      <w:rFonts w:cs="Times New Roman"/>
      <w:b/>
      <w:sz w:val="24"/>
    </w:rPr>
  </w:style>
  <w:style w:type="character" w:customStyle="1" w:styleId="Heading3Char">
    <w:name w:val="Heading 3 Char"/>
    <w:link w:val="Heading3"/>
    <w:rsid w:val="00FF1D20"/>
  </w:style>
  <w:style w:type="character" w:customStyle="1" w:styleId="Heading4Char">
    <w:name w:val="Heading 4 Char"/>
    <w:link w:val="Heading4"/>
    <w:rsid w:val="000961E6"/>
    <w:rPr>
      <w:i/>
      <w:sz w:val="24"/>
    </w:rPr>
  </w:style>
  <w:style w:type="paragraph" w:styleId="ListParagraph">
    <w:name w:val="List Paragraph"/>
    <w:basedOn w:val="Normal"/>
    <w:uiPriority w:val="34"/>
    <w:qFormat/>
    <w:rsid w:val="000961E6"/>
    <w:pPr>
      <w:spacing w:after="120"/>
      <w:ind w:left="720"/>
      <w:contextualSpacing/>
    </w:pPr>
  </w:style>
  <w:style w:type="character" w:customStyle="1" w:styleId="FooterChar">
    <w:name w:val="Footer Char"/>
    <w:basedOn w:val="DefaultParagraphFont"/>
    <w:link w:val="Footer"/>
    <w:uiPriority w:val="99"/>
    <w:rsid w:val="00B77CA2"/>
  </w:style>
  <w:style w:type="paragraph" w:customStyle="1" w:styleId="Reference">
    <w:name w:val="Reference"/>
    <w:basedOn w:val="Normal"/>
    <w:rsid w:val="00690B3C"/>
    <w:pPr>
      <w:numPr>
        <w:numId w:val="3"/>
      </w:numPr>
      <w:spacing w:after="120"/>
    </w:pPr>
  </w:style>
  <w:style w:type="character" w:customStyle="1" w:styleId="CommentTextChar">
    <w:name w:val="Comment Text Char"/>
    <w:basedOn w:val="DefaultParagraphFont"/>
    <w:link w:val="CommentText"/>
    <w:semiHidden/>
    <w:rsid w:val="00F757F2"/>
  </w:style>
  <w:style w:type="paragraph" w:customStyle="1" w:styleId="Style1">
    <w:name w:val="Style1"/>
    <w:basedOn w:val="Heading3"/>
    <w:next w:val="Heading3"/>
    <w:link w:val="Style1Char"/>
    <w:qFormat/>
    <w:rsid w:val="006E0E4F"/>
    <w:rPr>
      <w:lang w:eastAsia="ko-KR"/>
    </w:rPr>
  </w:style>
  <w:style w:type="character" w:customStyle="1" w:styleId="Style1Char">
    <w:name w:val="Style1 Char"/>
    <w:basedOn w:val="Heading3Char"/>
    <w:link w:val="Style1"/>
    <w:rsid w:val="006E0E4F"/>
    <w:rPr>
      <w:b w:val="0"/>
      <w:lang w:eastAsia="ko-KR"/>
    </w:rPr>
  </w:style>
  <w:style w:type="character" w:styleId="Emphasis">
    <w:name w:val="Emphasis"/>
    <w:basedOn w:val="DefaultParagraphFont"/>
    <w:uiPriority w:val="20"/>
    <w:qFormat/>
    <w:rsid w:val="006E0E4F"/>
    <w:rPr>
      <w:i/>
      <w:iCs/>
    </w:rPr>
  </w:style>
  <w:style w:type="character" w:styleId="FollowedHyperlink">
    <w:name w:val="FollowedHyperlink"/>
    <w:basedOn w:val="DefaultParagraphFont"/>
    <w:unhideWhenUsed/>
    <w:rsid w:val="00E03FA4"/>
    <w:rPr>
      <w:color w:val="800080" w:themeColor="followedHyperlink"/>
      <w:u w:val="single"/>
    </w:rPr>
  </w:style>
  <w:style w:type="paragraph" w:styleId="HTMLPreformatted">
    <w:name w:val="HTML Preformatted"/>
    <w:basedOn w:val="Normal"/>
    <w:link w:val="HTMLPreformattedChar"/>
    <w:uiPriority w:val="99"/>
    <w:unhideWhenUsed/>
    <w:rsid w:val="006C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C3364"/>
    <w:rPr>
      <w:rFonts w:ascii="Courier New" w:hAnsi="Courier New" w:cs="Courier New"/>
    </w:rPr>
  </w:style>
  <w:style w:type="character" w:styleId="UnresolvedMention">
    <w:name w:val="Unresolved Mention"/>
    <w:basedOn w:val="DefaultParagraphFont"/>
    <w:rsid w:val="00E26150"/>
    <w:rPr>
      <w:color w:val="605E5C"/>
      <w:shd w:val="clear" w:color="auto" w:fill="E1DFDD"/>
    </w:rPr>
  </w:style>
  <w:style w:type="character" w:customStyle="1" w:styleId="normaltextrun">
    <w:name w:val="normaltextrun"/>
    <w:basedOn w:val="DefaultParagraphFont"/>
    <w:rsid w:val="00494C27"/>
  </w:style>
  <w:style w:type="character" w:customStyle="1" w:styleId="eop">
    <w:name w:val="eop"/>
    <w:basedOn w:val="DefaultParagraphFont"/>
    <w:rsid w:val="00494C27"/>
  </w:style>
  <w:style w:type="paragraph" w:customStyle="1" w:styleId="paragraph">
    <w:name w:val="paragraph"/>
    <w:basedOn w:val="Normal"/>
    <w:rsid w:val="00494C27"/>
    <w:pPr>
      <w:spacing w:before="100" w:beforeAutospacing="1" w:after="100" w:afterAutospacing="1"/>
    </w:pPr>
    <w:rPr>
      <w:rFonts w:ascii="Times New Roman" w:eastAsia="Times New Roman" w:hAnsi="Times New Roman" w:cs="Times New Roman"/>
      <w:sz w:val="24"/>
      <w:szCs w:val="24"/>
    </w:rPr>
  </w:style>
  <w:style w:type="character" w:customStyle="1" w:styleId="tabchar">
    <w:name w:val="tabchar"/>
    <w:basedOn w:val="DefaultParagraphFont"/>
    <w:rsid w:val="00B968ED"/>
  </w:style>
  <w:style w:type="paragraph" w:styleId="NormalWeb">
    <w:name w:val="Normal (Web)"/>
    <w:basedOn w:val="Normal"/>
    <w:uiPriority w:val="99"/>
    <w:semiHidden/>
    <w:unhideWhenUsed/>
    <w:rsid w:val="00E83DDE"/>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3DDE"/>
    <w:rPr>
      <w:rFonts w:ascii="Courier New" w:eastAsia="Times New Roman" w:hAnsi="Courier New" w:cs="Courier New"/>
      <w:sz w:val="20"/>
      <w:szCs w:val="20"/>
    </w:rPr>
  </w:style>
  <w:style w:type="character" w:styleId="Strong">
    <w:name w:val="Strong"/>
    <w:basedOn w:val="DefaultParagraphFont"/>
    <w:uiPriority w:val="22"/>
    <w:qFormat/>
    <w:rsid w:val="00E83DDE"/>
    <w:rPr>
      <w:b/>
      <w:bCs/>
    </w:rPr>
  </w:style>
  <w:style w:type="character" w:customStyle="1" w:styleId="Heading1Char">
    <w:name w:val="Heading 1 Char"/>
    <w:basedOn w:val="DefaultParagraphFont"/>
    <w:link w:val="Heading1"/>
    <w:rsid w:val="0035661C"/>
    <w:rPr>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640">
      <w:bodyDiv w:val="1"/>
      <w:marLeft w:val="0"/>
      <w:marRight w:val="0"/>
      <w:marTop w:val="0"/>
      <w:marBottom w:val="0"/>
      <w:divBdr>
        <w:top w:val="none" w:sz="0" w:space="0" w:color="auto"/>
        <w:left w:val="none" w:sz="0" w:space="0" w:color="auto"/>
        <w:bottom w:val="none" w:sz="0" w:space="0" w:color="auto"/>
        <w:right w:val="none" w:sz="0" w:space="0" w:color="auto"/>
      </w:divBdr>
    </w:div>
    <w:div w:id="5601879">
      <w:bodyDiv w:val="1"/>
      <w:marLeft w:val="0"/>
      <w:marRight w:val="0"/>
      <w:marTop w:val="0"/>
      <w:marBottom w:val="0"/>
      <w:divBdr>
        <w:top w:val="none" w:sz="0" w:space="0" w:color="auto"/>
        <w:left w:val="none" w:sz="0" w:space="0" w:color="auto"/>
        <w:bottom w:val="none" w:sz="0" w:space="0" w:color="auto"/>
        <w:right w:val="none" w:sz="0" w:space="0" w:color="auto"/>
      </w:divBdr>
    </w:div>
    <w:div w:id="15546512">
      <w:bodyDiv w:val="1"/>
      <w:marLeft w:val="0"/>
      <w:marRight w:val="0"/>
      <w:marTop w:val="0"/>
      <w:marBottom w:val="0"/>
      <w:divBdr>
        <w:top w:val="none" w:sz="0" w:space="0" w:color="auto"/>
        <w:left w:val="none" w:sz="0" w:space="0" w:color="auto"/>
        <w:bottom w:val="none" w:sz="0" w:space="0" w:color="auto"/>
        <w:right w:val="none" w:sz="0" w:space="0" w:color="auto"/>
      </w:divBdr>
    </w:div>
    <w:div w:id="41371243">
      <w:bodyDiv w:val="1"/>
      <w:marLeft w:val="0"/>
      <w:marRight w:val="0"/>
      <w:marTop w:val="0"/>
      <w:marBottom w:val="0"/>
      <w:divBdr>
        <w:top w:val="none" w:sz="0" w:space="0" w:color="auto"/>
        <w:left w:val="none" w:sz="0" w:space="0" w:color="auto"/>
        <w:bottom w:val="none" w:sz="0" w:space="0" w:color="auto"/>
        <w:right w:val="none" w:sz="0" w:space="0" w:color="auto"/>
      </w:divBdr>
    </w:div>
    <w:div w:id="53243357">
      <w:bodyDiv w:val="1"/>
      <w:marLeft w:val="0"/>
      <w:marRight w:val="0"/>
      <w:marTop w:val="0"/>
      <w:marBottom w:val="0"/>
      <w:divBdr>
        <w:top w:val="none" w:sz="0" w:space="0" w:color="auto"/>
        <w:left w:val="none" w:sz="0" w:space="0" w:color="auto"/>
        <w:bottom w:val="none" w:sz="0" w:space="0" w:color="auto"/>
        <w:right w:val="none" w:sz="0" w:space="0" w:color="auto"/>
      </w:divBdr>
    </w:div>
    <w:div w:id="77141168">
      <w:bodyDiv w:val="1"/>
      <w:marLeft w:val="0"/>
      <w:marRight w:val="0"/>
      <w:marTop w:val="0"/>
      <w:marBottom w:val="0"/>
      <w:divBdr>
        <w:top w:val="none" w:sz="0" w:space="0" w:color="auto"/>
        <w:left w:val="none" w:sz="0" w:space="0" w:color="auto"/>
        <w:bottom w:val="none" w:sz="0" w:space="0" w:color="auto"/>
        <w:right w:val="none" w:sz="0" w:space="0" w:color="auto"/>
      </w:divBdr>
      <w:divsChild>
        <w:div w:id="1461142938">
          <w:marLeft w:val="0"/>
          <w:marRight w:val="0"/>
          <w:marTop w:val="0"/>
          <w:marBottom w:val="0"/>
          <w:divBdr>
            <w:top w:val="none" w:sz="0" w:space="0" w:color="auto"/>
            <w:left w:val="none" w:sz="0" w:space="0" w:color="auto"/>
            <w:bottom w:val="none" w:sz="0" w:space="0" w:color="auto"/>
            <w:right w:val="none" w:sz="0" w:space="0" w:color="auto"/>
          </w:divBdr>
        </w:div>
        <w:div w:id="901020492">
          <w:marLeft w:val="0"/>
          <w:marRight w:val="0"/>
          <w:marTop w:val="0"/>
          <w:marBottom w:val="0"/>
          <w:divBdr>
            <w:top w:val="none" w:sz="0" w:space="0" w:color="auto"/>
            <w:left w:val="none" w:sz="0" w:space="0" w:color="auto"/>
            <w:bottom w:val="none" w:sz="0" w:space="0" w:color="auto"/>
            <w:right w:val="none" w:sz="0" w:space="0" w:color="auto"/>
          </w:divBdr>
        </w:div>
        <w:div w:id="1108620265">
          <w:marLeft w:val="0"/>
          <w:marRight w:val="0"/>
          <w:marTop w:val="0"/>
          <w:marBottom w:val="0"/>
          <w:divBdr>
            <w:top w:val="none" w:sz="0" w:space="0" w:color="auto"/>
            <w:left w:val="none" w:sz="0" w:space="0" w:color="auto"/>
            <w:bottom w:val="none" w:sz="0" w:space="0" w:color="auto"/>
            <w:right w:val="none" w:sz="0" w:space="0" w:color="auto"/>
          </w:divBdr>
        </w:div>
      </w:divsChild>
    </w:div>
    <w:div w:id="107043352">
      <w:bodyDiv w:val="1"/>
      <w:marLeft w:val="0"/>
      <w:marRight w:val="0"/>
      <w:marTop w:val="0"/>
      <w:marBottom w:val="0"/>
      <w:divBdr>
        <w:top w:val="none" w:sz="0" w:space="0" w:color="auto"/>
        <w:left w:val="none" w:sz="0" w:space="0" w:color="auto"/>
        <w:bottom w:val="none" w:sz="0" w:space="0" w:color="auto"/>
        <w:right w:val="none" w:sz="0" w:space="0" w:color="auto"/>
      </w:divBdr>
    </w:div>
    <w:div w:id="108934419">
      <w:bodyDiv w:val="1"/>
      <w:marLeft w:val="0"/>
      <w:marRight w:val="0"/>
      <w:marTop w:val="0"/>
      <w:marBottom w:val="0"/>
      <w:divBdr>
        <w:top w:val="none" w:sz="0" w:space="0" w:color="auto"/>
        <w:left w:val="none" w:sz="0" w:space="0" w:color="auto"/>
        <w:bottom w:val="none" w:sz="0" w:space="0" w:color="auto"/>
        <w:right w:val="none" w:sz="0" w:space="0" w:color="auto"/>
      </w:divBdr>
    </w:div>
    <w:div w:id="118645748">
      <w:bodyDiv w:val="1"/>
      <w:marLeft w:val="0"/>
      <w:marRight w:val="0"/>
      <w:marTop w:val="0"/>
      <w:marBottom w:val="0"/>
      <w:divBdr>
        <w:top w:val="none" w:sz="0" w:space="0" w:color="auto"/>
        <w:left w:val="none" w:sz="0" w:space="0" w:color="auto"/>
        <w:bottom w:val="none" w:sz="0" w:space="0" w:color="auto"/>
        <w:right w:val="none" w:sz="0" w:space="0" w:color="auto"/>
      </w:divBdr>
      <w:divsChild>
        <w:div w:id="803044022">
          <w:marLeft w:val="0"/>
          <w:marRight w:val="0"/>
          <w:marTop w:val="0"/>
          <w:marBottom w:val="0"/>
          <w:divBdr>
            <w:top w:val="none" w:sz="0" w:space="0" w:color="auto"/>
            <w:left w:val="none" w:sz="0" w:space="0" w:color="auto"/>
            <w:bottom w:val="none" w:sz="0" w:space="0" w:color="auto"/>
            <w:right w:val="none" w:sz="0" w:space="0" w:color="auto"/>
          </w:divBdr>
        </w:div>
        <w:div w:id="1219591734">
          <w:marLeft w:val="0"/>
          <w:marRight w:val="0"/>
          <w:marTop w:val="0"/>
          <w:marBottom w:val="0"/>
          <w:divBdr>
            <w:top w:val="none" w:sz="0" w:space="0" w:color="auto"/>
            <w:left w:val="none" w:sz="0" w:space="0" w:color="auto"/>
            <w:bottom w:val="none" w:sz="0" w:space="0" w:color="auto"/>
            <w:right w:val="none" w:sz="0" w:space="0" w:color="auto"/>
          </w:divBdr>
        </w:div>
      </w:divsChild>
    </w:div>
    <w:div w:id="130756252">
      <w:bodyDiv w:val="1"/>
      <w:marLeft w:val="0"/>
      <w:marRight w:val="0"/>
      <w:marTop w:val="0"/>
      <w:marBottom w:val="0"/>
      <w:divBdr>
        <w:top w:val="none" w:sz="0" w:space="0" w:color="auto"/>
        <w:left w:val="none" w:sz="0" w:space="0" w:color="auto"/>
        <w:bottom w:val="none" w:sz="0" w:space="0" w:color="auto"/>
        <w:right w:val="none" w:sz="0" w:space="0" w:color="auto"/>
      </w:divBdr>
    </w:div>
    <w:div w:id="180896980">
      <w:bodyDiv w:val="1"/>
      <w:marLeft w:val="0"/>
      <w:marRight w:val="0"/>
      <w:marTop w:val="0"/>
      <w:marBottom w:val="0"/>
      <w:divBdr>
        <w:top w:val="none" w:sz="0" w:space="0" w:color="auto"/>
        <w:left w:val="none" w:sz="0" w:space="0" w:color="auto"/>
        <w:bottom w:val="none" w:sz="0" w:space="0" w:color="auto"/>
        <w:right w:val="none" w:sz="0" w:space="0" w:color="auto"/>
      </w:divBdr>
    </w:div>
    <w:div w:id="303509950">
      <w:bodyDiv w:val="1"/>
      <w:marLeft w:val="0"/>
      <w:marRight w:val="0"/>
      <w:marTop w:val="0"/>
      <w:marBottom w:val="0"/>
      <w:divBdr>
        <w:top w:val="none" w:sz="0" w:space="0" w:color="auto"/>
        <w:left w:val="none" w:sz="0" w:space="0" w:color="auto"/>
        <w:bottom w:val="none" w:sz="0" w:space="0" w:color="auto"/>
        <w:right w:val="none" w:sz="0" w:space="0" w:color="auto"/>
      </w:divBdr>
    </w:div>
    <w:div w:id="309411378">
      <w:bodyDiv w:val="1"/>
      <w:marLeft w:val="0"/>
      <w:marRight w:val="0"/>
      <w:marTop w:val="0"/>
      <w:marBottom w:val="0"/>
      <w:divBdr>
        <w:top w:val="none" w:sz="0" w:space="0" w:color="auto"/>
        <w:left w:val="none" w:sz="0" w:space="0" w:color="auto"/>
        <w:bottom w:val="none" w:sz="0" w:space="0" w:color="auto"/>
        <w:right w:val="none" w:sz="0" w:space="0" w:color="auto"/>
      </w:divBdr>
    </w:div>
    <w:div w:id="335615157">
      <w:bodyDiv w:val="1"/>
      <w:marLeft w:val="0"/>
      <w:marRight w:val="0"/>
      <w:marTop w:val="0"/>
      <w:marBottom w:val="0"/>
      <w:divBdr>
        <w:top w:val="none" w:sz="0" w:space="0" w:color="auto"/>
        <w:left w:val="none" w:sz="0" w:space="0" w:color="auto"/>
        <w:bottom w:val="none" w:sz="0" w:space="0" w:color="auto"/>
        <w:right w:val="none" w:sz="0" w:space="0" w:color="auto"/>
      </w:divBdr>
    </w:div>
    <w:div w:id="345790541">
      <w:bodyDiv w:val="1"/>
      <w:marLeft w:val="0"/>
      <w:marRight w:val="0"/>
      <w:marTop w:val="0"/>
      <w:marBottom w:val="0"/>
      <w:divBdr>
        <w:top w:val="none" w:sz="0" w:space="0" w:color="auto"/>
        <w:left w:val="none" w:sz="0" w:space="0" w:color="auto"/>
        <w:bottom w:val="none" w:sz="0" w:space="0" w:color="auto"/>
        <w:right w:val="none" w:sz="0" w:space="0" w:color="auto"/>
      </w:divBdr>
      <w:divsChild>
        <w:div w:id="673610512">
          <w:marLeft w:val="0"/>
          <w:marRight w:val="0"/>
          <w:marTop w:val="0"/>
          <w:marBottom w:val="0"/>
          <w:divBdr>
            <w:top w:val="none" w:sz="0" w:space="0" w:color="auto"/>
            <w:left w:val="none" w:sz="0" w:space="0" w:color="auto"/>
            <w:bottom w:val="none" w:sz="0" w:space="0" w:color="auto"/>
            <w:right w:val="none" w:sz="0" w:space="0" w:color="auto"/>
          </w:divBdr>
        </w:div>
        <w:div w:id="976375955">
          <w:marLeft w:val="0"/>
          <w:marRight w:val="0"/>
          <w:marTop w:val="0"/>
          <w:marBottom w:val="0"/>
          <w:divBdr>
            <w:top w:val="none" w:sz="0" w:space="0" w:color="auto"/>
            <w:left w:val="none" w:sz="0" w:space="0" w:color="auto"/>
            <w:bottom w:val="none" w:sz="0" w:space="0" w:color="auto"/>
            <w:right w:val="none" w:sz="0" w:space="0" w:color="auto"/>
          </w:divBdr>
        </w:div>
        <w:div w:id="900865466">
          <w:marLeft w:val="0"/>
          <w:marRight w:val="0"/>
          <w:marTop w:val="0"/>
          <w:marBottom w:val="0"/>
          <w:divBdr>
            <w:top w:val="none" w:sz="0" w:space="0" w:color="auto"/>
            <w:left w:val="none" w:sz="0" w:space="0" w:color="auto"/>
            <w:bottom w:val="none" w:sz="0" w:space="0" w:color="auto"/>
            <w:right w:val="none" w:sz="0" w:space="0" w:color="auto"/>
          </w:divBdr>
        </w:div>
        <w:div w:id="200017311">
          <w:marLeft w:val="0"/>
          <w:marRight w:val="0"/>
          <w:marTop w:val="0"/>
          <w:marBottom w:val="0"/>
          <w:divBdr>
            <w:top w:val="none" w:sz="0" w:space="0" w:color="auto"/>
            <w:left w:val="none" w:sz="0" w:space="0" w:color="auto"/>
            <w:bottom w:val="none" w:sz="0" w:space="0" w:color="auto"/>
            <w:right w:val="none" w:sz="0" w:space="0" w:color="auto"/>
          </w:divBdr>
        </w:div>
        <w:div w:id="507716661">
          <w:marLeft w:val="0"/>
          <w:marRight w:val="0"/>
          <w:marTop w:val="0"/>
          <w:marBottom w:val="0"/>
          <w:divBdr>
            <w:top w:val="none" w:sz="0" w:space="0" w:color="auto"/>
            <w:left w:val="none" w:sz="0" w:space="0" w:color="auto"/>
            <w:bottom w:val="none" w:sz="0" w:space="0" w:color="auto"/>
            <w:right w:val="none" w:sz="0" w:space="0" w:color="auto"/>
          </w:divBdr>
        </w:div>
      </w:divsChild>
    </w:div>
    <w:div w:id="349140905">
      <w:bodyDiv w:val="1"/>
      <w:marLeft w:val="0"/>
      <w:marRight w:val="0"/>
      <w:marTop w:val="0"/>
      <w:marBottom w:val="0"/>
      <w:divBdr>
        <w:top w:val="none" w:sz="0" w:space="0" w:color="auto"/>
        <w:left w:val="none" w:sz="0" w:space="0" w:color="auto"/>
        <w:bottom w:val="none" w:sz="0" w:space="0" w:color="auto"/>
        <w:right w:val="none" w:sz="0" w:space="0" w:color="auto"/>
      </w:divBdr>
    </w:div>
    <w:div w:id="355427166">
      <w:bodyDiv w:val="1"/>
      <w:marLeft w:val="0"/>
      <w:marRight w:val="0"/>
      <w:marTop w:val="0"/>
      <w:marBottom w:val="0"/>
      <w:divBdr>
        <w:top w:val="none" w:sz="0" w:space="0" w:color="auto"/>
        <w:left w:val="none" w:sz="0" w:space="0" w:color="auto"/>
        <w:bottom w:val="none" w:sz="0" w:space="0" w:color="auto"/>
        <w:right w:val="none" w:sz="0" w:space="0" w:color="auto"/>
      </w:divBdr>
    </w:div>
    <w:div w:id="410856417">
      <w:bodyDiv w:val="1"/>
      <w:marLeft w:val="0"/>
      <w:marRight w:val="0"/>
      <w:marTop w:val="0"/>
      <w:marBottom w:val="0"/>
      <w:divBdr>
        <w:top w:val="none" w:sz="0" w:space="0" w:color="auto"/>
        <w:left w:val="none" w:sz="0" w:space="0" w:color="auto"/>
        <w:bottom w:val="none" w:sz="0" w:space="0" w:color="auto"/>
        <w:right w:val="none" w:sz="0" w:space="0" w:color="auto"/>
      </w:divBdr>
    </w:div>
    <w:div w:id="418716619">
      <w:bodyDiv w:val="1"/>
      <w:marLeft w:val="0"/>
      <w:marRight w:val="0"/>
      <w:marTop w:val="0"/>
      <w:marBottom w:val="0"/>
      <w:divBdr>
        <w:top w:val="none" w:sz="0" w:space="0" w:color="auto"/>
        <w:left w:val="none" w:sz="0" w:space="0" w:color="auto"/>
        <w:bottom w:val="none" w:sz="0" w:space="0" w:color="auto"/>
        <w:right w:val="none" w:sz="0" w:space="0" w:color="auto"/>
      </w:divBdr>
    </w:div>
    <w:div w:id="441071730">
      <w:bodyDiv w:val="1"/>
      <w:marLeft w:val="0"/>
      <w:marRight w:val="0"/>
      <w:marTop w:val="0"/>
      <w:marBottom w:val="0"/>
      <w:divBdr>
        <w:top w:val="none" w:sz="0" w:space="0" w:color="auto"/>
        <w:left w:val="none" w:sz="0" w:space="0" w:color="auto"/>
        <w:bottom w:val="none" w:sz="0" w:space="0" w:color="auto"/>
        <w:right w:val="none" w:sz="0" w:space="0" w:color="auto"/>
      </w:divBdr>
    </w:div>
    <w:div w:id="523790070">
      <w:bodyDiv w:val="1"/>
      <w:marLeft w:val="0"/>
      <w:marRight w:val="0"/>
      <w:marTop w:val="0"/>
      <w:marBottom w:val="0"/>
      <w:divBdr>
        <w:top w:val="none" w:sz="0" w:space="0" w:color="auto"/>
        <w:left w:val="none" w:sz="0" w:space="0" w:color="auto"/>
        <w:bottom w:val="none" w:sz="0" w:space="0" w:color="auto"/>
        <w:right w:val="none" w:sz="0" w:space="0" w:color="auto"/>
      </w:divBdr>
    </w:div>
    <w:div w:id="544215021">
      <w:bodyDiv w:val="1"/>
      <w:marLeft w:val="0"/>
      <w:marRight w:val="0"/>
      <w:marTop w:val="0"/>
      <w:marBottom w:val="0"/>
      <w:divBdr>
        <w:top w:val="none" w:sz="0" w:space="0" w:color="auto"/>
        <w:left w:val="none" w:sz="0" w:space="0" w:color="auto"/>
        <w:bottom w:val="none" w:sz="0" w:space="0" w:color="auto"/>
        <w:right w:val="none" w:sz="0" w:space="0" w:color="auto"/>
      </w:divBdr>
    </w:div>
    <w:div w:id="566187263">
      <w:bodyDiv w:val="1"/>
      <w:marLeft w:val="0"/>
      <w:marRight w:val="0"/>
      <w:marTop w:val="0"/>
      <w:marBottom w:val="0"/>
      <w:divBdr>
        <w:top w:val="none" w:sz="0" w:space="0" w:color="auto"/>
        <w:left w:val="none" w:sz="0" w:space="0" w:color="auto"/>
        <w:bottom w:val="none" w:sz="0" w:space="0" w:color="auto"/>
        <w:right w:val="none" w:sz="0" w:space="0" w:color="auto"/>
      </w:divBdr>
    </w:div>
    <w:div w:id="581260979">
      <w:bodyDiv w:val="1"/>
      <w:marLeft w:val="0"/>
      <w:marRight w:val="0"/>
      <w:marTop w:val="0"/>
      <w:marBottom w:val="0"/>
      <w:divBdr>
        <w:top w:val="none" w:sz="0" w:space="0" w:color="auto"/>
        <w:left w:val="none" w:sz="0" w:space="0" w:color="auto"/>
        <w:bottom w:val="none" w:sz="0" w:space="0" w:color="auto"/>
        <w:right w:val="none" w:sz="0" w:space="0" w:color="auto"/>
      </w:divBdr>
      <w:divsChild>
        <w:div w:id="421529087">
          <w:marLeft w:val="0"/>
          <w:marRight w:val="0"/>
          <w:marTop w:val="0"/>
          <w:marBottom w:val="0"/>
          <w:divBdr>
            <w:top w:val="none" w:sz="0" w:space="0" w:color="auto"/>
            <w:left w:val="none" w:sz="0" w:space="0" w:color="auto"/>
            <w:bottom w:val="none" w:sz="0" w:space="0" w:color="auto"/>
            <w:right w:val="none" w:sz="0" w:space="0" w:color="auto"/>
          </w:divBdr>
          <w:divsChild>
            <w:div w:id="528030289">
              <w:marLeft w:val="0"/>
              <w:marRight w:val="0"/>
              <w:marTop w:val="0"/>
              <w:marBottom w:val="0"/>
              <w:divBdr>
                <w:top w:val="none" w:sz="0" w:space="0" w:color="auto"/>
                <w:left w:val="none" w:sz="0" w:space="0" w:color="auto"/>
                <w:bottom w:val="none" w:sz="0" w:space="0" w:color="auto"/>
                <w:right w:val="none" w:sz="0" w:space="0" w:color="auto"/>
              </w:divBdr>
            </w:div>
            <w:div w:id="700477311">
              <w:marLeft w:val="0"/>
              <w:marRight w:val="0"/>
              <w:marTop w:val="0"/>
              <w:marBottom w:val="0"/>
              <w:divBdr>
                <w:top w:val="none" w:sz="0" w:space="0" w:color="auto"/>
                <w:left w:val="none" w:sz="0" w:space="0" w:color="auto"/>
                <w:bottom w:val="none" w:sz="0" w:space="0" w:color="auto"/>
                <w:right w:val="none" w:sz="0" w:space="0" w:color="auto"/>
              </w:divBdr>
            </w:div>
            <w:div w:id="12922505">
              <w:marLeft w:val="0"/>
              <w:marRight w:val="0"/>
              <w:marTop w:val="0"/>
              <w:marBottom w:val="0"/>
              <w:divBdr>
                <w:top w:val="none" w:sz="0" w:space="0" w:color="auto"/>
                <w:left w:val="none" w:sz="0" w:space="0" w:color="auto"/>
                <w:bottom w:val="none" w:sz="0" w:space="0" w:color="auto"/>
                <w:right w:val="none" w:sz="0" w:space="0" w:color="auto"/>
              </w:divBdr>
            </w:div>
            <w:div w:id="1098212535">
              <w:marLeft w:val="0"/>
              <w:marRight w:val="0"/>
              <w:marTop w:val="0"/>
              <w:marBottom w:val="0"/>
              <w:divBdr>
                <w:top w:val="none" w:sz="0" w:space="0" w:color="auto"/>
                <w:left w:val="none" w:sz="0" w:space="0" w:color="auto"/>
                <w:bottom w:val="none" w:sz="0" w:space="0" w:color="auto"/>
                <w:right w:val="none" w:sz="0" w:space="0" w:color="auto"/>
              </w:divBdr>
            </w:div>
            <w:div w:id="1428697393">
              <w:marLeft w:val="0"/>
              <w:marRight w:val="0"/>
              <w:marTop w:val="0"/>
              <w:marBottom w:val="0"/>
              <w:divBdr>
                <w:top w:val="none" w:sz="0" w:space="0" w:color="auto"/>
                <w:left w:val="none" w:sz="0" w:space="0" w:color="auto"/>
                <w:bottom w:val="none" w:sz="0" w:space="0" w:color="auto"/>
                <w:right w:val="none" w:sz="0" w:space="0" w:color="auto"/>
              </w:divBdr>
            </w:div>
            <w:div w:id="978077750">
              <w:marLeft w:val="0"/>
              <w:marRight w:val="0"/>
              <w:marTop w:val="0"/>
              <w:marBottom w:val="0"/>
              <w:divBdr>
                <w:top w:val="none" w:sz="0" w:space="0" w:color="auto"/>
                <w:left w:val="none" w:sz="0" w:space="0" w:color="auto"/>
                <w:bottom w:val="none" w:sz="0" w:space="0" w:color="auto"/>
                <w:right w:val="none" w:sz="0" w:space="0" w:color="auto"/>
              </w:divBdr>
            </w:div>
            <w:div w:id="1588029073">
              <w:marLeft w:val="0"/>
              <w:marRight w:val="0"/>
              <w:marTop w:val="0"/>
              <w:marBottom w:val="0"/>
              <w:divBdr>
                <w:top w:val="none" w:sz="0" w:space="0" w:color="auto"/>
                <w:left w:val="none" w:sz="0" w:space="0" w:color="auto"/>
                <w:bottom w:val="none" w:sz="0" w:space="0" w:color="auto"/>
                <w:right w:val="none" w:sz="0" w:space="0" w:color="auto"/>
              </w:divBdr>
            </w:div>
            <w:div w:id="1727610330">
              <w:marLeft w:val="0"/>
              <w:marRight w:val="0"/>
              <w:marTop w:val="0"/>
              <w:marBottom w:val="0"/>
              <w:divBdr>
                <w:top w:val="none" w:sz="0" w:space="0" w:color="auto"/>
                <w:left w:val="none" w:sz="0" w:space="0" w:color="auto"/>
                <w:bottom w:val="none" w:sz="0" w:space="0" w:color="auto"/>
                <w:right w:val="none" w:sz="0" w:space="0" w:color="auto"/>
              </w:divBdr>
            </w:div>
            <w:div w:id="2098626323">
              <w:marLeft w:val="0"/>
              <w:marRight w:val="0"/>
              <w:marTop w:val="0"/>
              <w:marBottom w:val="0"/>
              <w:divBdr>
                <w:top w:val="none" w:sz="0" w:space="0" w:color="auto"/>
                <w:left w:val="none" w:sz="0" w:space="0" w:color="auto"/>
                <w:bottom w:val="none" w:sz="0" w:space="0" w:color="auto"/>
                <w:right w:val="none" w:sz="0" w:space="0" w:color="auto"/>
              </w:divBdr>
            </w:div>
            <w:div w:id="494801585">
              <w:marLeft w:val="0"/>
              <w:marRight w:val="0"/>
              <w:marTop w:val="0"/>
              <w:marBottom w:val="0"/>
              <w:divBdr>
                <w:top w:val="none" w:sz="0" w:space="0" w:color="auto"/>
                <w:left w:val="none" w:sz="0" w:space="0" w:color="auto"/>
                <w:bottom w:val="none" w:sz="0" w:space="0" w:color="auto"/>
                <w:right w:val="none" w:sz="0" w:space="0" w:color="auto"/>
              </w:divBdr>
            </w:div>
            <w:div w:id="2241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0278">
      <w:bodyDiv w:val="1"/>
      <w:marLeft w:val="0"/>
      <w:marRight w:val="0"/>
      <w:marTop w:val="0"/>
      <w:marBottom w:val="0"/>
      <w:divBdr>
        <w:top w:val="none" w:sz="0" w:space="0" w:color="auto"/>
        <w:left w:val="none" w:sz="0" w:space="0" w:color="auto"/>
        <w:bottom w:val="none" w:sz="0" w:space="0" w:color="auto"/>
        <w:right w:val="none" w:sz="0" w:space="0" w:color="auto"/>
      </w:divBdr>
    </w:div>
    <w:div w:id="611396635">
      <w:bodyDiv w:val="1"/>
      <w:marLeft w:val="0"/>
      <w:marRight w:val="0"/>
      <w:marTop w:val="0"/>
      <w:marBottom w:val="0"/>
      <w:divBdr>
        <w:top w:val="none" w:sz="0" w:space="0" w:color="auto"/>
        <w:left w:val="none" w:sz="0" w:space="0" w:color="auto"/>
        <w:bottom w:val="none" w:sz="0" w:space="0" w:color="auto"/>
        <w:right w:val="none" w:sz="0" w:space="0" w:color="auto"/>
      </w:divBdr>
      <w:divsChild>
        <w:div w:id="1408646948">
          <w:marLeft w:val="1310"/>
          <w:marRight w:val="0"/>
          <w:marTop w:val="0"/>
          <w:marBottom w:val="0"/>
          <w:divBdr>
            <w:top w:val="none" w:sz="0" w:space="0" w:color="auto"/>
            <w:left w:val="none" w:sz="0" w:space="0" w:color="auto"/>
            <w:bottom w:val="none" w:sz="0" w:space="0" w:color="auto"/>
            <w:right w:val="none" w:sz="0" w:space="0" w:color="auto"/>
          </w:divBdr>
        </w:div>
        <w:div w:id="1441729368">
          <w:marLeft w:val="432"/>
          <w:marRight w:val="0"/>
          <w:marTop w:val="0"/>
          <w:marBottom w:val="0"/>
          <w:divBdr>
            <w:top w:val="none" w:sz="0" w:space="0" w:color="auto"/>
            <w:left w:val="none" w:sz="0" w:space="0" w:color="auto"/>
            <w:bottom w:val="none" w:sz="0" w:space="0" w:color="auto"/>
            <w:right w:val="none" w:sz="0" w:space="0" w:color="auto"/>
          </w:divBdr>
        </w:div>
        <w:div w:id="2136748808">
          <w:marLeft w:val="432"/>
          <w:marRight w:val="0"/>
          <w:marTop w:val="0"/>
          <w:marBottom w:val="0"/>
          <w:divBdr>
            <w:top w:val="none" w:sz="0" w:space="0" w:color="auto"/>
            <w:left w:val="none" w:sz="0" w:space="0" w:color="auto"/>
            <w:bottom w:val="none" w:sz="0" w:space="0" w:color="auto"/>
            <w:right w:val="none" w:sz="0" w:space="0" w:color="auto"/>
          </w:divBdr>
        </w:div>
        <w:div w:id="1947351404">
          <w:marLeft w:val="432"/>
          <w:marRight w:val="0"/>
          <w:marTop w:val="0"/>
          <w:marBottom w:val="0"/>
          <w:divBdr>
            <w:top w:val="none" w:sz="0" w:space="0" w:color="auto"/>
            <w:left w:val="none" w:sz="0" w:space="0" w:color="auto"/>
            <w:bottom w:val="none" w:sz="0" w:space="0" w:color="auto"/>
            <w:right w:val="none" w:sz="0" w:space="0" w:color="auto"/>
          </w:divBdr>
        </w:div>
        <w:div w:id="694040384">
          <w:marLeft w:val="432"/>
          <w:marRight w:val="0"/>
          <w:marTop w:val="0"/>
          <w:marBottom w:val="0"/>
          <w:divBdr>
            <w:top w:val="none" w:sz="0" w:space="0" w:color="auto"/>
            <w:left w:val="none" w:sz="0" w:space="0" w:color="auto"/>
            <w:bottom w:val="none" w:sz="0" w:space="0" w:color="auto"/>
            <w:right w:val="none" w:sz="0" w:space="0" w:color="auto"/>
          </w:divBdr>
        </w:div>
      </w:divsChild>
    </w:div>
    <w:div w:id="612329419">
      <w:bodyDiv w:val="1"/>
      <w:marLeft w:val="0"/>
      <w:marRight w:val="0"/>
      <w:marTop w:val="0"/>
      <w:marBottom w:val="0"/>
      <w:divBdr>
        <w:top w:val="none" w:sz="0" w:space="0" w:color="auto"/>
        <w:left w:val="none" w:sz="0" w:space="0" w:color="auto"/>
        <w:bottom w:val="none" w:sz="0" w:space="0" w:color="auto"/>
        <w:right w:val="none" w:sz="0" w:space="0" w:color="auto"/>
      </w:divBdr>
    </w:div>
    <w:div w:id="702678224">
      <w:bodyDiv w:val="1"/>
      <w:marLeft w:val="0"/>
      <w:marRight w:val="0"/>
      <w:marTop w:val="0"/>
      <w:marBottom w:val="0"/>
      <w:divBdr>
        <w:top w:val="none" w:sz="0" w:space="0" w:color="auto"/>
        <w:left w:val="none" w:sz="0" w:space="0" w:color="auto"/>
        <w:bottom w:val="none" w:sz="0" w:space="0" w:color="auto"/>
        <w:right w:val="none" w:sz="0" w:space="0" w:color="auto"/>
      </w:divBdr>
      <w:divsChild>
        <w:div w:id="1457485657">
          <w:marLeft w:val="0"/>
          <w:marRight w:val="0"/>
          <w:marTop w:val="0"/>
          <w:marBottom w:val="0"/>
          <w:divBdr>
            <w:top w:val="none" w:sz="0" w:space="0" w:color="auto"/>
            <w:left w:val="none" w:sz="0" w:space="0" w:color="auto"/>
            <w:bottom w:val="none" w:sz="0" w:space="0" w:color="auto"/>
            <w:right w:val="none" w:sz="0" w:space="0" w:color="auto"/>
          </w:divBdr>
          <w:divsChild>
            <w:div w:id="974602862">
              <w:marLeft w:val="0"/>
              <w:marRight w:val="0"/>
              <w:marTop w:val="0"/>
              <w:marBottom w:val="0"/>
              <w:divBdr>
                <w:top w:val="none" w:sz="0" w:space="0" w:color="auto"/>
                <w:left w:val="none" w:sz="0" w:space="0" w:color="auto"/>
                <w:bottom w:val="none" w:sz="0" w:space="0" w:color="auto"/>
                <w:right w:val="none" w:sz="0" w:space="0" w:color="auto"/>
              </w:divBdr>
            </w:div>
            <w:div w:id="468863055">
              <w:marLeft w:val="0"/>
              <w:marRight w:val="0"/>
              <w:marTop w:val="0"/>
              <w:marBottom w:val="0"/>
              <w:divBdr>
                <w:top w:val="none" w:sz="0" w:space="0" w:color="auto"/>
                <w:left w:val="none" w:sz="0" w:space="0" w:color="auto"/>
                <w:bottom w:val="none" w:sz="0" w:space="0" w:color="auto"/>
                <w:right w:val="none" w:sz="0" w:space="0" w:color="auto"/>
              </w:divBdr>
            </w:div>
            <w:div w:id="668019423">
              <w:marLeft w:val="0"/>
              <w:marRight w:val="0"/>
              <w:marTop w:val="0"/>
              <w:marBottom w:val="0"/>
              <w:divBdr>
                <w:top w:val="none" w:sz="0" w:space="0" w:color="auto"/>
                <w:left w:val="none" w:sz="0" w:space="0" w:color="auto"/>
                <w:bottom w:val="none" w:sz="0" w:space="0" w:color="auto"/>
                <w:right w:val="none" w:sz="0" w:space="0" w:color="auto"/>
              </w:divBdr>
            </w:div>
            <w:div w:id="1340038992">
              <w:marLeft w:val="0"/>
              <w:marRight w:val="0"/>
              <w:marTop w:val="0"/>
              <w:marBottom w:val="0"/>
              <w:divBdr>
                <w:top w:val="none" w:sz="0" w:space="0" w:color="auto"/>
                <w:left w:val="none" w:sz="0" w:space="0" w:color="auto"/>
                <w:bottom w:val="none" w:sz="0" w:space="0" w:color="auto"/>
                <w:right w:val="none" w:sz="0" w:space="0" w:color="auto"/>
              </w:divBdr>
            </w:div>
            <w:div w:id="536816290">
              <w:marLeft w:val="0"/>
              <w:marRight w:val="0"/>
              <w:marTop w:val="0"/>
              <w:marBottom w:val="0"/>
              <w:divBdr>
                <w:top w:val="none" w:sz="0" w:space="0" w:color="auto"/>
                <w:left w:val="none" w:sz="0" w:space="0" w:color="auto"/>
                <w:bottom w:val="none" w:sz="0" w:space="0" w:color="auto"/>
                <w:right w:val="none" w:sz="0" w:space="0" w:color="auto"/>
              </w:divBdr>
            </w:div>
            <w:div w:id="204222999">
              <w:marLeft w:val="0"/>
              <w:marRight w:val="0"/>
              <w:marTop w:val="0"/>
              <w:marBottom w:val="0"/>
              <w:divBdr>
                <w:top w:val="none" w:sz="0" w:space="0" w:color="auto"/>
                <w:left w:val="none" w:sz="0" w:space="0" w:color="auto"/>
                <w:bottom w:val="none" w:sz="0" w:space="0" w:color="auto"/>
                <w:right w:val="none" w:sz="0" w:space="0" w:color="auto"/>
              </w:divBdr>
            </w:div>
            <w:div w:id="580262260">
              <w:marLeft w:val="0"/>
              <w:marRight w:val="0"/>
              <w:marTop w:val="0"/>
              <w:marBottom w:val="0"/>
              <w:divBdr>
                <w:top w:val="none" w:sz="0" w:space="0" w:color="auto"/>
                <w:left w:val="none" w:sz="0" w:space="0" w:color="auto"/>
                <w:bottom w:val="none" w:sz="0" w:space="0" w:color="auto"/>
                <w:right w:val="none" w:sz="0" w:space="0" w:color="auto"/>
              </w:divBdr>
            </w:div>
            <w:div w:id="325982708">
              <w:marLeft w:val="0"/>
              <w:marRight w:val="0"/>
              <w:marTop w:val="0"/>
              <w:marBottom w:val="0"/>
              <w:divBdr>
                <w:top w:val="none" w:sz="0" w:space="0" w:color="auto"/>
                <w:left w:val="none" w:sz="0" w:space="0" w:color="auto"/>
                <w:bottom w:val="none" w:sz="0" w:space="0" w:color="auto"/>
                <w:right w:val="none" w:sz="0" w:space="0" w:color="auto"/>
              </w:divBdr>
            </w:div>
            <w:div w:id="902064308">
              <w:marLeft w:val="0"/>
              <w:marRight w:val="0"/>
              <w:marTop w:val="0"/>
              <w:marBottom w:val="0"/>
              <w:divBdr>
                <w:top w:val="none" w:sz="0" w:space="0" w:color="auto"/>
                <w:left w:val="none" w:sz="0" w:space="0" w:color="auto"/>
                <w:bottom w:val="none" w:sz="0" w:space="0" w:color="auto"/>
                <w:right w:val="none" w:sz="0" w:space="0" w:color="auto"/>
              </w:divBdr>
            </w:div>
            <w:div w:id="1825589119">
              <w:marLeft w:val="0"/>
              <w:marRight w:val="0"/>
              <w:marTop w:val="0"/>
              <w:marBottom w:val="0"/>
              <w:divBdr>
                <w:top w:val="none" w:sz="0" w:space="0" w:color="auto"/>
                <w:left w:val="none" w:sz="0" w:space="0" w:color="auto"/>
                <w:bottom w:val="none" w:sz="0" w:space="0" w:color="auto"/>
                <w:right w:val="none" w:sz="0" w:space="0" w:color="auto"/>
              </w:divBdr>
            </w:div>
            <w:div w:id="17632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3015">
      <w:bodyDiv w:val="1"/>
      <w:marLeft w:val="0"/>
      <w:marRight w:val="0"/>
      <w:marTop w:val="0"/>
      <w:marBottom w:val="0"/>
      <w:divBdr>
        <w:top w:val="none" w:sz="0" w:space="0" w:color="auto"/>
        <w:left w:val="none" w:sz="0" w:space="0" w:color="auto"/>
        <w:bottom w:val="none" w:sz="0" w:space="0" w:color="auto"/>
        <w:right w:val="none" w:sz="0" w:space="0" w:color="auto"/>
      </w:divBdr>
    </w:div>
    <w:div w:id="732120504">
      <w:bodyDiv w:val="1"/>
      <w:marLeft w:val="0"/>
      <w:marRight w:val="0"/>
      <w:marTop w:val="0"/>
      <w:marBottom w:val="0"/>
      <w:divBdr>
        <w:top w:val="none" w:sz="0" w:space="0" w:color="auto"/>
        <w:left w:val="none" w:sz="0" w:space="0" w:color="auto"/>
        <w:bottom w:val="none" w:sz="0" w:space="0" w:color="auto"/>
        <w:right w:val="none" w:sz="0" w:space="0" w:color="auto"/>
      </w:divBdr>
    </w:div>
    <w:div w:id="757486683">
      <w:bodyDiv w:val="1"/>
      <w:marLeft w:val="0"/>
      <w:marRight w:val="0"/>
      <w:marTop w:val="0"/>
      <w:marBottom w:val="0"/>
      <w:divBdr>
        <w:top w:val="none" w:sz="0" w:space="0" w:color="auto"/>
        <w:left w:val="none" w:sz="0" w:space="0" w:color="auto"/>
        <w:bottom w:val="none" w:sz="0" w:space="0" w:color="auto"/>
        <w:right w:val="none" w:sz="0" w:space="0" w:color="auto"/>
      </w:divBdr>
    </w:div>
    <w:div w:id="763191842">
      <w:bodyDiv w:val="1"/>
      <w:marLeft w:val="0"/>
      <w:marRight w:val="0"/>
      <w:marTop w:val="0"/>
      <w:marBottom w:val="0"/>
      <w:divBdr>
        <w:top w:val="none" w:sz="0" w:space="0" w:color="auto"/>
        <w:left w:val="none" w:sz="0" w:space="0" w:color="auto"/>
        <w:bottom w:val="none" w:sz="0" w:space="0" w:color="auto"/>
        <w:right w:val="none" w:sz="0" w:space="0" w:color="auto"/>
      </w:divBdr>
    </w:div>
    <w:div w:id="803041628">
      <w:bodyDiv w:val="1"/>
      <w:marLeft w:val="0"/>
      <w:marRight w:val="0"/>
      <w:marTop w:val="0"/>
      <w:marBottom w:val="0"/>
      <w:divBdr>
        <w:top w:val="none" w:sz="0" w:space="0" w:color="auto"/>
        <w:left w:val="none" w:sz="0" w:space="0" w:color="auto"/>
        <w:bottom w:val="none" w:sz="0" w:space="0" w:color="auto"/>
        <w:right w:val="none" w:sz="0" w:space="0" w:color="auto"/>
      </w:divBdr>
    </w:div>
    <w:div w:id="830563621">
      <w:bodyDiv w:val="1"/>
      <w:marLeft w:val="0"/>
      <w:marRight w:val="0"/>
      <w:marTop w:val="0"/>
      <w:marBottom w:val="0"/>
      <w:divBdr>
        <w:top w:val="none" w:sz="0" w:space="0" w:color="auto"/>
        <w:left w:val="none" w:sz="0" w:space="0" w:color="auto"/>
        <w:bottom w:val="none" w:sz="0" w:space="0" w:color="auto"/>
        <w:right w:val="none" w:sz="0" w:space="0" w:color="auto"/>
      </w:divBdr>
    </w:div>
    <w:div w:id="858007985">
      <w:bodyDiv w:val="1"/>
      <w:marLeft w:val="0"/>
      <w:marRight w:val="0"/>
      <w:marTop w:val="0"/>
      <w:marBottom w:val="0"/>
      <w:divBdr>
        <w:top w:val="none" w:sz="0" w:space="0" w:color="auto"/>
        <w:left w:val="none" w:sz="0" w:space="0" w:color="auto"/>
        <w:bottom w:val="none" w:sz="0" w:space="0" w:color="auto"/>
        <w:right w:val="none" w:sz="0" w:space="0" w:color="auto"/>
      </w:divBdr>
    </w:div>
    <w:div w:id="859244604">
      <w:bodyDiv w:val="1"/>
      <w:marLeft w:val="0"/>
      <w:marRight w:val="0"/>
      <w:marTop w:val="0"/>
      <w:marBottom w:val="0"/>
      <w:divBdr>
        <w:top w:val="none" w:sz="0" w:space="0" w:color="auto"/>
        <w:left w:val="none" w:sz="0" w:space="0" w:color="auto"/>
        <w:bottom w:val="none" w:sz="0" w:space="0" w:color="auto"/>
        <w:right w:val="none" w:sz="0" w:space="0" w:color="auto"/>
      </w:divBdr>
    </w:div>
    <w:div w:id="878206734">
      <w:bodyDiv w:val="1"/>
      <w:marLeft w:val="0"/>
      <w:marRight w:val="0"/>
      <w:marTop w:val="0"/>
      <w:marBottom w:val="0"/>
      <w:divBdr>
        <w:top w:val="none" w:sz="0" w:space="0" w:color="auto"/>
        <w:left w:val="none" w:sz="0" w:space="0" w:color="auto"/>
        <w:bottom w:val="none" w:sz="0" w:space="0" w:color="auto"/>
        <w:right w:val="none" w:sz="0" w:space="0" w:color="auto"/>
      </w:divBdr>
    </w:div>
    <w:div w:id="939796438">
      <w:bodyDiv w:val="1"/>
      <w:marLeft w:val="0"/>
      <w:marRight w:val="0"/>
      <w:marTop w:val="0"/>
      <w:marBottom w:val="0"/>
      <w:divBdr>
        <w:top w:val="none" w:sz="0" w:space="0" w:color="auto"/>
        <w:left w:val="none" w:sz="0" w:space="0" w:color="auto"/>
        <w:bottom w:val="none" w:sz="0" w:space="0" w:color="auto"/>
        <w:right w:val="none" w:sz="0" w:space="0" w:color="auto"/>
      </w:divBdr>
      <w:divsChild>
        <w:div w:id="977953818">
          <w:marLeft w:val="0"/>
          <w:marRight w:val="0"/>
          <w:marTop w:val="0"/>
          <w:marBottom w:val="0"/>
          <w:divBdr>
            <w:top w:val="none" w:sz="0" w:space="0" w:color="auto"/>
            <w:left w:val="none" w:sz="0" w:space="0" w:color="auto"/>
            <w:bottom w:val="none" w:sz="0" w:space="0" w:color="auto"/>
            <w:right w:val="none" w:sz="0" w:space="0" w:color="auto"/>
          </w:divBdr>
          <w:divsChild>
            <w:div w:id="974601414">
              <w:marLeft w:val="0"/>
              <w:marRight w:val="0"/>
              <w:marTop w:val="0"/>
              <w:marBottom w:val="0"/>
              <w:divBdr>
                <w:top w:val="none" w:sz="0" w:space="0" w:color="auto"/>
                <w:left w:val="none" w:sz="0" w:space="0" w:color="auto"/>
                <w:bottom w:val="none" w:sz="0" w:space="0" w:color="auto"/>
                <w:right w:val="none" w:sz="0" w:space="0" w:color="auto"/>
              </w:divBdr>
            </w:div>
            <w:div w:id="754790718">
              <w:marLeft w:val="0"/>
              <w:marRight w:val="0"/>
              <w:marTop w:val="0"/>
              <w:marBottom w:val="0"/>
              <w:divBdr>
                <w:top w:val="none" w:sz="0" w:space="0" w:color="auto"/>
                <w:left w:val="none" w:sz="0" w:space="0" w:color="auto"/>
                <w:bottom w:val="none" w:sz="0" w:space="0" w:color="auto"/>
                <w:right w:val="none" w:sz="0" w:space="0" w:color="auto"/>
              </w:divBdr>
            </w:div>
          </w:divsChild>
        </w:div>
        <w:div w:id="125392858">
          <w:marLeft w:val="0"/>
          <w:marRight w:val="0"/>
          <w:marTop w:val="0"/>
          <w:marBottom w:val="0"/>
          <w:divBdr>
            <w:top w:val="none" w:sz="0" w:space="0" w:color="auto"/>
            <w:left w:val="none" w:sz="0" w:space="0" w:color="auto"/>
            <w:bottom w:val="none" w:sz="0" w:space="0" w:color="auto"/>
            <w:right w:val="none" w:sz="0" w:space="0" w:color="auto"/>
          </w:divBdr>
          <w:divsChild>
            <w:div w:id="1626617373">
              <w:marLeft w:val="0"/>
              <w:marRight w:val="0"/>
              <w:marTop w:val="0"/>
              <w:marBottom w:val="0"/>
              <w:divBdr>
                <w:top w:val="none" w:sz="0" w:space="0" w:color="auto"/>
                <w:left w:val="none" w:sz="0" w:space="0" w:color="auto"/>
                <w:bottom w:val="none" w:sz="0" w:space="0" w:color="auto"/>
                <w:right w:val="none" w:sz="0" w:space="0" w:color="auto"/>
              </w:divBdr>
            </w:div>
            <w:div w:id="459298321">
              <w:marLeft w:val="0"/>
              <w:marRight w:val="0"/>
              <w:marTop w:val="0"/>
              <w:marBottom w:val="0"/>
              <w:divBdr>
                <w:top w:val="none" w:sz="0" w:space="0" w:color="auto"/>
                <w:left w:val="none" w:sz="0" w:space="0" w:color="auto"/>
                <w:bottom w:val="none" w:sz="0" w:space="0" w:color="auto"/>
                <w:right w:val="none" w:sz="0" w:space="0" w:color="auto"/>
              </w:divBdr>
            </w:div>
            <w:div w:id="1928225045">
              <w:marLeft w:val="0"/>
              <w:marRight w:val="0"/>
              <w:marTop w:val="0"/>
              <w:marBottom w:val="0"/>
              <w:divBdr>
                <w:top w:val="none" w:sz="0" w:space="0" w:color="auto"/>
                <w:left w:val="none" w:sz="0" w:space="0" w:color="auto"/>
                <w:bottom w:val="none" w:sz="0" w:space="0" w:color="auto"/>
                <w:right w:val="none" w:sz="0" w:space="0" w:color="auto"/>
              </w:divBdr>
            </w:div>
            <w:div w:id="798184787">
              <w:marLeft w:val="0"/>
              <w:marRight w:val="0"/>
              <w:marTop w:val="0"/>
              <w:marBottom w:val="0"/>
              <w:divBdr>
                <w:top w:val="none" w:sz="0" w:space="0" w:color="auto"/>
                <w:left w:val="none" w:sz="0" w:space="0" w:color="auto"/>
                <w:bottom w:val="none" w:sz="0" w:space="0" w:color="auto"/>
                <w:right w:val="none" w:sz="0" w:space="0" w:color="auto"/>
              </w:divBdr>
            </w:div>
            <w:div w:id="1674451683">
              <w:marLeft w:val="0"/>
              <w:marRight w:val="0"/>
              <w:marTop w:val="0"/>
              <w:marBottom w:val="0"/>
              <w:divBdr>
                <w:top w:val="none" w:sz="0" w:space="0" w:color="auto"/>
                <w:left w:val="none" w:sz="0" w:space="0" w:color="auto"/>
                <w:bottom w:val="none" w:sz="0" w:space="0" w:color="auto"/>
                <w:right w:val="none" w:sz="0" w:space="0" w:color="auto"/>
              </w:divBdr>
            </w:div>
          </w:divsChild>
        </w:div>
        <w:div w:id="1929073149">
          <w:marLeft w:val="0"/>
          <w:marRight w:val="0"/>
          <w:marTop w:val="0"/>
          <w:marBottom w:val="0"/>
          <w:divBdr>
            <w:top w:val="none" w:sz="0" w:space="0" w:color="auto"/>
            <w:left w:val="none" w:sz="0" w:space="0" w:color="auto"/>
            <w:bottom w:val="none" w:sz="0" w:space="0" w:color="auto"/>
            <w:right w:val="none" w:sz="0" w:space="0" w:color="auto"/>
          </w:divBdr>
          <w:divsChild>
            <w:div w:id="1386837349">
              <w:marLeft w:val="0"/>
              <w:marRight w:val="0"/>
              <w:marTop w:val="0"/>
              <w:marBottom w:val="0"/>
              <w:divBdr>
                <w:top w:val="none" w:sz="0" w:space="0" w:color="auto"/>
                <w:left w:val="none" w:sz="0" w:space="0" w:color="auto"/>
                <w:bottom w:val="none" w:sz="0" w:space="0" w:color="auto"/>
                <w:right w:val="none" w:sz="0" w:space="0" w:color="auto"/>
              </w:divBdr>
            </w:div>
            <w:div w:id="1412852015">
              <w:marLeft w:val="0"/>
              <w:marRight w:val="0"/>
              <w:marTop w:val="0"/>
              <w:marBottom w:val="0"/>
              <w:divBdr>
                <w:top w:val="none" w:sz="0" w:space="0" w:color="auto"/>
                <w:left w:val="none" w:sz="0" w:space="0" w:color="auto"/>
                <w:bottom w:val="none" w:sz="0" w:space="0" w:color="auto"/>
                <w:right w:val="none" w:sz="0" w:space="0" w:color="auto"/>
              </w:divBdr>
            </w:div>
            <w:div w:id="1755936803">
              <w:marLeft w:val="0"/>
              <w:marRight w:val="0"/>
              <w:marTop w:val="0"/>
              <w:marBottom w:val="0"/>
              <w:divBdr>
                <w:top w:val="none" w:sz="0" w:space="0" w:color="auto"/>
                <w:left w:val="none" w:sz="0" w:space="0" w:color="auto"/>
                <w:bottom w:val="none" w:sz="0" w:space="0" w:color="auto"/>
                <w:right w:val="none" w:sz="0" w:space="0" w:color="auto"/>
              </w:divBdr>
            </w:div>
          </w:divsChild>
        </w:div>
        <w:div w:id="1705060307">
          <w:marLeft w:val="0"/>
          <w:marRight w:val="0"/>
          <w:marTop w:val="0"/>
          <w:marBottom w:val="0"/>
          <w:divBdr>
            <w:top w:val="none" w:sz="0" w:space="0" w:color="auto"/>
            <w:left w:val="none" w:sz="0" w:space="0" w:color="auto"/>
            <w:bottom w:val="none" w:sz="0" w:space="0" w:color="auto"/>
            <w:right w:val="none" w:sz="0" w:space="0" w:color="auto"/>
          </w:divBdr>
          <w:divsChild>
            <w:div w:id="202638163">
              <w:marLeft w:val="0"/>
              <w:marRight w:val="0"/>
              <w:marTop w:val="0"/>
              <w:marBottom w:val="0"/>
              <w:divBdr>
                <w:top w:val="none" w:sz="0" w:space="0" w:color="auto"/>
                <w:left w:val="none" w:sz="0" w:space="0" w:color="auto"/>
                <w:bottom w:val="none" w:sz="0" w:space="0" w:color="auto"/>
                <w:right w:val="none" w:sz="0" w:space="0" w:color="auto"/>
              </w:divBdr>
            </w:div>
            <w:div w:id="501775154">
              <w:marLeft w:val="0"/>
              <w:marRight w:val="0"/>
              <w:marTop w:val="0"/>
              <w:marBottom w:val="0"/>
              <w:divBdr>
                <w:top w:val="none" w:sz="0" w:space="0" w:color="auto"/>
                <w:left w:val="none" w:sz="0" w:space="0" w:color="auto"/>
                <w:bottom w:val="none" w:sz="0" w:space="0" w:color="auto"/>
                <w:right w:val="none" w:sz="0" w:space="0" w:color="auto"/>
              </w:divBdr>
            </w:div>
            <w:div w:id="1362129352">
              <w:marLeft w:val="0"/>
              <w:marRight w:val="0"/>
              <w:marTop w:val="0"/>
              <w:marBottom w:val="0"/>
              <w:divBdr>
                <w:top w:val="none" w:sz="0" w:space="0" w:color="auto"/>
                <w:left w:val="none" w:sz="0" w:space="0" w:color="auto"/>
                <w:bottom w:val="none" w:sz="0" w:space="0" w:color="auto"/>
                <w:right w:val="none" w:sz="0" w:space="0" w:color="auto"/>
              </w:divBdr>
            </w:div>
            <w:div w:id="1011565340">
              <w:marLeft w:val="0"/>
              <w:marRight w:val="0"/>
              <w:marTop w:val="0"/>
              <w:marBottom w:val="0"/>
              <w:divBdr>
                <w:top w:val="none" w:sz="0" w:space="0" w:color="auto"/>
                <w:left w:val="none" w:sz="0" w:space="0" w:color="auto"/>
                <w:bottom w:val="none" w:sz="0" w:space="0" w:color="auto"/>
                <w:right w:val="none" w:sz="0" w:space="0" w:color="auto"/>
              </w:divBdr>
            </w:div>
            <w:div w:id="2113358212">
              <w:marLeft w:val="0"/>
              <w:marRight w:val="0"/>
              <w:marTop w:val="0"/>
              <w:marBottom w:val="0"/>
              <w:divBdr>
                <w:top w:val="none" w:sz="0" w:space="0" w:color="auto"/>
                <w:left w:val="none" w:sz="0" w:space="0" w:color="auto"/>
                <w:bottom w:val="none" w:sz="0" w:space="0" w:color="auto"/>
                <w:right w:val="none" w:sz="0" w:space="0" w:color="auto"/>
              </w:divBdr>
            </w:div>
          </w:divsChild>
        </w:div>
        <w:div w:id="1271664573">
          <w:marLeft w:val="0"/>
          <w:marRight w:val="0"/>
          <w:marTop w:val="0"/>
          <w:marBottom w:val="0"/>
          <w:divBdr>
            <w:top w:val="none" w:sz="0" w:space="0" w:color="auto"/>
            <w:left w:val="none" w:sz="0" w:space="0" w:color="auto"/>
            <w:bottom w:val="none" w:sz="0" w:space="0" w:color="auto"/>
            <w:right w:val="none" w:sz="0" w:space="0" w:color="auto"/>
          </w:divBdr>
        </w:div>
        <w:div w:id="1434785167">
          <w:marLeft w:val="0"/>
          <w:marRight w:val="0"/>
          <w:marTop w:val="0"/>
          <w:marBottom w:val="0"/>
          <w:divBdr>
            <w:top w:val="none" w:sz="0" w:space="0" w:color="auto"/>
            <w:left w:val="none" w:sz="0" w:space="0" w:color="auto"/>
            <w:bottom w:val="none" w:sz="0" w:space="0" w:color="auto"/>
            <w:right w:val="none" w:sz="0" w:space="0" w:color="auto"/>
          </w:divBdr>
        </w:div>
        <w:div w:id="798692526">
          <w:marLeft w:val="0"/>
          <w:marRight w:val="0"/>
          <w:marTop w:val="0"/>
          <w:marBottom w:val="0"/>
          <w:divBdr>
            <w:top w:val="none" w:sz="0" w:space="0" w:color="auto"/>
            <w:left w:val="none" w:sz="0" w:space="0" w:color="auto"/>
            <w:bottom w:val="none" w:sz="0" w:space="0" w:color="auto"/>
            <w:right w:val="none" w:sz="0" w:space="0" w:color="auto"/>
          </w:divBdr>
        </w:div>
        <w:div w:id="1959139901">
          <w:marLeft w:val="0"/>
          <w:marRight w:val="0"/>
          <w:marTop w:val="0"/>
          <w:marBottom w:val="0"/>
          <w:divBdr>
            <w:top w:val="none" w:sz="0" w:space="0" w:color="auto"/>
            <w:left w:val="none" w:sz="0" w:space="0" w:color="auto"/>
            <w:bottom w:val="none" w:sz="0" w:space="0" w:color="auto"/>
            <w:right w:val="none" w:sz="0" w:space="0" w:color="auto"/>
          </w:divBdr>
        </w:div>
        <w:div w:id="614365139">
          <w:marLeft w:val="0"/>
          <w:marRight w:val="0"/>
          <w:marTop w:val="0"/>
          <w:marBottom w:val="0"/>
          <w:divBdr>
            <w:top w:val="none" w:sz="0" w:space="0" w:color="auto"/>
            <w:left w:val="none" w:sz="0" w:space="0" w:color="auto"/>
            <w:bottom w:val="none" w:sz="0" w:space="0" w:color="auto"/>
            <w:right w:val="none" w:sz="0" w:space="0" w:color="auto"/>
          </w:divBdr>
        </w:div>
        <w:div w:id="1751342181">
          <w:marLeft w:val="0"/>
          <w:marRight w:val="0"/>
          <w:marTop w:val="0"/>
          <w:marBottom w:val="0"/>
          <w:divBdr>
            <w:top w:val="none" w:sz="0" w:space="0" w:color="auto"/>
            <w:left w:val="none" w:sz="0" w:space="0" w:color="auto"/>
            <w:bottom w:val="none" w:sz="0" w:space="0" w:color="auto"/>
            <w:right w:val="none" w:sz="0" w:space="0" w:color="auto"/>
          </w:divBdr>
          <w:divsChild>
            <w:div w:id="1532494950">
              <w:marLeft w:val="0"/>
              <w:marRight w:val="0"/>
              <w:marTop w:val="0"/>
              <w:marBottom w:val="0"/>
              <w:divBdr>
                <w:top w:val="none" w:sz="0" w:space="0" w:color="auto"/>
                <w:left w:val="none" w:sz="0" w:space="0" w:color="auto"/>
                <w:bottom w:val="none" w:sz="0" w:space="0" w:color="auto"/>
                <w:right w:val="none" w:sz="0" w:space="0" w:color="auto"/>
              </w:divBdr>
            </w:div>
            <w:div w:id="1314680416">
              <w:marLeft w:val="0"/>
              <w:marRight w:val="0"/>
              <w:marTop w:val="0"/>
              <w:marBottom w:val="0"/>
              <w:divBdr>
                <w:top w:val="none" w:sz="0" w:space="0" w:color="auto"/>
                <w:left w:val="none" w:sz="0" w:space="0" w:color="auto"/>
                <w:bottom w:val="none" w:sz="0" w:space="0" w:color="auto"/>
                <w:right w:val="none" w:sz="0" w:space="0" w:color="auto"/>
              </w:divBdr>
            </w:div>
            <w:div w:id="45875760">
              <w:marLeft w:val="0"/>
              <w:marRight w:val="0"/>
              <w:marTop w:val="0"/>
              <w:marBottom w:val="0"/>
              <w:divBdr>
                <w:top w:val="none" w:sz="0" w:space="0" w:color="auto"/>
                <w:left w:val="none" w:sz="0" w:space="0" w:color="auto"/>
                <w:bottom w:val="none" w:sz="0" w:space="0" w:color="auto"/>
                <w:right w:val="none" w:sz="0" w:space="0" w:color="auto"/>
              </w:divBdr>
            </w:div>
            <w:div w:id="1225487242">
              <w:marLeft w:val="0"/>
              <w:marRight w:val="0"/>
              <w:marTop w:val="0"/>
              <w:marBottom w:val="0"/>
              <w:divBdr>
                <w:top w:val="none" w:sz="0" w:space="0" w:color="auto"/>
                <w:left w:val="none" w:sz="0" w:space="0" w:color="auto"/>
                <w:bottom w:val="none" w:sz="0" w:space="0" w:color="auto"/>
                <w:right w:val="none" w:sz="0" w:space="0" w:color="auto"/>
              </w:divBdr>
            </w:div>
            <w:div w:id="787628429">
              <w:marLeft w:val="0"/>
              <w:marRight w:val="0"/>
              <w:marTop w:val="0"/>
              <w:marBottom w:val="0"/>
              <w:divBdr>
                <w:top w:val="none" w:sz="0" w:space="0" w:color="auto"/>
                <w:left w:val="none" w:sz="0" w:space="0" w:color="auto"/>
                <w:bottom w:val="none" w:sz="0" w:space="0" w:color="auto"/>
                <w:right w:val="none" w:sz="0" w:space="0" w:color="auto"/>
              </w:divBdr>
            </w:div>
          </w:divsChild>
        </w:div>
        <w:div w:id="442312497">
          <w:marLeft w:val="0"/>
          <w:marRight w:val="0"/>
          <w:marTop w:val="0"/>
          <w:marBottom w:val="0"/>
          <w:divBdr>
            <w:top w:val="none" w:sz="0" w:space="0" w:color="auto"/>
            <w:left w:val="none" w:sz="0" w:space="0" w:color="auto"/>
            <w:bottom w:val="none" w:sz="0" w:space="0" w:color="auto"/>
            <w:right w:val="none" w:sz="0" w:space="0" w:color="auto"/>
          </w:divBdr>
          <w:divsChild>
            <w:div w:id="874197864">
              <w:marLeft w:val="0"/>
              <w:marRight w:val="0"/>
              <w:marTop w:val="0"/>
              <w:marBottom w:val="0"/>
              <w:divBdr>
                <w:top w:val="none" w:sz="0" w:space="0" w:color="auto"/>
                <w:left w:val="none" w:sz="0" w:space="0" w:color="auto"/>
                <w:bottom w:val="none" w:sz="0" w:space="0" w:color="auto"/>
                <w:right w:val="none" w:sz="0" w:space="0" w:color="auto"/>
              </w:divBdr>
            </w:div>
            <w:div w:id="678041545">
              <w:marLeft w:val="0"/>
              <w:marRight w:val="0"/>
              <w:marTop w:val="0"/>
              <w:marBottom w:val="0"/>
              <w:divBdr>
                <w:top w:val="none" w:sz="0" w:space="0" w:color="auto"/>
                <w:left w:val="none" w:sz="0" w:space="0" w:color="auto"/>
                <w:bottom w:val="none" w:sz="0" w:space="0" w:color="auto"/>
                <w:right w:val="none" w:sz="0" w:space="0" w:color="auto"/>
              </w:divBdr>
            </w:div>
            <w:div w:id="1886678237">
              <w:marLeft w:val="0"/>
              <w:marRight w:val="0"/>
              <w:marTop w:val="0"/>
              <w:marBottom w:val="0"/>
              <w:divBdr>
                <w:top w:val="none" w:sz="0" w:space="0" w:color="auto"/>
                <w:left w:val="none" w:sz="0" w:space="0" w:color="auto"/>
                <w:bottom w:val="none" w:sz="0" w:space="0" w:color="auto"/>
                <w:right w:val="none" w:sz="0" w:space="0" w:color="auto"/>
              </w:divBdr>
            </w:div>
            <w:div w:id="706445119">
              <w:marLeft w:val="0"/>
              <w:marRight w:val="0"/>
              <w:marTop w:val="0"/>
              <w:marBottom w:val="0"/>
              <w:divBdr>
                <w:top w:val="none" w:sz="0" w:space="0" w:color="auto"/>
                <w:left w:val="none" w:sz="0" w:space="0" w:color="auto"/>
                <w:bottom w:val="none" w:sz="0" w:space="0" w:color="auto"/>
                <w:right w:val="none" w:sz="0" w:space="0" w:color="auto"/>
              </w:divBdr>
            </w:div>
            <w:div w:id="901985925">
              <w:marLeft w:val="0"/>
              <w:marRight w:val="0"/>
              <w:marTop w:val="0"/>
              <w:marBottom w:val="0"/>
              <w:divBdr>
                <w:top w:val="none" w:sz="0" w:space="0" w:color="auto"/>
                <w:left w:val="none" w:sz="0" w:space="0" w:color="auto"/>
                <w:bottom w:val="none" w:sz="0" w:space="0" w:color="auto"/>
                <w:right w:val="none" w:sz="0" w:space="0" w:color="auto"/>
              </w:divBdr>
            </w:div>
          </w:divsChild>
        </w:div>
        <w:div w:id="1796678959">
          <w:marLeft w:val="0"/>
          <w:marRight w:val="0"/>
          <w:marTop w:val="0"/>
          <w:marBottom w:val="0"/>
          <w:divBdr>
            <w:top w:val="none" w:sz="0" w:space="0" w:color="auto"/>
            <w:left w:val="none" w:sz="0" w:space="0" w:color="auto"/>
            <w:bottom w:val="none" w:sz="0" w:space="0" w:color="auto"/>
            <w:right w:val="none" w:sz="0" w:space="0" w:color="auto"/>
          </w:divBdr>
          <w:divsChild>
            <w:div w:id="610630652">
              <w:marLeft w:val="0"/>
              <w:marRight w:val="0"/>
              <w:marTop w:val="0"/>
              <w:marBottom w:val="0"/>
              <w:divBdr>
                <w:top w:val="none" w:sz="0" w:space="0" w:color="auto"/>
                <w:left w:val="none" w:sz="0" w:space="0" w:color="auto"/>
                <w:bottom w:val="none" w:sz="0" w:space="0" w:color="auto"/>
                <w:right w:val="none" w:sz="0" w:space="0" w:color="auto"/>
              </w:divBdr>
            </w:div>
            <w:div w:id="257249175">
              <w:marLeft w:val="0"/>
              <w:marRight w:val="0"/>
              <w:marTop w:val="0"/>
              <w:marBottom w:val="0"/>
              <w:divBdr>
                <w:top w:val="none" w:sz="0" w:space="0" w:color="auto"/>
                <w:left w:val="none" w:sz="0" w:space="0" w:color="auto"/>
                <w:bottom w:val="none" w:sz="0" w:space="0" w:color="auto"/>
                <w:right w:val="none" w:sz="0" w:space="0" w:color="auto"/>
              </w:divBdr>
            </w:div>
            <w:div w:id="505025903">
              <w:marLeft w:val="0"/>
              <w:marRight w:val="0"/>
              <w:marTop w:val="0"/>
              <w:marBottom w:val="0"/>
              <w:divBdr>
                <w:top w:val="none" w:sz="0" w:space="0" w:color="auto"/>
                <w:left w:val="none" w:sz="0" w:space="0" w:color="auto"/>
                <w:bottom w:val="none" w:sz="0" w:space="0" w:color="auto"/>
                <w:right w:val="none" w:sz="0" w:space="0" w:color="auto"/>
              </w:divBdr>
            </w:div>
            <w:div w:id="1657683514">
              <w:marLeft w:val="0"/>
              <w:marRight w:val="0"/>
              <w:marTop w:val="0"/>
              <w:marBottom w:val="0"/>
              <w:divBdr>
                <w:top w:val="none" w:sz="0" w:space="0" w:color="auto"/>
                <w:left w:val="none" w:sz="0" w:space="0" w:color="auto"/>
                <w:bottom w:val="none" w:sz="0" w:space="0" w:color="auto"/>
                <w:right w:val="none" w:sz="0" w:space="0" w:color="auto"/>
              </w:divBdr>
            </w:div>
            <w:div w:id="154149820">
              <w:marLeft w:val="0"/>
              <w:marRight w:val="0"/>
              <w:marTop w:val="0"/>
              <w:marBottom w:val="0"/>
              <w:divBdr>
                <w:top w:val="none" w:sz="0" w:space="0" w:color="auto"/>
                <w:left w:val="none" w:sz="0" w:space="0" w:color="auto"/>
                <w:bottom w:val="none" w:sz="0" w:space="0" w:color="auto"/>
                <w:right w:val="none" w:sz="0" w:space="0" w:color="auto"/>
              </w:divBdr>
            </w:div>
          </w:divsChild>
        </w:div>
        <w:div w:id="230043965">
          <w:marLeft w:val="0"/>
          <w:marRight w:val="0"/>
          <w:marTop w:val="0"/>
          <w:marBottom w:val="0"/>
          <w:divBdr>
            <w:top w:val="none" w:sz="0" w:space="0" w:color="auto"/>
            <w:left w:val="none" w:sz="0" w:space="0" w:color="auto"/>
            <w:bottom w:val="none" w:sz="0" w:space="0" w:color="auto"/>
            <w:right w:val="none" w:sz="0" w:space="0" w:color="auto"/>
          </w:divBdr>
          <w:divsChild>
            <w:div w:id="1229995467">
              <w:marLeft w:val="0"/>
              <w:marRight w:val="0"/>
              <w:marTop w:val="0"/>
              <w:marBottom w:val="0"/>
              <w:divBdr>
                <w:top w:val="none" w:sz="0" w:space="0" w:color="auto"/>
                <w:left w:val="none" w:sz="0" w:space="0" w:color="auto"/>
                <w:bottom w:val="none" w:sz="0" w:space="0" w:color="auto"/>
                <w:right w:val="none" w:sz="0" w:space="0" w:color="auto"/>
              </w:divBdr>
            </w:div>
            <w:div w:id="930772229">
              <w:marLeft w:val="0"/>
              <w:marRight w:val="0"/>
              <w:marTop w:val="0"/>
              <w:marBottom w:val="0"/>
              <w:divBdr>
                <w:top w:val="none" w:sz="0" w:space="0" w:color="auto"/>
                <w:left w:val="none" w:sz="0" w:space="0" w:color="auto"/>
                <w:bottom w:val="none" w:sz="0" w:space="0" w:color="auto"/>
                <w:right w:val="none" w:sz="0" w:space="0" w:color="auto"/>
              </w:divBdr>
            </w:div>
            <w:div w:id="2128158259">
              <w:marLeft w:val="0"/>
              <w:marRight w:val="0"/>
              <w:marTop w:val="0"/>
              <w:marBottom w:val="0"/>
              <w:divBdr>
                <w:top w:val="none" w:sz="0" w:space="0" w:color="auto"/>
                <w:left w:val="none" w:sz="0" w:space="0" w:color="auto"/>
                <w:bottom w:val="none" w:sz="0" w:space="0" w:color="auto"/>
                <w:right w:val="none" w:sz="0" w:space="0" w:color="auto"/>
              </w:divBdr>
            </w:div>
            <w:div w:id="884410502">
              <w:marLeft w:val="0"/>
              <w:marRight w:val="0"/>
              <w:marTop w:val="0"/>
              <w:marBottom w:val="0"/>
              <w:divBdr>
                <w:top w:val="none" w:sz="0" w:space="0" w:color="auto"/>
                <w:left w:val="none" w:sz="0" w:space="0" w:color="auto"/>
                <w:bottom w:val="none" w:sz="0" w:space="0" w:color="auto"/>
                <w:right w:val="none" w:sz="0" w:space="0" w:color="auto"/>
              </w:divBdr>
            </w:div>
          </w:divsChild>
        </w:div>
        <w:div w:id="982471267">
          <w:marLeft w:val="0"/>
          <w:marRight w:val="0"/>
          <w:marTop w:val="0"/>
          <w:marBottom w:val="0"/>
          <w:divBdr>
            <w:top w:val="none" w:sz="0" w:space="0" w:color="auto"/>
            <w:left w:val="none" w:sz="0" w:space="0" w:color="auto"/>
            <w:bottom w:val="none" w:sz="0" w:space="0" w:color="auto"/>
            <w:right w:val="none" w:sz="0" w:space="0" w:color="auto"/>
          </w:divBdr>
          <w:divsChild>
            <w:div w:id="45842147">
              <w:marLeft w:val="0"/>
              <w:marRight w:val="0"/>
              <w:marTop w:val="0"/>
              <w:marBottom w:val="0"/>
              <w:divBdr>
                <w:top w:val="none" w:sz="0" w:space="0" w:color="auto"/>
                <w:left w:val="none" w:sz="0" w:space="0" w:color="auto"/>
                <w:bottom w:val="none" w:sz="0" w:space="0" w:color="auto"/>
                <w:right w:val="none" w:sz="0" w:space="0" w:color="auto"/>
              </w:divBdr>
            </w:div>
            <w:div w:id="30762731">
              <w:marLeft w:val="0"/>
              <w:marRight w:val="0"/>
              <w:marTop w:val="0"/>
              <w:marBottom w:val="0"/>
              <w:divBdr>
                <w:top w:val="none" w:sz="0" w:space="0" w:color="auto"/>
                <w:left w:val="none" w:sz="0" w:space="0" w:color="auto"/>
                <w:bottom w:val="none" w:sz="0" w:space="0" w:color="auto"/>
                <w:right w:val="none" w:sz="0" w:space="0" w:color="auto"/>
              </w:divBdr>
            </w:div>
            <w:div w:id="1814371548">
              <w:marLeft w:val="0"/>
              <w:marRight w:val="0"/>
              <w:marTop w:val="0"/>
              <w:marBottom w:val="0"/>
              <w:divBdr>
                <w:top w:val="none" w:sz="0" w:space="0" w:color="auto"/>
                <w:left w:val="none" w:sz="0" w:space="0" w:color="auto"/>
                <w:bottom w:val="none" w:sz="0" w:space="0" w:color="auto"/>
                <w:right w:val="none" w:sz="0" w:space="0" w:color="auto"/>
              </w:divBdr>
            </w:div>
            <w:div w:id="500437373">
              <w:marLeft w:val="0"/>
              <w:marRight w:val="0"/>
              <w:marTop w:val="0"/>
              <w:marBottom w:val="0"/>
              <w:divBdr>
                <w:top w:val="none" w:sz="0" w:space="0" w:color="auto"/>
                <w:left w:val="none" w:sz="0" w:space="0" w:color="auto"/>
                <w:bottom w:val="none" w:sz="0" w:space="0" w:color="auto"/>
                <w:right w:val="none" w:sz="0" w:space="0" w:color="auto"/>
              </w:divBdr>
            </w:div>
            <w:div w:id="134954603">
              <w:marLeft w:val="0"/>
              <w:marRight w:val="0"/>
              <w:marTop w:val="0"/>
              <w:marBottom w:val="0"/>
              <w:divBdr>
                <w:top w:val="none" w:sz="0" w:space="0" w:color="auto"/>
                <w:left w:val="none" w:sz="0" w:space="0" w:color="auto"/>
                <w:bottom w:val="none" w:sz="0" w:space="0" w:color="auto"/>
                <w:right w:val="none" w:sz="0" w:space="0" w:color="auto"/>
              </w:divBdr>
            </w:div>
          </w:divsChild>
        </w:div>
        <w:div w:id="114567377">
          <w:marLeft w:val="0"/>
          <w:marRight w:val="0"/>
          <w:marTop w:val="0"/>
          <w:marBottom w:val="0"/>
          <w:divBdr>
            <w:top w:val="none" w:sz="0" w:space="0" w:color="auto"/>
            <w:left w:val="none" w:sz="0" w:space="0" w:color="auto"/>
            <w:bottom w:val="none" w:sz="0" w:space="0" w:color="auto"/>
            <w:right w:val="none" w:sz="0" w:space="0" w:color="auto"/>
          </w:divBdr>
          <w:divsChild>
            <w:div w:id="1139372737">
              <w:marLeft w:val="0"/>
              <w:marRight w:val="0"/>
              <w:marTop w:val="0"/>
              <w:marBottom w:val="0"/>
              <w:divBdr>
                <w:top w:val="none" w:sz="0" w:space="0" w:color="auto"/>
                <w:left w:val="none" w:sz="0" w:space="0" w:color="auto"/>
                <w:bottom w:val="none" w:sz="0" w:space="0" w:color="auto"/>
                <w:right w:val="none" w:sz="0" w:space="0" w:color="auto"/>
              </w:divBdr>
            </w:div>
            <w:div w:id="11148607">
              <w:marLeft w:val="0"/>
              <w:marRight w:val="0"/>
              <w:marTop w:val="0"/>
              <w:marBottom w:val="0"/>
              <w:divBdr>
                <w:top w:val="none" w:sz="0" w:space="0" w:color="auto"/>
                <w:left w:val="none" w:sz="0" w:space="0" w:color="auto"/>
                <w:bottom w:val="none" w:sz="0" w:space="0" w:color="auto"/>
                <w:right w:val="none" w:sz="0" w:space="0" w:color="auto"/>
              </w:divBdr>
            </w:div>
            <w:div w:id="421684761">
              <w:marLeft w:val="0"/>
              <w:marRight w:val="0"/>
              <w:marTop w:val="0"/>
              <w:marBottom w:val="0"/>
              <w:divBdr>
                <w:top w:val="none" w:sz="0" w:space="0" w:color="auto"/>
                <w:left w:val="none" w:sz="0" w:space="0" w:color="auto"/>
                <w:bottom w:val="none" w:sz="0" w:space="0" w:color="auto"/>
                <w:right w:val="none" w:sz="0" w:space="0" w:color="auto"/>
              </w:divBdr>
            </w:div>
            <w:div w:id="67927565">
              <w:marLeft w:val="0"/>
              <w:marRight w:val="0"/>
              <w:marTop w:val="0"/>
              <w:marBottom w:val="0"/>
              <w:divBdr>
                <w:top w:val="none" w:sz="0" w:space="0" w:color="auto"/>
                <w:left w:val="none" w:sz="0" w:space="0" w:color="auto"/>
                <w:bottom w:val="none" w:sz="0" w:space="0" w:color="auto"/>
                <w:right w:val="none" w:sz="0" w:space="0" w:color="auto"/>
              </w:divBdr>
            </w:div>
            <w:div w:id="1159423534">
              <w:marLeft w:val="0"/>
              <w:marRight w:val="0"/>
              <w:marTop w:val="0"/>
              <w:marBottom w:val="0"/>
              <w:divBdr>
                <w:top w:val="none" w:sz="0" w:space="0" w:color="auto"/>
                <w:left w:val="none" w:sz="0" w:space="0" w:color="auto"/>
                <w:bottom w:val="none" w:sz="0" w:space="0" w:color="auto"/>
                <w:right w:val="none" w:sz="0" w:space="0" w:color="auto"/>
              </w:divBdr>
            </w:div>
          </w:divsChild>
        </w:div>
        <w:div w:id="1860118480">
          <w:marLeft w:val="0"/>
          <w:marRight w:val="0"/>
          <w:marTop w:val="0"/>
          <w:marBottom w:val="0"/>
          <w:divBdr>
            <w:top w:val="none" w:sz="0" w:space="0" w:color="auto"/>
            <w:left w:val="none" w:sz="0" w:space="0" w:color="auto"/>
            <w:bottom w:val="none" w:sz="0" w:space="0" w:color="auto"/>
            <w:right w:val="none" w:sz="0" w:space="0" w:color="auto"/>
          </w:divBdr>
          <w:divsChild>
            <w:div w:id="1834450805">
              <w:marLeft w:val="0"/>
              <w:marRight w:val="0"/>
              <w:marTop w:val="0"/>
              <w:marBottom w:val="0"/>
              <w:divBdr>
                <w:top w:val="none" w:sz="0" w:space="0" w:color="auto"/>
                <w:left w:val="none" w:sz="0" w:space="0" w:color="auto"/>
                <w:bottom w:val="none" w:sz="0" w:space="0" w:color="auto"/>
                <w:right w:val="none" w:sz="0" w:space="0" w:color="auto"/>
              </w:divBdr>
            </w:div>
            <w:div w:id="1488209705">
              <w:marLeft w:val="0"/>
              <w:marRight w:val="0"/>
              <w:marTop w:val="0"/>
              <w:marBottom w:val="0"/>
              <w:divBdr>
                <w:top w:val="none" w:sz="0" w:space="0" w:color="auto"/>
                <w:left w:val="none" w:sz="0" w:space="0" w:color="auto"/>
                <w:bottom w:val="none" w:sz="0" w:space="0" w:color="auto"/>
                <w:right w:val="none" w:sz="0" w:space="0" w:color="auto"/>
              </w:divBdr>
            </w:div>
            <w:div w:id="1833177357">
              <w:marLeft w:val="0"/>
              <w:marRight w:val="0"/>
              <w:marTop w:val="0"/>
              <w:marBottom w:val="0"/>
              <w:divBdr>
                <w:top w:val="none" w:sz="0" w:space="0" w:color="auto"/>
                <w:left w:val="none" w:sz="0" w:space="0" w:color="auto"/>
                <w:bottom w:val="none" w:sz="0" w:space="0" w:color="auto"/>
                <w:right w:val="none" w:sz="0" w:space="0" w:color="auto"/>
              </w:divBdr>
            </w:div>
            <w:div w:id="988243362">
              <w:marLeft w:val="0"/>
              <w:marRight w:val="0"/>
              <w:marTop w:val="0"/>
              <w:marBottom w:val="0"/>
              <w:divBdr>
                <w:top w:val="none" w:sz="0" w:space="0" w:color="auto"/>
                <w:left w:val="none" w:sz="0" w:space="0" w:color="auto"/>
                <w:bottom w:val="none" w:sz="0" w:space="0" w:color="auto"/>
                <w:right w:val="none" w:sz="0" w:space="0" w:color="auto"/>
              </w:divBdr>
            </w:div>
            <w:div w:id="610165810">
              <w:marLeft w:val="0"/>
              <w:marRight w:val="0"/>
              <w:marTop w:val="0"/>
              <w:marBottom w:val="0"/>
              <w:divBdr>
                <w:top w:val="none" w:sz="0" w:space="0" w:color="auto"/>
                <w:left w:val="none" w:sz="0" w:space="0" w:color="auto"/>
                <w:bottom w:val="none" w:sz="0" w:space="0" w:color="auto"/>
                <w:right w:val="none" w:sz="0" w:space="0" w:color="auto"/>
              </w:divBdr>
            </w:div>
          </w:divsChild>
        </w:div>
        <w:div w:id="1263763146">
          <w:marLeft w:val="0"/>
          <w:marRight w:val="0"/>
          <w:marTop w:val="0"/>
          <w:marBottom w:val="0"/>
          <w:divBdr>
            <w:top w:val="none" w:sz="0" w:space="0" w:color="auto"/>
            <w:left w:val="none" w:sz="0" w:space="0" w:color="auto"/>
            <w:bottom w:val="none" w:sz="0" w:space="0" w:color="auto"/>
            <w:right w:val="none" w:sz="0" w:space="0" w:color="auto"/>
          </w:divBdr>
          <w:divsChild>
            <w:div w:id="1470123349">
              <w:marLeft w:val="0"/>
              <w:marRight w:val="0"/>
              <w:marTop w:val="0"/>
              <w:marBottom w:val="0"/>
              <w:divBdr>
                <w:top w:val="none" w:sz="0" w:space="0" w:color="auto"/>
                <w:left w:val="none" w:sz="0" w:space="0" w:color="auto"/>
                <w:bottom w:val="none" w:sz="0" w:space="0" w:color="auto"/>
                <w:right w:val="none" w:sz="0" w:space="0" w:color="auto"/>
              </w:divBdr>
            </w:div>
            <w:div w:id="357699006">
              <w:marLeft w:val="0"/>
              <w:marRight w:val="0"/>
              <w:marTop w:val="0"/>
              <w:marBottom w:val="0"/>
              <w:divBdr>
                <w:top w:val="none" w:sz="0" w:space="0" w:color="auto"/>
                <w:left w:val="none" w:sz="0" w:space="0" w:color="auto"/>
                <w:bottom w:val="none" w:sz="0" w:space="0" w:color="auto"/>
                <w:right w:val="none" w:sz="0" w:space="0" w:color="auto"/>
              </w:divBdr>
            </w:div>
            <w:div w:id="1629240249">
              <w:marLeft w:val="0"/>
              <w:marRight w:val="0"/>
              <w:marTop w:val="0"/>
              <w:marBottom w:val="0"/>
              <w:divBdr>
                <w:top w:val="none" w:sz="0" w:space="0" w:color="auto"/>
                <w:left w:val="none" w:sz="0" w:space="0" w:color="auto"/>
                <w:bottom w:val="none" w:sz="0" w:space="0" w:color="auto"/>
                <w:right w:val="none" w:sz="0" w:space="0" w:color="auto"/>
              </w:divBdr>
            </w:div>
            <w:div w:id="893081397">
              <w:marLeft w:val="0"/>
              <w:marRight w:val="0"/>
              <w:marTop w:val="0"/>
              <w:marBottom w:val="0"/>
              <w:divBdr>
                <w:top w:val="none" w:sz="0" w:space="0" w:color="auto"/>
                <w:left w:val="none" w:sz="0" w:space="0" w:color="auto"/>
                <w:bottom w:val="none" w:sz="0" w:space="0" w:color="auto"/>
                <w:right w:val="none" w:sz="0" w:space="0" w:color="auto"/>
              </w:divBdr>
            </w:div>
            <w:div w:id="775104620">
              <w:marLeft w:val="0"/>
              <w:marRight w:val="0"/>
              <w:marTop w:val="0"/>
              <w:marBottom w:val="0"/>
              <w:divBdr>
                <w:top w:val="none" w:sz="0" w:space="0" w:color="auto"/>
                <w:left w:val="none" w:sz="0" w:space="0" w:color="auto"/>
                <w:bottom w:val="none" w:sz="0" w:space="0" w:color="auto"/>
                <w:right w:val="none" w:sz="0" w:space="0" w:color="auto"/>
              </w:divBdr>
            </w:div>
          </w:divsChild>
        </w:div>
        <w:div w:id="1454985805">
          <w:marLeft w:val="0"/>
          <w:marRight w:val="0"/>
          <w:marTop w:val="0"/>
          <w:marBottom w:val="0"/>
          <w:divBdr>
            <w:top w:val="none" w:sz="0" w:space="0" w:color="auto"/>
            <w:left w:val="none" w:sz="0" w:space="0" w:color="auto"/>
            <w:bottom w:val="none" w:sz="0" w:space="0" w:color="auto"/>
            <w:right w:val="none" w:sz="0" w:space="0" w:color="auto"/>
          </w:divBdr>
          <w:divsChild>
            <w:div w:id="1028066732">
              <w:marLeft w:val="0"/>
              <w:marRight w:val="0"/>
              <w:marTop w:val="0"/>
              <w:marBottom w:val="0"/>
              <w:divBdr>
                <w:top w:val="none" w:sz="0" w:space="0" w:color="auto"/>
                <w:left w:val="none" w:sz="0" w:space="0" w:color="auto"/>
                <w:bottom w:val="none" w:sz="0" w:space="0" w:color="auto"/>
                <w:right w:val="none" w:sz="0" w:space="0" w:color="auto"/>
              </w:divBdr>
            </w:div>
            <w:div w:id="229846246">
              <w:marLeft w:val="0"/>
              <w:marRight w:val="0"/>
              <w:marTop w:val="0"/>
              <w:marBottom w:val="0"/>
              <w:divBdr>
                <w:top w:val="none" w:sz="0" w:space="0" w:color="auto"/>
                <w:left w:val="none" w:sz="0" w:space="0" w:color="auto"/>
                <w:bottom w:val="none" w:sz="0" w:space="0" w:color="auto"/>
                <w:right w:val="none" w:sz="0" w:space="0" w:color="auto"/>
              </w:divBdr>
            </w:div>
            <w:div w:id="1654025999">
              <w:marLeft w:val="0"/>
              <w:marRight w:val="0"/>
              <w:marTop w:val="0"/>
              <w:marBottom w:val="0"/>
              <w:divBdr>
                <w:top w:val="none" w:sz="0" w:space="0" w:color="auto"/>
                <w:left w:val="none" w:sz="0" w:space="0" w:color="auto"/>
                <w:bottom w:val="none" w:sz="0" w:space="0" w:color="auto"/>
                <w:right w:val="none" w:sz="0" w:space="0" w:color="auto"/>
              </w:divBdr>
            </w:div>
            <w:div w:id="1101871333">
              <w:marLeft w:val="0"/>
              <w:marRight w:val="0"/>
              <w:marTop w:val="0"/>
              <w:marBottom w:val="0"/>
              <w:divBdr>
                <w:top w:val="none" w:sz="0" w:space="0" w:color="auto"/>
                <w:left w:val="none" w:sz="0" w:space="0" w:color="auto"/>
                <w:bottom w:val="none" w:sz="0" w:space="0" w:color="auto"/>
                <w:right w:val="none" w:sz="0" w:space="0" w:color="auto"/>
              </w:divBdr>
            </w:div>
            <w:div w:id="131562854">
              <w:marLeft w:val="0"/>
              <w:marRight w:val="0"/>
              <w:marTop w:val="0"/>
              <w:marBottom w:val="0"/>
              <w:divBdr>
                <w:top w:val="none" w:sz="0" w:space="0" w:color="auto"/>
                <w:left w:val="none" w:sz="0" w:space="0" w:color="auto"/>
                <w:bottom w:val="none" w:sz="0" w:space="0" w:color="auto"/>
                <w:right w:val="none" w:sz="0" w:space="0" w:color="auto"/>
              </w:divBdr>
            </w:div>
          </w:divsChild>
        </w:div>
        <w:div w:id="1199591425">
          <w:marLeft w:val="0"/>
          <w:marRight w:val="0"/>
          <w:marTop w:val="0"/>
          <w:marBottom w:val="0"/>
          <w:divBdr>
            <w:top w:val="none" w:sz="0" w:space="0" w:color="auto"/>
            <w:left w:val="none" w:sz="0" w:space="0" w:color="auto"/>
            <w:bottom w:val="none" w:sz="0" w:space="0" w:color="auto"/>
            <w:right w:val="none" w:sz="0" w:space="0" w:color="auto"/>
          </w:divBdr>
          <w:divsChild>
            <w:div w:id="1655912506">
              <w:marLeft w:val="0"/>
              <w:marRight w:val="0"/>
              <w:marTop w:val="0"/>
              <w:marBottom w:val="0"/>
              <w:divBdr>
                <w:top w:val="none" w:sz="0" w:space="0" w:color="auto"/>
                <w:left w:val="none" w:sz="0" w:space="0" w:color="auto"/>
                <w:bottom w:val="none" w:sz="0" w:space="0" w:color="auto"/>
                <w:right w:val="none" w:sz="0" w:space="0" w:color="auto"/>
              </w:divBdr>
            </w:div>
            <w:div w:id="311297524">
              <w:marLeft w:val="0"/>
              <w:marRight w:val="0"/>
              <w:marTop w:val="0"/>
              <w:marBottom w:val="0"/>
              <w:divBdr>
                <w:top w:val="none" w:sz="0" w:space="0" w:color="auto"/>
                <w:left w:val="none" w:sz="0" w:space="0" w:color="auto"/>
                <w:bottom w:val="none" w:sz="0" w:space="0" w:color="auto"/>
                <w:right w:val="none" w:sz="0" w:space="0" w:color="auto"/>
              </w:divBdr>
            </w:div>
            <w:div w:id="1625233526">
              <w:marLeft w:val="0"/>
              <w:marRight w:val="0"/>
              <w:marTop w:val="0"/>
              <w:marBottom w:val="0"/>
              <w:divBdr>
                <w:top w:val="none" w:sz="0" w:space="0" w:color="auto"/>
                <w:left w:val="none" w:sz="0" w:space="0" w:color="auto"/>
                <w:bottom w:val="none" w:sz="0" w:space="0" w:color="auto"/>
                <w:right w:val="none" w:sz="0" w:space="0" w:color="auto"/>
              </w:divBdr>
            </w:div>
            <w:div w:id="1944074636">
              <w:marLeft w:val="0"/>
              <w:marRight w:val="0"/>
              <w:marTop w:val="0"/>
              <w:marBottom w:val="0"/>
              <w:divBdr>
                <w:top w:val="none" w:sz="0" w:space="0" w:color="auto"/>
                <w:left w:val="none" w:sz="0" w:space="0" w:color="auto"/>
                <w:bottom w:val="none" w:sz="0" w:space="0" w:color="auto"/>
                <w:right w:val="none" w:sz="0" w:space="0" w:color="auto"/>
              </w:divBdr>
            </w:div>
          </w:divsChild>
        </w:div>
        <w:div w:id="1193345124">
          <w:marLeft w:val="0"/>
          <w:marRight w:val="0"/>
          <w:marTop w:val="0"/>
          <w:marBottom w:val="0"/>
          <w:divBdr>
            <w:top w:val="none" w:sz="0" w:space="0" w:color="auto"/>
            <w:left w:val="none" w:sz="0" w:space="0" w:color="auto"/>
            <w:bottom w:val="none" w:sz="0" w:space="0" w:color="auto"/>
            <w:right w:val="none" w:sz="0" w:space="0" w:color="auto"/>
          </w:divBdr>
        </w:div>
        <w:div w:id="1956054807">
          <w:marLeft w:val="0"/>
          <w:marRight w:val="0"/>
          <w:marTop w:val="0"/>
          <w:marBottom w:val="0"/>
          <w:divBdr>
            <w:top w:val="none" w:sz="0" w:space="0" w:color="auto"/>
            <w:left w:val="none" w:sz="0" w:space="0" w:color="auto"/>
            <w:bottom w:val="none" w:sz="0" w:space="0" w:color="auto"/>
            <w:right w:val="none" w:sz="0" w:space="0" w:color="auto"/>
          </w:divBdr>
        </w:div>
        <w:div w:id="1954743573">
          <w:marLeft w:val="0"/>
          <w:marRight w:val="0"/>
          <w:marTop w:val="0"/>
          <w:marBottom w:val="0"/>
          <w:divBdr>
            <w:top w:val="none" w:sz="0" w:space="0" w:color="auto"/>
            <w:left w:val="none" w:sz="0" w:space="0" w:color="auto"/>
            <w:bottom w:val="none" w:sz="0" w:space="0" w:color="auto"/>
            <w:right w:val="none" w:sz="0" w:space="0" w:color="auto"/>
          </w:divBdr>
        </w:div>
        <w:div w:id="2054233650">
          <w:marLeft w:val="0"/>
          <w:marRight w:val="0"/>
          <w:marTop w:val="0"/>
          <w:marBottom w:val="0"/>
          <w:divBdr>
            <w:top w:val="none" w:sz="0" w:space="0" w:color="auto"/>
            <w:left w:val="none" w:sz="0" w:space="0" w:color="auto"/>
            <w:bottom w:val="none" w:sz="0" w:space="0" w:color="auto"/>
            <w:right w:val="none" w:sz="0" w:space="0" w:color="auto"/>
          </w:divBdr>
        </w:div>
        <w:div w:id="1867476852">
          <w:marLeft w:val="0"/>
          <w:marRight w:val="0"/>
          <w:marTop w:val="0"/>
          <w:marBottom w:val="0"/>
          <w:divBdr>
            <w:top w:val="none" w:sz="0" w:space="0" w:color="auto"/>
            <w:left w:val="none" w:sz="0" w:space="0" w:color="auto"/>
            <w:bottom w:val="none" w:sz="0" w:space="0" w:color="auto"/>
            <w:right w:val="none" w:sz="0" w:space="0" w:color="auto"/>
          </w:divBdr>
        </w:div>
        <w:div w:id="1631400334">
          <w:marLeft w:val="0"/>
          <w:marRight w:val="0"/>
          <w:marTop w:val="0"/>
          <w:marBottom w:val="0"/>
          <w:divBdr>
            <w:top w:val="none" w:sz="0" w:space="0" w:color="auto"/>
            <w:left w:val="none" w:sz="0" w:space="0" w:color="auto"/>
            <w:bottom w:val="none" w:sz="0" w:space="0" w:color="auto"/>
            <w:right w:val="none" w:sz="0" w:space="0" w:color="auto"/>
          </w:divBdr>
        </w:div>
        <w:div w:id="779645435">
          <w:marLeft w:val="0"/>
          <w:marRight w:val="0"/>
          <w:marTop w:val="0"/>
          <w:marBottom w:val="0"/>
          <w:divBdr>
            <w:top w:val="none" w:sz="0" w:space="0" w:color="auto"/>
            <w:left w:val="none" w:sz="0" w:space="0" w:color="auto"/>
            <w:bottom w:val="none" w:sz="0" w:space="0" w:color="auto"/>
            <w:right w:val="none" w:sz="0" w:space="0" w:color="auto"/>
          </w:divBdr>
        </w:div>
        <w:div w:id="1245578231">
          <w:marLeft w:val="0"/>
          <w:marRight w:val="0"/>
          <w:marTop w:val="0"/>
          <w:marBottom w:val="0"/>
          <w:divBdr>
            <w:top w:val="none" w:sz="0" w:space="0" w:color="auto"/>
            <w:left w:val="none" w:sz="0" w:space="0" w:color="auto"/>
            <w:bottom w:val="none" w:sz="0" w:space="0" w:color="auto"/>
            <w:right w:val="none" w:sz="0" w:space="0" w:color="auto"/>
          </w:divBdr>
        </w:div>
        <w:div w:id="287662546">
          <w:marLeft w:val="0"/>
          <w:marRight w:val="0"/>
          <w:marTop w:val="0"/>
          <w:marBottom w:val="0"/>
          <w:divBdr>
            <w:top w:val="none" w:sz="0" w:space="0" w:color="auto"/>
            <w:left w:val="none" w:sz="0" w:space="0" w:color="auto"/>
            <w:bottom w:val="none" w:sz="0" w:space="0" w:color="auto"/>
            <w:right w:val="none" w:sz="0" w:space="0" w:color="auto"/>
          </w:divBdr>
        </w:div>
        <w:div w:id="1800414486">
          <w:marLeft w:val="0"/>
          <w:marRight w:val="0"/>
          <w:marTop w:val="0"/>
          <w:marBottom w:val="0"/>
          <w:divBdr>
            <w:top w:val="none" w:sz="0" w:space="0" w:color="auto"/>
            <w:left w:val="none" w:sz="0" w:space="0" w:color="auto"/>
            <w:bottom w:val="none" w:sz="0" w:space="0" w:color="auto"/>
            <w:right w:val="none" w:sz="0" w:space="0" w:color="auto"/>
          </w:divBdr>
        </w:div>
        <w:div w:id="1426802882">
          <w:marLeft w:val="0"/>
          <w:marRight w:val="0"/>
          <w:marTop w:val="0"/>
          <w:marBottom w:val="0"/>
          <w:divBdr>
            <w:top w:val="none" w:sz="0" w:space="0" w:color="auto"/>
            <w:left w:val="none" w:sz="0" w:space="0" w:color="auto"/>
            <w:bottom w:val="none" w:sz="0" w:space="0" w:color="auto"/>
            <w:right w:val="none" w:sz="0" w:space="0" w:color="auto"/>
          </w:divBdr>
        </w:div>
        <w:div w:id="1715226706">
          <w:marLeft w:val="0"/>
          <w:marRight w:val="0"/>
          <w:marTop w:val="0"/>
          <w:marBottom w:val="0"/>
          <w:divBdr>
            <w:top w:val="none" w:sz="0" w:space="0" w:color="auto"/>
            <w:left w:val="none" w:sz="0" w:space="0" w:color="auto"/>
            <w:bottom w:val="none" w:sz="0" w:space="0" w:color="auto"/>
            <w:right w:val="none" w:sz="0" w:space="0" w:color="auto"/>
          </w:divBdr>
        </w:div>
        <w:div w:id="70585516">
          <w:marLeft w:val="0"/>
          <w:marRight w:val="0"/>
          <w:marTop w:val="0"/>
          <w:marBottom w:val="0"/>
          <w:divBdr>
            <w:top w:val="none" w:sz="0" w:space="0" w:color="auto"/>
            <w:left w:val="none" w:sz="0" w:space="0" w:color="auto"/>
            <w:bottom w:val="none" w:sz="0" w:space="0" w:color="auto"/>
            <w:right w:val="none" w:sz="0" w:space="0" w:color="auto"/>
          </w:divBdr>
        </w:div>
        <w:div w:id="1036276299">
          <w:marLeft w:val="0"/>
          <w:marRight w:val="0"/>
          <w:marTop w:val="0"/>
          <w:marBottom w:val="0"/>
          <w:divBdr>
            <w:top w:val="none" w:sz="0" w:space="0" w:color="auto"/>
            <w:left w:val="none" w:sz="0" w:space="0" w:color="auto"/>
            <w:bottom w:val="none" w:sz="0" w:space="0" w:color="auto"/>
            <w:right w:val="none" w:sz="0" w:space="0" w:color="auto"/>
          </w:divBdr>
        </w:div>
        <w:div w:id="519248248">
          <w:marLeft w:val="0"/>
          <w:marRight w:val="0"/>
          <w:marTop w:val="0"/>
          <w:marBottom w:val="0"/>
          <w:divBdr>
            <w:top w:val="none" w:sz="0" w:space="0" w:color="auto"/>
            <w:left w:val="none" w:sz="0" w:space="0" w:color="auto"/>
            <w:bottom w:val="none" w:sz="0" w:space="0" w:color="auto"/>
            <w:right w:val="none" w:sz="0" w:space="0" w:color="auto"/>
          </w:divBdr>
        </w:div>
        <w:div w:id="548801445">
          <w:marLeft w:val="0"/>
          <w:marRight w:val="0"/>
          <w:marTop w:val="0"/>
          <w:marBottom w:val="0"/>
          <w:divBdr>
            <w:top w:val="none" w:sz="0" w:space="0" w:color="auto"/>
            <w:left w:val="none" w:sz="0" w:space="0" w:color="auto"/>
            <w:bottom w:val="none" w:sz="0" w:space="0" w:color="auto"/>
            <w:right w:val="none" w:sz="0" w:space="0" w:color="auto"/>
          </w:divBdr>
        </w:div>
        <w:div w:id="1378505926">
          <w:marLeft w:val="0"/>
          <w:marRight w:val="0"/>
          <w:marTop w:val="0"/>
          <w:marBottom w:val="0"/>
          <w:divBdr>
            <w:top w:val="none" w:sz="0" w:space="0" w:color="auto"/>
            <w:left w:val="none" w:sz="0" w:space="0" w:color="auto"/>
            <w:bottom w:val="none" w:sz="0" w:space="0" w:color="auto"/>
            <w:right w:val="none" w:sz="0" w:space="0" w:color="auto"/>
          </w:divBdr>
        </w:div>
        <w:div w:id="1411153344">
          <w:marLeft w:val="0"/>
          <w:marRight w:val="0"/>
          <w:marTop w:val="0"/>
          <w:marBottom w:val="0"/>
          <w:divBdr>
            <w:top w:val="none" w:sz="0" w:space="0" w:color="auto"/>
            <w:left w:val="none" w:sz="0" w:space="0" w:color="auto"/>
            <w:bottom w:val="none" w:sz="0" w:space="0" w:color="auto"/>
            <w:right w:val="none" w:sz="0" w:space="0" w:color="auto"/>
          </w:divBdr>
        </w:div>
        <w:div w:id="1372269985">
          <w:marLeft w:val="0"/>
          <w:marRight w:val="0"/>
          <w:marTop w:val="0"/>
          <w:marBottom w:val="0"/>
          <w:divBdr>
            <w:top w:val="none" w:sz="0" w:space="0" w:color="auto"/>
            <w:left w:val="none" w:sz="0" w:space="0" w:color="auto"/>
            <w:bottom w:val="none" w:sz="0" w:space="0" w:color="auto"/>
            <w:right w:val="none" w:sz="0" w:space="0" w:color="auto"/>
          </w:divBdr>
        </w:div>
        <w:div w:id="103156272">
          <w:marLeft w:val="0"/>
          <w:marRight w:val="0"/>
          <w:marTop w:val="0"/>
          <w:marBottom w:val="0"/>
          <w:divBdr>
            <w:top w:val="none" w:sz="0" w:space="0" w:color="auto"/>
            <w:left w:val="none" w:sz="0" w:space="0" w:color="auto"/>
            <w:bottom w:val="none" w:sz="0" w:space="0" w:color="auto"/>
            <w:right w:val="none" w:sz="0" w:space="0" w:color="auto"/>
          </w:divBdr>
        </w:div>
        <w:div w:id="1605765729">
          <w:marLeft w:val="0"/>
          <w:marRight w:val="0"/>
          <w:marTop w:val="0"/>
          <w:marBottom w:val="0"/>
          <w:divBdr>
            <w:top w:val="none" w:sz="0" w:space="0" w:color="auto"/>
            <w:left w:val="none" w:sz="0" w:space="0" w:color="auto"/>
            <w:bottom w:val="none" w:sz="0" w:space="0" w:color="auto"/>
            <w:right w:val="none" w:sz="0" w:space="0" w:color="auto"/>
          </w:divBdr>
        </w:div>
        <w:div w:id="670186373">
          <w:marLeft w:val="0"/>
          <w:marRight w:val="0"/>
          <w:marTop w:val="0"/>
          <w:marBottom w:val="0"/>
          <w:divBdr>
            <w:top w:val="none" w:sz="0" w:space="0" w:color="auto"/>
            <w:left w:val="none" w:sz="0" w:space="0" w:color="auto"/>
            <w:bottom w:val="none" w:sz="0" w:space="0" w:color="auto"/>
            <w:right w:val="none" w:sz="0" w:space="0" w:color="auto"/>
          </w:divBdr>
        </w:div>
        <w:div w:id="1723361579">
          <w:marLeft w:val="0"/>
          <w:marRight w:val="0"/>
          <w:marTop w:val="0"/>
          <w:marBottom w:val="0"/>
          <w:divBdr>
            <w:top w:val="none" w:sz="0" w:space="0" w:color="auto"/>
            <w:left w:val="none" w:sz="0" w:space="0" w:color="auto"/>
            <w:bottom w:val="none" w:sz="0" w:space="0" w:color="auto"/>
            <w:right w:val="none" w:sz="0" w:space="0" w:color="auto"/>
          </w:divBdr>
        </w:div>
        <w:div w:id="831914604">
          <w:marLeft w:val="0"/>
          <w:marRight w:val="0"/>
          <w:marTop w:val="0"/>
          <w:marBottom w:val="0"/>
          <w:divBdr>
            <w:top w:val="none" w:sz="0" w:space="0" w:color="auto"/>
            <w:left w:val="none" w:sz="0" w:space="0" w:color="auto"/>
            <w:bottom w:val="none" w:sz="0" w:space="0" w:color="auto"/>
            <w:right w:val="none" w:sz="0" w:space="0" w:color="auto"/>
          </w:divBdr>
        </w:div>
        <w:div w:id="1753118045">
          <w:marLeft w:val="0"/>
          <w:marRight w:val="0"/>
          <w:marTop w:val="0"/>
          <w:marBottom w:val="0"/>
          <w:divBdr>
            <w:top w:val="none" w:sz="0" w:space="0" w:color="auto"/>
            <w:left w:val="none" w:sz="0" w:space="0" w:color="auto"/>
            <w:bottom w:val="none" w:sz="0" w:space="0" w:color="auto"/>
            <w:right w:val="none" w:sz="0" w:space="0" w:color="auto"/>
          </w:divBdr>
        </w:div>
        <w:div w:id="583153087">
          <w:marLeft w:val="0"/>
          <w:marRight w:val="0"/>
          <w:marTop w:val="0"/>
          <w:marBottom w:val="0"/>
          <w:divBdr>
            <w:top w:val="none" w:sz="0" w:space="0" w:color="auto"/>
            <w:left w:val="none" w:sz="0" w:space="0" w:color="auto"/>
            <w:bottom w:val="none" w:sz="0" w:space="0" w:color="auto"/>
            <w:right w:val="none" w:sz="0" w:space="0" w:color="auto"/>
          </w:divBdr>
          <w:divsChild>
            <w:div w:id="688070684">
              <w:marLeft w:val="0"/>
              <w:marRight w:val="0"/>
              <w:marTop w:val="0"/>
              <w:marBottom w:val="0"/>
              <w:divBdr>
                <w:top w:val="none" w:sz="0" w:space="0" w:color="auto"/>
                <w:left w:val="none" w:sz="0" w:space="0" w:color="auto"/>
                <w:bottom w:val="none" w:sz="0" w:space="0" w:color="auto"/>
                <w:right w:val="none" w:sz="0" w:space="0" w:color="auto"/>
              </w:divBdr>
            </w:div>
            <w:div w:id="1434083847">
              <w:marLeft w:val="0"/>
              <w:marRight w:val="0"/>
              <w:marTop w:val="0"/>
              <w:marBottom w:val="0"/>
              <w:divBdr>
                <w:top w:val="none" w:sz="0" w:space="0" w:color="auto"/>
                <w:left w:val="none" w:sz="0" w:space="0" w:color="auto"/>
                <w:bottom w:val="none" w:sz="0" w:space="0" w:color="auto"/>
                <w:right w:val="none" w:sz="0" w:space="0" w:color="auto"/>
              </w:divBdr>
            </w:div>
            <w:div w:id="1087002074">
              <w:marLeft w:val="0"/>
              <w:marRight w:val="0"/>
              <w:marTop w:val="0"/>
              <w:marBottom w:val="0"/>
              <w:divBdr>
                <w:top w:val="none" w:sz="0" w:space="0" w:color="auto"/>
                <w:left w:val="none" w:sz="0" w:space="0" w:color="auto"/>
                <w:bottom w:val="none" w:sz="0" w:space="0" w:color="auto"/>
                <w:right w:val="none" w:sz="0" w:space="0" w:color="auto"/>
              </w:divBdr>
            </w:div>
            <w:div w:id="120346192">
              <w:marLeft w:val="0"/>
              <w:marRight w:val="0"/>
              <w:marTop w:val="0"/>
              <w:marBottom w:val="0"/>
              <w:divBdr>
                <w:top w:val="none" w:sz="0" w:space="0" w:color="auto"/>
                <w:left w:val="none" w:sz="0" w:space="0" w:color="auto"/>
                <w:bottom w:val="none" w:sz="0" w:space="0" w:color="auto"/>
                <w:right w:val="none" w:sz="0" w:space="0" w:color="auto"/>
              </w:divBdr>
            </w:div>
            <w:div w:id="1875194577">
              <w:marLeft w:val="0"/>
              <w:marRight w:val="0"/>
              <w:marTop w:val="0"/>
              <w:marBottom w:val="0"/>
              <w:divBdr>
                <w:top w:val="none" w:sz="0" w:space="0" w:color="auto"/>
                <w:left w:val="none" w:sz="0" w:space="0" w:color="auto"/>
                <w:bottom w:val="none" w:sz="0" w:space="0" w:color="auto"/>
                <w:right w:val="none" w:sz="0" w:space="0" w:color="auto"/>
              </w:divBdr>
            </w:div>
          </w:divsChild>
        </w:div>
        <w:div w:id="2021658800">
          <w:marLeft w:val="0"/>
          <w:marRight w:val="0"/>
          <w:marTop w:val="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
            <w:div w:id="340396874">
              <w:marLeft w:val="0"/>
              <w:marRight w:val="0"/>
              <w:marTop w:val="0"/>
              <w:marBottom w:val="0"/>
              <w:divBdr>
                <w:top w:val="none" w:sz="0" w:space="0" w:color="auto"/>
                <w:left w:val="none" w:sz="0" w:space="0" w:color="auto"/>
                <w:bottom w:val="none" w:sz="0" w:space="0" w:color="auto"/>
                <w:right w:val="none" w:sz="0" w:space="0" w:color="auto"/>
              </w:divBdr>
            </w:div>
            <w:div w:id="943457872">
              <w:marLeft w:val="0"/>
              <w:marRight w:val="0"/>
              <w:marTop w:val="0"/>
              <w:marBottom w:val="0"/>
              <w:divBdr>
                <w:top w:val="none" w:sz="0" w:space="0" w:color="auto"/>
                <w:left w:val="none" w:sz="0" w:space="0" w:color="auto"/>
                <w:bottom w:val="none" w:sz="0" w:space="0" w:color="auto"/>
                <w:right w:val="none" w:sz="0" w:space="0" w:color="auto"/>
              </w:divBdr>
            </w:div>
            <w:div w:id="946229169">
              <w:marLeft w:val="0"/>
              <w:marRight w:val="0"/>
              <w:marTop w:val="0"/>
              <w:marBottom w:val="0"/>
              <w:divBdr>
                <w:top w:val="none" w:sz="0" w:space="0" w:color="auto"/>
                <w:left w:val="none" w:sz="0" w:space="0" w:color="auto"/>
                <w:bottom w:val="none" w:sz="0" w:space="0" w:color="auto"/>
                <w:right w:val="none" w:sz="0" w:space="0" w:color="auto"/>
              </w:divBdr>
            </w:div>
            <w:div w:id="1705517588">
              <w:marLeft w:val="0"/>
              <w:marRight w:val="0"/>
              <w:marTop w:val="0"/>
              <w:marBottom w:val="0"/>
              <w:divBdr>
                <w:top w:val="none" w:sz="0" w:space="0" w:color="auto"/>
                <w:left w:val="none" w:sz="0" w:space="0" w:color="auto"/>
                <w:bottom w:val="none" w:sz="0" w:space="0" w:color="auto"/>
                <w:right w:val="none" w:sz="0" w:space="0" w:color="auto"/>
              </w:divBdr>
            </w:div>
          </w:divsChild>
        </w:div>
        <w:div w:id="972514897">
          <w:marLeft w:val="0"/>
          <w:marRight w:val="0"/>
          <w:marTop w:val="0"/>
          <w:marBottom w:val="0"/>
          <w:divBdr>
            <w:top w:val="none" w:sz="0" w:space="0" w:color="auto"/>
            <w:left w:val="none" w:sz="0" w:space="0" w:color="auto"/>
            <w:bottom w:val="none" w:sz="0" w:space="0" w:color="auto"/>
            <w:right w:val="none" w:sz="0" w:space="0" w:color="auto"/>
          </w:divBdr>
          <w:divsChild>
            <w:div w:id="743995432">
              <w:marLeft w:val="0"/>
              <w:marRight w:val="0"/>
              <w:marTop w:val="0"/>
              <w:marBottom w:val="0"/>
              <w:divBdr>
                <w:top w:val="none" w:sz="0" w:space="0" w:color="auto"/>
                <w:left w:val="none" w:sz="0" w:space="0" w:color="auto"/>
                <w:bottom w:val="none" w:sz="0" w:space="0" w:color="auto"/>
                <w:right w:val="none" w:sz="0" w:space="0" w:color="auto"/>
              </w:divBdr>
            </w:div>
            <w:div w:id="1852798608">
              <w:marLeft w:val="0"/>
              <w:marRight w:val="0"/>
              <w:marTop w:val="0"/>
              <w:marBottom w:val="0"/>
              <w:divBdr>
                <w:top w:val="none" w:sz="0" w:space="0" w:color="auto"/>
                <w:left w:val="none" w:sz="0" w:space="0" w:color="auto"/>
                <w:bottom w:val="none" w:sz="0" w:space="0" w:color="auto"/>
                <w:right w:val="none" w:sz="0" w:space="0" w:color="auto"/>
              </w:divBdr>
            </w:div>
            <w:div w:id="318660633">
              <w:marLeft w:val="0"/>
              <w:marRight w:val="0"/>
              <w:marTop w:val="0"/>
              <w:marBottom w:val="0"/>
              <w:divBdr>
                <w:top w:val="none" w:sz="0" w:space="0" w:color="auto"/>
                <w:left w:val="none" w:sz="0" w:space="0" w:color="auto"/>
                <w:bottom w:val="none" w:sz="0" w:space="0" w:color="auto"/>
                <w:right w:val="none" w:sz="0" w:space="0" w:color="auto"/>
              </w:divBdr>
            </w:div>
            <w:div w:id="1315992887">
              <w:marLeft w:val="0"/>
              <w:marRight w:val="0"/>
              <w:marTop w:val="0"/>
              <w:marBottom w:val="0"/>
              <w:divBdr>
                <w:top w:val="none" w:sz="0" w:space="0" w:color="auto"/>
                <w:left w:val="none" w:sz="0" w:space="0" w:color="auto"/>
                <w:bottom w:val="none" w:sz="0" w:space="0" w:color="auto"/>
                <w:right w:val="none" w:sz="0" w:space="0" w:color="auto"/>
              </w:divBdr>
            </w:div>
            <w:div w:id="267129355">
              <w:marLeft w:val="0"/>
              <w:marRight w:val="0"/>
              <w:marTop w:val="0"/>
              <w:marBottom w:val="0"/>
              <w:divBdr>
                <w:top w:val="none" w:sz="0" w:space="0" w:color="auto"/>
                <w:left w:val="none" w:sz="0" w:space="0" w:color="auto"/>
                <w:bottom w:val="none" w:sz="0" w:space="0" w:color="auto"/>
                <w:right w:val="none" w:sz="0" w:space="0" w:color="auto"/>
              </w:divBdr>
            </w:div>
          </w:divsChild>
        </w:div>
        <w:div w:id="1721585734">
          <w:marLeft w:val="0"/>
          <w:marRight w:val="0"/>
          <w:marTop w:val="0"/>
          <w:marBottom w:val="0"/>
          <w:divBdr>
            <w:top w:val="none" w:sz="0" w:space="0" w:color="auto"/>
            <w:left w:val="none" w:sz="0" w:space="0" w:color="auto"/>
            <w:bottom w:val="none" w:sz="0" w:space="0" w:color="auto"/>
            <w:right w:val="none" w:sz="0" w:space="0" w:color="auto"/>
          </w:divBdr>
        </w:div>
      </w:divsChild>
    </w:div>
    <w:div w:id="962273452">
      <w:bodyDiv w:val="1"/>
      <w:marLeft w:val="0"/>
      <w:marRight w:val="0"/>
      <w:marTop w:val="0"/>
      <w:marBottom w:val="0"/>
      <w:divBdr>
        <w:top w:val="none" w:sz="0" w:space="0" w:color="auto"/>
        <w:left w:val="none" w:sz="0" w:space="0" w:color="auto"/>
        <w:bottom w:val="none" w:sz="0" w:space="0" w:color="auto"/>
        <w:right w:val="none" w:sz="0" w:space="0" w:color="auto"/>
      </w:divBdr>
    </w:div>
    <w:div w:id="1058628606">
      <w:bodyDiv w:val="1"/>
      <w:marLeft w:val="0"/>
      <w:marRight w:val="0"/>
      <w:marTop w:val="0"/>
      <w:marBottom w:val="0"/>
      <w:divBdr>
        <w:top w:val="none" w:sz="0" w:space="0" w:color="auto"/>
        <w:left w:val="none" w:sz="0" w:space="0" w:color="auto"/>
        <w:bottom w:val="none" w:sz="0" w:space="0" w:color="auto"/>
        <w:right w:val="none" w:sz="0" w:space="0" w:color="auto"/>
      </w:divBdr>
    </w:div>
    <w:div w:id="1082145685">
      <w:bodyDiv w:val="1"/>
      <w:marLeft w:val="0"/>
      <w:marRight w:val="0"/>
      <w:marTop w:val="0"/>
      <w:marBottom w:val="0"/>
      <w:divBdr>
        <w:top w:val="none" w:sz="0" w:space="0" w:color="auto"/>
        <w:left w:val="none" w:sz="0" w:space="0" w:color="auto"/>
        <w:bottom w:val="none" w:sz="0" w:space="0" w:color="auto"/>
        <w:right w:val="none" w:sz="0" w:space="0" w:color="auto"/>
      </w:divBdr>
    </w:div>
    <w:div w:id="1099912206">
      <w:bodyDiv w:val="1"/>
      <w:marLeft w:val="0"/>
      <w:marRight w:val="0"/>
      <w:marTop w:val="0"/>
      <w:marBottom w:val="0"/>
      <w:divBdr>
        <w:top w:val="none" w:sz="0" w:space="0" w:color="auto"/>
        <w:left w:val="none" w:sz="0" w:space="0" w:color="auto"/>
        <w:bottom w:val="none" w:sz="0" w:space="0" w:color="auto"/>
        <w:right w:val="none" w:sz="0" w:space="0" w:color="auto"/>
      </w:divBdr>
    </w:div>
    <w:div w:id="1106922924">
      <w:bodyDiv w:val="1"/>
      <w:marLeft w:val="0"/>
      <w:marRight w:val="0"/>
      <w:marTop w:val="0"/>
      <w:marBottom w:val="0"/>
      <w:divBdr>
        <w:top w:val="none" w:sz="0" w:space="0" w:color="auto"/>
        <w:left w:val="none" w:sz="0" w:space="0" w:color="auto"/>
        <w:bottom w:val="none" w:sz="0" w:space="0" w:color="auto"/>
        <w:right w:val="none" w:sz="0" w:space="0" w:color="auto"/>
      </w:divBdr>
    </w:div>
    <w:div w:id="1135947021">
      <w:bodyDiv w:val="1"/>
      <w:marLeft w:val="0"/>
      <w:marRight w:val="0"/>
      <w:marTop w:val="0"/>
      <w:marBottom w:val="0"/>
      <w:divBdr>
        <w:top w:val="none" w:sz="0" w:space="0" w:color="auto"/>
        <w:left w:val="none" w:sz="0" w:space="0" w:color="auto"/>
        <w:bottom w:val="none" w:sz="0" w:space="0" w:color="auto"/>
        <w:right w:val="none" w:sz="0" w:space="0" w:color="auto"/>
      </w:divBdr>
    </w:div>
    <w:div w:id="1136685098">
      <w:bodyDiv w:val="1"/>
      <w:marLeft w:val="0"/>
      <w:marRight w:val="0"/>
      <w:marTop w:val="0"/>
      <w:marBottom w:val="0"/>
      <w:divBdr>
        <w:top w:val="none" w:sz="0" w:space="0" w:color="auto"/>
        <w:left w:val="none" w:sz="0" w:space="0" w:color="auto"/>
        <w:bottom w:val="none" w:sz="0" w:space="0" w:color="auto"/>
        <w:right w:val="none" w:sz="0" w:space="0" w:color="auto"/>
      </w:divBdr>
    </w:div>
    <w:div w:id="1207062042">
      <w:bodyDiv w:val="1"/>
      <w:marLeft w:val="0"/>
      <w:marRight w:val="0"/>
      <w:marTop w:val="0"/>
      <w:marBottom w:val="0"/>
      <w:divBdr>
        <w:top w:val="none" w:sz="0" w:space="0" w:color="auto"/>
        <w:left w:val="none" w:sz="0" w:space="0" w:color="auto"/>
        <w:bottom w:val="none" w:sz="0" w:space="0" w:color="auto"/>
        <w:right w:val="none" w:sz="0" w:space="0" w:color="auto"/>
      </w:divBdr>
    </w:div>
    <w:div w:id="1224759734">
      <w:bodyDiv w:val="1"/>
      <w:marLeft w:val="0"/>
      <w:marRight w:val="0"/>
      <w:marTop w:val="0"/>
      <w:marBottom w:val="0"/>
      <w:divBdr>
        <w:top w:val="none" w:sz="0" w:space="0" w:color="auto"/>
        <w:left w:val="none" w:sz="0" w:space="0" w:color="auto"/>
        <w:bottom w:val="none" w:sz="0" w:space="0" w:color="auto"/>
        <w:right w:val="none" w:sz="0" w:space="0" w:color="auto"/>
      </w:divBdr>
    </w:div>
    <w:div w:id="1288396816">
      <w:bodyDiv w:val="1"/>
      <w:marLeft w:val="0"/>
      <w:marRight w:val="0"/>
      <w:marTop w:val="0"/>
      <w:marBottom w:val="0"/>
      <w:divBdr>
        <w:top w:val="none" w:sz="0" w:space="0" w:color="auto"/>
        <w:left w:val="none" w:sz="0" w:space="0" w:color="auto"/>
        <w:bottom w:val="none" w:sz="0" w:space="0" w:color="auto"/>
        <w:right w:val="none" w:sz="0" w:space="0" w:color="auto"/>
      </w:divBdr>
    </w:div>
    <w:div w:id="1304312827">
      <w:bodyDiv w:val="1"/>
      <w:marLeft w:val="0"/>
      <w:marRight w:val="0"/>
      <w:marTop w:val="0"/>
      <w:marBottom w:val="0"/>
      <w:divBdr>
        <w:top w:val="none" w:sz="0" w:space="0" w:color="auto"/>
        <w:left w:val="none" w:sz="0" w:space="0" w:color="auto"/>
        <w:bottom w:val="none" w:sz="0" w:space="0" w:color="auto"/>
        <w:right w:val="none" w:sz="0" w:space="0" w:color="auto"/>
      </w:divBdr>
    </w:div>
    <w:div w:id="1338145598">
      <w:bodyDiv w:val="1"/>
      <w:marLeft w:val="0"/>
      <w:marRight w:val="0"/>
      <w:marTop w:val="0"/>
      <w:marBottom w:val="0"/>
      <w:divBdr>
        <w:top w:val="none" w:sz="0" w:space="0" w:color="auto"/>
        <w:left w:val="none" w:sz="0" w:space="0" w:color="auto"/>
        <w:bottom w:val="none" w:sz="0" w:space="0" w:color="auto"/>
        <w:right w:val="none" w:sz="0" w:space="0" w:color="auto"/>
      </w:divBdr>
    </w:div>
    <w:div w:id="1343245108">
      <w:bodyDiv w:val="1"/>
      <w:marLeft w:val="0"/>
      <w:marRight w:val="0"/>
      <w:marTop w:val="0"/>
      <w:marBottom w:val="0"/>
      <w:divBdr>
        <w:top w:val="none" w:sz="0" w:space="0" w:color="auto"/>
        <w:left w:val="none" w:sz="0" w:space="0" w:color="auto"/>
        <w:bottom w:val="none" w:sz="0" w:space="0" w:color="auto"/>
        <w:right w:val="none" w:sz="0" w:space="0" w:color="auto"/>
      </w:divBdr>
    </w:div>
    <w:div w:id="1359507810">
      <w:bodyDiv w:val="1"/>
      <w:marLeft w:val="0"/>
      <w:marRight w:val="0"/>
      <w:marTop w:val="0"/>
      <w:marBottom w:val="0"/>
      <w:divBdr>
        <w:top w:val="none" w:sz="0" w:space="0" w:color="auto"/>
        <w:left w:val="none" w:sz="0" w:space="0" w:color="auto"/>
        <w:bottom w:val="none" w:sz="0" w:space="0" w:color="auto"/>
        <w:right w:val="none" w:sz="0" w:space="0" w:color="auto"/>
      </w:divBdr>
    </w:div>
    <w:div w:id="1418480999">
      <w:bodyDiv w:val="1"/>
      <w:marLeft w:val="0"/>
      <w:marRight w:val="0"/>
      <w:marTop w:val="0"/>
      <w:marBottom w:val="0"/>
      <w:divBdr>
        <w:top w:val="none" w:sz="0" w:space="0" w:color="auto"/>
        <w:left w:val="none" w:sz="0" w:space="0" w:color="auto"/>
        <w:bottom w:val="none" w:sz="0" w:space="0" w:color="auto"/>
        <w:right w:val="none" w:sz="0" w:space="0" w:color="auto"/>
      </w:divBdr>
    </w:div>
    <w:div w:id="1434134662">
      <w:bodyDiv w:val="1"/>
      <w:marLeft w:val="0"/>
      <w:marRight w:val="0"/>
      <w:marTop w:val="0"/>
      <w:marBottom w:val="0"/>
      <w:divBdr>
        <w:top w:val="none" w:sz="0" w:space="0" w:color="auto"/>
        <w:left w:val="none" w:sz="0" w:space="0" w:color="auto"/>
        <w:bottom w:val="none" w:sz="0" w:space="0" w:color="auto"/>
        <w:right w:val="none" w:sz="0" w:space="0" w:color="auto"/>
      </w:divBdr>
      <w:divsChild>
        <w:div w:id="941650587">
          <w:marLeft w:val="0"/>
          <w:marRight w:val="0"/>
          <w:marTop w:val="0"/>
          <w:marBottom w:val="0"/>
          <w:divBdr>
            <w:top w:val="none" w:sz="0" w:space="0" w:color="auto"/>
            <w:left w:val="none" w:sz="0" w:space="0" w:color="auto"/>
            <w:bottom w:val="none" w:sz="0" w:space="0" w:color="auto"/>
            <w:right w:val="none" w:sz="0" w:space="0" w:color="auto"/>
          </w:divBdr>
          <w:divsChild>
            <w:div w:id="2141727426">
              <w:marLeft w:val="0"/>
              <w:marRight w:val="0"/>
              <w:marTop w:val="0"/>
              <w:marBottom w:val="0"/>
              <w:divBdr>
                <w:top w:val="none" w:sz="0" w:space="0" w:color="auto"/>
                <w:left w:val="none" w:sz="0" w:space="0" w:color="auto"/>
                <w:bottom w:val="none" w:sz="0" w:space="0" w:color="auto"/>
                <w:right w:val="none" w:sz="0" w:space="0" w:color="auto"/>
              </w:divBdr>
            </w:div>
            <w:div w:id="1486820510">
              <w:marLeft w:val="0"/>
              <w:marRight w:val="0"/>
              <w:marTop w:val="0"/>
              <w:marBottom w:val="0"/>
              <w:divBdr>
                <w:top w:val="none" w:sz="0" w:space="0" w:color="auto"/>
                <w:left w:val="none" w:sz="0" w:space="0" w:color="auto"/>
                <w:bottom w:val="none" w:sz="0" w:space="0" w:color="auto"/>
                <w:right w:val="none" w:sz="0" w:space="0" w:color="auto"/>
              </w:divBdr>
            </w:div>
            <w:div w:id="1898541357">
              <w:marLeft w:val="0"/>
              <w:marRight w:val="0"/>
              <w:marTop w:val="0"/>
              <w:marBottom w:val="0"/>
              <w:divBdr>
                <w:top w:val="none" w:sz="0" w:space="0" w:color="auto"/>
                <w:left w:val="none" w:sz="0" w:space="0" w:color="auto"/>
                <w:bottom w:val="none" w:sz="0" w:space="0" w:color="auto"/>
                <w:right w:val="none" w:sz="0" w:space="0" w:color="auto"/>
              </w:divBdr>
            </w:div>
            <w:div w:id="1741168160">
              <w:marLeft w:val="0"/>
              <w:marRight w:val="0"/>
              <w:marTop w:val="0"/>
              <w:marBottom w:val="0"/>
              <w:divBdr>
                <w:top w:val="none" w:sz="0" w:space="0" w:color="auto"/>
                <w:left w:val="none" w:sz="0" w:space="0" w:color="auto"/>
                <w:bottom w:val="none" w:sz="0" w:space="0" w:color="auto"/>
                <w:right w:val="none" w:sz="0" w:space="0" w:color="auto"/>
              </w:divBdr>
            </w:div>
            <w:div w:id="1413283914">
              <w:marLeft w:val="0"/>
              <w:marRight w:val="0"/>
              <w:marTop w:val="0"/>
              <w:marBottom w:val="0"/>
              <w:divBdr>
                <w:top w:val="none" w:sz="0" w:space="0" w:color="auto"/>
                <w:left w:val="none" w:sz="0" w:space="0" w:color="auto"/>
                <w:bottom w:val="none" w:sz="0" w:space="0" w:color="auto"/>
                <w:right w:val="none" w:sz="0" w:space="0" w:color="auto"/>
              </w:divBdr>
            </w:div>
            <w:div w:id="492112937">
              <w:marLeft w:val="0"/>
              <w:marRight w:val="0"/>
              <w:marTop w:val="0"/>
              <w:marBottom w:val="0"/>
              <w:divBdr>
                <w:top w:val="none" w:sz="0" w:space="0" w:color="auto"/>
                <w:left w:val="none" w:sz="0" w:space="0" w:color="auto"/>
                <w:bottom w:val="none" w:sz="0" w:space="0" w:color="auto"/>
                <w:right w:val="none" w:sz="0" w:space="0" w:color="auto"/>
              </w:divBdr>
            </w:div>
            <w:div w:id="109865949">
              <w:marLeft w:val="0"/>
              <w:marRight w:val="0"/>
              <w:marTop w:val="0"/>
              <w:marBottom w:val="0"/>
              <w:divBdr>
                <w:top w:val="none" w:sz="0" w:space="0" w:color="auto"/>
                <w:left w:val="none" w:sz="0" w:space="0" w:color="auto"/>
                <w:bottom w:val="none" w:sz="0" w:space="0" w:color="auto"/>
                <w:right w:val="none" w:sz="0" w:space="0" w:color="auto"/>
              </w:divBdr>
            </w:div>
            <w:div w:id="693118985">
              <w:marLeft w:val="0"/>
              <w:marRight w:val="0"/>
              <w:marTop w:val="0"/>
              <w:marBottom w:val="0"/>
              <w:divBdr>
                <w:top w:val="none" w:sz="0" w:space="0" w:color="auto"/>
                <w:left w:val="none" w:sz="0" w:space="0" w:color="auto"/>
                <w:bottom w:val="none" w:sz="0" w:space="0" w:color="auto"/>
                <w:right w:val="none" w:sz="0" w:space="0" w:color="auto"/>
              </w:divBdr>
            </w:div>
            <w:div w:id="20092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449">
      <w:bodyDiv w:val="1"/>
      <w:marLeft w:val="0"/>
      <w:marRight w:val="0"/>
      <w:marTop w:val="0"/>
      <w:marBottom w:val="0"/>
      <w:divBdr>
        <w:top w:val="none" w:sz="0" w:space="0" w:color="auto"/>
        <w:left w:val="none" w:sz="0" w:space="0" w:color="auto"/>
        <w:bottom w:val="none" w:sz="0" w:space="0" w:color="auto"/>
        <w:right w:val="none" w:sz="0" w:space="0" w:color="auto"/>
      </w:divBdr>
    </w:div>
    <w:div w:id="1477454472">
      <w:bodyDiv w:val="1"/>
      <w:marLeft w:val="0"/>
      <w:marRight w:val="0"/>
      <w:marTop w:val="0"/>
      <w:marBottom w:val="0"/>
      <w:divBdr>
        <w:top w:val="none" w:sz="0" w:space="0" w:color="auto"/>
        <w:left w:val="none" w:sz="0" w:space="0" w:color="auto"/>
        <w:bottom w:val="none" w:sz="0" w:space="0" w:color="auto"/>
        <w:right w:val="none" w:sz="0" w:space="0" w:color="auto"/>
      </w:divBdr>
    </w:div>
    <w:div w:id="1496533225">
      <w:bodyDiv w:val="1"/>
      <w:marLeft w:val="0"/>
      <w:marRight w:val="0"/>
      <w:marTop w:val="0"/>
      <w:marBottom w:val="0"/>
      <w:divBdr>
        <w:top w:val="none" w:sz="0" w:space="0" w:color="auto"/>
        <w:left w:val="none" w:sz="0" w:space="0" w:color="auto"/>
        <w:bottom w:val="none" w:sz="0" w:space="0" w:color="auto"/>
        <w:right w:val="none" w:sz="0" w:space="0" w:color="auto"/>
      </w:divBdr>
    </w:div>
    <w:div w:id="1549603971">
      <w:bodyDiv w:val="1"/>
      <w:marLeft w:val="0"/>
      <w:marRight w:val="0"/>
      <w:marTop w:val="0"/>
      <w:marBottom w:val="0"/>
      <w:divBdr>
        <w:top w:val="none" w:sz="0" w:space="0" w:color="auto"/>
        <w:left w:val="none" w:sz="0" w:space="0" w:color="auto"/>
        <w:bottom w:val="none" w:sz="0" w:space="0" w:color="auto"/>
        <w:right w:val="none" w:sz="0" w:space="0" w:color="auto"/>
      </w:divBdr>
    </w:div>
    <w:div w:id="1555199020">
      <w:bodyDiv w:val="1"/>
      <w:marLeft w:val="0"/>
      <w:marRight w:val="0"/>
      <w:marTop w:val="0"/>
      <w:marBottom w:val="0"/>
      <w:divBdr>
        <w:top w:val="none" w:sz="0" w:space="0" w:color="auto"/>
        <w:left w:val="none" w:sz="0" w:space="0" w:color="auto"/>
        <w:bottom w:val="none" w:sz="0" w:space="0" w:color="auto"/>
        <w:right w:val="none" w:sz="0" w:space="0" w:color="auto"/>
      </w:divBdr>
    </w:div>
    <w:div w:id="1560903518">
      <w:bodyDiv w:val="1"/>
      <w:marLeft w:val="0"/>
      <w:marRight w:val="0"/>
      <w:marTop w:val="0"/>
      <w:marBottom w:val="0"/>
      <w:divBdr>
        <w:top w:val="none" w:sz="0" w:space="0" w:color="auto"/>
        <w:left w:val="none" w:sz="0" w:space="0" w:color="auto"/>
        <w:bottom w:val="none" w:sz="0" w:space="0" w:color="auto"/>
        <w:right w:val="none" w:sz="0" w:space="0" w:color="auto"/>
      </w:divBdr>
    </w:div>
    <w:div w:id="1569346062">
      <w:bodyDiv w:val="1"/>
      <w:marLeft w:val="0"/>
      <w:marRight w:val="0"/>
      <w:marTop w:val="0"/>
      <w:marBottom w:val="0"/>
      <w:divBdr>
        <w:top w:val="none" w:sz="0" w:space="0" w:color="auto"/>
        <w:left w:val="none" w:sz="0" w:space="0" w:color="auto"/>
        <w:bottom w:val="none" w:sz="0" w:space="0" w:color="auto"/>
        <w:right w:val="none" w:sz="0" w:space="0" w:color="auto"/>
      </w:divBdr>
    </w:div>
    <w:div w:id="1577593637">
      <w:bodyDiv w:val="1"/>
      <w:marLeft w:val="0"/>
      <w:marRight w:val="0"/>
      <w:marTop w:val="0"/>
      <w:marBottom w:val="0"/>
      <w:divBdr>
        <w:top w:val="none" w:sz="0" w:space="0" w:color="auto"/>
        <w:left w:val="none" w:sz="0" w:space="0" w:color="auto"/>
        <w:bottom w:val="none" w:sz="0" w:space="0" w:color="auto"/>
        <w:right w:val="none" w:sz="0" w:space="0" w:color="auto"/>
      </w:divBdr>
    </w:div>
    <w:div w:id="1579241541">
      <w:bodyDiv w:val="1"/>
      <w:marLeft w:val="0"/>
      <w:marRight w:val="0"/>
      <w:marTop w:val="0"/>
      <w:marBottom w:val="0"/>
      <w:divBdr>
        <w:top w:val="none" w:sz="0" w:space="0" w:color="auto"/>
        <w:left w:val="none" w:sz="0" w:space="0" w:color="auto"/>
        <w:bottom w:val="none" w:sz="0" w:space="0" w:color="auto"/>
        <w:right w:val="none" w:sz="0" w:space="0" w:color="auto"/>
      </w:divBdr>
    </w:div>
    <w:div w:id="1596329924">
      <w:bodyDiv w:val="1"/>
      <w:marLeft w:val="0"/>
      <w:marRight w:val="0"/>
      <w:marTop w:val="0"/>
      <w:marBottom w:val="0"/>
      <w:divBdr>
        <w:top w:val="none" w:sz="0" w:space="0" w:color="auto"/>
        <w:left w:val="none" w:sz="0" w:space="0" w:color="auto"/>
        <w:bottom w:val="none" w:sz="0" w:space="0" w:color="auto"/>
        <w:right w:val="none" w:sz="0" w:space="0" w:color="auto"/>
      </w:divBdr>
    </w:div>
    <w:div w:id="1602493183">
      <w:bodyDiv w:val="1"/>
      <w:marLeft w:val="0"/>
      <w:marRight w:val="0"/>
      <w:marTop w:val="0"/>
      <w:marBottom w:val="0"/>
      <w:divBdr>
        <w:top w:val="none" w:sz="0" w:space="0" w:color="auto"/>
        <w:left w:val="none" w:sz="0" w:space="0" w:color="auto"/>
        <w:bottom w:val="none" w:sz="0" w:space="0" w:color="auto"/>
        <w:right w:val="none" w:sz="0" w:space="0" w:color="auto"/>
      </w:divBdr>
    </w:div>
    <w:div w:id="1630941259">
      <w:bodyDiv w:val="1"/>
      <w:marLeft w:val="0"/>
      <w:marRight w:val="0"/>
      <w:marTop w:val="0"/>
      <w:marBottom w:val="0"/>
      <w:divBdr>
        <w:top w:val="none" w:sz="0" w:space="0" w:color="auto"/>
        <w:left w:val="none" w:sz="0" w:space="0" w:color="auto"/>
        <w:bottom w:val="none" w:sz="0" w:space="0" w:color="auto"/>
        <w:right w:val="none" w:sz="0" w:space="0" w:color="auto"/>
      </w:divBdr>
    </w:div>
    <w:div w:id="1640916077">
      <w:bodyDiv w:val="1"/>
      <w:marLeft w:val="0"/>
      <w:marRight w:val="0"/>
      <w:marTop w:val="0"/>
      <w:marBottom w:val="0"/>
      <w:divBdr>
        <w:top w:val="none" w:sz="0" w:space="0" w:color="auto"/>
        <w:left w:val="none" w:sz="0" w:space="0" w:color="auto"/>
        <w:bottom w:val="none" w:sz="0" w:space="0" w:color="auto"/>
        <w:right w:val="none" w:sz="0" w:space="0" w:color="auto"/>
      </w:divBdr>
      <w:divsChild>
        <w:div w:id="704058289">
          <w:marLeft w:val="0"/>
          <w:marRight w:val="0"/>
          <w:marTop w:val="0"/>
          <w:marBottom w:val="0"/>
          <w:divBdr>
            <w:top w:val="none" w:sz="0" w:space="0" w:color="auto"/>
            <w:left w:val="none" w:sz="0" w:space="0" w:color="auto"/>
            <w:bottom w:val="none" w:sz="0" w:space="0" w:color="auto"/>
            <w:right w:val="none" w:sz="0" w:space="0" w:color="auto"/>
          </w:divBdr>
          <w:divsChild>
            <w:div w:id="525144727">
              <w:marLeft w:val="0"/>
              <w:marRight w:val="0"/>
              <w:marTop w:val="0"/>
              <w:marBottom w:val="0"/>
              <w:divBdr>
                <w:top w:val="none" w:sz="0" w:space="0" w:color="auto"/>
                <w:left w:val="none" w:sz="0" w:space="0" w:color="auto"/>
                <w:bottom w:val="none" w:sz="0" w:space="0" w:color="auto"/>
                <w:right w:val="none" w:sz="0" w:space="0" w:color="auto"/>
              </w:divBdr>
            </w:div>
            <w:div w:id="1940402673">
              <w:marLeft w:val="0"/>
              <w:marRight w:val="0"/>
              <w:marTop w:val="0"/>
              <w:marBottom w:val="0"/>
              <w:divBdr>
                <w:top w:val="none" w:sz="0" w:space="0" w:color="auto"/>
                <w:left w:val="none" w:sz="0" w:space="0" w:color="auto"/>
                <w:bottom w:val="none" w:sz="0" w:space="0" w:color="auto"/>
                <w:right w:val="none" w:sz="0" w:space="0" w:color="auto"/>
              </w:divBdr>
            </w:div>
            <w:div w:id="2039115281">
              <w:marLeft w:val="0"/>
              <w:marRight w:val="0"/>
              <w:marTop w:val="0"/>
              <w:marBottom w:val="0"/>
              <w:divBdr>
                <w:top w:val="none" w:sz="0" w:space="0" w:color="auto"/>
                <w:left w:val="none" w:sz="0" w:space="0" w:color="auto"/>
                <w:bottom w:val="none" w:sz="0" w:space="0" w:color="auto"/>
                <w:right w:val="none" w:sz="0" w:space="0" w:color="auto"/>
              </w:divBdr>
            </w:div>
          </w:divsChild>
        </w:div>
        <w:div w:id="1424258212">
          <w:marLeft w:val="0"/>
          <w:marRight w:val="0"/>
          <w:marTop w:val="0"/>
          <w:marBottom w:val="0"/>
          <w:divBdr>
            <w:top w:val="none" w:sz="0" w:space="0" w:color="auto"/>
            <w:left w:val="none" w:sz="0" w:space="0" w:color="auto"/>
            <w:bottom w:val="none" w:sz="0" w:space="0" w:color="auto"/>
            <w:right w:val="none" w:sz="0" w:space="0" w:color="auto"/>
          </w:divBdr>
          <w:divsChild>
            <w:div w:id="92868864">
              <w:marLeft w:val="0"/>
              <w:marRight w:val="0"/>
              <w:marTop w:val="0"/>
              <w:marBottom w:val="0"/>
              <w:divBdr>
                <w:top w:val="none" w:sz="0" w:space="0" w:color="auto"/>
                <w:left w:val="none" w:sz="0" w:space="0" w:color="auto"/>
                <w:bottom w:val="none" w:sz="0" w:space="0" w:color="auto"/>
                <w:right w:val="none" w:sz="0" w:space="0" w:color="auto"/>
              </w:divBdr>
            </w:div>
            <w:div w:id="801852027">
              <w:marLeft w:val="0"/>
              <w:marRight w:val="0"/>
              <w:marTop w:val="0"/>
              <w:marBottom w:val="0"/>
              <w:divBdr>
                <w:top w:val="none" w:sz="0" w:space="0" w:color="auto"/>
                <w:left w:val="none" w:sz="0" w:space="0" w:color="auto"/>
                <w:bottom w:val="none" w:sz="0" w:space="0" w:color="auto"/>
                <w:right w:val="none" w:sz="0" w:space="0" w:color="auto"/>
              </w:divBdr>
            </w:div>
            <w:div w:id="1954439091">
              <w:marLeft w:val="0"/>
              <w:marRight w:val="0"/>
              <w:marTop w:val="0"/>
              <w:marBottom w:val="0"/>
              <w:divBdr>
                <w:top w:val="none" w:sz="0" w:space="0" w:color="auto"/>
                <w:left w:val="none" w:sz="0" w:space="0" w:color="auto"/>
                <w:bottom w:val="none" w:sz="0" w:space="0" w:color="auto"/>
                <w:right w:val="none" w:sz="0" w:space="0" w:color="auto"/>
              </w:divBdr>
            </w:div>
            <w:div w:id="503130495">
              <w:marLeft w:val="0"/>
              <w:marRight w:val="0"/>
              <w:marTop w:val="0"/>
              <w:marBottom w:val="0"/>
              <w:divBdr>
                <w:top w:val="none" w:sz="0" w:space="0" w:color="auto"/>
                <w:left w:val="none" w:sz="0" w:space="0" w:color="auto"/>
                <w:bottom w:val="none" w:sz="0" w:space="0" w:color="auto"/>
                <w:right w:val="none" w:sz="0" w:space="0" w:color="auto"/>
              </w:divBdr>
            </w:div>
            <w:div w:id="1984462038">
              <w:marLeft w:val="0"/>
              <w:marRight w:val="0"/>
              <w:marTop w:val="0"/>
              <w:marBottom w:val="0"/>
              <w:divBdr>
                <w:top w:val="none" w:sz="0" w:space="0" w:color="auto"/>
                <w:left w:val="none" w:sz="0" w:space="0" w:color="auto"/>
                <w:bottom w:val="none" w:sz="0" w:space="0" w:color="auto"/>
                <w:right w:val="none" w:sz="0" w:space="0" w:color="auto"/>
              </w:divBdr>
            </w:div>
          </w:divsChild>
        </w:div>
        <w:div w:id="464467971">
          <w:marLeft w:val="0"/>
          <w:marRight w:val="0"/>
          <w:marTop w:val="0"/>
          <w:marBottom w:val="0"/>
          <w:divBdr>
            <w:top w:val="none" w:sz="0" w:space="0" w:color="auto"/>
            <w:left w:val="none" w:sz="0" w:space="0" w:color="auto"/>
            <w:bottom w:val="none" w:sz="0" w:space="0" w:color="auto"/>
            <w:right w:val="none" w:sz="0" w:space="0" w:color="auto"/>
          </w:divBdr>
          <w:divsChild>
            <w:div w:id="1453786262">
              <w:marLeft w:val="0"/>
              <w:marRight w:val="0"/>
              <w:marTop w:val="0"/>
              <w:marBottom w:val="0"/>
              <w:divBdr>
                <w:top w:val="none" w:sz="0" w:space="0" w:color="auto"/>
                <w:left w:val="none" w:sz="0" w:space="0" w:color="auto"/>
                <w:bottom w:val="none" w:sz="0" w:space="0" w:color="auto"/>
                <w:right w:val="none" w:sz="0" w:space="0" w:color="auto"/>
              </w:divBdr>
            </w:div>
            <w:div w:id="145709687">
              <w:marLeft w:val="0"/>
              <w:marRight w:val="0"/>
              <w:marTop w:val="0"/>
              <w:marBottom w:val="0"/>
              <w:divBdr>
                <w:top w:val="none" w:sz="0" w:space="0" w:color="auto"/>
                <w:left w:val="none" w:sz="0" w:space="0" w:color="auto"/>
                <w:bottom w:val="none" w:sz="0" w:space="0" w:color="auto"/>
                <w:right w:val="none" w:sz="0" w:space="0" w:color="auto"/>
              </w:divBdr>
            </w:div>
          </w:divsChild>
        </w:div>
        <w:div w:id="2081899956">
          <w:marLeft w:val="0"/>
          <w:marRight w:val="0"/>
          <w:marTop w:val="0"/>
          <w:marBottom w:val="0"/>
          <w:divBdr>
            <w:top w:val="none" w:sz="0" w:space="0" w:color="auto"/>
            <w:left w:val="none" w:sz="0" w:space="0" w:color="auto"/>
            <w:bottom w:val="none" w:sz="0" w:space="0" w:color="auto"/>
            <w:right w:val="none" w:sz="0" w:space="0" w:color="auto"/>
          </w:divBdr>
          <w:divsChild>
            <w:div w:id="1730834894">
              <w:marLeft w:val="0"/>
              <w:marRight w:val="0"/>
              <w:marTop w:val="0"/>
              <w:marBottom w:val="0"/>
              <w:divBdr>
                <w:top w:val="none" w:sz="0" w:space="0" w:color="auto"/>
                <w:left w:val="none" w:sz="0" w:space="0" w:color="auto"/>
                <w:bottom w:val="none" w:sz="0" w:space="0" w:color="auto"/>
                <w:right w:val="none" w:sz="0" w:space="0" w:color="auto"/>
              </w:divBdr>
            </w:div>
            <w:div w:id="640037847">
              <w:marLeft w:val="0"/>
              <w:marRight w:val="0"/>
              <w:marTop w:val="0"/>
              <w:marBottom w:val="0"/>
              <w:divBdr>
                <w:top w:val="none" w:sz="0" w:space="0" w:color="auto"/>
                <w:left w:val="none" w:sz="0" w:space="0" w:color="auto"/>
                <w:bottom w:val="none" w:sz="0" w:space="0" w:color="auto"/>
                <w:right w:val="none" w:sz="0" w:space="0" w:color="auto"/>
              </w:divBdr>
            </w:div>
            <w:div w:id="1243635739">
              <w:marLeft w:val="0"/>
              <w:marRight w:val="0"/>
              <w:marTop w:val="0"/>
              <w:marBottom w:val="0"/>
              <w:divBdr>
                <w:top w:val="none" w:sz="0" w:space="0" w:color="auto"/>
                <w:left w:val="none" w:sz="0" w:space="0" w:color="auto"/>
                <w:bottom w:val="none" w:sz="0" w:space="0" w:color="auto"/>
                <w:right w:val="none" w:sz="0" w:space="0" w:color="auto"/>
              </w:divBdr>
            </w:div>
            <w:div w:id="486289383">
              <w:marLeft w:val="0"/>
              <w:marRight w:val="0"/>
              <w:marTop w:val="0"/>
              <w:marBottom w:val="0"/>
              <w:divBdr>
                <w:top w:val="none" w:sz="0" w:space="0" w:color="auto"/>
                <w:left w:val="none" w:sz="0" w:space="0" w:color="auto"/>
                <w:bottom w:val="none" w:sz="0" w:space="0" w:color="auto"/>
                <w:right w:val="none" w:sz="0" w:space="0" w:color="auto"/>
              </w:divBdr>
            </w:div>
            <w:div w:id="1208224004">
              <w:marLeft w:val="0"/>
              <w:marRight w:val="0"/>
              <w:marTop w:val="0"/>
              <w:marBottom w:val="0"/>
              <w:divBdr>
                <w:top w:val="none" w:sz="0" w:space="0" w:color="auto"/>
                <w:left w:val="none" w:sz="0" w:space="0" w:color="auto"/>
                <w:bottom w:val="none" w:sz="0" w:space="0" w:color="auto"/>
                <w:right w:val="none" w:sz="0" w:space="0" w:color="auto"/>
              </w:divBdr>
            </w:div>
          </w:divsChild>
        </w:div>
        <w:div w:id="2112554683">
          <w:marLeft w:val="0"/>
          <w:marRight w:val="0"/>
          <w:marTop w:val="0"/>
          <w:marBottom w:val="0"/>
          <w:divBdr>
            <w:top w:val="none" w:sz="0" w:space="0" w:color="auto"/>
            <w:left w:val="none" w:sz="0" w:space="0" w:color="auto"/>
            <w:bottom w:val="none" w:sz="0" w:space="0" w:color="auto"/>
            <w:right w:val="none" w:sz="0" w:space="0" w:color="auto"/>
          </w:divBdr>
          <w:divsChild>
            <w:div w:id="956987576">
              <w:marLeft w:val="0"/>
              <w:marRight w:val="0"/>
              <w:marTop w:val="0"/>
              <w:marBottom w:val="0"/>
              <w:divBdr>
                <w:top w:val="none" w:sz="0" w:space="0" w:color="auto"/>
                <w:left w:val="none" w:sz="0" w:space="0" w:color="auto"/>
                <w:bottom w:val="none" w:sz="0" w:space="0" w:color="auto"/>
                <w:right w:val="none" w:sz="0" w:space="0" w:color="auto"/>
              </w:divBdr>
            </w:div>
            <w:div w:id="992951550">
              <w:marLeft w:val="0"/>
              <w:marRight w:val="0"/>
              <w:marTop w:val="0"/>
              <w:marBottom w:val="0"/>
              <w:divBdr>
                <w:top w:val="none" w:sz="0" w:space="0" w:color="auto"/>
                <w:left w:val="none" w:sz="0" w:space="0" w:color="auto"/>
                <w:bottom w:val="none" w:sz="0" w:space="0" w:color="auto"/>
                <w:right w:val="none" w:sz="0" w:space="0" w:color="auto"/>
              </w:divBdr>
            </w:div>
            <w:div w:id="1722943899">
              <w:marLeft w:val="0"/>
              <w:marRight w:val="0"/>
              <w:marTop w:val="0"/>
              <w:marBottom w:val="0"/>
              <w:divBdr>
                <w:top w:val="none" w:sz="0" w:space="0" w:color="auto"/>
                <w:left w:val="none" w:sz="0" w:space="0" w:color="auto"/>
                <w:bottom w:val="none" w:sz="0" w:space="0" w:color="auto"/>
                <w:right w:val="none" w:sz="0" w:space="0" w:color="auto"/>
              </w:divBdr>
            </w:div>
            <w:div w:id="419912529">
              <w:marLeft w:val="0"/>
              <w:marRight w:val="0"/>
              <w:marTop w:val="0"/>
              <w:marBottom w:val="0"/>
              <w:divBdr>
                <w:top w:val="none" w:sz="0" w:space="0" w:color="auto"/>
                <w:left w:val="none" w:sz="0" w:space="0" w:color="auto"/>
                <w:bottom w:val="none" w:sz="0" w:space="0" w:color="auto"/>
                <w:right w:val="none" w:sz="0" w:space="0" w:color="auto"/>
              </w:divBdr>
            </w:div>
            <w:div w:id="1730959286">
              <w:marLeft w:val="0"/>
              <w:marRight w:val="0"/>
              <w:marTop w:val="0"/>
              <w:marBottom w:val="0"/>
              <w:divBdr>
                <w:top w:val="none" w:sz="0" w:space="0" w:color="auto"/>
                <w:left w:val="none" w:sz="0" w:space="0" w:color="auto"/>
                <w:bottom w:val="none" w:sz="0" w:space="0" w:color="auto"/>
                <w:right w:val="none" w:sz="0" w:space="0" w:color="auto"/>
              </w:divBdr>
            </w:div>
          </w:divsChild>
        </w:div>
        <w:div w:id="746341835">
          <w:marLeft w:val="0"/>
          <w:marRight w:val="0"/>
          <w:marTop w:val="0"/>
          <w:marBottom w:val="0"/>
          <w:divBdr>
            <w:top w:val="none" w:sz="0" w:space="0" w:color="auto"/>
            <w:left w:val="none" w:sz="0" w:space="0" w:color="auto"/>
            <w:bottom w:val="none" w:sz="0" w:space="0" w:color="auto"/>
            <w:right w:val="none" w:sz="0" w:space="0" w:color="auto"/>
          </w:divBdr>
          <w:divsChild>
            <w:div w:id="909268108">
              <w:marLeft w:val="0"/>
              <w:marRight w:val="0"/>
              <w:marTop w:val="0"/>
              <w:marBottom w:val="0"/>
              <w:divBdr>
                <w:top w:val="none" w:sz="0" w:space="0" w:color="auto"/>
                <w:left w:val="none" w:sz="0" w:space="0" w:color="auto"/>
                <w:bottom w:val="none" w:sz="0" w:space="0" w:color="auto"/>
                <w:right w:val="none" w:sz="0" w:space="0" w:color="auto"/>
              </w:divBdr>
            </w:div>
            <w:div w:id="730349505">
              <w:marLeft w:val="0"/>
              <w:marRight w:val="0"/>
              <w:marTop w:val="0"/>
              <w:marBottom w:val="0"/>
              <w:divBdr>
                <w:top w:val="none" w:sz="0" w:space="0" w:color="auto"/>
                <w:left w:val="none" w:sz="0" w:space="0" w:color="auto"/>
                <w:bottom w:val="none" w:sz="0" w:space="0" w:color="auto"/>
                <w:right w:val="none" w:sz="0" w:space="0" w:color="auto"/>
              </w:divBdr>
            </w:div>
            <w:div w:id="867253214">
              <w:marLeft w:val="0"/>
              <w:marRight w:val="0"/>
              <w:marTop w:val="0"/>
              <w:marBottom w:val="0"/>
              <w:divBdr>
                <w:top w:val="none" w:sz="0" w:space="0" w:color="auto"/>
                <w:left w:val="none" w:sz="0" w:space="0" w:color="auto"/>
                <w:bottom w:val="none" w:sz="0" w:space="0" w:color="auto"/>
                <w:right w:val="none" w:sz="0" w:space="0" w:color="auto"/>
              </w:divBdr>
            </w:div>
            <w:div w:id="1156073303">
              <w:marLeft w:val="0"/>
              <w:marRight w:val="0"/>
              <w:marTop w:val="0"/>
              <w:marBottom w:val="0"/>
              <w:divBdr>
                <w:top w:val="none" w:sz="0" w:space="0" w:color="auto"/>
                <w:left w:val="none" w:sz="0" w:space="0" w:color="auto"/>
                <w:bottom w:val="none" w:sz="0" w:space="0" w:color="auto"/>
                <w:right w:val="none" w:sz="0" w:space="0" w:color="auto"/>
              </w:divBdr>
            </w:div>
            <w:div w:id="1772387862">
              <w:marLeft w:val="0"/>
              <w:marRight w:val="0"/>
              <w:marTop w:val="0"/>
              <w:marBottom w:val="0"/>
              <w:divBdr>
                <w:top w:val="none" w:sz="0" w:space="0" w:color="auto"/>
                <w:left w:val="none" w:sz="0" w:space="0" w:color="auto"/>
                <w:bottom w:val="none" w:sz="0" w:space="0" w:color="auto"/>
                <w:right w:val="none" w:sz="0" w:space="0" w:color="auto"/>
              </w:divBdr>
            </w:div>
          </w:divsChild>
        </w:div>
        <w:div w:id="825320088">
          <w:marLeft w:val="0"/>
          <w:marRight w:val="0"/>
          <w:marTop w:val="0"/>
          <w:marBottom w:val="0"/>
          <w:divBdr>
            <w:top w:val="none" w:sz="0" w:space="0" w:color="auto"/>
            <w:left w:val="none" w:sz="0" w:space="0" w:color="auto"/>
            <w:bottom w:val="none" w:sz="0" w:space="0" w:color="auto"/>
            <w:right w:val="none" w:sz="0" w:space="0" w:color="auto"/>
          </w:divBdr>
          <w:divsChild>
            <w:div w:id="1353149459">
              <w:marLeft w:val="0"/>
              <w:marRight w:val="0"/>
              <w:marTop w:val="0"/>
              <w:marBottom w:val="0"/>
              <w:divBdr>
                <w:top w:val="none" w:sz="0" w:space="0" w:color="auto"/>
                <w:left w:val="none" w:sz="0" w:space="0" w:color="auto"/>
                <w:bottom w:val="none" w:sz="0" w:space="0" w:color="auto"/>
                <w:right w:val="none" w:sz="0" w:space="0" w:color="auto"/>
              </w:divBdr>
            </w:div>
            <w:div w:id="1251155261">
              <w:marLeft w:val="0"/>
              <w:marRight w:val="0"/>
              <w:marTop w:val="0"/>
              <w:marBottom w:val="0"/>
              <w:divBdr>
                <w:top w:val="none" w:sz="0" w:space="0" w:color="auto"/>
                <w:left w:val="none" w:sz="0" w:space="0" w:color="auto"/>
                <w:bottom w:val="none" w:sz="0" w:space="0" w:color="auto"/>
                <w:right w:val="none" w:sz="0" w:space="0" w:color="auto"/>
              </w:divBdr>
            </w:div>
            <w:div w:id="1108503548">
              <w:marLeft w:val="0"/>
              <w:marRight w:val="0"/>
              <w:marTop w:val="0"/>
              <w:marBottom w:val="0"/>
              <w:divBdr>
                <w:top w:val="none" w:sz="0" w:space="0" w:color="auto"/>
                <w:left w:val="none" w:sz="0" w:space="0" w:color="auto"/>
                <w:bottom w:val="none" w:sz="0" w:space="0" w:color="auto"/>
                <w:right w:val="none" w:sz="0" w:space="0" w:color="auto"/>
              </w:divBdr>
            </w:div>
            <w:div w:id="1170410991">
              <w:marLeft w:val="0"/>
              <w:marRight w:val="0"/>
              <w:marTop w:val="0"/>
              <w:marBottom w:val="0"/>
              <w:divBdr>
                <w:top w:val="none" w:sz="0" w:space="0" w:color="auto"/>
                <w:left w:val="none" w:sz="0" w:space="0" w:color="auto"/>
                <w:bottom w:val="none" w:sz="0" w:space="0" w:color="auto"/>
                <w:right w:val="none" w:sz="0" w:space="0" w:color="auto"/>
              </w:divBdr>
            </w:div>
            <w:div w:id="1027750907">
              <w:marLeft w:val="0"/>
              <w:marRight w:val="0"/>
              <w:marTop w:val="0"/>
              <w:marBottom w:val="0"/>
              <w:divBdr>
                <w:top w:val="none" w:sz="0" w:space="0" w:color="auto"/>
                <w:left w:val="none" w:sz="0" w:space="0" w:color="auto"/>
                <w:bottom w:val="none" w:sz="0" w:space="0" w:color="auto"/>
                <w:right w:val="none" w:sz="0" w:space="0" w:color="auto"/>
              </w:divBdr>
            </w:div>
          </w:divsChild>
        </w:div>
        <w:div w:id="821047198">
          <w:marLeft w:val="0"/>
          <w:marRight w:val="0"/>
          <w:marTop w:val="0"/>
          <w:marBottom w:val="0"/>
          <w:divBdr>
            <w:top w:val="none" w:sz="0" w:space="0" w:color="auto"/>
            <w:left w:val="none" w:sz="0" w:space="0" w:color="auto"/>
            <w:bottom w:val="none" w:sz="0" w:space="0" w:color="auto"/>
            <w:right w:val="none" w:sz="0" w:space="0" w:color="auto"/>
          </w:divBdr>
          <w:divsChild>
            <w:div w:id="412161504">
              <w:marLeft w:val="0"/>
              <w:marRight w:val="0"/>
              <w:marTop w:val="0"/>
              <w:marBottom w:val="0"/>
              <w:divBdr>
                <w:top w:val="none" w:sz="0" w:space="0" w:color="auto"/>
                <w:left w:val="none" w:sz="0" w:space="0" w:color="auto"/>
                <w:bottom w:val="none" w:sz="0" w:space="0" w:color="auto"/>
                <w:right w:val="none" w:sz="0" w:space="0" w:color="auto"/>
              </w:divBdr>
            </w:div>
            <w:div w:id="1386568569">
              <w:marLeft w:val="0"/>
              <w:marRight w:val="0"/>
              <w:marTop w:val="0"/>
              <w:marBottom w:val="0"/>
              <w:divBdr>
                <w:top w:val="none" w:sz="0" w:space="0" w:color="auto"/>
                <w:left w:val="none" w:sz="0" w:space="0" w:color="auto"/>
                <w:bottom w:val="none" w:sz="0" w:space="0" w:color="auto"/>
                <w:right w:val="none" w:sz="0" w:space="0" w:color="auto"/>
              </w:divBdr>
            </w:div>
            <w:div w:id="1733383807">
              <w:marLeft w:val="0"/>
              <w:marRight w:val="0"/>
              <w:marTop w:val="0"/>
              <w:marBottom w:val="0"/>
              <w:divBdr>
                <w:top w:val="none" w:sz="0" w:space="0" w:color="auto"/>
                <w:left w:val="none" w:sz="0" w:space="0" w:color="auto"/>
                <w:bottom w:val="none" w:sz="0" w:space="0" w:color="auto"/>
                <w:right w:val="none" w:sz="0" w:space="0" w:color="auto"/>
              </w:divBdr>
            </w:div>
            <w:div w:id="454904621">
              <w:marLeft w:val="0"/>
              <w:marRight w:val="0"/>
              <w:marTop w:val="0"/>
              <w:marBottom w:val="0"/>
              <w:divBdr>
                <w:top w:val="none" w:sz="0" w:space="0" w:color="auto"/>
                <w:left w:val="none" w:sz="0" w:space="0" w:color="auto"/>
                <w:bottom w:val="none" w:sz="0" w:space="0" w:color="auto"/>
                <w:right w:val="none" w:sz="0" w:space="0" w:color="auto"/>
              </w:divBdr>
            </w:div>
            <w:div w:id="533349058">
              <w:marLeft w:val="0"/>
              <w:marRight w:val="0"/>
              <w:marTop w:val="0"/>
              <w:marBottom w:val="0"/>
              <w:divBdr>
                <w:top w:val="none" w:sz="0" w:space="0" w:color="auto"/>
                <w:left w:val="none" w:sz="0" w:space="0" w:color="auto"/>
                <w:bottom w:val="none" w:sz="0" w:space="0" w:color="auto"/>
                <w:right w:val="none" w:sz="0" w:space="0" w:color="auto"/>
              </w:divBdr>
            </w:div>
          </w:divsChild>
        </w:div>
        <w:div w:id="654649227">
          <w:marLeft w:val="0"/>
          <w:marRight w:val="0"/>
          <w:marTop w:val="0"/>
          <w:marBottom w:val="0"/>
          <w:divBdr>
            <w:top w:val="none" w:sz="0" w:space="0" w:color="auto"/>
            <w:left w:val="none" w:sz="0" w:space="0" w:color="auto"/>
            <w:bottom w:val="none" w:sz="0" w:space="0" w:color="auto"/>
            <w:right w:val="none" w:sz="0" w:space="0" w:color="auto"/>
          </w:divBdr>
          <w:divsChild>
            <w:div w:id="707878812">
              <w:marLeft w:val="0"/>
              <w:marRight w:val="0"/>
              <w:marTop w:val="0"/>
              <w:marBottom w:val="0"/>
              <w:divBdr>
                <w:top w:val="none" w:sz="0" w:space="0" w:color="auto"/>
                <w:left w:val="none" w:sz="0" w:space="0" w:color="auto"/>
                <w:bottom w:val="none" w:sz="0" w:space="0" w:color="auto"/>
                <w:right w:val="none" w:sz="0" w:space="0" w:color="auto"/>
              </w:divBdr>
            </w:div>
            <w:div w:id="276957811">
              <w:marLeft w:val="0"/>
              <w:marRight w:val="0"/>
              <w:marTop w:val="0"/>
              <w:marBottom w:val="0"/>
              <w:divBdr>
                <w:top w:val="none" w:sz="0" w:space="0" w:color="auto"/>
                <w:left w:val="none" w:sz="0" w:space="0" w:color="auto"/>
                <w:bottom w:val="none" w:sz="0" w:space="0" w:color="auto"/>
                <w:right w:val="none" w:sz="0" w:space="0" w:color="auto"/>
              </w:divBdr>
            </w:div>
            <w:div w:id="1723867646">
              <w:marLeft w:val="0"/>
              <w:marRight w:val="0"/>
              <w:marTop w:val="0"/>
              <w:marBottom w:val="0"/>
              <w:divBdr>
                <w:top w:val="none" w:sz="0" w:space="0" w:color="auto"/>
                <w:left w:val="none" w:sz="0" w:space="0" w:color="auto"/>
                <w:bottom w:val="none" w:sz="0" w:space="0" w:color="auto"/>
                <w:right w:val="none" w:sz="0" w:space="0" w:color="auto"/>
              </w:divBdr>
            </w:div>
          </w:divsChild>
        </w:div>
        <w:div w:id="1983072011">
          <w:marLeft w:val="0"/>
          <w:marRight w:val="0"/>
          <w:marTop w:val="0"/>
          <w:marBottom w:val="0"/>
          <w:divBdr>
            <w:top w:val="none" w:sz="0" w:space="0" w:color="auto"/>
            <w:left w:val="none" w:sz="0" w:space="0" w:color="auto"/>
            <w:bottom w:val="none" w:sz="0" w:space="0" w:color="auto"/>
            <w:right w:val="none" w:sz="0" w:space="0" w:color="auto"/>
          </w:divBdr>
          <w:divsChild>
            <w:div w:id="2075620647">
              <w:marLeft w:val="0"/>
              <w:marRight w:val="0"/>
              <w:marTop w:val="0"/>
              <w:marBottom w:val="0"/>
              <w:divBdr>
                <w:top w:val="none" w:sz="0" w:space="0" w:color="auto"/>
                <w:left w:val="none" w:sz="0" w:space="0" w:color="auto"/>
                <w:bottom w:val="none" w:sz="0" w:space="0" w:color="auto"/>
                <w:right w:val="none" w:sz="0" w:space="0" w:color="auto"/>
              </w:divBdr>
            </w:div>
            <w:div w:id="65033665">
              <w:marLeft w:val="0"/>
              <w:marRight w:val="0"/>
              <w:marTop w:val="0"/>
              <w:marBottom w:val="0"/>
              <w:divBdr>
                <w:top w:val="none" w:sz="0" w:space="0" w:color="auto"/>
                <w:left w:val="none" w:sz="0" w:space="0" w:color="auto"/>
                <w:bottom w:val="none" w:sz="0" w:space="0" w:color="auto"/>
                <w:right w:val="none" w:sz="0" w:space="0" w:color="auto"/>
              </w:divBdr>
            </w:div>
            <w:div w:id="2068872217">
              <w:marLeft w:val="0"/>
              <w:marRight w:val="0"/>
              <w:marTop w:val="0"/>
              <w:marBottom w:val="0"/>
              <w:divBdr>
                <w:top w:val="none" w:sz="0" w:space="0" w:color="auto"/>
                <w:left w:val="none" w:sz="0" w:space="0" w:color="auto"/>
                <w:bottom w:val="none" w:sz="0" w:space="0" w:color="auto"/>
                <w:right w:val="none" w:sz="0" w:space="0" w:color="auto"/>
              </w:divBdr>
            </w:div>
            <w:div w:id="1729567663">
              <w:marLeft w:val="0"/>
              <w:marRight w:val="0"/>
              <w:marTop w:val="0"/>
              <w:marBottom w:val="0"/>
              <w:divBdr>
                <w:top w:val="none" w:sz="0" w:space="0" w:color="auto"/>
                <w:left w:val="none" w:sz="0" w:space="0" w:color="auto"/>
                <w:bottom w:val="none" w:sz="0" w:space="0" w:color="auto"/>
                <w:right w:val="none" w:sz="0" w:space="0" w:color="auto"/>
              </w:divBdr>
            </w:div>
            <w:div w:id="1484618023">
              <w:marLeft w:val="0"/>
              <w:marRight w:val="0"/>
              <w:marTop w:val="0"/>
              <w:marBottom w:val="0"/>
              <w:divBdr>
                <w:top w:val="none" w:sz="0" w:space="0" w:color="auto"/>
                <w:left w:val="none" w:sz="0" w:space="0" w:color="auto"/>
                <w:bottom w:val="none" w:sz="0" w:space="0" w:color="auto"/>
                <w:right w:val="none" w:sz="0" w:space="0" w:color="auto"/>
              </w:divBdr>
            </w:div>
          </w:divsChild>
        </w:div>
        <w:div w:id="546769869">
          <w:marLeft w:val="0"/>
          <w:marRight w:val="0"/>
          <w:marTop w:val="0"/>
          <w:marBottom w:val="0"/>
          <w:divBdr>
            <w:top w:val="none" w:sz="0" w:space="0" w:color="auto"/>
            <w:left w:val="none" w:sz="0" w:space="0" w:color="auto"/>
            <w:bottom w:val="none" w:sz="0" w:space="0" w:color="auto"/>
            <w:right w:val="none" w:sz="0" w:space="0" w:color="auto"/>
          </w:divBdr>
        </w:div>
        <w:div w:id="1351418343">
          <w:marLeft w:val="0"/>
          <w:marRight w:val="0"/>
          <w:marTop w:val="0"/>
          <w:marBottom w:val="0"/>
          <w:divBdr>
            <w:top w:val="none" w:sz="0" w:space="0" w:color="auto"/>
            <w:left w:val="none" w:sz="0" w:space="0" w:color="auto"/>
            <w:bottom w:val="none" w:sz="0" w:space="0" w:color="auto"/>
            <w:right w:val="none" w:sz="0" w:space="0" w:color="auto"/>
          </w:divBdr>
        </w:div>
        <w:div w:id="1922451466">
          <w:marLeft w:val="0"/>
          <w:marRight w:val="0"/>
          <w:marTop w:val="0"/>
          <w:marBottom w:val="0"/>
          <w:divBdr>
            <w:top w:val="none" w:sz="0" w:space="0" w:color="auto"/>
            <w:left w:val="none" w:sz="0" w:space="0" w:color="auto"/>
            <w:bottom w:val="none" w:sz="0" w:space="0" w:color="auto"/>
            <w:right w:val="none" w:sz="0" w:space="0" w:color="auto"/>
          </w:divBdr>
        </w:div>
        <w:div w:id="1386948155">
          <w:marLeft w:val="0"/>
          <w:marRight w:val="0"/>
          <w:marTop w:val="0"/>
          <w:marBottom w:val="0"/>
          <w:divBdr>
            <w:top w:val="none" w:sz="0" w:space="0" w:color="auto"/>
            <w:left w:val="none" w:sz="0" w:space="0" w:color="auto"/>
            <w:bottom w:val="none" w:sz="0" w:space="0" w:color="auto"/>
            <w:right w:val="none" w:sz="0" w:space="0" w:color="auto"/>
          </w:divBdr>
        </w:div>
        <w:div w:id="826170321">
          <w:marLeft w:val="0"/>
          <w:marRight w:val="0"/>
          <w:marTop w:val="0"/>
          <w:marBottom w:val="0"/>
          <w:divBdr>
            <w:top w:val="none" w:sz="0" w:space="0" w:color="auto"/>
            <w:left w:val="none" w:sz="0" w:space="0" w:color="auto"/>
            <w:bottom w:val="none" w:sz="0" w:space="0" w:color="auto"/>
            <w:right w:val="none" w:sz="0" w:space="0" w:color="auto"/>
          </w:divBdr>
        </w:div>
        <w:div w:id="75371908">
          <w:marLeft w:val="0"/>
          <w:marRight w:val="0"/>
          <w:marTop w:val="0"/>
          <w:marBottom w:val="0"/>
          <w:divBdr>
            <w:top w:val="none" w:sz="0" w:space="0" w:color="auto"/>
            <w:left w:val="none" w:sz="0" w:space="0" w:color="auto"/>
            <w:bottom w:val="none" w:sz="0" w:space="0" w:color="auto"/>
            <w:right w:val="none" w:sz="0" w:space="0" w:color="auto"/>
          </w:divBdr>
          <w:divsChild>
            <w:div w:id="1977563534">
              <w:marLeft w:val="0"/>
              <w:marRight w:val="0"/>
              <w:marTop w:val="0"/>
              <w:marBottom w:val="0"/>
              <w:divBdr>
                <w:top w:val="none" w:sz="0" w:space="0" w:color="auto"/>
                <w:left w:val="none" w:sz="0" w:space="0" w:color="auto"/>
                <w:bottom w:val="none" w:sz="0" w:space="0" w:color="auto"/>
                <w:right w:val="none" w:sz="0" w:space="0" w:color="auto"/>
              </w:divBdr>
            </w:div>
            <w:div w:id="108625894">
              <w:marLeft w:val="0"/>
              <w:marRight w:val="0"/>
              <w:marTop w:val="0"/>
              <w:marBottom w:val="0"/>
              <w:divBdr>
                <w:top w:val="none" w:sz="0" w:space="0" w:color="auto"/>
                <w:left w:val="none" w:sz="0" w:space="0" w:color="auto"/>
                <w:bottom w:val="none" w:sz="0" w:space="0" w:color="auto"/>
                <w:right w:val="none" w:sz="0" w:space="0" w:color="auto"/>
              </w:divBdr>
            </w:div>
            <w:div w:id="1025712265">
              <w:marLeft w:val="0"/>
              <w:marRight w:val="0"/>
              <w:marTop w:val="0"/>
              <w:marBottom w:val="0"/>
              <w:divBdr>
                <w:top w:val="none" w:sz="0" w:space="0" w:color="auto"/>
                <w:left w:val="none" w:sz="0" w:space="0" w:color="auto"/>
                <w:bottom w:val="none" w:sz="0" w:space="0" w:color="auto"/>
                <w:right w:val="none" w:sz="0" w:space="0" w:color="auto"/>
              </w:divBdr>
            </w:div>
            <w:div w:id="226838871">
              <w:marLeft w:val="0"/>
              <w:marRight w:val="0"/>
              <w:marTop w:val="0"/>
              <w:marBottom w:val="0"/>
              <w:divBdr>
                <w:top w:val="none" w:sz="0" w:space="0" w:color="auto"/>
                <w:left w:val="none" w:sz="0" w:space="0" w:color="auto"/>
                <w:bottom w:val="none" w:sz="0" w:space="0" w:color="auto"/>
                <w:right w:val="none" w:sz="0" w:space="0" w:color="auto"/>
              </w:divBdr>
            </w:div>
            <w:div w:id="662123213">
              <w:marLeft w:val="0"/>
              <w:marRight w:val="0"/>
              <w:marTop w:val="0"/>
              <w:marBottom w:val="0"/>
              <w:divBdr>
                <w:top w:val="none" w:sz="0" w:space="0" w:color="auto"/>
                <w:left w:val="none" w:sz="0" w:space="0" w:color="auto"/>
                <w:bottom w:val="none" w:sz="0" w:space="0" w:color="auto"/>
                <w:right w:val="none" w:sz="0" w:space="0" w:color="auto"/>
              </w:divBdr>
            </w:div>
          </w:divsChild>
        </w:div>
        <w:div w:id="1662612070">
          <w:marLeft w:val="0"/>
          <w:marRight w:val="0"/>
          <w:marTop w:val="0"/>
          <w:marBottom w:val="0"/>
          <w:divBdr>
            <w:top w:val="none" w:sz="0" w:space="0" w:color="auto"/>
            <w:left w:val="none" w:sz="0" w:space="0" w:color="auto"/>
            <w:bottom w:val="none" w:sz="0" w:space="0" w:color="auto"/>
            <w:right w:val="none" w:sz="0" w:space="0" w:color="auto"/>
          </w:divBdr>
          <w:divsChild>
            <w:div w:id="2077164126">
              <w:marLeft w:val="0"/>
              <w:marRight w:val="0"/>
              <w:marTop w:val="0"/>
              <w:marBottom w:val="0"/>
              <w:divBdr>
                <w:top w:val="none" w:sz="0" w:space="0" w:color="auto"/>
                <w:left w:val="none" w:sz="0" w:space="0" w:color="auto"/>
                <w:bottom w:val="none" w:sz="0" w:space="0" w:color="auto"/>
                <w:right w:val="none" w:sz="0" w:space="0" w:color="auto"/>
              </w:divBdr>
            </w:div>
            <w:div w:id="1284459274">
              <w:marLeft w:val="0"/>
              <w:marRight w:val="0"/>
              <w:marTop w:val="0"/>
              <w:marBottom w:val="0"/>
              <w:divBdr>
                <w:top w:val="none" w:sz="0" w:space="0" w:color="auto"/>
                <w:left w:val="none" w:sz="0" w:space="0" w:color="auto"/>
                <w:bottom w:val="none" w:sz="0" w:space="0" w:color="auto"/>
                <w:right w:val="none" w:sz="0" w:space="0" w:color="auto"/>
              </w:divBdr>
            </w:div>
            <w:div w:id="586572362">
              <w:marLeft w:val="0"/>
              <w:marRight w:val="0"/>
              <w:marTop w:val="0"/>
              <w:marBottom w:val="0"/>
              <w:divBdr>
                <w:top w:val="none" w:sz="0" w:space="0" w:color="auto"/>
                <w:left w:val="none" w:sz="0" w:space="0" w:color="auto"/>
                <w:bottom w:val="none" w:sz="0" w:space="0" w:color="auto"/>
                <w:right w:val="none" w:sz="0" w:space="0" w:color="auto"/>
              </w:divBdr>
            </w:div>
            <w:div w:id="748426319">
              <w:marLeft w:val="0"/>
              <w:marRight w:val="0"/>
              <w:marTop w:val="0"/>
              <w:marBottom w:val="0"/>
              <w:divBdr>
                <w:top w:val="none" w:sz="0" w:space="0" w:color="auto"/>
                <w:left w:val="none" w:sz="0" w:space="0" w:color="auto"/>
                <w:bottom w:val="none" w:sz="0" w:space="0" w:color="auto"/>
                <w:right w:val="none" w:sz="0" w:space="0" w:color="auto"/>
              </w:divBdr>
            </w:div>
            <w:div w:id="895969780">
              <w:marLeft w:val="0"/>
              <w:marRight w:val="0"/>
              <w:marTop w:val="0"/>
              <w:marBottom w:val="0"/>
              <w:divBdr>
                <w:top w:val="none" w:sz="0" w:space="0" w:color="auto"/>
                <w:left w:val="none" w:sz="0" w:space="0" w:color="auto"/>
                <w:bottom w:val="none" w:sz="0" w:space="0" w:color="auto"/>
                <w:right w:val="none" w:sz="0" w:space="0" w:color="auto"/>
              </w:divBdr>
            </w:div>
          </w:divsChild>
        </w:div>
        <w:div w:id="665670073">
          <w:marLeft w:val="0"/>
          <w:marRight w:val="0"/>
          <w:marTop w:val="0"/>
          <w:marBottom w:val="0"/>
          <w:divBdr>
            <w:top w:val="none" w:sz="0" w:space="0" w:color="auto"/>
            <w:left w:val="none" w:sz="0" w:space="0" w:color="auto"/>
            <w:bottom w:val="none" w:sz="0" w:space="0" w:color="auto"/>
            <w:right w:val="none" w:sz="0" w:space="0" w:color="auto"/>
          </w:divBdr>
          <w:divsChild>
            <w:div w:id="1697272017">
              <w:marLeft w:val="0"/>
              <w:marRight w:val="0"/>
              <w:marTop w:val="0"/>
              <w:marBottom w:val="0"/>
              <w:divBdr>
                <w:top w:val="none" w:sz="0" w:space="0" w:color="auto"/>
                <w:left w:val="none" w:sz="0" w:space="0" w:color="auto"/>
                <w:bottom w:val="none" w:sz="0" w:space="0" w:color="auto"/>
                <w:right w:val="none" w:sz="0" w:space="0" w:color="auto"/>
              </w:divBdr>
            </w:div>
            <w:div w:id="335884548">
              <w:marLeft w:val="0"/>
              <w:marRight w:val="0"/>
              <w:marTop w:val="0"/>
              <w:marBottom w:val="0"/>
              <w:divBdr>
                <w:top w:val="none" w:sz="0" w:space="0" w:color="auto"/>
                <w:left w:val="none" w:sz="0" w:space="0" w:color="auto"/>
                <w:bottom w:val="none" w:sz="0" w:space="0" w:color="auto"/>
                <w:right w:val="none" w:sz="0" w:space="0" w:color="auto"/>
              </w:divBdr>
            </w:div>
            <w:div w:id="1423254620">
              <w:marLeft w:val="0"/>
              <w:marRight w:val="0"/>
              <w:marTop w:val="0"/>
              <w:marBottom w:val="0"/>
              <w:divBdr>
                <w:top w:val="none" w:sz="0" w:space="0" w:color="auto"/>
                <w:left w:val="none" w:sz="0" w:space="0" w:color="auto"/>
                <w:bottom w:val="none" w:sz="0" w:space="0" w:color="auto"/>
                <w:right w:val="none" w:sz="0" w:space="0" w:color="auto"/>
              </w:divBdr>
            </w:div>
            <w:div w:id="1795364317">
              <w:marLeft w:val="0"/>
              <w:marRight w:val="0"/>
              <w:marTop w:val="0"/>
              <w:marBottom w:val="0"/>
              <w:divBdr>
                <w:top w:val="none" w:sz="0" w:space="0" w:color="auto"/>
                <w:left w:val="none" w:sz="0" w:space="0" w:color="auto"/>
                <w:bottom w:val="none" w:sz="0" w:space="0" w:color="auto"/>
                <w:right w:val="none" w:sz="0" w:space="0" w:color="auto"/>
              </w:divBdr>
            </w:div>
            <w:div w:id="1742365897">
              <w:marLeft w:val="0"/>
              <w:marRight w:val="0"/>
              <w:marTop w:val="0"/>
              <w:marBottom w:val="0"/>
              <w:divBdr>
                <w:top w:val="none" w:sz="0" w:space="0" w:color="auto"/>
                <w:left w:val="none" w:sz="0" w:space="0" w:color="auto"/>
                <w:bottom w:val="none" w:sz="0" w:space="0" w:color="auto"/>
                <w:right w:val="none" w:sz="0" w:space="0" w:color="auto"/>
              </w:divBdr>
            </w:div>
          </w:divsChild>
        </w:div>
        <w:div w:id="158473799">
          <w:marLeft w:val="0"/>
          <w:marRight w:val="0"/>
          <w:marTop w:val="0"/>
          <w:marBottom w:val="0"/>
          <w:divBdr>
            <w:top w:val="none" w:sz="0" w:space="0" w:color="auto"/>
            <w:left w:val="none" w:sz="0" w:space="0" w:color="auto"/>
            <w:bottom w:val="none" w:sz="0" w:space="0" w:color="auto"/>
            <w:right w:val="none" w:sz="0" w:space="0" w:color="auto"/>
          </w:divBdr>
          <w:divsChild>
            <w:div w:id="981664572">
              <w:marLeft w:val="0"/>
              <w:marRight w:val="0"/>
              <w:marTop w:val="0"/>
              <w:marBottom w:val="0"/>
              <w:divBdr>
                <w:top w:val="none" w:sz="0" w:space="0" w:color="auto"/>
                <w:left w:val="none" w:sz="0" w:space="0" w:color="auto"/>
                <w:bottom w:val="none" w:sz="0" w:space="0" w:color="auto"/>
                <w:right w:val="none" w:sz="0" w:space="0" w:color="auto"/>
              </w:divBdr>
            </w:div>
            <w:div w:id="769663790">
              <w:marLeft w:val="0"/>
              <w:marRight w:val="0"/>
              <w:marTop w:val="0"/>
              <w:marBottom w:val="0"/>
              <w:divBdr>
                <w:top w:val="none" w:sz="0" w:space="0" w:color="auto"/>
                <w:left w:val="none" w:sz="0" w:space="0" w:color="auto"/>
                <w:bottom w:val="none" w:sz="0" w:space="0" w:color="auto"/>
                <w:right w:val="none" w:sz="0" w:space="0" w:color="auto"/>
              </w:divBdr>
            </w:div>
            <w:div w:id="855577178">
              <w:marLeft w:val="0"/>
              <w:marRight w:val="0"/>
              <w:marTop w:val="0"/>
              <w:marBottom w:val="0"/>
              <w:divBdr>
                <w:top w:val="none" w:sz="0" w:space="0" w:color="auto"/>
                <w:left w:val="none" w:sz="0" w:space="0" w:color="auto"/>
                <w:bottom w:val="none" w:sz="0" w:space="0" w:color="auto"/>
                <w:right w:val="none" w:sz="0" w:space="0" w:color="auto"/>
              </w:divBdr>
            </w:div>
            <w:div w:id="622542839">
              <w:marLeft w:val="0"/>
              <w:marRight w:val="0"/>
              <w:marTop w:val="0"/>
              <w:marBottom w:val="0"/>
              <w:divBdr>
                <w:top w:val="none" w:sz="0" w:space="0" w:color="auto"/>
                <w:left w:val="none" w:sz="0" w:space="0" w:color="auto"/>
                <w:bottom w:val="none" w:sz="0" w:space="0" w:color="auto"/>
                <w:right w:val="none" w:sz="0" w:space="0" w:color="auto"/>
              </w:divBdr>
            </w:div>
          </w:divsChild>
        </w:div>
        <w:div w:id="1506434838">
          <w:marLeft w:val="0"/>
          <w:marRight w:val="0"/>
          <w:marTop w:val="0"/>
          <w:marBottom w:val="0"/>
          <w:divBdr>
            <w:top w:val="none" w:sz="0" w:space="0" w:color="auto"/>
            <w:left w:val="none" w:sz="0" w:space="0" w:color="auto"/>
            <w:bottom w:val="none" w:sz="0" w:space="0" w:color="auto"/>
            <w:right w:val="none" w:sz="0" w:space="0" w:color="auto"/>
          </w:divBdr>
          <w:divsChild>
            <w:div w:id="697851220">
              <w:marLeft w:val="0"/>
              <w:marRight w:val="0"/>
              <w:marTop w:val="0"/>
              <w:marBottom w:val="0"/>
              <w:divBdr>
                <w:top w:val="none" w:sz="0" w:space="0" w:color="auto"/>
                <w:left w:val="none" w:sz="0" w:space="0" w:color="auto"/>
                <w:bottom w:val="none" w:sz="0" w:space="0" w:color="auto"/>
                <w:right w:val="none" w:sz="0" w:space="0" w:color="auto"/>
              </w:divBdr>
            </w:div>
            <w:div w:id="108399456">
              <w:marLeft w:val="0"/>
              <w:marRight w:val="0"/>
              <w:marTop w:val="0"/>
              <w:marBottom w:val="0"/>
              <w:divBdr>
                <w:top w:val="none" w:sz="0" w:space="0" w:color="auto"/>
                <w:left w:val="none" w:sz="0" w:space="0" w:color="auto"/>
                <w:bottom w:val="none" w:sz="0" w:space="0" w:color="auto"/>
                <w:right w:val="none" w:sz="0" w:space="0" w:color="auto"/>
              </w:divBdr>
            </w:div>
            <w:div w:id="1665818850">
              <w:marLeft w:val="0"/>
              <w:marRight w:val="0"/>
              <w:marTop w:val="0"/>
              <w:marBottom w:val="0"/>
              <w:divBdr>
                <w:top w:val="none" w:sz="0" w:space="0" w:color="auto"/>
                <w:left w:val="none" w:sz="0" w:space="0" w:color="auto"/>
                <w:bottom w:val="none" w:sz="0" w:space="0" w:color="auto"/>
                <w:right w:val="none" w:sz="0" w:space="0" w:color="auto"/>
              </w:divBdr>
            </w:div>
            <w:div w:id="877938508">
              <w:marLeft w:val="0"/>
              <w:marRight w:val="0"/>
              <w:marTop w:val="0"/>
              <w:marBottom w:val="0"/>
              <w:divBdr>
                <w:top w:val="none" w:sz="0" w:space="0" w:color="auto"/>
                <w:left w:val="none" w:sz="0" w:space="0" w:color="auto"/>
                <w:bottom w:val="none" w:sz="0" w:space="0" w:color="auto"/>
                <w:right w:val="none" w:sz="0" w:space="0" w:color="auto"/>
              </w:divBdr>
            </w:div>
            <w:div w:id="1573782407">
              <w:marLeft w:val="0"/>
              <w:marRight w:val="0"/>
              <w:marTop w:val="0"/>
              <w:marBottom w:val="0"/>
              <w:divBdr>
                <w:top w:val="none" w:sz="0" w:space="0" w:color="auto"/>
                <w:left w:val="none" w:sz="0" w:space="0" w:color="auto"/>
                <w:bottom w:val="none" w:sz="0" w:space="0" w:color="auto"/>
                <w:right w:val="none" w:sz="0" w:space="0" w:color="auto"/>
              </w:divBdr>
            </w:div>
          </w:divsChild>
        </w:div>
        <w:div w:id="1586306706">
          <w:marLeft w:val="0"/>
          <w:marRight w:val="0"/>
          <w:marTop w:val="0"/>
          <w:marBottom w:val="0"/>
          <w:divBdr>
            <w:top w:val="none" w:sz="0" w:space="0" w:color="auto"/>
            <w:left w:val="none" w:sz="0" w:space="0" w:color="auto"/>
            <w:bottom w:val="none" w:sz="0" w:space="0" w:color="auto"/>
            <w:right w:val="none" w:sz="0" w:space="0" w:color="auto"/>
          </w:divBdr>
          <w:divsChild>
            <w:div w:id="1848400261">
              <w:marLeft w:val="0"/>
              <w:marRight w:val="0"/>
              <w:marTop w:val="0"/>
              <w:marBottom w:val="0"/>
              <w:divBdr>
                <w:top w:val="none" w:sz="0" w:space="0" w:color="auto"/>
                <w:left w:val="none" w:sz="0" w:space="0" w:color="auto"/>
                <w:bottom w:val="none" w:sz="0" w:space="0" w:color="auto"/>
                <w:right w:val="none" w:sz="0" w:space="0" w:color="auto"/>
              </w:divBdr>
            </w:div>
            <w:div w:id="1779131879">
              <w:marLeft w:val="0"/>
              <w:marRight w:val="0"/>
              <w:marTop w:val="0"/>
              <w:marBottom w:val="0"/>
              <w:divBdr>
                <w:top w:val="none" w:sz="0" w:space="0" w:color="auto"/>
                <w:left w:val="none" w:sz="0" w:space="0" w:color="auto"/>
                <w:bottom w:val="none" w:sz="0" w:space="0" w:color="auto"/>
                <w:right w:val="none" w:sz="0" w:space="0" w:color="auto"/>
              </w:divBdr>
            </w:div>
            <w:div w:id="1806579619">
              <w:marLeft w:val="0"/>
              <w:marRight w:val="0"/>
              <w:marTop w:val="0"/>
              <w:marBottom w:val="0"/>
              <w:divBdr>
                <w:top w:val="none" w:sz="0" w:space="0" w:color="auto"/>
                <w:left w:val="none" w:sz="0" w:space="0" w:color="auto"/>
                <w:bottom w:val="none" w:sz="0" w:space="0" w:color="auto"/>
                <w:right w:val="none" w:sz="0" w:space="0" w:color="auto"/>
              </w:divBdr>
            </w:div>
            <w:div w:id="1861430624">
              <w:marLeft w:val="0"/>
              <w:marRight w:val="0"/>
              <w:marTop w:val="0"/>
              <w:marBottom w:val="0"/>
              <w:divBdr>
                <w:top w:val="none" w:sz="0" w:space="0" w:color="auto"/>
                <w:left w:val="none" w:sz="0" w:space="0" w:color="auto"/>
                <w:bottom w:val="none" w:sz="0" w:space="0" w:color="auto"/>
                <w:right w:val="none" w:sz="0" w:space="0" w:color="auto"/>
              </w:divBdr>
            </w:div>
            <w:div w:id="1874608795">
              <w:marLeft w:val="0"/>
              <w:marRight w:val="0"/>
              <w:marTop w:val="0"/>
              <w:marBottom w:val="0"/>
              <w:divBdr>
                <w:top w:val="none" w:sz="0" w:space="0" w:color="auto"/>
                <w:left w:val="none" w:sz="0" w:space="0" w:color="auto"/>
                <w:bottom w:val="none" w:sz="0" w:space="0" w:color="auto"/>
                <w:right w:val="none" w:sz="0" w:space="0" w:color="auto"/>
              </w:divBdr>
            </w:div>
          </w:divsChild>
        </w:div>
        <w:div w:id="308361743">
          <w:marLeft w:val="0"/>
          <w:marRight w:val="0"/>
          <w:marTop w:val="0"/>
          <w:marBottom w:val="0"/>
          <w:divBdr>
            <w:top w:val="none" w:sz="0" w:space="0" w:color="auto"/>
            <w:left w:val="none" w:sz="0" w:space="0" w:color="auto"/>
            <w:bottom w:val="none" w:sz="0" w:space="0" w:color="auto"/>
            <w:right w:val="none" w:sz="0" w:space="0" w:color="auto"/>
          </w:divBdr>
          <w:divsChild>
            <w:div w:id="1487478273">
              <w:marLeft w:val="0"/>
              <w:marRight w:val="0"/>
              <w:marTop w:val="0"/>
              <w:marBottom w:val="0"/>
              <w:divBdr>
                <w:top w:val="none" w:sz="0" w:space="0" w:color="auto"/>
                <w:left w:val="none" w:sz="0" w:space="0" w:color="auto"/>
                <w:bottom w:val="none" w:sz="0" w:space="0" w:color="auto"/>
                <w:right w:val="none" w:sz="0" w:space="0" w:color="auto"/>
              </w:divBdr>
            </w:div>
            <w:div w:id="446242904">
              <w:marLeft w:val="0"/>
              <w:marRight w:val="0"/>
              <w:marTop w:val="0"/>
              <w:marBottom w:val="0"/>
              <w:divBdr>
                <w:top w:val="none" w:sz="0" w:space="0" w:color="auto"/>
                <w:left w:val="none" w:sz="0" w:space="0" w:color="auto"/>
                <w:bottom w:val="none" w:sz="0" w:space="0" w:color="auto"/>
                <w:right w:val="none" w:sz="0" w:space="0" w:color="auto"/>
              </w:divBdr>
            </w:div>
            <w:div w:id="1803647050">
              <w:marLeft w:val="0"/>
              <w:marRight w:val="0"/>
              <w:marTop w:val="0"/>
              <w:marBottom w:val="0"/>
              <w:divBdr>
                <w:top w:val="none" w:sz="0" w:space="0" w:color="auto"/>
                <w:left w:val="none" w:sz="0" w:space="0" w:color="auto"/>
                <w:bottom w:val="none" w:sz="0" w:space="0" w:color="auto"/>
                <w:right w:val="none" w:sz="0" w:space="0" w:color="auto"/>
              </w:divBdr>
            </w:div>
            <w:div w:id="1466511634">
              <w:marLeft w:val="0"/>
              <w:marRight w:val="0"/>
              <w:marTop w:val="0"/>
              <w:marBottom w:val="0"/>
              <w:divBdr>
                <w:top w:val="none" w:sz="0" w:space="0" w:color="auto"/>
                <w:left w:val="none" w:sz="0" w:space="0" w:color="auto"/>
                <w:bottom w:val="none" w:sz="0" w:space="0" w:color="auto"/>
                <w:right w:val="none" w:sz="0" w:space="0" w:color="auto"/>
              </w:divBdr>
            </w:div>
            <w:div w:id="189031655">
              <w:marLeft w:val="0"/>
              <w:marRight w:val="0"/>
              <w:marTop w:val="0"/>
              <w:marBottom w:val="0"/>
              <w:divBdr>
                <w:top w:val="none" w:sz="0" w:space="0" w:color="auto"/>
                <w:left w:val="none" w:sz="0" w:space="0" w:color="auto"/>
                <w:bottom w:val="none" w:sz="0" w:space="0" w:color="auto"/>
                <w:right w:val="none" w:sz="0" w:space="0" w:color="auto"/>
              </w:divBdr>
            </w:div>
          </w:divsChild>
        </w:div>
        <w:div w:id="1166214056">
          <w:marLeft w:val="0"/>
          <w:marRight w:val="0"/>
          <w:marTop w:val="0"/>
          <w:marBottom w:val="0"/>
          <w:divBdr>
            <w:top w:val="none" w:sz="0" w:space="0" w:color="auto"/>
            <w:left w:val="none" w:sz="0" w:space="0" w:color="auto"/>
            <w:bottom w:val="none" w:sz="0" w:space="0" w:color="auto"/>
            <w:right w:val="none" w:sz="0" w:space="0" w:color="auto"/>
          </w:divBdr>
          <w:divsChild>
            <w:div w:id="1791170989">
              <w:marLeft w:val="0"/>
              <w:marRight w:val="0"/>
              <w:marTop w:val="0"/>
              <w:marBottom w:val="0"/>
              <w:divBdr>
                <w:top w:val="none" w:sz="0" w:space="0" w:color="auto"/>
                <w:left w:val="none" w:sz="0" w:space="0" w:color="auto"/>
                <w:bottom w:val="none" w:sz="0" w:space="0" w:color="auto"/>
                <w:right w:val="none" w:sz="0" w:space="0" w:color="auto"/>
              </w:divBdr>
            </w:div>
            <w:div w:id="1363627908">
              <w:marLeft w:val="0"/>
              <w:marRight w:val="0"/>
              <w:marTop w:val="0"/>
              <w:marBottom w:val="0"/>
              <w:divBdr>
                <w:top w:val="none" w:sz="0" w:space="0" w:color="auto"/>
                <w:left w:val="none" w:sz="0" w:space="0" w:color="auto"/>
                <w:bottom w:val="none" w:sz="0" w:space="0" w:color="auto"/>
                <w:right w:val="none" w:sz="0" w:space="0" w:color="auto"/>
              </w:divBdr>
            </w:div>
            <w:div w:id="1309673976">
              <w:marLeft w:val="0"/>
              <w:marRight w:val="0"/>
              <w:marTop w:val="0"/>
              <w:marBottom w:val="0"/>
              <w:divBdr>
                <w:top w:val="none" w:sz="0" w:space="0" w:color="auto"/>
                <w:left w:val="none" w:sz="0" w:space="0" w:color="auto"/>
                <w:bottom w:val="none" w:sz="0" w:space="0" w:color="auto"/>
                <w:right w:val="none" w:sz="0" w:space="0" w:color="auto"/>
              </w:divBdr>
            </w:div>
            <w:div w:id="1779448782">
              <w:marLeft w:val="0"/>
              <w:marRight w:val="0"/>
              <w:marTop w:val="0"/>
              <w:marBottom w:val="0"/>
              <w:divBdr>
                <w:top w:val="none" w:sz="0" w:space="0" w:color="auto"/>
                <w:left w:val="none" w:sz="0" w:space="0" w:color="auto"/>
                <w:bottom w:val="none" w:sz="0" w:space="0" w:color="auto"/>
                <w:right w:val="none" w:sz="0" w:space="0" w:color="auto"/>
              </w:divBdr>
            </w:div>
            <w:div w:id="2017418255">
              <w:marLeft w:val="0"/>
              <w:marRight w:val="0"/>
              <w:marTop w:val="0"/>
              <w:marBottom w:val="0"/>
              <w:divBdr>
                <w:top w:val="none" w:sz="0" w:space="0" w:color="auto"/>
                <w:left w:val="none" w:sz="0" w:space="0" w:color="auto"/>
                <w:bottom w:val="none" w:sz="0" w:space="0" w:color="auto"/>
                <w:right w:val="none" w:sz="0" w:space="0" w:color="auto"/>
              </w:divBdr>
            </w:div>
          </w:divsChild>
        </w:div>
        <w:div w:id="126514371">
          <w:marLeft w:val="0"/>
          <w:marRight w:val="0"/>
          <w:marTop w:val="0"/>
          <w:marBottom w:val="0"/>
          <w:divBdr>
            <w:top w:val="none" w:sz="0" w:space="0" w:color="auto"/>
            <w:left w:val="none" w:sz="0" w:space="0" w:color="auto"/>
            <w:bottom w:val="none" w:sz="0" w:space="0" w:color="auto"/>
            <w:right w:val="none" w:sz="0" w:space="0" w:color="auto"/>
          </w:divBdr>
          <w:divsChild>
            <w:div w:id="1504708187">
              <w:marLeft w:val="0"/>
              <w:marRight w:val="0"/>
              <w:marTop w:val="0"/>
              <w:marBottom w:val="0"/>
              <w:divBdr>
                <w:top w:val="none" w:sz="0" w:space="0" w:color="auto"/>
                <w:left w:val="none" w:sz="0" w:space="0" w:color="auto"/>
                <w:bottom w:val="none" w:sz="0" w:space="0" w:color="auto"/>
                <w:right w:val="none" w:sz="0" w:space="0" w:color="auto"/>
              </w:divBdr>
            </w:div>
            <w:div w:id="1502506521">
              <w:marLeft w:val="0"/>
              <w:marRight w:val="0"/>
              <w:marTop w:val="0"/>
              <w:marBottom w:val="0"/>
              <w:divBdr>
                <w:top w:val="none" w:sz="0" w:space="0" w:color="auto"/>
                <w:left w:val="none" w:sz="0" w:space="0" w:color="auto"/>
                <w:bottom w:val="none" w:sz="0" w:space="0" w:color="auto"/>
                <w:right w:val="none" w:sz="0" w:space="0" w:color="auto"/>
              </w:divBdr>
            </w:div>
            <w:div w:id="879824051">
              <w:marLeft w:val="0"/>
              <w:marRight w:val="0"/>
              <w:marTop w:val="0"/>
              <w:marBottom w:val="0"/>
              <w:divBdr>
                <w:top w:val="none" w:sz="0" w:space="0" w:color="auto"/>
                <w:left w:val="none" w:sz="0" w:space="0" w:color="auto"/>
                <w:bottom w:val="none" w:sz="0" w:space="0" w:color="auto"/>
                <w:right w:val="none" w:sz="0" w:space="0" w:color="auto"/>
              </w:divBdr>
            </w:div>
            <w:div w:id="953026638">
              <w:marLeft w:val="0"/>
              <w:marRight w:val="0"/>
              <w:marTop w:val="0"/>
              <w:marBottom w:val="0"/>
              <w:divBdr>
                <w:top w:val="none" w:sz="0" w:space="0" w:color="auto"/>
                <w:left w:val="none" w:sz="0" w:space="0" w:color="auto"/>
                <w:bottom w:val="none" w:sz="0" w:space="0" w:color="auto"/>
                <w:right w:val="none" w:sz="0" w:space="0" w:color="auto"/>
              </w:divBdr>
            </w:div>
            <w:div w:id="1624077303">
              <w:marLeft w:val="0"/>
              <w:marRight w:val="0"/>
              <w:marTop w:val="0"/>
              <w:marBottom w:val="0"/>
              <w:divBdr>
                <w:top w:val="none" w:sz="0" w:space="0" w:color="auto"/>
                <w:left w:val="none" w:sz="0" w:space="0" w:color="auto"/>
                <w:bottom w:val="none" w:sz="0" w:space="0" w:color="auto"/>
                <w:right w:val="none" w:sz="0" w:space="0" w:color="auto"/>
              </w:divBdr>
            </w:div>
          </w:divsChild>
        </w:div>
        <w:div w:id="1328288457">
          <w:marLeft w:val="0"/>
          <w:marRight w:val="0"/>
          <w:marTop w:val="0"/>
          <w:marBottom w:val="0"/>
          <w:divBdr>
            <w:top w:val="none" w:sz="0" w:space="0" w:color="auto"/>
            <w:left w:val="none" w:sz="0" w:space="0" w:color="auto"/>
            <w:bottom w:val="none" w:sz="0" w:space="0" w:color="auto"/>
            <w:right w:val="none" w:sz="0" w:space="0" w:color="auto"/>
          </w:divBdr>
          <w:divsChild>
            <w:div w:id="295456492">
              <w:marLeft w:val="0"/>
              <w:marRight w:val="0"/>
              <w:marTop w:val="0"/>
              <w:marBottom w:val="0"/>
              <w:divBdr>
                <w:top w:val="none" w:sz="0" w:space="0" w:color="auto"/>
                <w:left w:val="none" w:sz="0" w:space="0" w:color="auto"/>
                <w:bottom w:val="none" w:sz="0" w:space="0" w:color="auto"/>
                <w:right w:val="none" w:sz="0" w:space="0" w:color="auto"/>
              </w:divBdr>
            </w:div>
            <w:div w:id="1548301772">
              <w:marLeft w:val="0"/>
              <w:marRight w:val="0"/>
              <w:marTop w:val="0"/>
              <w:marBottom w:val="0"/>
              <w:divBdr>
                <w:top w:val="none" w:sz="0" w:space="0" w:color="auto"/>
                <w:left w:val="none" w:sz="0" w:space="0" w:color="auto"/>
                <w:bottom w:val="none" w:sz="0" w:space="0" w:color="auto"/>
                <w:right w:val="none" w:sz="0" w:space="0" w:color="auto"/>
              </w:divBdr>
            </w:div>
            <w:div w:id="1863203487">
              <w:marLeft w:val="0"/>
              <w:marRight w:val="0"/>
              <w:marTop w:val="0"/>
              <w:marBottom w:val="0"/>
              <w:divBdr>
                <w:top w:val="none" w:sz="0" w:space="0" w:color="auto"/>
                <w:left w:val="none" w:sz="0" w:space="0" w:color="auto"/>
                <w:bottom w:val="none" w:sz="0" w:space="0" w:color="auto"/>
                <w:right w:val="none" w:sz="0" w:space="0" w:color="auto"/>
              </w:divBdr>
            </w:div>
            <w:div w:id="41713408">
              <w:marLeft w:val="0"/>
              <w:marRight w:val="0"/>
              <w:marTop w:val="0"/>
              <w:marBottom w:val="0"/>
              <w:divBdr>
                <w:top w:val="none" w:sz="0" w:space="0" w:color="auto"/>
                <w:left w:val="none" w:sz="0" w:space="0" w:color="auto"/>
                <w:bottom w:val="none" w:sz="0" w:space="0" w:color="auto"/>
                <w:right w:val="none" w:sz="0" w:space="0" w:color="auto"/>
              </w:divBdr>
            </w:div>
          </w:divsChild>
        </w:div>
        <w:div w:id="1078869115">
          <w:marLeft w:val="0"/>
          <w:marRight w:val="0"/>
          <w:marTop w:val="0"/>
          <w:marBottom w:val="0"/>
          <w:divBdr>
            <w:top w:val="none" w:sz="0" w:space="0" w:color="auto"/>
            <w:left w:val="none" w:sz="0" w:space="0" w:color="auto"/>
            <w:bottom w:val="none" w:sz="0" w:space="0" w:color="auto"/>
            <w:right w:val="none" w:sz="0" w:space="0" w:color="auto"/>
          </w:divBdr>
        </w:div>
        <w:div w:id="1688436261">
          <w:marLeft w:val="0"/>
          <w:marRight w:val="0"/>
          <w:marTop w:val="0"/>
          <w:marBottom w:val="0"/>
          <w:divBdr>
            <w:top w:val="none" w:sz="0" w:space="0" w:color="auto"/>
            <w:left w:val="none" w:sz="0" w:space="0" w:color="auto"/>
            <w:bottom w:val="none" w:sz="0" w:space="0" w:color="auto"/>
            <w:right w:val="none" w:sz="0" w:space="0" w:color="auto"/>
          </w:divBdr>
        </w:div>
        <w:div w:id="2007708091">
          <w:marLeft w:val="0"/>
          <w:marRight w:val="0"/>
          <w:marTop w:val="0"/>
          <w:marBottom w:val="0"/>
          <w:divBdr>
            <w:top w:val="none" w:sz="0" w:space="0" w:color="auto"/>
            <w:left w:val="none" w:sz="0" w:space="0" w:color="auto"/>
            <w:bottom w:val="none" w:sz="0" w:space="0" w:color="auto"/>
            <w:right w:val="none" w:sz="0" w:space="0" w:color="auto"/>
          </w:divBdr>
        </w:div>
        <w:div w:id="1514605973">
          <w:marLeft w:val="0"/>
          <w:marRight w:val="0"/>
          <w:marTop w:val="0"/>
          <w:marBottom w:val="0"/>
          <w:divBdr>
            <w:top w:val="none" w:sz="0" w:space="0" w:color="auto"/>
            <w:left w:val="none" w:sz="0" w:space="0" w:color="auto"/>
            <w:bottom w:val="none" w:sz="0" w:space="0" w:color="auto"/>
            <w:right w:val="none" w:sz="0" w:space="0" w:color="auto"/>
          </w:divBdr>
        </w:div>
        <w:div w:id="652374838">
          <w:marLeft w:val="0"/>
          <w:marRight w:val="0"/>
          <w:marTop w:val="0"/>
          <w:marBottom w:val="0"/>
          <w:divBdr>
            <w:top w:val="none" w:sz="0" w:space="0" w:color="auto"/>
            <w:left w:val="none" w:sz="0" w:space="0" w:color="auto"/>
            <w:bottom w:val="none" w:sz="0" w:space="0" w:color="auto"/>
            <w:right w:val="none" w:sz="0" w:space="0" w:color="auto"/>
          </w:divBdr>
        </w:div>
        <w:div w:id="158277682">
          <w:marLeft w:val="0"/>
          <w:marRight w:val="0"/>
          <w:marTop w:val="0"/>
          <w:marBottom w:val="0"/>
          <w:divBdr>
            <w:top w:val="none" w:sz="0" w:space="0" w:color="auto"/>
            <w:left w:val="none" w:sz="0" w:space="0" w:color="auto"/>
            <w:bottom w:val="none" w:sz="0" w:space="0" w:color="auto"/>
            <w:right w:val="none" w:sz="0" w:space="0" w:color="auto"/>
          </w:divBdr>
        </w:div>
        <w:div w:id="737482220">
          <w:marLeft w:val="0"/>
          <w:marRight w:val="0"/>
          <w:marTop w:val="0"/>
          <w:marBottom w:val="0"/>
          <w:divBdr>
            <w:top w:val="none" w:sz="0" w:space="0" w:color="auto"/>
            <w:left w:val="none" w:sz="0" w:space="0" w:color="auto"/>
            <w:bottom w:val="none" w:sz="0" w:space="0" w:color="auto"/>
            <w:right w:val="none" w:sz="0" w:space="0" w:color="auto"/>
          </w:divBdr>
        </w:div>
        <w:div w:id="179927544">
          <w:marLeft w:val="0"/>
          <w:marRight w:val="0"/>
          <w:marTop w:val="0"/>
          <w:marBottom w:val="0"/>
          <w:divBdr>
            <w:top w:val="none" w:sz="0" w:space="0" w:color="auto"/>
            <w:left w:val="none" w:sz="0" w:space="0" w:color="auto"/>
            <w:bottom w:val="none" w:sz="0" w:space="0" w:color="auto"/>
            <w:right w:val="none" w:sz="0" w:space="0" w:color="auto"/>
          </w:divBdr>
        </w:div>
        <w:div w:id="1142040276">
          <w:marLeft w:val="0"/>
          <w:marRight w:val="0"/>
          <w:marTop w:val="0"/>
          <w:marBottom w:val="0"/>
          <w:divBdr>
            <w:top w:val="none" w:sz="0" w:space="0" w:color="auto"/>
            <w:left w:val="none" w:sz="0" w:space="0" w:color="auto"/>
            <w:bottom w:val="none" w:sz="0" w:space="0" w:color="auto"/>
            <w:right w:val="none" w:sz="0" w:space="0" w:color="auto"/>
          </w:divBdr>
        </w:div>
        <w:div w:id="328143417">
          <w:marLeft w:val="0"/>
          <w:marRight w:val="0"/>
          <w:marTop w:val="0"/>
          <w:marBottom w:val="0"/>
          <w:divBdr>
            <w:top w:val="none" w:sz="0" w:space="0" w:color="auto"/>
            <w:left w:val="none" w:sz="0" w:space="0" w:color="auto"/>
            <w:bottom w:val="none" w:sz="0" w:space="0" w:color="auto"/>
            <w:right w:val="none" w:sz="0" w:space="0" w:color="auto"/>
          </w:divBdr>
        </w:div>
        <w:div w:id="352272569">
          <w:marLeft w:val="0"/>
          <w:marRight w:val="0"/>
          <w:marTop w:val="0"/>
          <w:marBottom w:val="0"/>
          <w:divBdr>
            <w:top w:val="none" w:sz="0" w:space="0" w:color="auto"/>
            <w:left w:val="none" w:sz="0" w:space="0" w:color="auto"/>
            <w:bottom w:val="none" w:sz="0" w:space="0" w:color="auto"/>
            <w:right w:val="none" w:sz="0" w:space="0" w:color="auto"/>
          </w:divBdr>
        </w:div>
        <w:div w:id="240457653">
          <w:marLeft w:val="0"/>
          <w:marRight w:val="0"/>
          <w:marTop w:val="0"/>
          <w:marBottom w:val="0"/>
          <w:divBdr>
            <w:top w:val="none" w:sz="0" w:space="0" w:color="auto"/>
            <w:left w:val="none" w:sz="0" w:space="0" w:color="auto"/>
            <w:bottom w:val="none" w:sz="0" w:space="0" w:color="auto"/>
            <w:right w:val="none" w:sz="0" w:space="0" w:color="auto"/>
          </w:divBdr>
        </w:div>
        <w:div w:id="1994024657">
          <w:marLeft w:val="0"/>
          <w:marRight w:val="0"/>
          <w:marTop w:val="0"/>
          <w:marBottom w:val="0"/>
          <w:divBdr>
            <w:top w:val="none" w:sz="0" w:space="0" w:color="auto"/>
            <w:left w:val="none" w:sz="0" w:space="0" w:color="auto"/>
            <w:bottom w:val="none" w:sz="0" w:space="0" w:color="auto"/>
            <w:right w:val="none" w:sz="0" w:space="0" w:color="auto"/>
          </w:divBdr>
        </w:div>
        <w:div w:id="95682816">
          <w:marLeft w:val="0"/>
          <w:marRight w:val="0"/>
          <w:marTop w:val="0"/>
          <w:marBottom w:val="0"/>
          <w:divBdr>
            <w:top w:val="none" w:sz="0" w:space="0" w:color="auto"/>
            <w:left w:val="none" w:sz="0" w:space="0" w:color="auto"/>
            <w:bottom w:val="none" w:sz="0" w:space="0" w:color="auto"/>
            <w:right w:val="none" w:sz="0" w:space="0" w:color="auto"/>
          </w:divBdr>
        </w:div>
        <w:div w:id="1557083433">
          <w:marLeft w:val="0"/>
          <w:marRight w:val="0"/>
          <w:marTop w:val="0"/>
          <w:marBottom w:val="0"/>
          <w:divBdr>
            <w:top w:val="none" w:sz="0" w:space="0" w:color="auto"/>
            <w:left w:val="none" w:sz="0" w:space="0" w:color="auto"/>
            <w:bottom w:val="none" w:sz="0" w:space="0" w:color="auto"/>
            <w:right w:val="none" w:sz="0" w:space="0" w:color="auto"/>
          </w:divBdr>
        </w:div>
        <w:div w:id="88939498">
          <w:marLeft w:val="0"/>
          <w:marRight w:val="0"/>
          <w:marTop w:val="0"/>
          <w:marBottom w:val="0"/>
          <w:divBdr>
            <w:top w:val="none" w:sz="0" w:space="0" w:color="auto"/>
            <w:left w:val="none" w:sz="0" w:space="0" w:color="auto"/>
            <w:bottom w:val="none" w:sz="0" w:space="0" w:color="auto"/>
            <w:right w:val="none" w:sz="0" w:space="0" w:color="auto"/>
          </w:divBdr>
        </w:div>
        <w:div w:id="1612980265">
          <w:marLeft w:val="0"/>
          <w:marRight w:val="0"/>
          <w:marTop w:val="0"/>
          <w:marBottom w:val="0"/>
          <w:divBdr>
            <w:top w:val="none" w:sz="0" w:space="0" w:color="auto"/>
            <w:left w:val="none" w:sz="0" w:space="0" w:color="auto"/>
            <w:bottom w:val="none" w:sz="0" w:space="0" w:color="auto"/>
            <w:right w:val="none" w:sz="0" w:space="0" w:color="auto"/>
          </w:divBdr>
        </w:div>
        <w:div w:id="1732387912">
          <w:marLeft w:val="0"/>
          <w:marRight w:val="0"/>
          <w:marTop w:val="0"/>
          <w:marBottom w:val="0"/>
          <w:divBdr>
            <w:top w:val="none" w:sz="0" w:space="0" w:color="auto"/>
            <w:left w:val="none" w:sz="0" w:space="0" w:color="auto"/>
            <w:bottom w:val="none" w:sz="0" w:space="0" w:color="auto"/>
            <w:right w:val="none" w:sz="0" w:space="0" w:color="auto"/>
          </w:divBdr>
        </w:div>
        <w:div w:id="1585382530">
          <w:marLeft w:val="0"/>
          <w:marRight w:val="0"/>
          <w:marTop w:val="0"/>
          <w:marBottom w:val="0"/>
          <w:divBdr>
            <w:top w:val="none" w:sz="0" w:space="0" w:color="auto"/>
            <w:left w:val="none" w:sz="0" w:space="0" w:color="auto"/>
            <w:bottom w:val="none" w:sz="0" w:space="0" w:color="auto"/>
            <w:right w:val="none" w:sz="0" w:space="0" w:color="auto"/>
          </w:divBdr>
        </w:div>
        <w:div w:id="1949779341">
          <w:marLeft w:val="0"/>
          <w:marRight w:val="0"/>
          <w:marTop w:val="0"/>
          <w:marBottom w:val="0"/>
          <w:divBdr>
            <w:top w:val="none" w:sz="0" w:space="0" w:color="auto"/>
            <w:left w:val="none" w:sz="0" w:space="0" w:color="auto"/>
            <w:bottom w:val="none" w:sz="0" w:space="0" w:color="auto"/>
            <w:right w:val="none" w:sz="0" w:space="0" w:color="auto"/>
          </w:divBdr>
        </w:div>
        <w:div w:id="1069038554">
          <w:marLeft w:val="0"/>
          <w:marRight w:val="0"/>
          <w:marTop w:val="0"/>
          <w:marBottom w:val="0"/>
          <w:divBdr>
            <w:top w:val="none" w:sz="0" w:space="0" w:color="auto"/>
            <w:left w:val="none" w:sz="0" w:space="0" w:color="auto"/>
            <w:bottom w:val="none" w:sz="0" w:space="0" w:color="auto"/>
            <w:right w:val="none" w:sz="0" w:space="0" w:color="auto"/>
          </w:divBdr>
        </w:div>
        <w:div w:id="1140346419">
          <w:marLeft w:val="0"/>
          <w:marRight w:val="0"/>
          <w:marTop w:val="0"/>
          <w:marBottom w:val="0"/>
          <w:divBdr>
            <w:top w:val="none" w:sz="0" w:space="0" w:color="auto"/>
            <w:left w:val="none" w:sz="0" w:space="0" w:color="auto"/>
            <w:bottom w:val="none" w:sz="0" w:space="0" w:color="auto"/>
            <w:right w:val="none" w:sz="0" w:space="0" w:color="auto"/>
          </w:divBdr>
        </w:div>
        <w:div w:id="577253747">
          <w:marLeft w:val="0"/>
          <w:marRight w:val="0"/>
          <w:marTop w:val="0"/>
          <w:marBottom w:val="0"/>
          <w:divBdr>
            <w:top w:val="none" w:sz="0" w:space="0" w:color="auto"/>
            <w:left w:val="none" w:sz="0" w:space="0" w:color="auto"/>
            <w:bottom w:val="none" w:sz="0" w:space="0" w:color="auto"/>
            <w:right w:val="none" w:sz="0" w:space="0" w:color="auto"/>
          </w:divBdr>
        </w:div>
        <w:div w:id="412433520">
          <w:marLeft w:val="0"/>
          <w:marRight w:val="0"/>
          <w:marTop w:val="0"/>
          <w:marBottom w:val="0"/>
          <w:divBdr>
            <w:top w:val="none" w:sz="0" w:space="0" w:color="auto"/>
            <w:left w:val="none" w:sz="0" w:space="0" w:color="auto"/>
            <w:bottom w:val="none" w:sz="0" w:space="0" w:color="auto"/>
            <w:right w:val="none" w:sz="0" w:space="0" w:color="auto"/>
          </w:divBdr>
        </w:div>
        <w:div w:id="509373726">
          <w:marLeft w:val="0"/>
          <w:marRight w:val="0"/>
          <w:marTop w:val="0"/>
          <w:marBottom w:val="0"/>
          <w:divBdr>
            <w:top w:val="none" w:sz="0" w:space="0" w:color="auto"/>
            <w:left w:val="none" w:sz="0" w:space="0" w:color="auto"/>
            <w:bottom w:val="none" w:sz="0" w:space="0" w:color="auto"/>
            <w:right w:val="none" w:sz="0" w:space="0" w:color="auto"/>
          </w:divBdr>
        </w:div>
        <w:div w:id="1751736389">
          <w:marLeft w:val="0"/>
          <w:marRight w:val="0"/>
          <w:marTop w:val="0"/>
          <w:marBottom w:val="0"/>
          <w:divBdr>
            <w:top w:val="none" w:sz="0" w:space="0" w:color="auto"/>
            <w:left w:val="none" w:sz="0" w:space="0" w:color="auto"/>
            <w:bottom w:val="none" w:sz="0" w:space="0" w:color="auto"/>
            <w:right w:val="none" w:sz="0" w:space="0" w:color="auto"/>
          </w:divBdr>
          <w:divsChild>
            <w:div w:id="1181238675">
              <w:marLeft w:val="0"/>
              <w:marRight w:val="0"/>
              <w:marTop w:val="0"/>
              <w:marBottom w:val="0"/>
              <w:divBdr>
                <w:top w:val="none" w:sz="0" w:space="0" w:color="auto"/>
                <w:left w:val="none" w:sz="0" w:space="0" w:color="auto"/>
                <w:bottom w:val="none" w:sz="0" w:space="0" w:color="auto"/>
                <w:right w:val="none" w:sz="0" w:space="0" w:color="auto"/>
              </w:divBdr>
            </w:div>
            <w:div w:id="822936327">
              <w:marLeft w:val="0"/>
              <w:marRight w:val="0"/>
              <w:marTop w:val="0"/>
              <w:marBottom w:val="0"/>
              <w:divBdr>
                <w:top w:val="none" w:sz="0" w:space="0" w:color="auto"/>
                <w:left w:val="none" w:sz="0" w:space="0" w:color="auto"/>
                <w:bottom w:val="none" w:sz="0" w:space="0" w:color="auto"/>
                <w:right w:val="none" w:sz="0" w:space="0" w:color="auto"/>
              </w:divBdr>
            </w:div>
            <w:div w:id="833842528">
              <w:marLeft w:val="0"/>
              <w:marRight w:val="0"/>
              <w:marTop w:val="0"/>
              <w:marBottom w:val="0"/>
              <w:divBdr>
                <w:top w:val="none" w:sz="0" w:space="0" w:color="auto"/>
                <w:left w:val="none" w:sz="0" w:space="0" w:color="auto"/>
                <w:bottom w:val="none" w:sz="0" w:space="0" w:color="auto"/>
                <w:right w:val="none" w:sz="0" w:space="0" w:color="auto"/>
              </w:divBdr>
            </w:div>
            <w:div w:id="1679305989">
              <w:marLeft w:val="0"/>
              <w:marRight w:val="0"/>
              <w:marTop w:val="0"/>
              <w:marBottom w:val="0"/>
              <w:divBdr>
                <w:top w:val="none" w:sz="0" w:space="0" w:color="auto"/>
                <w:left w:val="none" w:sz="0" w:space="0" w:color="auto"/>
                <w:bottom w:val="none" w:sz="0" w:space="0" w:color="auto"/>
                <w:right w:val="none" w:sz="0" w:space="0" w:color="auto"/>
              </w:divBdr>
            </w:div>
            <w:div w:id="801537699">
              <w:marLeft w:val="0"/>
              <w:marRight w:val="0"/>
              <w:marTop w:val="0"/>
              <w:marBottom w:val="0"/>
              <w:divBdr>
                <w:top w:val="none" w:sz="0" w:space="0" w:color="auto"/>
                <w:left w:val="none" w:sz="0" w:space="0" w:color="auto"/>
                <w:bottom w:val="none" w:sz="0" w:space="0" w:color="auto"/>
                <w:right w:val="none" w:sz="0" w:space="0" w:color="auto"/>
              </w:divBdr>
            </w:div>
          </w:divsChild>
        </w:div>
        <w:div w:id="125852436">
          <w:marLeft w:val="0"/>
          <w:marRight w:val="0"/>
          <w:marTop w:val="0"/>
          <w:marBottom w:val="0"/>
          <w:divBdr>
            <w:top w:val="none" w:sz="0" w:space="0" w:color="auto"/>
            <w:left w:val="none" w:sz="0" w:space="0" w:color="auto"/>
            <w:bottom w:val="none" w:sz="0" w:space="0" w:color="auto"/>
            <w:right w:val="none" w:sz="0" w:space="0" w:color="auto"/>
          </w:divBdr>
          <w:divsChild>
            <w:div w:id="1521819999">
              <w:marLeft w:val="0"/>
              <w:marRight w:val="0"/>
              <w:marTop w:val="0"/>
              <w:marBottom w:val="0"/>
              <w:divBdr>
                <w:top w:val="none" w:sz="0" w:space="0" w:color="auto"/>
                <w:left w:val="none" w:sz="0" w:space="0" w:color="auto"/>
                <w:bottom w:val="none" w:sz="0" w:space="0" w:color="auto"/>
                <w:right w:val="none" w:sz="0" w:space="0" w:color="auto"/>
              </w:divBdr>
            </w:div>
            <w:div w:id="1360204506">
              <w:marLeft w:val="0"/>
              <w:marRight w:val="0"/>
              <w:marTop w:val="0"/>
              <w:marBottom w:val="0"/>
              <w:divBdr>
                <w:top w:val="none" w:sz="0" w:space="0" w:color="auto"/>
                <w:left w:val="none" w:sz="0" w:space="0" w:color="auto"/>
                <w:bottom w:val="none" w:sz="0" w:space="0" w:color="auto"/>
                <w:right w:val="none" w:sz="0" w:space="0" w:color="auto"/>
              </w:divBdr>
            </w:div>
            <w:div w:id="1182088014">
              <w:marLeft w:val="0"/>
              <w:marRight w:val="0"/>
              <w:marTop w:val="0"/>
              <w:marBottom w:val="0"/>
              <w:divBdr>
                <w:top w:val="none" w:sz="0" w:space="0" w:color="auto"/>
                <w:left w:val="none" w:sz="0" w:space="0" w:color="auto"/>
                <w:bottom w:val="none" w:sz="0" w:space="0" w:color="auto"/>
                <w:right w:val="none" w:sz="0" w:space="0" w:color="auto"/>
              </w:divBdr>
            </w:div>
            <w:div w:id="709034071">
              <w:marLeft w:val="0"/>
              <w:marRight w:val="0"/>
              <w:marTop w:val="0"/>
              <w:marBottom w:val="0"/>
              <w:divBdr>
                <w:top w:val="none" w:sz="0" w:space="0" w:color="auto"/>
                <w:left w:val="none" w:sz="0" w:space="0" w:color="auto"/>
                <w:bottom w:val="none" w:sz="0" w:space="0" w:color="auto"/>
                <w:right w:val="none" w:sz="0" w:space="0" w:color="auto"/>
              </w:divBdr>
            </w:div>
            <w:div w:id="469592538">
              <w:marLeft w:val="0"/>
              <w:marRight w:val="0"/>
              <w:marTop w:val="0"/>
              <w:marBottom w:val="0"/>
              <w:divBdr>
                <w:top w:val="none" w:sz="0" w:space="0" w:color="auto"/>
                <w:left w:val="none" w:sz="0" w:space="0" w:color="auto"/>
                <w:bottom w:val="none" w:sz="0" w:space="0" w:color="auto"/>
                <w:right w:val="none" w:sz="0" w:space="0" w:color="auto"/>
              </w:divBdr>
            </w:div>
          </w:divsChild>
        </w:div>
        <w:div w:id="1141844577">
          <w:marLeft w:val="0"/>
          <w:marRight w:val="0"/>
          <w:marTop w:val="0"/>
          <w:marBottom w:val="0"/>
          <w:divBdr>
            <w:top w:val="none" w:sz="0" w:space="0" w:color="auto"/>
            <w:left w:val="none" w:sz="0" w:space="0" w:color="auto"/>
            <w:bottom w:val="none" w:sz="0" w:space="0" w:color="auto"/>
            <w:right w:val="none" w:sz="0" w:space="0" w:color="auto"/>
          </w:divBdr>
          <w:divsChild>
            <w:div w:id="738282236">
              <w:marLeft w:val="0"/>
              <w:marRight w:val="0"/>
              <w:marTop w:val="0"/>
              <w:marBottom w:val="0"/>
              <w:divBdr>
                <w:top w:val="none" w:sz="0" w:space="0" w:color="auto"/>
                <w:left w:val="none" w:sz="0" w:space="0" w:color="auto"/>
                <w:bottom w:val="none" w:sz="0" w:space="0" w:color="auto"/>
                <w:right w:val="none" w:sz="0" w:space="0" w:color="auto"/>
              </w:divBdr>
            </w:div>
            <w:div w:id="580336983">
              <w:marLeft w:val="0"/>
              <w:marRight w:val="0"/>
              <w:marTop w:val="0"/>
              <w:marBottom w:val="0"/>
              <w:divBdr>
                <w:top w:val="none" w:sz="0" w:space="0" w:color="auto"/>
                <w:left w:val="none" w:sz="0" w:space="0" w:color="auto"/>
                <w:bottom w:val="none" w:sz="0" w:space="0" w:color="auto"/>
                <w:right w:val="none" w:sz="0" w:space="0" w:color="auto"/>
              </w:divBdr>
            </w:div>
            <w:div w:id="1275677276">
              <w:marLeft w:val="0"/>
              <w:marRight w:val="0"/>
              <w:marTop w:val="0"/>
              <w:marBottom w:val="0"/>
              <w:divBdr>
                <w:top w:val="none" w:sz="0" w:space="0" w:color="auto"/>
                <w:left w:val="none" w:sz="0" w:space="0" w:color="auto"/>
                <w:bottom w:val="none" w:sz="0" w:space="0" w:color="auto"/>
                <w:right w:val="none" w:sz="0" w:space="0" w:color="auto"/>
              </w:divBdr>
            </w:div>
            <w:div w:id="966545779">
              <w:marLeft w:val="0"/>
              <w:marRight w:val="0"/>
              <w:marTop w:val="0"/>
              <w:marBottom w:val="0"/>
              <w:divBdr>
                <w:top w:val="none" w:sz="0" w:space="0" w:color="auto"/>
                <w:left w:val="none" w:sz="0" w:space="0" w:color="auto"/>
                <w:bottom w:val="none" w:sz="0" w:space="0" w:color="auto"/>
                <w:right w:val="none" w:sz="0" w:space="0" w:color="auto"/>
              </w:divBdr>
            </w:div>
            <w:div w:id="353043231">
              <w:marLeft w:val="0"/>
              <w:marRight w:val="0"/>
              <w:marTop w:val="0"/>
              <w:marBottom w:val="0"/>
              <w:divBdr>
                <w:top w:val="none" w:sz="0" w:space="0" w:color="auto"/>
                <w:left w:val="none" w:sz="0" w:space="0" w:color="auto"/>
                <w:bottom w:val="none" w:sz="0" w:space="0" w:color="auto"/>
                <w:right w:val="none" w:sz="0" w:space="0" w:color="auto"/>
              </w:divBdr>
            </w:div>
          </w:divsChild>
        </w:div>
        <w:div w:id="1500191143">
          <w:marLeft w:val="0"/>
          <w:marRight w:val="0"/>
          <w:marTop w:val="0"/>
          <w:marBottom w:val="0"/>
          <w:divBdr>
            <w:top w:val="none" w:sz="0" w:space="0" w:color="auto"/>
            <w:left w:val="none" w:sz="0" w:space="0" w:color="auto"/>
            <w:bottom w:val="none" w:sz="0" w:space="0" w:color="auto"/>
            <w:right w:val="none" w:sz="0" w:space="0" w:color="auto"/>
          </w:divBdr>
        </w:div>
        <w:div w:id="625089657">
          <w:marLeft w:val="0"/>
          <w:marRight w:val="0"/>
          <w:marTop w:val="0"/>
          <w:marBottom w:val="0"/>
          <w:divBdr>
            <w:top w:val="none" w:sz="0" w:space="0" w:color="auto"/>
            <w:left w:val="none" w:sz="0" w:space="0" w:color="auto"/>
            <w:bottom w:val="none" w:sz="0" w:space="0" w:color="auto"/>
            <w:right w:val="none" w:sz="0" w:space="0" w:color="auto"/>
          </w:divBdr>
        </w:div>
      </w:divsChild>
    </w:div>
    <w:div w:id="1643340943">
      <w:bodyDiv w:val="1"/>
      <w:marLeft w:val="0"/>
      <w:marRight w:val="0"/>
      <w:marTop w:val="0"/>
      <w:marBottom w:val="0"/>
      <w:divBdr>
        <w:top w:val="none" w:sz="0" w:space="0" w:color="auto"/>
        <w:left w:val="none" w:sz="0" w:space="0" w:color="auto"/>
        <w:bottom w:val="none" w:sz="0" w:space="0" w:color="auto"/>
        <w:right w:val="none" w:sz="0" w:space="0" w:color="auto"/>
      </w:divBdr>
    </w:div>
    <w:div w:id="1646281480">
      <w:bodyDiv w:val="1"/>
      <w:marLeft w:val="0"/>
      <w:marRight w:val="0"/>
      <w:marTop w:val="0"/>
      <w:marBottom w:val="0"/>
      <w:divBdr>
        <w:top w:val="none" w:sz="0" w:space="0" w:color="auto"/>
        <w:left w:val="none" w:sz="0" w:space="0" w:color="auto"/>
        <w:bottom w:val="none" w:sz="0" w:space="0" w:color="auto"/>
        <w:right w:val="none" w:sz="0" w:space="0" w:color="auto"/>
      </w:divBdr>
    </w:div>
    <w:div w:id="1662274688">
      <w:bodyDiv w:val="1"/>
      <w:marLeft w:val="0"/>
      <w:marRight w:val="0"/>
      <w:marTop w:val="0"/>
      <w:marBottom w:val="0"/>
      <w:divBdr>
        <w:top w:val="none" w:sz="0" w:space="0" w:color="auto"/>
        <w:left w:val="none" w:sz="0" w:space="0" w:color="auto"/>
        <w:bottom w:val="none" w:sz="0" w:space="0" w:color="auto"/>
        <w:right w:val="none" w:sz="0" w:space="0" w:color="auto"/>
      </w:divBdr>
    </w:div>
    <w:div w:id="1677220799">
      <w:bodyDiv w:val="1"/>
      <w:marLeft w:val="0"/>
      <w:marRight w:val="0"/>
      <w:marTop w:val="0"/>
      <w:marBottom w:val="0"/>
      <w:divBdr>
        <w:top w:val="none" w:sz="0" w:space="0" w:color="auto"/>
        <w:left w:val="none" w:sz="0" w:space="0" w:color="auto"/>
        <w:bottom w:val="none" w:sz="0" w:space="0" w:color="auto"/>
        <w:right w:val="none" w:sz="0" w:space="0" w:color="auto"/>
      </w:divBdr>
    </w:div>
    <w:div w:id="1721126797">
      <w:bodyDiv w:val="1"/>
      <w:marLeft w:val="0"/>
      <w:marRight w:val="0"/>
      <w:marTop w:val="0"/>
      <w:marBottom w:val="0"/>
      <w:divBdr>
        <w:top w:val="none" w:sz="0" w:space="0" w:color="auto"/>
        <w:left w:val="none" w:sz="0" w:space="0" w:color="auto"/>
        <w:bottom w:val="none" w:sz="0" w:space="0" w:color="auto"/>
        <w:right w:val="none" w:sz="0" w:space="0" w:color="auto"/>
      </w:divBdr>
      <w:divsChild>
        <w:div w:id="1542401371">
          <w:marLeft w:val="0"/>
          <w:marRight w:val="0"/>
          <w:marTop w:val="0"/>
          <w:marBottom w:val="0"/>
          <w:divBdr>
            <w:top w:val="none" w:sz="0" w:space="0" w:color="auto"/>
            <w:left w:val="none" w:sz="0" w:space="0" w:color="auto"/>
            <w:bottom w:val="none" w:sz="0" w:space="0" w:color="auto"/>
            <w:right w:val="none" w:sz="0" w:space="0" w:color="auto"/>
          </w:divBdr>
        </w:div>
        <w:div w:id="77751369">
          <w:marLeft w:val="0"/>
          <w:marRight w:val="0"/>
          <w:marTop w:val="0"/>
          <w:marBottom w:val="0"/>
          <w:divBdr>
            <w:top w:val="none" w:sz="0" w:space="0" w:color="auto"/>
            <w:left w:val="none" w:sz="0" w:space="0" w:color="auto"/>
            <w:bottom w:val="none" w:sz="0" w:space="0" w:color="auto"/>
            <w:right w:val="none" w:sz="0" w:space="0" w:color="auto"/>
          </w:divBdr>
        </w:div>
      </w:divsChild>
    </w:div>
    <w:div w:id="1773893438">
      <w:bodyDiv w:val="1"/>
      <w:marLeft w:val="0"/>
      <w:marRight w:val="0"/>
      <w:marTop w:val="0"/>
      <w:marBottom w:val="0"/>
      <w:divBdr>
        <w:top w:val="none" w:sz="0" w:space="0" w:color="auto"/>
        <w:left w:val="none" w:sz="0" w:space="0" w:color="auto"/>
        <w:bottom w:val="none" w:sz="0" w:space="0" w:color="auto"/>
        <w:right w:val="none" w:sz="0" w:space="0" w:color="auto"/>
      </w:divBdr>
    </w:div>
    <w:div w:id="1834107201">
      <w:bodyDiv w:val="1"/>
      <w:marLeft w:val="0"/>
      <w:marRight w:val="0"/>
      <w:marTop w:val="0"/>
      <w:marBottom w:val="0"/>
      <w:divBdr>
        <w:top w:val="none" w:sz="0" w:space="0" w:color="auto"/>
        <w:left w:val="none" w:sz="0" w:space="0" w:color="auto"/>
        <w:bottom w:val="none" w:sz="0" w:space="0" w:color="auto"/>
        <w:right w:val="none" w:sz="0" w:space="0" w:color="auto"/>
      </w:divBdr>
      <w:divsChild>
        <w:div w:id="1256403175">
          <w:marLeft w:val="0"/>
          <w:marRight w:val="0"/>
          <w:marTop w:val="0"/>
          <w:marBottom w:val="0"/>
          <w:divBdr>
            <w:top w:val="none" w:sz="0" w:space="0" w:color="auto"/>
            <w:left w:val="none" w:sz="0" w:space="0" w:color="auto"/>
            <w:bottom w:val="none" w:sz="0" w:space="0" w:color="auto"/>
            <w:right w:val="none" w:sz="0" w:space="0" w:color="auto"/>
          </w:divBdr>
        </w:div>
        <w:div w:id="559942266">
          <w:marLeft w:val="0"/>
          <w:marRight w:val="0"/>
          <w:marTop w:val="0"/>
          <w:marBottom w:val="0"/>
          <w:divBdr>
            <w:top w:val="none" w:sz="0" w:space="0" w:color="auto"/>
            <w:left w:val="none" w:sz="0" w:space="0" w:color="auto"/>
            <w:bottom w:val="none" w:sz="0" w:space="0" w:color="auto"/>
            <w:right w:val="none" w:sz="0" w:space="0" w:color="auto"/>
          </w:divBdr>
        </w:div>
      </w:divsChild>
    </w:div>
    <w:div w:id="1861163222">
      <w:bodyDiv w:val="1"/>
      <w:marLeft w:val="0"/>
      <w:marRight w:val="0"/>
      <w:marTop w:val="0"/>
      <w:marBottom w:val="0"/>
      <w:divBdr>
        <w:top w:val="none" w:sz="0" w:space="0" w:color="auto"/>
        <w:left w:val="none" w:sz="0" w:space="0" w:color="auto"/>
        <w:bottom w:val="none" w:sz="0" w:space="0" w:color="auto"/>
        <w:right w:val="none" w:sz="0" w:space="0" w:color="auto"/>
      </w:divBdr>
    </w:div>
    <w:div w:id="1876917713">
      <w:bodyDiv w:val="1"/>
      <w:marLeft w:val="0"/>
      <w:marRight w:val="0"/>
      <w:marTop w:val="0"/>
      <w:marBottom w:val="0"/>
      <w:divBdr>
        <w:top w:val="none" w:sz="0" w:space="0" w:color="auto"/>
        <w:left w:val="none" w:sz="0" w:space="0" w:color="auto"/>
        <w:bottom w:val="none" w:sz="0" w:space="0" w:color="auto"/>
        <w:right w:val="none" w:sz="0" w:space="0" w:color="auto"/>
      </w:divBdr>
    </w:div>
    <w:div w:id="1903364691">
      <w:bodyDiv w:val="1"/>
      <w:marLeft w:val="0"/>
      <w:marRight w:val="0"/>
      <w:marTop w:val="0"/>
      <w:marBottom w:val="0"/>
      <w:divBdr>
        <w:top w:val="none" w:sz="0" w:space="0" w:color="auto"/>
        <w:left w:val="none" w:sz="0" w:space="0" w:color="auto"/>
        <w:bottom w:val="none" w:sz="0" w:space="0" w:color="auto"/>
        <w:right w:val="none" w:sz="0" w:space="0" w:color="auto"/>
      </w:divBdr>
    </w:div>
    <w:div w:id="1911036143">
      <w:bodyDiv w:val="1"/>
      <w:marLeft w:val="0"/>
      <w:marRight w:val="0"/>
      <w:marTop w:val="0"/>
      <w:marBottom w:val="0"/>
      <w:divBdr>
        <w:top w:val="none" w:sz="0" w:space="0" w:color="auto"/>
        <w:left w:val="none" w:sz="0" w:space="0" w:color="auto"/>
        <w:bottom w:val="none" w:sz="0" w:space="0" w:color="auto"/>
        <w:right w:val="none" w:sz="0" w:space="0" w:color="auto"/>
      </w:divBdr>
    </w:div>
    <w:div w:id="1998147972">
      <w:bodyDiv w:val="1"/>
      <w:marLeft w:val="0"/>
      <w:marRight w:val="0"/>
      <w:marTop w:val="0"/>
      <w:marBottom w:val="0"/>
      <w:divBdr>
        <w:top w:val="none" w:sz="0" w:space="0" w:color="auto"/>
        <w:left w:val="none" w:sz="0" w:space="0" w:color="auto"/>
        <w:bottom w:val="none" w:sz="0" w:space="0" w:color="auto"/>
        <w:right w:val="none" w:sz="0" w:space="0" w:color="auto"/>
      </w:divBdr>
    </w:div>
    <w:div w:id="2016373240">
      <w:bodyDiv w:val="1"/>
      <w:marLeft w:val="0"/>
      <w:marRight w:val="0"/>
      <w:marTop w:val="0"/>
      <w:marBottom w:val="0"/>
      <w:divBdr>
        <w:top w:val="none" w:sz="0" w:space="0" w:color="auto"/>
        <w:left w:val="none" w:sz="0" w:space="0" w:color="auto"/>
        <w:bottom w:val="none" w:sz="0" w:space="0" w:color="auto"/>
        <w:right w:val="none" w:sz="0" w:space="0" w:color="auto"/>
      </w:divBdr>
    </w:div>
    <w:div w:id="2065374972">
      <w:bodyDiv w:val="1"/>
      <w:marLeft w:val="0"/>
      <w:marRight w:val="0"/>
      <w:marTop w:val="0"/>
      <w:marBottom w:val="0"/>
      <w:divBdr>
        <w:top w:val="none" w:sz="0" w:space="0" w:color="auto"/>
        <w:left w:val="none" w:sz="0" w:space="0" w:color="auto"/>
        <w:bottom w:val="none" w:sz="0" w:space="0" w:color="auto"/>
        <w:right w:val="none" w:sz="0" w:space="0" w:color="auto"/>
      </w:divBdr>
    </w:div>
    <w:div w:id="2097047387">
      <w:bodyDiv w:val="1"/>
      <w:marLeft w:val="0"/>
      <w:marRight w:val="0"/>
      <w:marTop w:val="0"/>
      <w:marBottom w:val="0"/>
      <w:divBdr>
        <w:top w:val="none" w:sz="0" w:space="0" w:color="auto"/>
        <w:left w:val="none" w:sz="0" w:space="0" w:color="auto"/>
        <w:bottom w:val="none" w:sz="0" w:space="0" w:color="auto"/>
        <w:right w:val="none" w:sz="0" w:space="0" w:color="auto"/>
      </w:divBdr>
    </w:div>
    <w:div w:id="2097551622">
      <w:bodyDiv w:val="1"/>
      <w:marLeft w:val="0"/>
      <w:marRight w:val="0"/>
      <w:marTop w:val="0"/>
      <w:marBottom w:val="0"/>
      <w:divBdr>
        <w:top w:val="none" w:sz="0" w:space="0" w:color="auto"/>
        <w:left w:val="none" w:sz="0" w:space="0" w:color="auto"/>
        <w:bottom w:val="none" w:sz="0" w:space="0" w:color="auto"/>
        <w:right w:val="none" w:sz="0" w:space="0" w:color="auto"/>
      </w:divBdr>
    </w:div>
    <w:div w:id="2115206774">
      <w:bodyDiv w:val="1"/>
      <w:marLeft w:val="0"/>
      <w:marRight w:val="0"/>
      <w:marTop w:val="0"/>
      <w:marBottom w:val="0"/>
      <w:divBdr>
        <w:top w:val="none" w:sz="0" w:space="0" w:color="auto"/>
        <w:left w:val="none" w:sz="0" w:space="0" w:color="auto"/>
        <w:bottom w:val="none" w:sz="0" w:space="0" w:color="auto"/>
        <w:right w:val="none" w:sz="0" w:space="0" w:color="auto"/>
      </w:divBdr>
    </w:div>
    <w:div w:id="214442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3.jpeg"/><Relationship Id="rId26" Type="http://schemas.openxmlformats.org/officeDocument/2006/relationships/image" Target="media/image10.jpeg"/><Relationship Id="rId39" Type="http://schemas.openxmlformats.org/officeDocument/2006/relationships/image" Target="media/image23.jpeg"/><Relationship Id="rId21" Type="http://schemas.openxmlformats.org/officeDocument/2006/relationships/image" Target="media/image5.jpeg"/><Relationship Id="rId34" Type="http://schemas.openxmlformats.org/officeDocument/2006/relationships/image" Target="media/image18.jpeg"/><Relationship Id="rId42" Type="http://schemas.openxmlformats.org/officeDocument/2006/relationships/hyperlink" Target="https://en.wikipedia.org/wiki/Hamming_distance" TargetMode="External"/><Relationship Id="rId47" Type="http://schemas.openxmlformats.org/officeDocument/2006/relationships/footer" Target="footer3.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en.wikipedia.org/wiki/In-place_algorithm" TargetMode="External"/><Relationship Id="rId29" Type="http://schemas.openxmlformats.org/officeDocument/2006/relationships/image" Target="media/image13.png"/><Relationship Id="rId11" Type="http://schemas.openxmlformats.org/officeDocument/2006/relationships/webSettings" Target="webSettings.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hyperlink" Target="http://en.wikipedia.org/wiki/Hamming_weight"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en.wikipedia.org/wiki/In-place_algorithm" TargetMode="External"/><Relationship Id="rId31" Type="http://schemas.openxmlformats.org/officeDocument/2006/relationships/image" Target="media/image15.jpeg"/><Relationship Id="rId44" Type="http://schemas.openxmlformats.org/officeDocument/2006/relationships/image" Target="media/image24.gif"/><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en.wikipedia.org/wiki/In-place_algorithm"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jpeg"/><Relationship Id="rId43" Type="http://schemas.openxmlformats.org/officeDocument/2006/relationships/hyperlink" Target="https://en.wikipedia.org/wiki/Two%27s_complement" TargetMode="External"/><Relationship Id="rId48" Type="http://schemas.openxmlformats.org/officeDocument/2006/relationships/fontTable" Target="fontTable.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2.jpeg"/><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footer" Target="footer2.xml"/><Relationship Id="rId20" Type="http://schemas.openxmlformats.org/officeDocument/2006/relationships/image" Target="media/image4.jpeg"/><Relationship Id="rId41" Type="http://schemas.openxmlformats.org/officeDocument/2006/relationships/hyperlink" Target="https://en.wikipedia.org/wiki/Two%27s_complement"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JMP\Service%20NOW\docs\templates\SN%20Design%20Specific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a3ce5a06-b323-45b4-8d97-2f59321c9a5a" ContentTypeId="0x0101001781C2375787094D81534552B1149B39"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Juniper Document" ma:contentTypeID="0x0101001781C2375787094D81534552B1149B390050D95713ACD21046849E0E238288EF7F" ma:contentTypeVersion="33" ma:contentTypeDescription="" ma:contentTypeScope="" ma:versionID="b0cd3c8229993f68120ddd117d65da07">
  <xsd:schema xmlns:xsd="http://www.w3.org/2001/XMLSchema" xmlns:xs="http://www.w3.org/2001/XMLSchema" xmlns:p="http://schemas.microsoft.com/office/2006/metadata/properties" xmlns:ns2="abc691cc-7042-4f34-8388-e64c51dc111c" targetNamespace="http://schemas.microsoft.com/office/2006/metadata/properties" ma:root="true" ma:fieldsID="6c0ea238b7b1ab158c3d0c9193c019ed" ns2:_="">
    <xsd:import namespace="abc691cc-7042-4f34-8388-e64c51dc111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691cc-7042-4f34-8388-e64c51dc111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_dlc_DocId xmlns="abc691cc-7042-4f34-8388-e64c51dc111c">CSSDOCID-548-80</_dlc_DocId>
    <_dlc_DocIdUrl xmlns="abc691cc-7042-4f34-8388-e64c51dc111c">
      <Url>https://junipernetworks.sharepoint.com/teams/CSS/Service Automation/_layouts/15/DocIdRedir.aspx?ID=CSSDOCID-548-80</Url>
      <Description>CSSDOCID-548-80</Description>
    </_dlc_DocIdUrl>
  </documentManagement>
</p:properties>
</file>

<file path=customXml/itemProps1.xml><?xml version="1.0" encoding="utf-8"?>
<ds:datastoreItem xmlns:ds="http://schemas.openxmlformats.org/officeDocument/2006/customXml" ds:itemID="{757FB5AB-31F0-475D-B625-395F5B6A1855}">
  <ds:schemaRefs>
    <ds:schemaRef ds:uri="http://schemas.microsoft.com/sharepoint/events"/>
  </ds:schemaRefs>
</ds:datastoreItem>
</file>

<file path=customXml/itemProps2.xml><?xml version="1.0" encoding="utf-8"?>
<ds:datastoreItem xmlns:ds="http://schemas.openxmlformats.org/officeDocument/2006/customXml" ds:itemID="{F604C5B2-C960-5F4C-82E2-6B3C3504A0C7}">
  <ds:schemaRefs>
    <ds:schemaRef ds:uri="http://schemas.openxmlformats.org/officeDocument/2006/bibliography"/>
  </ds:schemaRefs>
</ds:datastoreItem>
</file>

<file path=customXml/itemProps3.xml><?xml version="1.0" encoding="utf-8"?>
<ds:datastoreItem xmlns:ds="http://schemas.openxmlformats.org/officeDocument/2006/customXml" ds:itemID="{B3AF7E1B-304F-46BB-9228-8C60B5CA9D12}">
  <ds:schemaRefs>
    <ds:schemaRef ds:uri="http://schemas.microsoft.com/office/2006/metadata/longProperties"/>
  </ds:schemaRefs>
</ds:datastoreItem>
</file>

<file path=customXml/itemProps4.xml><?xml version="1.0" encoding="utf-8"?>
<ds:datastoreItem xmlns:ds="http://schemas.openxmlformats.org/officeDocument/2006/customXml" ds:itemID="{021C415A-48D5-4DA1-9EB8-B1C84D7B1C75}">
  <ds:schemaRefs>
    <ds:schemaRef ds:uri="Microsoft.SharePoint.Taxonomy.ContentTypeSync"/>
  </ds:schemaRefs>
</ds:datastoreItem>
</file>

<file path=customXml/itemProps5.xml><?xml version="1.0" encoding="utf-8"?>
<ds:datastoreItem xmlns:ds="http://schemas.openxmlformats.org/officeDocument/2006/customXml" ds:itemID="{250D26E1-20A8-4EA4-8A4D-4786F3720D6F}">
  <ds:schemaRefs>
    <ds:schemaRef ds:uri="http://schemas.microsoft.com/sharepoint/v3/contenttype/forms"/>
  </ds:schemaRefs>
</ds:datastoreItem>
</file>

<file path=customXml/itemProps6.xml><?xml version="1.0" encoding="utf-8"?>
<ds:datastoreItem xmlns:ds="http://schemas.openxmlformats.org/officeDocument/2006/customXml" ds:itemID="{E4707926-147F-4A2B-8792-58737AC8C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691cc-7042-4f34-8388-e64c51dc1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B0FE4B9-2950-4453-81C5-EC71CBAB985B}">
  <ds:schemaRefs>
    <ds:schemaRef ds:uri="http://schemas.microsoft.com/office/2006/metadata/properties"/>
    <ds:schemaRef ds:uri="http://schemas.microsoft.com/office/infopath/2007/PartnerControls"/>
    <ds:schemaRef ds:uri="abc691cc-7042-4f34-8388-e64c51dc111c"/>
  </ds:schemaRefs>
</ds:datastoreItem>
</file>

<file path=docProps/app.xml><?xml version="1.0" encoding="utf-8"?>
<Properties xmlns="http://schemas.openxmlformats.org/officeDocument/2006/extended-properties" xmlns:vt="http://schemas.openxmlformats.org/officeDocument/2006/docPropsVTypes">
  <Template>SN Design Specification Template</Template>
  <TotalTime>2</TotalTime>
  <Pages>96</Pages>
  <Words>13471</Words>
  <Characters>76790</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Software Design Spec Template</vt:lpstr>
    </vt:vector>
  </TitlesOfParts>
  <Manager>Corporate Quality</Manager>
  <Company>Juniper Networks, Inc.</Company>
  <LinksUpToDate>false</LinksUpToDate>
  <CharactersWithSpaces>90081</CharactersWithSpaces>
  <SharedDoc>false</SharedDoc>
  <HyperlinkBase/>
  <HLinks>
    <vt:vector size="180" baseType="variant">
      <vt:variant>
        <vt:i4>64</vt:i4>
      </vt:variant>
      <vt:variant>
        <vt:i4>219</vt:i4>
      </vt:variant>
      <vt:variant>
        <vt:i4>0</vt:i4>
      </vt:variant>
      <vt:variant>
        <vt:i4>5</vt:i4>
      </vt:variant>
      <vt:variant>
        <vt:lpwstr>http://www-int.juniper.net/legal/ip/patents/process.html</vt:lpwstr>
      </vt:variant>
      <vt:variant>
        <vt:lpwstr/>
      </vt:variant>
      <vt:variant>
        <vt:i4>7733315</vt:i4>
      </vt:variant>
      <vt:variant>
        <vt:i4>204</vt:i4>
      </vt:variant>
      <vt:variant>
        <vt:i4>0</vt:i4>
      </vt:variant>
      <vt:variant>
        <vt:i4>5</vt:i4>
      </vt:variant>
      <vt:variant>
        <vt:lpwstr>https://deepthought.juniper.net/app/do/showView?tableName=RLI&amp;record_number=xxx</vt:lpwstr>
      </vt:variant>
      <vt:variant>
        <vt:lpwstr/>
      </vt:variant>
      <vt:variant>
        <vt:i4>1179703</vt:i4>
      </vt:variant>
      <vt:variant>
        <vt:i4>167</vt:i4>
      </vt:variant>
      <vt:variant>
        <vt:i4>0</vt:i4>
      </vt:variant>
      <vt:variant>
        <vt:i4>5</vt:i4>
      </vt:variant>
      <vt:variant>
        <vt:lpwstr/>
      </vt:variant>
      <vt:variant>
        <vt:lpwstr>_Toc404772006</vt:lpwstr>
      </vt:variant>
      <vt:variant>
        <vt:i4>1179703</vt:i4>
      </vt:variant>
      <vt:variant>
        <vt:i4>161</vt:i4>
      </vt:variant>
      <vt:variant>
        <vt:i4>0</vt:i4>
      </vt:variant>
      <vt:variant>
        <vt:i4>5</vt:i4>
      </vt:variant>
      <vt:variant>
        <vt:lpwstr/>
      </vt:variant>
      <vt:variant>
        <vt:lpwstr>_Toc404772005</vt:lpwstr>
      </vt:variant>
      <vt:variant>
        <vt:i4>1179703</vt:i4>
      </vt:variant>
      <vt:variant>
        <vt:i4>155</vt:i4>
      </vt:variant>
      <vt:variant>
        <vt:i4>0</vt:i4>
      </vt:variant>
      <vt:variant>
        <vt:i4>5</vt:i4>
      </vt:variant>
      <vt:variant>
        <vt:lpwstr/>
      </vt:variant>
      <vt:variant>
        <vt:lpwstr>_Toc404772004</vt:lpwstr>
      </vt:variant>
      <vt:variant>
        <vt:i4>1179703</vt:i4>
      </vt:variant>
      <vt:variant>
        <vt:i4>149</vt:i4>
      </vt:variant>
      <vt:variant>
        <vt:i4>0</vt:i4>
      </vt:variant>
      <vt:variant>
        <vt:i4>5</vt:i4>
      </vt:variant>
      <vt:variant>
        <vt:lpwstr/>
      </vt:variant>
      <vt:variant>
        <vt:lpwstr>_Toc404772003</vt:lpwstr>
      </vt:variant>
      <vt:variant>
        <vt:i4>1179703</vt:i4>
      </vt:variant>
      <vt:variant>
        <vt:i4>143</vt:i4>
      </vt:variant>
      <vt:variant>
        <vt:i4>0</vt:i4>
      </vt:variant>
      <vt:variant>
        <vt:i4>5</vt:i4>
      </vt:variant>
      <vt:variant>
        <vt:lpwstr/>
      </vt:variant>
      <vt:variant>
        <vt:lpwstr>_Toc404772002</vt:lpwstr>
      </vt:variant>
      <vt:variant>
        <vt:i4>1179703</vt:i4>
      </vt:variant>
      <vt:variant>
        <vt:i4>137</vt:i4>
      </vt:variant>
      <vt:variant>
        <vt:i4>0</vt:i4>
      </vt:variant>
      <vt:variant>
        <vt:i4>5</vt:i4>
      </vt:variant>
      <vt:variant>
        <vt:lpwstr/>
      </vt:variant>
      <vt:variant>
        <vt:lpwstr>_Toc404772001</vt:lpwstr>
      </vt:variant>
      <vt:variant>
        <vt:i4>1179703</vt:i4>
      </vt:variant>
      <vt:variant>
        <vt:i4>131</vt:i4>
      </vt:variant>
      <vt:variant>
        <vt:i4>0</vt:i4>
      </vt:variant>
      <vt:variant>
        <vt:i4>5</vt:i4>
      </vt:variant>
      <vt:variant>
        <vt:lpwstr/>
      </vt:variant>
      <vt:variant>
        <vt:lpwstr>_Toc404772000</vt:lpwstr>
      </vt:variant>
      <vt:variant>
        <vt:i4>1572926</vt:i4>
      </vt:variant>
      <vt:variant>
        <vt:i4>125</vt:i4>
      </vt:variant>
      <vt:variant>
        <vt:i4>0</vt:i4>
      </vt:variant>
      <vt:variant>
        <vt:i4>5</vt:i4>
      </vt:variant>
      <vt:variant>
        <vt:lpwstr/>
      </vt:variant>
      <vt:variant>
        <vt:lpwstr>_Toc404771999</vt:lpwstr>
      </vt:variant>
      <vt:variant>
        <vt:i4>1572926</vt:i4>
      </vt:variant>
      <vt:variant>
        <vt:i4>119</vt:i4>
      </vt:variant>
      <vt:variant>
        <vt:i4>0</vt:i4>
      </vt:variant>
      <vt:variant>
        <vt:i4>5</vt:i4>
      </vt:variant>
      <vt:variant>
        <vt:lpwstr/>
      </vt:variant>
      <vt:variant>
        <vt:lpwstr>_Toc404771998</vt:lpwstr>
      </vt:variant>
      <vt:variant>
        <vt:i4>1572926</vt:i4>
      </vt:variant>
      <vt:variant>
        <vt:i4>113</vt:i4>
      </vt:variant>
      <vt:variant>
        <vt:i4>0</vt:i4>
      </vt:variant>
      <vt:variant>
        <vt:i4>5</vt:i4>
      </vt:variant>
      <vt:variant>
        <vt:lpwstr/>
      </vt:variant>
      <vt:variant>
        <vt:lpwstr>_Toc404771997</vt:lpwstr>
      </vt:variant>
      <vt:variant>
        <vt:i4>1572926</vt:i4>
      </vt:variant>
      <vt:variant>
        <vt:i4>107</vt:i4>
      </vt:variant>
      <vt:variant>
        <vt:i4>0</vt:i4>
      </vt:variant>
      <vt:variant>
        <vt:i4>5</vt:i4>
      </vt:variant>
      <vt:variant>
        <vt:lpwstr/>
      </vt:variant>
      <vt:variant>
        <vt:lpwstr>_Toc404771996</vt:lpwstr>
      </vt:variant>
      <vt:variant>
        <vt:i4>1572926</vt:i4>
      </vt:variant>
      <vt:variant>
        <vt:i4>101</vt:i4>
      </vt:variant>
      <vt:variant>
        <vt:i4>0</vt:i4>
      </vt:variant>
      <vt:variant>
        <vt:i4>5</vt:i4>
      </vt:variant>
      <vt:variant>
        <vt:lpwstr/>
      </vt:variant>
      <vt:variant>
        <vt:lpwstr>_Toc404771995</vt:lpwstr>
      </vt:variant>
      <vt:variant>
        <vt:i4>1572926</vt:i4>
      </vt:variant>
      <vt:variant>
        <vt:i4>95</vt:i4>
      </vt:variant>
      <vt:variant>
        <vt:i4>0</vt:i4>
      </vt:variant>
      <vt:variant>
        <vt:i4>5</vt:i4>
      </vt:variant>
      <vt:variant>
        <vt:lpwstr/>
      </vt:variant>
      <vt:variant>
        <vt:lpwstr>_Toc404771994</vt:lpwstr>
      </vt:variant>
      <vt:variant>
        <vt:i4>1572926</vt:i4>
      </vt:variant>
      <vt:variant>
        <vt:i4>89</vt:i4>
      </vt:variant>
      <vt:variant>
        <vt:i4>0</vt:i4>
      </vt:variant>
      <vt:variant>
        <vt:i4>5</vt:i4>
      </vt:variant>
      <vt:variant>
        <vt:lpwstr/>
      </vt:variant>
      <vt:variant>
        <vt:lpwstr>_Toc404771993</vt:lpwstr>
      </vt:variant>
      <vt:variant>
        <vt:i4>1572926</vt:i4>
      </vt:variant>
      <vt:variant>
        <vt:i4>83</vt:i4>
      </vt:variant>
      <vt:variant>
        <vt:i4>0</vt:i4>
      </vt:variant>
      <vt:variant>
        <vt:i4>5</vt:i4>
      </vt:variant>
      <vt:variant>
        <vt:lpwstr/>
      </vt:variant>
      <vt:variant>
        <vt:lpwstr>_Toc404771992</vt:lpwstr>
      </vt:variant>
      <vt:variant>
        <vt:i4>1572926</vt:i4>
      </vt:variant>
      <vt:variant>
        <vt:i4>77</vt:i4>
      </vt:variant>
      <vt:variant>
        <vt:i4>0</vt:i4>
      </vt:variant>
      <vt:variant>
        <vt:i4>5</vt:i4>
      </vt:variant>
      <vt:variant>
        <vt:lpwstr/>
      </vt:variant>
      <vt:variant>
        <vt:lpwstr>_Toc404771991</vt:lpwstr>
      </vt:variant>
      <vt:variant>
        <vt:i4>1572926</vt:i4>
      </vt:variant>
      <vt:variant>
        <vt:i4>71</vt:i4>
      </vt:variant>
      <vt:variant>
        <vt:i4>0</vt:i4>
      </vt:variant>
      <vt:variant>
        <vt:i4>5</vt:i4>
      </vt:variant>
      <vt:variant>
        <vt:lpwstr/>
      </vt:variant>
      <vt:variant>
        <vt:lpwstr>_Toc404771990</vt:lpwstr>
      </vt:variant>
      <vt:variant>
        <vt:i4>1638462</vt:i4>
      </vt:variant>
      <vt:variant>
        <vt:i4>65</vt:i4>
      </vt:variant>
      <vt:variant>
        <vt:i4>0</vt:i4>
      </vt:variant>
      <vt:variant>
        <vt:i4>5</vt:i4>
      </vt:variant>
      <vt:variant>
        <vt:lpwstr/>
      </vt:variant>
      <vt:variant>
        <vt:lpwstr>_Toc404771989</vt:lpwstr>
      </vt:variant>
      <vt:variant>
        <vt:i4>1638462</vt:i4>
      </vt:variant>
      <vt:variant>
        <vt:i4>59</vt:i4>
      </vt:variant>
      <vt:variant>
        <vt:i4>0</vt:i4>
      </vt:variant>
      <vt:variant>
        <vt:i4>5</vt:i4>
      </vt:variant>
      <vt:variant>
        <vt:lpwstr/>
      </vt:variant>
      <vt:variant>
        <vt:lpwstr>_Toc404771988</vt:lpwstr>
      </vt:variant>
      <vt:variant>
        <vt:i4>1638462</vt:i4>
      </vt:variant>
      <vt:variant>
        <vt:i4>53</vt:i4>
      </vt:variant>
      <vt:variant>
        <vt:i4>0</vt:i4>
      </vt:variant>
      <vt:variant>
        <vt:i4>5</vt:i4>
      </vt:variant>
      <vt:variant>
        <vt:lpwstr/>
      </vt:variant>
      <vt:variant>
        <vt:lpwstr>_Toc404771987</vt:lpwstr>
      </vt:variant>
      <vt:variant>
        <vt:i4>1638462</vt:i4>
      </vt:variant>
      <vt:variant>
        <vt:i4>47</vt:i4>
      </vt:variant>
      <vt:variant>
        <vt:i4>0</vt:i4>
      </vt:variant>
      <vt:variant>
        <vt:i4>5</vt:i4>
      </vt:variant>
      <vt:variant>
        <vt:lpwstr/>
      </vt:variant>
      <vt:variant>
        <vt:lpwstr>_Toc404771986</vt:lpwstr>
      </vt:variant>
      <vt:variant>
        <vt:i4>1638462</vt:i4>
      </vt:variant>
      <vt:variant>
        <vt:i4>41</vt:i4>
      </vt:variant>
      <vt:variant>
        <vt:i4>0</vt:i4>
      </vt:variant>
      <vt:variant>
        <vt:i4>5</vt:i4>
      </vt:variant>
      <vt:variant>
        <vt:lpwstr/>
      </vt:variant>
      <vt:variant>
        <vt:lpwstr>_Toc404771985</vt:lpwstr>
      </vt:variant>
      <vt:variant>
        <vt:i4>1638462</vt:i4>
      </vt:variant>
      <vt:variant>
        <vt:i4>35</vt:i4>
      </vt:variant>
      <vt:variant>
        <vt:i4>0</vt:i4>
      </vt:variant>
      <vt:variant>
        <vt:i4>5</vt:i4>
      </vt:variant>
      <vt:variant>
        <vt:lpwstr/>
      </vt:variant>
      <vt:variant>
        <vt:lpwstr>_Toc404771984</vt:lpwstr>
      </vt:variant>
      <vt:variant>
        <vt:i4>1638462</vt:i4>
      </vt:variant>
      <vt:variant>
        <vt:i4>29</vt:i4>
      </vt:variant>
      <vt:variant>
        <vt:i4>0</vt:i4>
      </vt:variant>
      <vt:variant>
        <vt:i4>5</vt:i4>
      </vt:variant>
      <vt:variant>
        <vt:lpwstr/>
      </vt:variant>
      <vt:variant>
        <vt:lpwstr>_Toc404771983</vt:lpwstr>
      </vt:variant>
      <vt:variant>
        <vt:i4>1638462</vt:i4>
      </vt:variant>
      <vt:variant>
        <vt:i4>23</vt:i4>
      </vt:variant>
      <vt:variant>
        <vt:i4>0</vt:i4>
      </vt:variant>
      <vt:variant>
        <vt:i4>5</vt:i4>
      </vt:variant>
      <vt:variant>
        <vt:lpwstr/>
      </vt:variant>
      <vt:variant>
        <vt:lpwstr>_Toc404771982</vt:lpwstr>
      </vt:variant>
      <vt:variant>
        <vt:i4>1638462</vt:i4>
      </vt:variant>
      <vt:variant>
        <vt:i4>17</vt:i4>
      </vt:variant>
      <vt:variant>
        <vt:i4>0</vt:i4>
      </vt:variant>
      <vt:variant>
        <vt:i4>5</vt:i4>
      </vt:variant>
      <vt:variant>
        <vt:lpwstr/>
      </vt:variant>
      <vt:variant>
        <vt:lpwstr>_Toc404771981</vt:lpwstr>
      </vt:variant>
      <vt:variant>
        <vt:i4>1638462</vt:i4>
      </vt:variant>
      <vt:variant>
        <vt:i4>11</vt:i4>
      </vt:variant>
      <vt:variant>
        <vt:i4>0</vt:i4>
      </vt:variant>
      <vt:variant>
        <vt:i4>5</vt:i4>
      </vt:variant>
      <vt:variant>
        <vt:lpwstr/>
      </vt:variant>
      <vt:variant>
        <vt:lpwstr>_Toc404771980</vt:lpwstr>
      </vt:variant>
      <vt:variant>
        <vt:i4>1441854</vt:i4>
      </vt:variant>
      <vt:variant>
        <vt:i4>5</vt:i4>
      </vt:variant>
      <vt:variant>
        <vt:i4>0</vt:i4>
      </vt:variant>
      <vt:variant>
        <vt:i4>5</vt:i4>
      </vt:variant>
      <vt:variant>
        <vt:lpwstr/>
      </vt:variant>
      <vt:variant>
        <vt:lpwstr>_Toc404771979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 Template</dc:title>
  <dc:subject>&lt;Modify this field by opening up document properties and changing the subject field&gt;</dc:subject>
  <dc:creator>vijayb</dc:creator>
  <cp:keywords>&lt;Modify this field by opening up the document properties and changing the Keywords field&gt;</cp:keywords>
  <cp:lastModifiedBy>Jani Ahamed Habeeb Mohamed</cp:lastModifiedBy>
  <cp:revision>5</cp:revision>
  <cp:lastPrinted>2023-08-04T15:21:00Z</cp:lastPrinted>
  <dcterms:created xsi:type="dcterms:W3CDTF">2023-08-04T15:19:00Z</dcterms:created>
  <dcterms:modified xsi:type="dcterms:W3CDTF">2023-08-04T15:21:00Z</dcterms:modified>
  <cp:category>Forge In-Service Software Upgrade (ISSU)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DocumentNumber">
    <vt:lpwstr>J3.02.P05.T03S</vt:lpwstr>
  </property>
  <property fmtid="{D5CDD505-2E9C-101B-9397-08002B2CF9AE}" pid="4" name="TemplateDocumentRevisionLevel">
    <vt:lpwstr>1.4</vt:lpwstr>
  </property>
  <property fmtid="{D5CDD505-2E9C-101B-9397-08002B2CF9AE}" pid="5" name="TemplateDocumentOwner">
    <vt:lpwstr>Template Owner:  dsteam@juniper.net</vt:lpwstr>
  </property>
  <property fmtid="{D5CDD505-2E9C-101B-9397-08002B2CF9AE}" pid="6" name="_dlc_DocId">
    <vt:lpwstr>HUUFJXZYUUFE-3810-2</vt:lpwstr>
  </property>
  <property fmtid="{D5CDD505-2E9C-101B-9397-08002B2CF9AE}" pid="7" name="_dlc_DocIdItemGuid">
    <vt:lpwstr>260755c3-1bd6-493f-8826-195f3d4415ac</vt:lpwstr>
  </property>
  <property fmtid="{D5CDD505-2E9C-101B-9397-08002B2CF9AE}" pid="8" name="_dlc_DocIdUrl">
    <vt:lpwstr>https://junipernetworks.sharepoint.com/teams/Junos/ops/issu/_layouts/15/DocIdRedir.aspx?ID=HUUFJXZYUUFE-3810-2, HUUFJXZYUUFE-3810-2</vt:lpwstr>
  </property>
  <property fmtid="{D5CDD505-2E9C-101B-9397-08002B2CF9AE}" pid="9" name="ContentTypeId">
    <vt:lpwstr>0x0101001781C2375787094D81534552B1149B390050D95713ACD21046849E0E238288EF7F</vt:lpwstr>
  </property>
  <property fmtid="{D5CDD505-2E9C-101B-9397-08002B2CF9AE}" pid="10" name="Project">
    <vt:lpwstr>3106;#Program|6f68fb89-e16a-4182-810c-96e98dd1e39f</vt:lpwstr>
  </property>
  <property fmtid="{D5CDD505-2E9C-101B-9397-08002B2CF9AE}" pid="11" name="Release">
    <vt:lpwstr/>
  </property>
  <property fmtid="{D5CDD505-2E9C-101B-9397-08002B2CF9AE}" pid="12" name="g6a5764528a84fadbbe65d969e15e36a">
    <vt:lpwstr/>
  </property>
  <property fmtid="{D5CDD505-2E9C-101B-9397-08002B2CF9AE}" pid="13" name="e5f1e8339b504dbb953a36bbc9959426">
    <vt:lpwstr>Program|6f68fb89-e16a-4182-810c-96e98dd1e39f</vt:lpwstr>
  </property>
  <property fmtid="{D5CDD505-2E9C-101B-9397-08002B2CF9AE}" pid="14" name="TaxCatchAll">
    <vt:lpwstr>3106;#Program|6f68fb89-e16a-4182-810c-96e98dd1e39f;#3102;#Template|233f6566-daec-48da-8b54-cee03ace86d0</vt:lpwstr>
  </property>
  <property fmtid="{D5CDD505-2E9C-101B-9397-08002B2CF9AE}" pid="15" name="ov3v">
    <vt:lpwstr>Template</vt:lpwstr>
  </property>
  <property fmtid="{D5CDD505-2E9C-101B-9397-08002B2CF9AE}" pid="16" name="Document Type">
    <vt:lpwstr>3102;#Template|233f6566-daec-48da-8b54-cee03ace86d0</vt:lpwstr>
  </property>
  <property fmtid="{D5CDD505-2E9C-101B-9397-08002B2CF9AE}" pid="17" name="pd9aa8b1254349d9a61314efc5164ff5">
    <vt:lpwstr>Template|233f6566-daec-48da-8b54-cee03ace86d0</vt:lpwstr>
  </property>
  <property fmtid="{D5CDD505-2E9C-101B-9397-08002B2CF9AE}" pid="18" name="ClassificationContentMarkingFooterShapeIds">
    <vt:lpwstr>2,3,4,5,6,7</vt:lpwstr>
  </property>
  <property fmtid="{D5CDD505-2E9C-101B-9397-08002B2CF9AE}" pid="19" name="ClassificationContentMarkingFooterFontProps">
    <vt:lpwstr>#000000,7,Calibri</vt:lpwstr>
  </property>
  <property fmtid="{D5CDD505-2E9C-101B-9397-08002B2CF9AE}" pid="20" name="ClassificationContentMarkingFooterText">
    <vt:lpwstr>Juniper Business Use Only</vt:lpwstr>
  </property>
  <property fmtid="{D5CDD505-2E9C-101B-9397-08002B2CF9AE}" pid="21" name="MSIP_Label_0633b888-ae0d-4341-a75f-06e04137d755_Enabled">
    <vt:lpwstr>true</vt:lpwstr>
  </property>
  <property fmtid="{D5CDD505-2E9C-101B-9397-08002B2CF9AE}" pid="22" name="MSIP_Label_0633b888-ae0d-4341-a75f-06e04137d755_SetDate">
    <vt:lpwstr>2022-09-26T16:45:47Z</vt:lpwstr>
  </property>
  <property fmtid="{D5CDD505-2E9C-101B-9397-08002B2CF9AE}" pid="23" name="MSIP_Label_0633b888-ae0d-4341-a75f-06e04137d755_Method">
    <vt:lpwstr>Standard</vt:lpwstr>
  </property>
  <property fmtid="{D5CDD505-2E9C-101B-9397-08002B2CF9AE}" pid="24" name="MSIP_Label_0633b888-ae0d-4341-a75f-06e04137d755_Name">
    <vt:lpwstr>0633b888-ae0d-4341-a75f-06e04137d755</vt:lpwstr>
  </property>
  <property fmtid="{D5CDD505-2E9C-101B-9397-08002B2CF9AE}" pid="25" name="MSIP_Label_0633b888-ae0d-4341-a75f-06e04137d755_SiteId">
    <vt:lpwstr>bea78b3c-4cdb-4130-854a-1d193232e5f4</vt:lpwstr>
  </property>
  <property fmtid="{D5CDD505-2E9C-101B-9397-08002B2CF9AE}" pid="26" name="MSIP_Label_0633b888-ae0d-4341-a75f-06e04137d755_ActionId">
    <vt:lpwstr>4ee10e50-25a4-4e7f-b77b-63f27665ce4c</vt:lpwstr>
  </property>
  <property fmtid="{D5CDD505-2E9C-101B-9397-08002B2CF9AE}" pid="27" name="MSIP_Label_0633b888-ae0d-4341-a75f-06e04137d755_ContentBits">
    <vt:lpwstr>2</vt:lpwstr>
  </property>
</Properties>
</file>